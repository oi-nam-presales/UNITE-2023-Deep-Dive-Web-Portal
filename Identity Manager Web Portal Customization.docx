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41A2E1" w14:textId="4053884F" w:rsidR="00A9215D" w:rsidRPr="00DB5E71" w:rsidRDefault="00835927" w:rsidP="00C11CD8">
      <w:pPr>
        <w:pStyle w:val="Title"/>
      </w:pPr>
      <w:r w:rsidRPr="00DB5E71">
        <w:rPr>
          <w:noProof/>
        </w:rPr>
        <w:drawing>
          <wp:anchor distT="0" distB="640080" distL="0" distR="114300" simplePos="0" relativeHeight="251660288" behindDoc="1" locked="0" layoutInCell="0" allowOverlap="0" wp14:anchorId="2FDADE9B" wp14:editId="6A030351">
            <wp:simplePos x="0" y="0"/>
            <wp:positionH relativeFrom="page">
              <wp:posOffset>4742386</wp:posOffset>
            </wp:positionH>
            <wp:positionV relativeFrom="page">
              <wp:posOffset>685800</wp:posOffset>
            </wp:positionV>
            <wp:extent cx="1992424" cy="444500"/>
            <wp:effectExtent l="0" t="0" r="825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000908" cy="446393"/>
                    </a:xfrm>
                    <a:prstGeom prst="rect">
                      <a:avLst/>
                    </a:prstGeom>
                    <a:noFill/>
                  </pic:spPr>
                </pic:pic>
              </a:graphicData>
            </a:graphic>
            <wp14:sizeRelH relativeFrom="page">
              <wp14:pctWidth>0</wp14:pctWidth>
            </wp14:sizeRelH>
            <wp14:sizeRelV relativeFrom="page">
              <wp14:pctHeight>0</wp14:pctHeight>
            </wp14:sizeRelV>
          </wp:anchor>
        </w:drawing>
      </w:r>
      <w:r w:rsidR="00D40787">
        <w:t>Identity Manager</w:t>
      </w:r>
      <w:r w:rsidR="00A46B73">
        <w:t xml:space="preserve"> </w:t>
      </w:r>
      <w:r w:rsidR="00A46B73" w:rsidRPr="00A46B73">
        <w:rPr>
          <w:noProof/>
        </w:rPr>
        <w:t xml:space="preserve">Web Portal </w:t>
      </w:r>
      <w:r w:rsidR="00D40787">
        <w:rPr>
          <w:noProof/>
        </w:rPr>
        <w:t>C</w:t>
      </w:r>
      <w:r w:rsidR="00A46B73" w:rsidRPr="00A46B73">
        <w:rPr>
          <w:noProof/>
        </w:rPr>
        <w:t>ustomization</w:t>
      </w:r>
    </w:p>
    <w:p w14:paraId="362692F0" w14:textId="00DFD436" w:rsidR="00A46B73" w:rsidRDefault="00A46B73" w:rsidP="00EA5336">
      <w:pPr>
        <w:pStyle w:val="CoverInfo"/>
      </w:pPr>
    </w:p>
    <w:p w14:paraId="0668FB2B" w14:textId="77777777" w:rsidR="006E3AFE" w:rsidRDefault="006E3AFE" w:rsidP="00EA5336">
      <w:pPr>
        <w:pStyle w:val="CoverInfo"/>
      </w:pPr>
    </w:p>
    <w:p w14:paraId="1A0234F1" w14:textId="005D3BA8" w:rsidR="006E3AFE" w:rsidRDefault="007E3ADB" w:rsidP="00EA5336">
      <w:pPr>
        <w:pStyle w:val="CoverInfo"/>
        <w:rPr>
          <w:sz w:val="40"/>
          <w:szCs w:val="72"/>
        </w:rPr>
      </w:pPr>
      <w:r w:rsidRPr="00D40787">
        <w:rPr>
          <w:sz w:val="40"/>
          <w:szCs w:val="72"/>
        </w:rPr>
        <w:t>Paul Sherman</w:t>
      </w:r>
    </w:p>
    <w:p w14:paraId="13C65C19" w14:textId="598C467D" w:rsidR="00FC3191" w:rsidRPr="00D40787" w:rsidRDefault="00FC3191" w:rsidP="00EA5336">
      <w:pPr>
        <w:pStyle w:val="CoverInfo"/>
        <w:rPr>
          <w:sz w:val="40"/>
          <w:szCs w:val="72"/>
        </w:rPr>
      </w:pPr>
      <w:r>
        <w:rPr>
          <w:sz w:val="40"/>
          <w:szCs w:val="72"/>
        </w:rPr>
        <w:t>Viloun Viengluang</w:t>
      </w:r>
    </w:p>
    <w:p w14:paraId="09FE3DE3" w14:textId="77777777" w:rsidR="00D40787" w:rsidRDefault="00D40787" w:rsidP="00EA5336">
      <w:pPr>
        <w:pStyle w:val="CoverInfo"/>
      </w:pPr>
    </w:p>
    <w:p w14:paraId="7FC7A489" w14:textId="1E995ACA" w:rsidR="007E3ADB" w:rsidRDefault="007E3ADB" w:rsidP="00EA5336">
      <w:pPr>
        <w:pStyle w:val="CoverInfo"/>
      </w:pPr>
      <w:r>
        <w:t>Update</w:t>
      </w:r>
      <w:r w:rsidR="00D40787">
        <w:t>d March 3, 2023</w:t>
      </w:r>
    </w:p>
    <w:p w14:paraId="162A79F9" w14:textId="77777777" w:rsidR="006E3AFE" w:rsidRDefault="006E3AFE" w:rsidP="00EA5336">
      <w:pPr>
        <w:pStyle w:val="CoverInfo"/>
      </w:pPr>
    </w:p>
    <w:p w14:paraId="72C67721" w14:textId="01751F23" w:rsidR="006E3AFE" w:rsidRDefault="00D40787" w:rsidP="00EA5336">
      <w:pPr>
        <w:pStyle w:val="CoverInfo"/>
      </w:pPr>
      <w:r>
        <w:t>Revision 1</w:t>
      </w:r>
    </w:p>
    <w:p w14:paraId="0852F59E" w14:textId="77777777" w:rsidR="006E3AFE" w:rsidRDefault="006E3AFE" w:rsidP="00EA5336">
      <w:pPr>
        <w:pStyle w:val="CoverInfo"/>
      </w:pPr>
    </w:p>
    <w:p w14:paraId="731E23B9" w14:textId="77777777" w:rsidR="006E3AFE" w:rsidRDefault="006E3AFE" w:rsidP="00EA5336">
      <w:pPr>
        <w:pStyle w:val="CoverInfo"/>
      </w:pPr>
    </w:p>
    <w:p w14:paraId="40CAA154" w14:textId="77777777" w:rsidR="006E3AFE" w:rsidRDefault="006E3AFE" w:rsidP="00EA5336">
      <w:pPr>
        <w:pStyle w:val="CoverInfo"/>
      </w:pPr>
    </w:p>
    <w:p w14:paraId="4EA607FC" w14:textId="77777777" w:rsidR="006E3AFE" w:rsidRDefault="006E3AFE" w:rsidP="00EA5336">
      <w:pPr>
        <w:pStyle w:val="CoverInfo"/>
      </w:pPr>
    </w:p>
    <w:p w14:paraId="0B255D38" w14:textId="77777777" w:rsidR="006E3AFE" w:rsidRDefault="006E3AFE" w:rsidP="00EA5336">
      <w:pPr>
        <w:pStyle w:val="CoverInfo"/>
      </w:pPr>
    </w:p>
    <w:p w14:paraId="4DC8783E" w14:textId="77777777" w:rsidR="006E3AFE" w:rsidRDefault="006E3AFE" w:rsidP="00EA5336">
      <w:pPr>
        <w:pStyle w:val="CoverInfo"/>
      </w:pPr>
    </w:p>
    <w:p w14:paraId="580B9B7B" w14:textId="77777777" w:rsidR="006E3AFE" w:rsidRDefault="006E3AFE" w:rsidP="00EA5336">
      <w:pPr>
        <w:pStyle w:val="CoverInfo"/>
      </w:pPr>
    </w:p>
    <w:p w14:paraId="720D1D99" w14:textId="77777777" w:rsidR="006E3AFE" w:rsidRDefault="006E3AFE" w:rsidP="00EA5336">
      <w:pPr>
        <w:pStyle w:val="CoverInfo"/>
      </w:pPr>
    </w:p>
    <w:p w14:paraId="295FF740" w14:textId="77777777" w:rsidR="006E3AFE" w:rsidRDefault="006E3AFE" w:rsidP="00EA5336">
      <w:pPr>
        <w:pStyle w:val="CoverInfo"/>
      </w:pPr>
    </w:p>
    <w:p w14:paraId="61DFEBFF" w14:textId="77777777" w:rsidR="006E3AFE" w:rsidRDefault="006E3AFE" w:rsidP="00EA5336">
      <w:pPr>
        <w:pStyle w:val="CoverInfo"/>
      </w:pPr>
    </w:p>
    <w:p w14:paraId="124B8B1D" w14:textId="77777777" w:rsidR="006E3AFE" w:rsidRDefault="006E3AFE" w:rsidP="00EA5336">
      <w:pPr>
        <w:pStyle w:val="CoverInfo"/>
      </w:pPr>
    </w:p>
    <w:p w14:paraId="4F0FCE1B" w14:textId="77777777" w:rsidR="006E3AFE" w:rsidRDefault="006E3AFE" w:rsidP="00EA5336">
      <w:pPr>
        <w:pStyle w:val="CoverInfo"/>
      </w:pPr>
    </w:p>
    <w:p w14:paraId="6623FA2D" w14:textId="77777777" w:rsidR="006E3AFE" w:rsidRDefault="006E3AFE" w:rsidP="00EA5336">
      <w:pPr>
        <w:pStyle w:val="CoverInfo"/>
      </w:pPr>
    </w:p>
    <w:p w14:paraId="25F492AD" w14:textId="77777777" w:rsidR="006E3AFE" w:rsidRDefault="006E3AFE" w:rsidP="00EA5336">
      <w:pPr>
        <w:pStyle w:val="CoverInfo"/>
      </w:pPr>
    </w:p>
    <w:p w14:paraId="7F3BFD9D" w14:textId="77777777" w:rsidR="006E3AFE" w:rsidRDefault="006E3AFE" w:rsidP="00EA5336">
      <w:pPr>
        <w:pStyle w:val="CoverInfo"/>
      </w:pPr>
    </w:p>
    <w:p w14:paraId="55507107" w14:textId="77777777" w:rsidR="006E3AFE" w:rsidRDefault="006E3AFE" w:rsidP="00EA5336">
      <w:pPr>
        <w:pStyle w:val="CoverInfo"/>
      </w:pPr>
    </w:p>
    <w:p w14:paraId="303A8D3F" w14:textId="77777777" w:rsidR="006E3AFE" w:rsidRDefault="006E3AFE" w:rsidP="00EA5336">
      <w:pPr>
        <w:pStyle w:val="CoverInfo"/>
      </w:pPr>
    </w:p>
    <w:p w14:paraId="09A606E5" w14:textId="77777777" w:rsidR="006E3AFE" w:rsidRDefault="006E3AFE" w:rsidP="00EA5336">
      <w:pPr>
        <w:pStyle w:val="CoverInfo"/>
      </w:pPr>
    </w:p>
    <w:p w14:paraId="182DDE2E" w14:textId="77777777" w:rsidR="006E3AFE" w:rsidRDefault="006E3AFE" w:rsidP="00EA5336">
      <w:pPr>
        <w:pStyle w:val="CoverInfo"/>
      </w:pPr>
    </w:p>
    <w:p w14:paraId="56E78F5F" w14:textId="77777777" w:rsidR="006E3AFE" w:rsidRDefault="006E3AFE" w:rsidP="00EA5336">
      <w:pPr>
        <w:pStyle w:val="CoverInfo"/>
      </w:pPr>
    </w:p>
    <w:p w14:paraId="5E1B4AE3" w14:textId="77777777" w:rsidR="006E3AFE" w:rsidRDefault="006E3AFE" w:rsidP="00EA5336">
      <w:pPr>
        <w:pStyle w:val="CoverInfo"/>
      </w:pPr>
    </w:p>
    <w:p w14:paraId="313BC9D3" w14:textId="77777777" w:rsidR="006E3AFE" w:rsidRDefault="006E3AFE" w:rsidP="00EA5336">
      <w:pPr>
        <w:pStyle w:val="CoverInfo"/>
      </w:pPr>
    </w:p>
    <w:p w14:paraId="55DA830A" w14:textId="77777777" w:rsidR="006E3AFE" w:rsidRDefault="006E3AFE" w:rsidP="00EA5336">
      <w:pPr>
        <w:pStyle w:val="CoverInfo"/>
      </w:pPr>
    </w:p>
    <w:p w14:paraId="0B8224B9" w14:textId="77777777" w:rsidR="006E3AFE" w:rsidRDefault="006E3AFE" w:rsidP="00EA5336">
      <w:pPr>
        <w:pStyle w:val="CoverInfo"/>
      </w:pPr>
    </w:p>
    <w:p w14:paraId="746F566C" w14:textId="77777777" w:rsidR="006E3AFE" w:rsidRDefault="006E3AFE" w:rsidP="00EA5336">
      <w:pPr>
        <w:pStyle w:val="CoverInfo"/>
      </w:pPr>
    </w:p>
    <w:p w14:paraId="0FD6E7D1" w14:textId="77777777" w:rsidR="006E3AFE" w:rsidRDefault="006E3AFE" w:rsidP="00EA5336">
      <w:pPr>
        <w:pStyle w:val="CoverInfo"/>
      </w:pPr>
    </w:p>
    <w:p w14:paraId="7560629A" w14:textId="77777777" w:rsidR="006E3AFE" w:rsidRDefault="006E3AFE" w:rsidP="00EA5336">
      <w:pPr>
        <w:pStyle w:val="CoverInfo"/>
      </w:pPr>
    </w:p>
    <w:p w14:paraId="40ED7C66" w14:textId="77777777" w:rsidR="006E3AFE" w:rsidRDefault="006E3AFE" w:rsidP="00EA5336">
      <w:pPr>
        <w:pStyle w:val="CoverInfo"/>
      </w:pPr>
    </w:p>
    <w:p w14:paraId="71C6D7C5" w14:textId="77777777" w:rsidR="006E3AFE" w:rsidRDefault="006E3AFE" w:rsidP="00EA5336">
      <w:pPr>
        <w:pStyle w:val="CoverInfo"/>
      </w:pPr>
    </w:p>
    <w:p w14:paraId="52460D8E" w14:textId="77777777" w:rsidR="006E3AFE" w:rsidRDefault="006E3AFE" w:rsidP="00EA5336">
      <w:pPr>
        <w:pStyle w:val="CoverInfo"/>
      </w:pPr>
    </w:p>
    <w:p w14:paraId="0EBCAE56" w14:textId="77777777" w:rsidR="006E3AFE" w:rsidRDefault="006E3AFE" w:rsidP="00EA5336">
      <w:pPr>
        <w:pStyle w:val="CoverInfo"/>
      </w:pPr>
    </w:p>
    <w:p w14:paraId="722FAB0B" w14:textId="77777777" w:rsidR="006E3AFE" w:rsidRDefault="006E3AFE" w:rsidP="00EA5336">
      <w:pPr>
        <w:pStyle w:val="CoverInfo"/>
      </w:pPr>
    </w:p>
    <w:p w14:paraId="0A9CFCEE" w14:textId="77777777" w:rsidR="006E3AFE" w:rsidRDefault="006E3AFE" w:rsidP="00EA5336">
      <w:pPr>
        <w:pStyle w:val="CoverInfo"/>
      </w:pPr>
    </w:p>
    <w:p w14:paraId="6C2E67B5" w14:textId="77777777" w:rsidR="006E3AFE" w:rsidRDefault="006E3AFE" w:rsidP="00EA5336">
      <w:pPr>
        <w:pStyle w:val="CoverInfo"/>
      </w:pPr>
    </w:p>
    <w:p w14:paraId="74D0B91A" w14:textId="77777777" w:rsidR="006E3AFE" w:rsidRDefault="006E3AFE" w:rsidP="00EA5336">
      <w:pPr>
        <w:pStyle w:val="CoverInfo"/>
      </w:pPr>
    </w:p>
    <w:p w14:paraId="25DCD8FC" w14:textId="77777777" w:rsidR="00A46B73" w:rsidRPr="00F71B55" w:rsidRDefault="00A46B73" w:rsidP="00EA5336">
      <w:pPr>
        <w:pStyle w:val="CoverInfo"/>
      </w:pPr>
    </w:p>
    <w:sdt>
      <w:sdtPr>
        <w:rPr>
          <w:rFonts w:eastAsia="PMingLiU" w:cstheme="minorBidi"/>
          <w:bCs w:val="0"/>
          <w:color w:val="auto"/>
          <w:sz w:val="20"/>
          <w:szCs w:val="20"/>
          <w:lang w:eastAsia="en-US"/>
        </w:rPr>
        <w:id w:val="-25954148"/>
        <w:docPartObj>
          <w:docPartGallery w:val="Table of Contents"/>
          <w:docPartUnique/>
        </w:docPartObj>
      </w:sdtPr>
      <w:sdtEndPr>
        <w:rPr>
          <w:b/>
          <w:noProof/>
        </w:rPr>
      </w:sdtEndPr>
      <w:sdtContent>
        <w:p w14:paraId="774852F2" w14:textId="60AD9BAE" w:rsidR="0015571C" w:rsidRDefault="0015571C">
          <w:pPr>
            <w:pStyle w:val="TOCHeading"/>
          </w:pPr>
          <w:r>
            <w:t>Contents</w:t>
          </w:r>
        </w:p>
        <w:p w14:paraId="5C8AB2E6" w14:textId="463E320B" w:rsidR="00C26BE4" w:rsidRDefault="000144C8">
          <w:pPr>
            <w:pStyle w:val="TOC1"/>
            <w:tabs>
              <w:tab w:val="right" w:leader="dot" w:pos="9350"/>
            </w:tabs>
            <w:rPr>
              <w:rFonts w:asciiTheme="minorHAnsi" w:eastAsiaTheme="minorEastAsia" w:hAnsiTheme="minorHAnsi"/>
              <w:b w:val="0"/>
              <w:bCs w:val="0"/>
              <w:caps w:val="0"/>
              <w:noProof/>
              <w:color w:val="auto"/>
              <w:sz w:val="22"/>
              <w:szCs w:val="22"/>
            </w:rPr>
          </w:pPr>
          <w:r>
            <w:fldChar w:fldCharType="begin"/>
          </w:r>
          <w:r>
            <w:instrText xml:space="preserve"> TOC \o "1-4" \h \z \u </w:instrText>
          </w:r>
          <w:r>
            <w:fldChar w:fldCharType="separate"/>
          </w:r>
          <w:hyperlink w:anchor="_Toc128725180" w:history="1">
            <w:r w:rsidR="00C26BE4" w:rsidRPr="00CC20B9">
              <w:rPr>
                <w:rStyle w:val="Hyperlink"/>
                <w:noProof/>
              </w:rPr>
              <w:t>Summary</w:t>
            </w:r>
            <w:r w:rsidR="00C26BE4">
              <w:rPr>
                <w:noProof/>
                <w:webHidden/>
              </w:rPr>
              <w:tab/>
            </w:r>
            <w:r w:rsidR="00C26BE4">
              <w:rPr>
                <w:noProof/>
                <w:webHidden/>
              </w:rPr>
              <w:fldChar w:fldCharType="begin"/>
            </w:r>
            <w:r w:rsidR="00C26BE4">
              <w:rPr>
                <w:noProof/>
                <w:webHidden/>
              </w:rPr>
              <w:instrText xml:space="preserve"> PAGEREF _Toc128725180 \h </w:instrText>
            </w:r>
            <w:r w:rsidR="00C26BE4">
              <w:rPr>
                <w:noProof/>
                <w:webHidden/>
              </w:rPr>
            </w:r>
            <w:r w:rsidR="00C26BE4">
              <w:rPr>
                <w:noProof/>
                <w:webHidden/>
              </w:rPr>
              <w:fldChar w:fldCharType="separate"/>
            </w:r>
            <w:r w:rsidR="00C26BE4">
              <w:rPr>
                <w:noProof/>
                <w:webHidden/>
              </w:rPr>
              <w:t>5</w:t>
            </w:r>
            <w:r w:rsidR="00C26BE4">
              <w:rPr>
                <w:noProof/>
                <w:webHidden/>
              </w:rPr>
              <w:fldChar w:fldCharType="end"/>
            </w:r>
          </w:hyperlink>
        </w:p>
        <w:p w14:paraId="4FFE08A8" w14:textId="732E2C5C" w:rsidR="00C26BE4" w:rsidRDefault="00000000">
          <w:pPr>
            <w:pStyle w:val="TOC1"/>
            <w:tabs>
              <w:tab w:val="right" w:leader="dot" w:pos="9350"/>
            </w:tabs>
            <w:rPr>
              <w:rFonts w:asciiTheme="minorHAnsi" w:eastAsiaTheme="minorEastAsia" w:hAnsiTheme="minorHAnsi"/>
              <w:b w:val="0"/>
              <w:bCs w:val="0"/>
              <w:caps w:val="0"/>
              <w:noProof/>
              <w:color w:val="auto"/>
              <w:sz w:val="22"/>
              <w:szCs w:val="22"/>
            </w:rPr>
          </w:pPr>
          <w:hyperlink w:anchor="_Toc128725181" w:history="1">
            <w:r w:rsidR="00C26BE4" w:rsidRPr="00CC20B9">
              <w:rPr>
                <w:rStyle w:val="Hyperlink"/>
                <w:noProof/>
              </w:rPr>
              <w:t>Prerequisites</w:t>
            </w:r>
            <w:r w:rsidR="00C26BE4">
              <w:rPr>
                <w:noProof/>
                <w:webHidden/>
              </w:rPr>
              <w:tab/>
            </w:r>
            <w:r w:rsidR="00C26BE4">
              <w:rPr>
                <w:noProof/>
                <w:webHidden/>
              </w:rPr>
              <w:fldChar w:fldCharType="begin"/>
            </w:r>
            <w:r w:rsidR="00C26BE4">
              <w:rPr>
                <w:noProof/>
                <w:webHidden/>
              </w:rPr>
              <w:instrText xml:space="preserve"> PAGEREF _Toc128725181 \h </w:instrText>
            </w:r>
            <w:r w:rsidR="00C26BE4">
              <w:rPr>
                <w:noProof/>
                <w:webHidden/>
              </w:rPr>
            </w:r>
            <w:r w:rsidR="00C26BE4">
              <w:rPr>
                <w:noProof/>
                <w:webHidden/>
              </w:rPr>
              <w:fldChar w:fldCharType="separate"/>
            </w:r>
            <w:r w:rsidR="00C26BE4">
              <w:rPr>
                <w:noProof/>
                <w:webHidden/>
              </w:rPr>
              <w:t>6</w:t>
            </w:r>
            <w:r w:rsidR="00C26BE4">
              <w:rPr>
                <w:noProof/>
                <w:webHidden/>
              </w:rPr>
              <w:fldChar w:fldCharType="end"/>
            </w:r>
          </w:hyperlink>
        </w:p>
        <w:p w14:paraId="5F9EEC79" w14:textId="738A10FB" w:rsidR="00C26BE4" w:rsidRDefault="00000000">
          <w:pPr>
            <w:pStyle w:val="TOC2"/>
            <w:tabs>
              <w:tab w:val="right" w:leader="dot" w:pos="9350"/>
            </w:tabs>
            <w:rPr>
              <w:rFonts w:eastAsiaTheme="minorEastAsia" w:cstheme="minorBidi"/>
              <w:b w:val="0"/>
              <w:bCs w:val="0"/>
              <w:noProof/>
              <w:color w:val="auto"/>
              <w:sz w:val="22"/>
              <w:szCs w:val="22"/>
            </w:rPr>
          </w:pPr>
          <w:hyperlink w:anchor="_Toc128725182" w:history="1">
            <w:r w:rsidR="00C26BE4" w:rsidRPr="00CC20B9">
              <w:rPr>
                <w:rStyle w:val="Hyperlink"/>
                <w:noProof/>
              </w:rPr>
              <w:t>Prepare Environment</w:t>
            </w:r>
            <w:r w:rsidR="00C26BE4">
              <w:rPr>
                <w:noProof/>
                <w:webHidden/>
              </w:rPr>
              <w:tab/>
            </w:r>
            <w:r w:rsidR="00C26BE4">
              <w:rPr>
                <w:noProof/>
                <w:webHidden/>
              </w:rPr>
              <w:fldChar w:fldCharType="begin"/>
            </w:r>
            <w:r w:rsidR="00C26BE4">
              <w:rPr>
                <w:noProof/>
                <w:webHidden/>
              </w:rPr>
              <w:instrText xml:space="preserve"> PAGEREF _Toc128725182 \h </w:instrText>
            </w:r>
            <w:r w:rsidR="00C26BE4">
              <w:rPr>
                <w:noProof/>
                <w:webHidden/>
              </w:rPr>
            </w:r>
            <w:r w:rsidR="00C26BE4">
              <w:rPr>
                <w:noProof/>
                <w:webHidden/>
              </w:rPr>
              <w:fldChar w:fldCharType="separate"/>
            </w:r>
            <w:r w:rsidR="00C26BE4">
              <w:rPr>
                <w:noProof/>
                <w:webHidden/>
              </w:rPr>
              <w:t>7</w:t>
            </w:r>
            <w:r w:rsidR="00C26BE4">
              <w:rPr>
                <w:noProof/>
                <w:webHidden/>
              </w:rPr>
              <w:fldChar w:fldCharType="end"/>
            </w:r>
          </w:hyperlink>
        </w:p>
        <w:p w14:paraId="6EE2B6D2" w14:textId="27187871" w:rsidR="00C26BE4" w:rsidRDefault="00000000">
          <w:pPr>
            <w:pStyle w:val="TOC3"/>
            <w:tabs>
              <w:tab w:val="left" w:pos="800"/>
              <w:tab w:val="right" w:leader="dot" w:pos="9350"/>
            </w:tabs>
            <w:rPr>
              <w:rFonts w:eastAsiaTheme="minorEastAsia" w:cstheme="minorBidi"/>
              <w:noProof/>
              <w:color w:val="auto"/>
              <w:sz w:val="22"/>
              <w:szCs w:val="22"/>
            </w:rPr>
          </w:pPr>
          <w:hyperlink w:anchor="_Toc128725183" w:history="1">
            <w:r w:rsidR="00C26BE4" w:rsidRPr="00CC20B9">
              <w:rPr>
                <w:rStyle w:val="Hyperlink"/>
                <w:noProof/>
              </w:rPr>
              <w:t>1.</w:t>
            </w:r>
            <w:r w:rsidR="00C26BE4">
              <w:rPr>
                <w:rFonts w:eastAsiaTheme="minorEastAsia" w:cstheme="minorBidi"/>
                <w:noProof/>
                <w:color w:val="auto"/>
                <w:sz w:val="22"/>
                <w:szCs w:val="22"/>
              </w:rPr>
              <w:tab/>
            </w:r>
            <w:r w:rsidR="00C26BE4" w:rsidRPr="00CC20B9">
              <w:rPr>
                <w:rStyle w:val="Hyperlink"/>
                <w:noProof/>
              </w:rPr>
              <w:t>Build an Environment (Skytap)</w:t>
            </w:r>
            <w:r w:rsidR="00C26BE4">
              <w:rPr>
                <w:noProof/>
                <w:webHidden/>
              </w:rPr>
              <w:tab/>
            </w:r>
            <w:r w:rsidR="00C26BE4">
              <w:rPr>
                <w:noProof/>
                <w:webHidden/>
              </w:rPr>
              <w:fldChar w:fldCharType="begin"/>
            </w:r>
            <w:r w:rsidR="00C26BE4">
              <w:rPr>
                <w:noProof/>
                <w:webHidden/>
              </w:rPr>
              <w:instrText xml:space="preserve"> PAGEREF _Toc128725183 \h </w:instrText>
            </w:r>
            <w:r w:rsidR="00C26BE4">
              <w:rPr>
                <w:noProof/>
                <w:webHidden/>
              </w:rPr>
            </w:r>
            <w:r w:rsidR="00C26BE4">
              <w:rPr>
                <w:noProof/>
                <w:webHidden/>
              </w:rPr>
              <w:fldChar w:fldCharType="separate"/>
            </w:r>
            <w:r w:rsidR="00C26BE4">
              <w:rPr>
                <w:noProof/>
                <w:webHidden/>
              </w:rPr>
              <w:t>7</w:t>
            </w:r>
            <w:r w:rsidR="00C26BE4">
              <w:rPr>
                <w:noProof/>
                <w:webHidden/>
              </w:rPr>
              <w:fldChar w:fldCharType="end"/>
            </w:r>
          </w:hyperlink>
        </w:p>
        <w:p w14:paraId="0A8C8077" w14:textId="369A7E7B" w:rsidR="00C26BE4" w:rsidRDefault="00000000">
          <w:pPr>
            <w:pStyle w:val="TOC3"/>
            <w:tabs>
              <w:tab w:val="left" w:pos="800"/>
              <w:tab w:val="right" w:leader="dot" w:pos="9350"/>
            </w:tabs>
            <w:rPr>
              <w:rFonts w:eastAsiaTheme="minorEastAsia" w:cstheme="minorBidi"/>
              <w:noProof/>
              <w:color w:val="auto"/>
              <w:sz w:val="22"/>
              <w:szCs w:val="22"/>
            </w:rPr>
          </w:pPr>
          <w:hyperlink w:anchor="_Toc128725184" w:history="1">
            <w:r w:rsidR="00C26BE4" w:rsidRPr="00CC20B9">
              <w:rPr>
                <w:rStyle w:val="Hyperlink"/>
                <w:noProof/>
              </w:rPr>
              <w:t>2.</w:t>
            </w:r>
            <w:r w:rsidR="00C26BE4">
              <w:rPr>
                <w:rFonts w:eastAsiaTheme="minorEastAsia" w:cstheme="minorBidi"/>
                <w:noProof/>
                <w:color w:val="auto"/>
                <w:sz w:val="22"/>
                <w:szCs w:val="22"/>
              </w:rPr>
              <w:tab/>
            </w:r>
            <w:r w:rsidR="00C26BE4" w:rsidRPr="00CC20B9">
              <w:rPr>
                <w:rStyle w:val="Hyperlink"/>
                <w:noProof/>
              </w:rPr>
              <w:t>Download and install dev tools</w:t>
            </w:r>
            <w:r w:rsidR="00C26BE4">
              <w:rPr>
                <w:noProof/>
                <w:webHidden/>
              </w:rPr>
              <w:tab/>
            </w:r>
            <w:r w:rsidR="00C26BE4">
              <w:rPr>
                <w:noProof/>
                <w:webHidden/>
              </w:rPr>
              <w:fldChar w:fldCharType="begin"/>
            </w:r>
            <w:r w:rsidR="00C26BE4">
              <w:rPr>
                <w:noProof/>
                <w:webHidden/>
              </w:rPr>
              <w:instrText xml:space="preserve"> PAGEREF _Toc128725184 \h </w:instrText>
            </w:r>
            <w:r w:rsidR="00C26BE4">
              <w:rPr>
                <w:noProof/>
                <w:webHidden/>
              </w:rPr>
            </w:r>
            <w:r w:rsidR="00C26BE4">
              <w:rPr>
                <w:noProof/>
                <w:webHidden/>
              </w:rPr>
              <w:fldChar w:fldCharType="separate"/>
            </w:r>
            <w:r w:rsidR="00C26BE4">
              <w:rPr>
                <w:noProof/>
                <w:webHidden/>
              </w:rPr>
              <w:t>7</w:t>
            </w:r>
            <w:r w:rsidR="00C26BE4">
              <w:rPr>
                <w:noProof/>
                <w:webHidden/>
              </w:rPr>
              <w:fldChar w:fldCharType="end"/>
            </w:r>
          </w:hyperlink>
        </w:p>
        <w:p w14:paraId="4B29178B" w14:textId="5D497153" w:rsidR="00C26BE4" w:rsidRDefault="00000000">
          <w:pPr>
            <w:pStyle w:val="TOC2"/>
            <w:tabs>
              <w:tab w:val="right" w:leader="dot" w:pos="9350"/>
            </w:tabs>
            <w:rPr>
              <w:rFonts w:eastAsiaTheme="minorEastAsia" w:cstheme="minorBidi"/>
              <w:b w:val="0"/>
              <w:bCs w:val="0"/>
              <w:noProof/>
              <w:color w:val="auto"/>
              <w:sz w:val="22"/>
              <w:szCs w:val="22"/>
            </w:rPr>
          </w:pPr>
          <w:hyperlink w:anchor="_Toc128725185" w:history="1">
            <w:r w:rsidR="00C26BE4" w:rsidRPr="00CC20B9">
              <w:rPr>
                <w:rStyle w:val="Hyperlink"/>
                <w:noProof/>
              </w:rPr>
              <w:t>Prepare Angular Portal</w:t>
            </w:r>
            <w:r w:rsidR="00C26BE4">
              <w:rPr>
                <w:noProof/>
                <w:webHidden/>
              </w:rPr>
              <w:tab/>
            </w:r>
            <w:r w:rsidR="00C26BE4">
              <w:rPr>
                <w:noProof/>
                <w:webHidden/>
              </w:rPr>
              <w:fldChar w:fldCharType="begin"/>
            </w:r>
            <w:r w:rsidR="00C26BE4">
              <w:rPr>
                <w:noProof/>
                <w:webHidden/>
              </w:rPr>
              <w:instrText xml:space="preserve"> PAGEREF _Toc128725185 \h </w:instrText>
            </w:r>
            <w:r w:rsidR="00C26BE4">
              <w:rPr>
                <w:noProof/>
                <w:webHidden/>
              </w:rPr>
            </w:r>
            <w:r w:rsidR="00C26BE4">
              <w:rPr>
                <w:noProof/>
                <w:webHidden/>
              </w:rPr>
              <w:fldChar w:fldCharType="separate"/>
            </w:r>
            <w:r w:rsidR="00C26BE4">
              <w:rPr>
                <w:noProof/>
                <w:webHidden/>
              </w:rPr>
              <w:t>8</w:t>
            </w:r>
            <w:r w:rsidR="00C26BE4">
              <w:rPr>
                <w:noProof/>
                <w:webHidden/>
              </w:rPr>
              <w:fldChar w:fldCharType="end"/>
            </w:r>
          </w:hyperlink>
        </w:p>
        <w:p w14:paraId="0278FFD3" w14:textId="6F08BBED" w:rsidR="00C26BE4" w:rsidRDefault="00000000">
          <w:pPr>
            <w:pStyle w:val="TOC3"/>
            <w:tabs>
              <w:tab w:val="left" w:pos="800"/>
              <w:tab w:val="right" w:leader="dot" w:pos="9350"/>
            </w:tabs>
            <w:rPr>
              <w:rFonts w:eastAsiaTheme="minorEastAsia" w:cstheme="minorBidi"/>
              <w:noProof/>
              <w:color w:val="auto"/>
              <w:sz w:val="22"/>
              <w:szCs w:val="22"/>
            </w:rPr>
          </w:pPr>
          <w:hyperlink w:anchor="_Toc128725186" w:history="1">
            <w:r w:rsidR="00C26BE4" w:rsidRPr="00CC20B9">
              <w:rPr>
                <w:rStyle w:val="Hyperlink"/>
                <w:noProof/>
              </w:rPr>
              <w:t>1.</w:t>
            </w:r>
            <w:r w:rsidR="00C26BE4">
              <w:rPr>
                <w:rFonts w:eastAsiaTheme="minorEastAsia" w:cstheme="minorBidi"/>
                <w:noProof/>
                <w:color w:val="auto"/>
                <w:sz w:val="22"/>
                <w:szCs w:val="22"/>
              </w:rPr>
              <w:tab/>
            </w:r>
            <w:r w:rsidR="00C26BE4" w:rsidRPr="00CC20B9">
              <w:rPr>
                <w:rStyle w:val="Hyperlink"/>
                <w:noProof/>
              </w:rPr>
              <w:t>Create work environment</w:t>
            </w:r>
            <w:r w:rsidR="00C26BE4">
              <w:rPr>
                <w:noProof/>
                <w:webHidden/>
              </w:rPr>
              <w:tab/>
            </w:r>
            <w:r w:rsidR="00C26BE4">
              <w:rPr>
                <w:noProof/>
                <w:webHidden/>
              </w:rPr>
              <w:fldChar w:fldCharType="begin"/>
            </w:r>
            <w:r w:rsidR="00C26BE4">
              <w:rPr>
                <w:noProof/>
                <w:webHidden/>
              </w:rPr>
              <w:instrText xml:space="preserve"> PAGEREF _Toc128725186 \h </w:instrText>
            </w:r>
            <w:r w:rsidR="00C26BE4">
              <w:rPr>
                <w:noProof/>
                <w:webHidden/>
              </w:rPr>
            </w:r>
            <w:r w:rsidR="00C26BE4">
              <w:rPr>
                <w:noProof/>
                <w:webHidden/>
              </w:rPr>
              <w:fldChar w:fldCharType="separate"/>
            </w:r>
            <w:r w:rsidR="00C26BE4">
              <w:rPr>
                <w:noProof/>
                <w:webHidden/>
              </w:rPr>
              <w:t>8</w:t>
            </w:r>
            <w:r w:rsidR="00C26BE4">
              <w:rPr>
                <w:noProof/>
                <w:webHidden/>
              </w:rPr>
              <w:fldChar w:fldCharType="end"/>
            </w:r>
          </w:hyperlink>
        </w:p>
        <w:p w14:paraId="76FAEA56" w14:textId="3109BCF9" w:rsidR="00C26BE4" w:rsidRDefault="00000000">
          <w:pPr>
            <w:pStyle w:val="TOC3"/>
            <w:tabs>
              <w:tab w:val="left" w:pos="800"/>
              <w:tab w:val="right" w:leader="dot" w:pos="9350"/>
            </w:tabs>
            <w:rPr>
              <w:rFonts w:eastAsiaTheme="minorEastAsia" w:cstheme="minorBidi"/>
              <w:noProof/>
              <w:color w:val="auto"/>
              <w:sz w:val="22"/>
              <w:szCs w:val="22"/>
            </w:rPr>
          </w:pPr>
          <w:hyperlink w:anchor="_Toc128725187" w:history="1">
            <w:r w:rsidR="00C26BE4" w:rsidRPr="00CC20B9">
              <w:rPr>
                <w:rStyle w:val="Hyperlink"/>
                <w:noProof/>
              </w:rPr>
              <w:t>2.</w:t>
            </w:r>
            <w:r w:rsidR="00C26BE4">
              <w:rPr>
                <w:rFonts w:eastAsiaTheme="minorEastAsia" w:cstheme="minorBidi"/>
                <w:noProof/>
                <w:color w:val="auto"/>
                <w:sz w:val="22"/>
                <w:szCs w:val="22"/>
              </w:rPr>
              <w:tab/>
            </w:r>
            <w:r w:rsidR="00C26BE4" w:rsidRPr="00CC20B9">
              <w:rPr>
                <w:rStyle w:val="Hyperlink"/>
                <w:noProof/>
              </w:rPr>
              <w:t>Run Web Portal</w:t>
            </w:r>
            <w:r w:rsidR="00C26BE4">
              <w:rPr>
                <w:noProof/>
                <w:webHidden/>
              </w:rPr>
              <w:tab/>
            </w:r>
            <w:r w:rsidR="00C26BE4">
              <w:rPr>
                <w:noProof/>
                <w:webHidden/>
              </w:rPr>
              <w:fldChar w:fldCharType="begin"/>
            </w:r>
            <w:r w:rsidR="00C26BE4">
              <w:rPr>
                <w:noProof/>
                <w:webHidden/>
              </w:rPr>
              <w:instrText xml:space="preserve"> PAGEREF _Toc128725187 \h </w:instrText>
            </w:r>
            <w:r w:rsidR="00C26BE4">
              <w:rPr>
                <w:noProof/>
                <w:webHidden/>
              </w:rPr>
            </w:r>
            <w:r w:rsidR="00C26BE4">
              <w:rPr>
                <w:noProof/>
                <w:webHidden/>
              </w:rPr>
              <w:fldChar w:fldCharType="separate"/>
            </w:r>
            <w:r w:rsidR="00C26BE4">
              <w:rPr>
                <w:noProof/>
                <w:webHidden/>
              </w:rPr>
              <w:t>13</w:t>
            </w:r>
            <w:r w:rsidR="00C26BE4">
              <w:rPr>
                <w:noProof/>
                <w:webHidden/>
              </w:rPr>
              <w:fldChar w:fldCharType="end"/>
            </w:r>
          </w:hyperlink>
        </w:p>
        <w:p w14:paraId="12FCD74A" w14:textId="77D1620E" w:rsidR="00C26BE4" w:rsidRDefault="00000000">
          <w:pPr>
            <w:pStyle w:val="TOC2"/>
            <w:tabs>
              <w:tab w:val="right" w:leader="dot" w:pos="9350"/>
            </w:tabs>
            <w:rPr>
              <w:rFonts w:eastAsiaTheme="minorEastAsia" w:cstheme="minorBidi"/>
              <w:b w:val="0"/>
              <w:bCs w:val="0"/>
              <w:noProof/>
              <w:color w:val="auto"/>
              <w:sz w:val="22"/>
              <w:szCs w:val="22"/>
            </w:rPr>
          </w:pPr>
          <w:hyperlink w:anchor="_Toc128725188" w:history="1">
            <w:r w:rsidR="00C26BE4" w:rsidRPr="00CC20B9">
              <w:rPr>
                <w:rStyle w:val="Hyperlink"/>
                <w:noProof/>
              </w:rPr>
              <w:t>Working with Web Portal</w:t>
            </w:r>
            <w:r w:rsidR="00C26BE4">
              <w:rPr>
                <w:noProof/>
                <w:webHidden/>
              </w:rPr>
              <w:tab/>
            </w:r>
            <w:r w:rsidR="00C26BE4">
              <w:rPr>
                <w:noProof/>
                <w:webHidden/>
              </w:rPr>
              <w:fldChar w:fldCharType="begin"/>
            </w:r>
            <w:r w:rsidR="00C26BE4">
              <w:rPr>
                <w:noProof/>
                <w:webHidden/>
              </w:rPr>
              <w:instrText xml:space="preserve"> PAGEREF _Toc128725188 \h </w:instrText>
            </w:r>
            <w:r w:rsidR="00C26BE4">
              <w:rPr>
                <w:noProof/>
                <w:webHidden/>
              </w:rPr>
            </w:r>
            <w:r w:rsidR="00C26BE4">
              <w:rPr>
                <w:noProof/>
                <w:webHidden/>
              </w:rPr>
              <w:fldChar w:fldCharType="separate"/>
            </w:r>
            <w:r w:rsidR="00C26BE4">
              <w:rPr>
                <w:noProof/>
                <w:webHidden/>
              </w:rPr>
              <w:t>14</w:t>
            </w:r>
            <w:r w:rsidR="00C26BE4">
              <w:rPr>
                <w:noProof/>
                <w:webHidden/>
              </w:rPr>
              <w:fldChar w:fldCharType="end"/>
            </w:r>
          </w:hyperlink>
        </w:p>
        <w:p w14:paraId="08DBE79C" w14:textId="04C0E2D8" w:rsidR="00C26BE4" w:rsidRDefault="00000000">
          <w:pPr>
            <w:pStyle w:val="TOC3"/>
            <w:tabs>
              <w:tab w:val="right" w:leader="dot" w:pos="9350"/>
            </w:tabs>
            <w:rPr>
              <w:rFonts w:eastAsiaTheme="minorEastAsia" w:cstheme="minorBidi"/>
              <w:noProof/>
              <w:color w:val="auto"/>
              <w:sz w:val="22"/>
              <w:szCs w:val="22"/>
            </w:rPr>
          </w:pPr>
          <w:hyperlink w:anchor="_Toc128725189" w:history="1">
            <w:r w:rsidR="00C26BE4" w:rsidRPr="00CC20B9">
              <w:rPr>
                <w:rStyle w:val="Hyperlink"/>
                <w:noProof/>
              </w:rPr>
              <w:t>Debug</w:t>
            </w:r>
            <w:r w:rsidR="00C26BE4">
              <w:rPr>
                <w:noProof/>
                <w:webHidden/>
              </w:rPr>
              <w:tab/>
            </w:r>
            <w:r w:rsidR="00C26BE4">
              <w:rPr>
                <w:noProof/>
                <w:webHidden/>
              </w:rPr>
              <w:fldChar w:fldCharType="begin"/>
            </w:r>
            <w:r w:rsidR="00C26BE4">
              <w:rPr>
                <w:noProof/>
                <w:webHidden/>
              </w:rPr>
              <w:instrText xml:space="preserve"> PAGEREF _Toc128725189 \h </w:instrText>
            </w:r>
            <w:r w:rsidR="00C26BE4">
              <w:rPr>
                <w:noProof/>
                <w:webHidden/>
              </w:rPr>
            </w:r>
            <w:r w:rsidR="00C26BE4">
              <w:rPr>
                <w:noProof/>
                <w:webHidden/>
              </w:rPr>
              <w:fldChar w:fldCharType="separate"/>
            </w:r>
            <w:r w:rsidR="00C26BE4">
              <w:rPr>
                <w:noProof/>
                <w:webHidden/>
              </w:rPr>
              <w:t>14</w:t>
            </w:r>
            <w:r w:rsidR="00C26BE4">
              <w:rPr>
                <w:noProof/>
                <w:webHidden/>
              </w:rPr>
              <w:fldChar w:fldCharType="end"/>
            </w:r>
          </w:hyperlink>
        </w:p>
        <w:p w14:paraId="77510836" w14:textId="090F3B2C" w:rsidR="00C26BE4" w:rsidRDefault="00000000">
          <w:pPr>
            <w:pStyle w:val="TOC4"/>
            <w:tabs>
              <w:tab w:val="right" w:leader="dot" w:pos="9350"/>
            </w:tabs>
            <w:rPr>
              <w:rFonts w:eastAsiaTheme="minorEastAsia" w:cstheme="minorBidi"/>
              <w:noProof/>
              <w:color w:val="auto"/>
              <w:sz w:val="22"/>
              <w:szCs w:val="22"/>
            </w:rPr>
          </w:pPr>
          <w:hyperlink w:anchor="_Toc128725190" w:history="1">
            <w:r w:rsidR="00C26BE4" w:rsidRPr="00CC20B9">
              <w:rPr>
                <w:rStyle w:val="Hyperlink"/>
                <w:noProof/>
              </w:rPr>
              <w:t>Find component to debug</w:t>
            </w:r>
            <w:r w:rsidR="00C26BE4">
              <w:rPr>
                <w:noProof/>
                <w:webHidden/>
              </w:rPr>
              <w:tab/>
            </w:r>
            <w:r w:rsidR="00C26BE4">
              <w:rPr>
                <w:noProof/>
                <w:webHidden/>
              </w:rPr>
              <w:fldChar w:fldCharType="begin"/>
            </w:r>
            <w:r w:rsidR="00C26BE4">
              <w:rPr>
                <w:noProof/>
                <w:webHidden/>
              </w:rPr>
              <w:instrText xml:space="preserve"> PAGEREF _Toc128725190 \h </w:instrText>
            </w:r>
            <w:r w:rsidR="00C26BE4">
              <w:rPr>
                <w:noProof/>
                <w:webHidden/>
              </w:rPr>
            </w:r>
            <w:r w:rsidR="00C26BE4">
              <w:rPr>
                <w:noProof/>
                <w:webHidden/>
              </w:rPr>
              <w:fldChar w:fldCharType="separate"/>
            </w:r>
            <w:r w:rsidR="00C26BE4">
              <w:rPr>
                <w:noProof/>
                <w:webHidden/>
              </w:rPr>
              <w:t>14</w:t>
            </w:r>
            <w:r w:rsidR="00C26BE4">
              <w:rPr>
                <w:noProof/>
                <w:webHidden/>
              </w:rPr>
              <w:fldChar w:fldCharType="end"/>
            </w:r>
          </w:hyperlink>
        </w:p>
        <w:p w14:paraId="7AB4F6D3" w14:textId="187750CE" w:rsidR="00C26BE4" w:rsidRDefault="00000000">
          <w:pPr>
            <w:pStyle w:val="TOC4"/>
            <w:tabs>
              <w:tab w:val="right" w:leader="dot" w:pos="9350"/>
            </w:tabs>
            <w:rPr>
              <w:rFonts w:eastAsiaTheme="minorEastAsia" w:cstheme="minorBidi"/>
              <w:noProof/>
              <w:color w:val="auto"/>
              <w:sz w:val="22"/>
              <w:szCs w:val="22"/>
            </w:rPr>
          </w:pPr>
          <w:hyperlink w:anchor="_Toc128725191" w:history="1">
            <w:r w:rsidR="00C26BE4" w:rsidRPr="00CC20B9">
              <w:rPr>
                <w:rStyle w:val="Hyperlink"/>
                <w:noProof/>
              </w:rPr>
              <w:t>Run in debug mode</w:t>
            </w:r>
            <w:r w:rsidR="00C26BE4">
              <w:rPr>
                <w:noProof/>
                <w:webHidden/>
              </w:rPr>
              <w:tab/>
            </w:r>
            <w:r w:rsidR="00C26BE4">
              <w:rPr>
                <w:noProof/>
                <w:webHidden/>
              </w:rPr>
              <w:fldChar w:fldCharType="begin"/>
            </w:r>
            <w:r w:rsidR="00C26BE4">
              <w:rPr>
                <w:noProof/>
                <w:webHidden/>
              </w:rPr>
              <w:instrText xml:space="preserve"> PAGEREF _Toc128725191 \h </w:instrText>
            </w:r>
            <w:r w:rsidR="00C26BE4">
              <w:rPr>
                <w:noProof/>
                <w:webHidden/>
              </w:rPr>
            </w:r>
            <w:r w:rsidR="00C26BE4">
              <w:rPr>
                <w:noProof/>
                <w:webHidden/>
              </w:rPr>
              <w:fldChar w:fldCharType="separate"/>
            </w:r>
            <w:r w:rsidR="00C26BE4">
              <w:rPr>
                <w:noProof/>
                <w:webHidden/>
              </w:rPr>
              <w:t>17</w:t>
            </w:r>
            <w:r w:rsidR="00C26BE4">
              <w:rPr>
                <w:noProof/>
                <w:webHidden/>
              </w:rPr>
              <w:fldChar w:fldCharType="end"/>
            </w:r>
          </w:hyperlink>
        </w:p>
        <w:p w14:paraId="0B6DFC8F" w14:textId="33F48826" w:rsidR="00C26BE4" w:rsidRDefault="00000000">
          <w:pPr>
            <w:pStyle w:val="TOC3"/>
            <w:tabs>
              <w:tab w:val="right" w:leader="dot" w:pos="9350"/>
            </w:tabs>
            <w:rPr>
              <w:rFonts w:eastAsiaTheme="minorEastAsia" w:cstheme="minorBidi"/>
              <w:noProof/>
              <w:color w:val="auto"/>
              <w:sz w:val="22"/>
              <w:szCs w:val="22"/>
            </w:rPr>
          </w:pPr>
          <w:hyperlink w:anchor="_Toc128725192" w:history="1">
            <w:r w:rsidR="00C26BE4" w:rsidRPr="00CC20B9">
              <w:rPr>
                <w:rStyle w:val="Hyperlink"/>
                <w:noProof/>
              </w:rPr>
              <w:t>Modify</w:t>
            </w:r>
            <w:r w:rsidR="00C26BE4">
              <w:rPr>
                <w:noProof/>
                <w:webHidden/>
              </w:rPr>
              <w:tab/>
            </w:r>
            <w:r w:rsidR="00C26BE4">
              <w:rPr>
                <w:noProof/>
                <w:webHidden/>
              </w:rPr>
              <w:fldChar w:fldCharType="begin"/>
            </w:r>
            <w:r w:rsidR="00C26BE4">
              <w:rPr>
                <w:noProof/>
                <w:webHidden/>
              </w:rPr>
              <w:instrText xml:space="preserve"> PAGEREF _Toc128725192 \h </w:instrText>
            </w:r>
            <w:r w:rsidR="00C26BE4">
              <w:rPr>
                <w:noProof/>
                <w:webHidden/>
              </w:rPr>
            </w:r>
            <w:r w:rsidR="00C26BE4">
              <w:rPr>
                <w:noProof/>
                <w:webHidden/>
              </w:rPr>
              <w:fldChar w:fldCharType="separate"/>
            </w:r>
            <w:r w:rsidR="00C26BE4">
              <w:rPr>
                <w:noProof/>
                <w:webHidden/>
              </w:rPr>
              <w:t>19</w:t>
            </w:r>
            <w:r w:rsidR="00C26BE4">
              <w:rPr>
                <w:noProof/>
                <w:webHidden/>
              </w:rPr>
              <w:fldChar w:fldCharType="end"/>
            </w:r>
          </w:hyperlink>
        </w:p>
        <w:p w14:paraId="157EAFD3" w14:textId="5FD504E0" w:rsidR="00C26BE4" w:rsidRDefault="00000000">
          <w:pPr>
            <w:pStyle w:val="TOC3"/>
            <w:tabs>
              <w:tab w:val="right" w:leader="dot" w:pos="9350"/>
            </w:tabs>
            <w:rPr>
              <w:rFonts w:eastAsiaTheme="minorEastAsia" w:cstheme="minorBidi"/>
              <w:noProof/>
              <w:color w:val="auto"/>
              <w:sz w:val="22"/>
              <w:szCs w:val="22"/>
            </w:rPr>
          </w:pPr>
          <w:hyperlink w:anchor="_Toc128725193" w:history="1">
            <w:r w:rsidR="00C26BE4" w:rsidRPr="00CC20B9">
              <w:rPr>
                <w:rStyle w:val="Hyperlink"/>
                <w:noProof/>
              </w:rPr>
              <w:t>Deploy to ApiServer</w:t>
            </w:r>
            <w:r w:rsidR="00C26BE4">
              <w:rPr>
                <w:noProof/>
                <w:webHidden/>
              </w:rPr>
              <w:tab/>
            </w:r>
            <w:r w:rsidR="00C26BE4">
              <w:rPr>
                <w:noProof/>
                <w:webHidden/>
              </w:rPr>
              <w:fldChar w:fldCharType="begin"/>
            </w:r>
            <w:r w:rsidR="00C26BE4">
              <w:rPr>
                <w:noProof/>
                <w:webHidden/>
              </w:rPr>
              <w:instrText xml:space="preserve"> PAGEREF _Toc128725193 \h </w:instrText>
            </w:r>
            <w:r w:rsidR="00C26BE4">
              <w:rPr>
                <w:noProof/>
                <w:webHidden/>
              </w:rPr>
            </w:r>
            <w:r w:rsidR="00C26BE4">
              <w:rPr>
                <w:noProof/>
                <w:webHidden/>
              </w:rPr>
              <w:fldChar w:fldCharType="separate"/>
            </w:r>
            <w:r w:rsidR="00C26BE4">
              <w:rPr>
                <w:noProof/>
                <w:webHidden/>
              </w:rPr>
              <w:t>20</w:t>
            </w:r>
            <w:r w:rsidR="00C26BE4">
              <w:rPr>
                <w:noProof/>
                <w:webHidden/>
              </w:rPr>
              <w:fldChar w:fldCharType="end"/>
            </w:r>
          </w:hyperlink>
        </w:p>
        <w:p w14:paraId="382BFC22" w14:textId="257A98E4" w:rsidR="00C26BE4" w:rsidRDefault="00000000">
          <w:pPr>
            <w:pStyle w:val="TOC4"/>
            <w:tabs>
              <w:tab w:val="right" w:leader="dot" w:pos="9350"/>
            </w:tabs>
            <w:rPr>
              <w:rFonts w:eastAsiaTheme="minorEastAsia" w:cstheme="minorBidi"/>
              <w:noProof/>
              <w:color w:val="auto"/>
              <w:sz w:val="22"/>
              <w:szCs w:val="22"/>
            </w:rPr>
          </w:pPr>
          <w:hyperlink w:anchor="_Toc128725194" w:history="1">
            <w:r w:rsidR="00C26BE4" w:rsidRPr="00CC20B9">
              <w:rPr>
                <w:rStyle w:val="Hyperlink"/>
                <w:noProof/>
              </w:rPr>
              <w:t>Deploy with Software Loader</w:t>
            </w:r>
            <w:r w:rsidR="00C26BE4">
              <w:rPr>
                <w:noProof/>
                <w:webHidden/>
              </w:rPr>
              <w:tab/>
            </w:r>
            <w:r w:rsidR="00C26BE4">
              <w:rPr>
                <w:noProof/>
                <w:webHidden/>
              </w:rPr>
              <w:fldChar w:fldCharType="begin"/>
            </w:r>
            <w:r w:rsidR="00C26BE4">
              <w:rPr>
                <w:noProof/>
                <w:webHidden/>
              </w:rPr>
              <w:instrText xml:space="preserve"> PAGEREF _Toc128725194 \h </w:instrText>
            </w:r>
            <w:r w:rsidR="00C26BE4">
              <w:rPr>
                <w:noProof/>
                <w:webHidden/>
              </w:rPr>
            </w:r>
            <w:r w:rsidR="00C26BE4">
              <w:rPr>
                <w:noProof/>
                <w:webHidden/>
              </w:rPr>
              <w:fldChar w:fldCharType="separate"/>
            </w:r>
            <w:r w:rsidR="00C26BE4">
              <w:rPr>
                <w:noProof/>
                <w:webHidden/>
              </w:rPr>
              <w:t>22</w:t>
            </w:r>
            <w:r w:rsidR="00C26BE4">
              <w:rPr>
                <w:noProof/>
                <w:webHidden/>
              </w:rPr>
              <w:fldChar w:fldCharType="end"/>
            </w:r>
          </w:hyperlink>
        </w:p>
        <w:p w14:paraId="0A746CF6" w14:textId="0484DF7E" w:rsidR="00C26BE4" w:rsidRDefault="00000000">
          <w:pPr>
            <w:pStyle w:val="TOC2"/>
            <w:tabs>
              <w:tab w:val="right" w:leader="dot" w:pos="9350"/>
            </w:tabs>
            <w:rPr>
              <w:rFonts w:eastAsiaTheme="minorEastAsia" w:cstheme="minorBidi"/>
              <w:b w:val="0"/>
              <w:bCs w:val="0"/>
              <w:noProof/>
              <w:color w:val="auto"/>
              <w:sz w:val="22"/>
              <w:szCs w:val="22"/>
            </w:rPr>
          </w:pPr>
          <w:hyperlink w:anchor="_Toc128725195" w:history="1">
            <w:r w:rsidR="00C26BE4" w:rsidRPr="00CC20B9">
              <w:rPr>
                <w:rStyle w:val="Hyperlink"/>
                <w:noProof/>
              </w:rPr>
              <w:t>Working with Api Server</w:t>
            </w:r>
            <w:r w:rsidR="00C26BE4">
              <w:rPr>
                <w:noProof/>
                <w:webHidden/>
              </w:rPr>
              <w:tab/>
            </w:r>
            <w:r w:rsidR="00C26BE4">
              <w:rPr>
                <w:noProof/>
                <w:webHidden/>
              </w:rPr>
              <w:fldChar w:fldCharType="begin"/>
            </w:r>
            <w:r w:rsidR="00C26BE4">
              <w:rPr>
                <w:noProof/>
                <w:webHidden/>
              </w:rPr>
              <w:instrText xml:space="preserve"> PAGEREF _Toc128725195 \h </w:instrText>
            </w:r>
            <w:r w:rsidR="00C26BE4">
              <w:rPr>
                <w:noProof/>
                <w:webHidden/>
              </w:rPr>
            </w:r>
            <w:r w:rsidR="00C26BE4">
              <w:rPr>
                <w:noProof/>
                <w:webHidden/>
              </w:rPr>
              <w:fldChar w:fldCharType="separate"/>
            </w:r>
            <w:r w:rsidR="00C26BE4">
              <w:rPr>
                <w:noProof/>
                <w:webHidden/>
              </w:rPr>
              <w:t>23</w:t>
            </w:r>
            <w:r w:rsidR="00C26BE4">
              <w:rPr>
                <w:noProof/>
                <w:webHidden/>
              </w:rPr>
              <w:fldChar w:fldCharType="end"/>
            </w:r>
          </w:hyperlink>
        </w:p>
        <w:p w14:paraId="2F84CD38" w14:textId="1ADC788E" w:rsidR="00C26BE4" w:rsidRDefault="00000000">
          <w:pPr>
            <w:pStyle w:val="TOC3"/>
            <w:tabs>
              <w:tab w:val="right" w:leader="dot" w:pos="9350"/>
            </w:tabs>
            <w:rPr>
              <w:rFonts w:eastAsiaTheme="minorEastAsia" w:cstheme="minorBidi"/>
              <w:noProof/>
              <w:color w:val="auto"/>
              <w:sz w:val="22"/>
              <w:szCs w:val="22"/>
            </w:rPr>
          </w:pPr>
          <w:hyperlink w:anchor="_Toc128725196" w:history="1">
            <w:r w:rsidR="00C26BE4" w:rsidRPr="00CC20B9">
              <w:rPr>
                <w:rStyle w:val="Hyperlink"/>
                <w:noProof/>
              </w:rPr>
              <w:t>Executing REST Api methods and viewing data</w:t>
            </w:r>
            <w:r w:rsidR="00C26BE4">
              <w:rPr>
                <w:noProof/>
                <w:webHidden/>
              </w:rPr>
              <w:tab/>
            </w:r>
            <w:r w:rsidR="00C26BE4">
              <w:rPr>
                <w:noProof/>
                <w:webHidden/>
              </w:rPr>
              <w:fldChar w:fldCharType="begin"/>
            </w:r>
            <w:r w:rsidR="00C26BE4">
              <w:rPr>
                <w:noProof/>
                <w:webHidden/>
              </w:rPr>
              <w:instrText xml:space="preserve"> PAGEREF _Toc128725196 \h </w:instrText>
            </w:r>
            <w:r w:rsidR="00C26BE4">
              <w:rPr>
                <w:noProof/>
                <w:webHidden/>
              </w:rPr>
            </w:r>
            <w:r w:rsidR="00C26BE4">
              <w:rPr>
                <w:noProof/>
                <w:webHidden/>
              </w:rPr>
              <w:fldChar w:fldCharType="separate"/>
            </w:r>
            <w:r w:rsidR="00C26BE4">
              <w:rPr>
                <w:noProof/>
                <w:webHidden/>
              </w:rPr>
              <w:t>23</w:t>
            </w:r>
            <w:r w:rsidR="00C26BE4">
              <w:rPr>
                <w:noProof/>
                <w:webHidden/>
              </w:rPr>
              <w:fldChar w:fldCharType="end"/>
            </w:r>
          </w:hyperlink>
        </w:p>
        <w:p w14:paraId="14C1AB7F" w14:textId="5EE90C92" w:rsidR="00C26BE4" w:rsidRDefault="00000000">
          <w:pPr>
            <w:pStyle w:val="TOC3"/>
            <w:tabs>
              <w:tab w:val="right" w:leader="dot" w:pos="9350"/>
            </w:tabs>
            <w:rPr>
              <w:rFonts w:eastAsiaTheme="minorEastAsia" w:cstheme="minorBidi"/>
              <w:noProof/>
              <w:color w:val="auto"/>
              <w:sz w:val="22"/>
              <w:szCs w:val="22"/>
            </w:rPr>
          </w:pPr>
          <w:hyperlink w:anchor="_Toc128725197" w:history="1">
            <w:r w:rsidR="00C26BE4" w:rsidRPr="00CC20B9">
              <w:rPr>
                <w:rStyle w:val="Hyperlink"/>
                <w:noProof/>
              </w:rPr>
              <w:t>Using Postman to execute Api Server methods</w:t>
            </w:r>
            <w:r w:rsidR="00C26BE4">
              <w:rPr>
                <w:noProof/>
                <w:webHidden/>
              </w:rPr>
              <w:tab/>
            </w:r>
            <w:r w:rsidR="00C26BE4">
              <w:rPr>
                <w:noProof/>
                <w:webHidden/>
              </w:rPr>
              <w:fldChar w:fldCharType="begin"/>
            </w:r>
            <w:r w:rsidR="00C26BE4">
              <w:rPr>
                <w:noProof/>
                <w:webHidden/>
              </w:rPr>
              <w:instrText xml:space="preserve"> PAGEREF _Toc128725197 \h </w:instrText>
            </w:r>
            <w:r w:rsidR="00C26BE4">
              <w:rPr>
                <w:noProof/>
                <w:webHidden/>
              </w:rPr>
            </w:r>
            <w:r w:rsidR="00C26BE4">
              <w:rPr>
                <w:noProof/>
                <w:webHidden/>
              </w:rPr>
              <w:fldChar w:fldCharType="separate"/>
            </w:r>
            <w:r w:rsidR="00C26BE4">
              <w:rPr>
                <w:noProof/>
                <w:webHidden/>
              </w:rPr>
              <w:t>27</w:t>
            </w:r>
            <w:r w:rsidR="00C26BE4">
              <w:rPr>
                <w:noProof/>
                <w:webHidden/>
              </w:rPr>
              <w:fldChar w:fldCharType="end"/>
            </w:r>
          </w:hyperlink>
        </w:p>
        <w:p w14:paraId="64DCEBEB" w14:textId="77D48F9A" w:rsidR="00C26BE4" w:rsidRDefault="00000000">
          <w:pPr>
            <w:pStyle w:val="TOC1"/>
            <w:tabs>
              <w:tab w:val="right" w:leader="dot" w:pos="9350"/>
            </w:tabs>
            <w:rPr>
              <w:rFonts w:asciiTheme="minorHAnsi" w:eastAsiaTheme="minorEastAsia" w:hAnsiTheme="minorHAnsi"/>
              <w:b w:val="0"/>
              <w:bCs w:val="0"/>
              <w:caps w:val="0"/>
              <w:noProof/>
              <w:color w:val="auto"/>
              <w:sz w:val="22"/>
              <w:szCs w:val="22"/>
            </w:rPr>
          </w:pPr>
          <w:hyperlink w:anchor="_Toc128725198" w:history="1">
            <w:r w:rsidR="00C26BE4" w:rsidRPr="00CC20B9">
              <w:rPr>
                <w:rStyle w:val="Hyperlink"/>
                <w:noProof/>
              </w:rPr>
              <w:t>Customizations</w:t>
            </w:r>
            <w:r w:rsidR="00C26BE4">
              <w:rPr>
                <w:noProof/>
                <w:webHidden/>
              </w:rPr>
              <w:tab/>
            </w:r>
            <w:r w:rsidR="00C26BE4">
              <w:rPr>
                <w:noProof/>
                <w:webHidden/>
              </w:rPr>
              <w:fldChar w:fldCharType="begin"/>
            </w:r>
            <w:r w:rsidR="00C26BE4">
              <w:rPr>
                <w:noProof/>
                <w:webHidden/>
              </w:rPr>
              <w:instrText xml:space="preserve"> PAGEREF _Toc128725198 \h </w:instrText>
            </w:r>
            <w:r w:rsidR="00C26BE4">
              <w:rPr>
                <w:noProof/>
                <w:webHidden/>
              </w:rPr>
            </w:r>
            <w:r w:rsidR="00C26BE4">
              <w:rPr>
                <w:noProof/>
                <w:webHidden/>
              </w:rPr>
              <w:fldChar w:fldCharType="separate"/>
            </w:r>
            <w:r w:rsidR="00C26BE4">
              <w:rPr>
                <w:noProof/>
                <w:webHidden/>
              </w:rPr>
              <w:t>30</w:t>
            </w:r>
            <w:r w:rsidR="00C26BE4">
              <w:rPr>
                <w:noProof/>
                <w:webHidden/>
              </w:rPr>
              <w:fldChar w:fldCharType="end"/>
            </w:r>
          </w:hyperlink>
        </w:p>
        <w:p w14:paraId="0A538CD6" w14:textId="6B01EB20" w:rsidR="00C26BE4" w:rsidRDefault="00000000">
          <w:pPr>
            <w:pStyle w:val="TOC2"/>
            <w:tabs>
              <w:tab w:val="right" w:leader="dot" w:pos="9350"/>
            </w:tabs>
            <w:rPr>
              <w:rFonts w:eastAsiaTheme="minorEastAsia" w:cstheme="minorBidi"/>
              <w:b w:val="0"/>
              <w:bCs w:val="0"/>
              <w:noProof/>
              <w:color w:val="auto"/>
              <w:sz w:val="22"/>
              <w:szCs w:val="22"/>
            </w:rPr>
          </w:pPr>
          <w:hyperlink w:anchor="_Toc128725199" w:history="1">
            <w:r w:rsidR="00C26BE4" w:rsidRPr="00CC20B9">
              <w:rPr>
                <w:rStyle w:val="Hyperlink"/>
                <w:noProof/>
              </w:rPr>
              <w:t>Simple modifications</w:t>
            </w:r>
            <w:r w:rsidR="00C26BE4">
              <w:rPr>
                <w:noProof/>
                <w:webHidden/>
              </w:rPr>
              <w:tab/>
            </w:r>
            <w:r w:rsidR="00C26BE4">
              <w:rPr>
                <w:noProof/>
                <w:webHidden/>
              </w:rPr>
              <w:fldChar w:fldCharType="begin"/>
            </w:r>
            <w:r w:rsidR="00C26BE4">
              <w:rPr>
                <w:noProof/>
                <w:webHidden/>
              </w:rPr>
              <w:instrText xml:space="preserve"> PAGEREF _Toc128725199 \h </w:instrText>
            </w:r>
            <w:r w:rsidR="00C26BE4">
              <w:rPr>
                <w:noProof/>
                <w:webHidden/>
              </w:rPr>
            </w:r>
            <w:r w:rsidR="00C26BE4">
              <w:rPr>
                <w:noProof/>
                <w:webHidden/>
              </w:rPr>
              <w:fldChar w:fldCharType="separate"/>
            </w:r>
            <w:r w:rsidR="00C26BE4">
              <w:rPr>
                <w:noProof/>
                <w:webHidden/>
              </w:rPr>
              <w:t>30</w:t>
            </w:r>
            <w:r w:rsidR="00C26BE4">
              <w:rPr>
                <w:noProof/>
                <w:webHidden/>
              </w:rPr>
              <w:fldChar w:fldCharType="end"/>
            </w:r>
          </w:hyperlink>
        </w:p>
        <w:p w14:paraId="424EA7E3" w14:textId="10C18E02" w:rsidR="00C26BE4" w:rsidRDefault="00000000">
          <w:pPr>
            <w:pStyle w:val="TOC3"/>
            <w:tabs>
              <w:tab w:val="left" w:pos="800"/>
              <w:tab w:val="right" w:leader="dot" w:pos="9350"/>
            </w:tabs>
            <w:rPr>
              <w:rFonts w:eastAsiaTheme="minorEastAsia" w:cstheme="minorBidi"/>
              <w:noProof/>
              <w:color w:val="auto"/>
              <w:sz w:val="22"/>
              <w:szCs w:val="22"/>
            </w:rPr>
          </w:pPr>
          <w:hyperlink w:anchor="_Toc128725200" w:history="1">
            <w:r w:rsidR="00C26BE4" w:rsidRPr="00CC20B9">
              <w:rPr>
                <w:rStyle w:val="Hyperlink"/>
                <w:noProof/>
              </w:rPr>
              <w:t>1.</w:t>
            </w:r>
            <w:r w:rsidR="00C26BE4">
              <w:rPr>
                <w:rFonts w:eastAsiaTheme="minorEastAsia" w:cstheme="minorBidi"/>
                <w:noProof/>
                <w:color w:val="auto"/>
                <w:sz w:val="22"/>
                <w:szCs w:val="22"/>
              </w:rPr>
              <w:tab/>
            </w:r>
            <w:r w:rsidR="00C26BE4" w:rsidRPr="00CC20B9">
              <w:rPr>
                <w:rStyle w:val="Hyperlink"/>
                <w:noProof/>
              </w:rPr>
              <w:t>Change Top Logo color</w:t>
            </w:r>
            <w:r w:rsidR="00C26BE4">
              <w:rPr>
                <w:noProof/>
                <w:webHidden/>
              </w:rPr>
              <w:tab/>
            </w:r>
            <w:r w:rsidR="00C26BE4">
              <w:rPr>
                <w:noProof/>
                <w:webHidden/>
              </w:rPr>
              <w:fldChar w:fldCharType="begin"/>
            </w:r>
            <w:r w:rsidR="00C26BE4">
              <w:rPr>
                <w:noProof/>
                <w:webHidden/>
              </w:rPr>
              <w:instrText xml:space="preserve"> PAGEREF _Toc128725200 \h </w:instrText>
            </w:r>
            <w:r w:rsidR="00C26BE4">
              <w:rPr>
                <w:noProof/>
                <w:webHidden/>
              </w:rPr>
            </w:r>
            <w:r w:rsidR="00C26BE4">
              <w:rPr>
                <w:noProof/>
                <w:webHidden/>
              </w:rPr>
              <w:fldChar w:fldCharType="separate"/>
            </w:r>
            <w:r w:rsidR="00C26BE4">
              <w:rPr>
                <w:noProof/>
                <w:webHidden/>
              </w:rPr>
              <w:t>30</w:t>
            </w:r>
            <w:r w:rsidR="00C26BE4">
              <w:rPr>
                <w:noProof/>
                <w:webHidden/>
              </w:rPr>
              <w:fldChar w:fldCharType="end"/>
            </w:r>
          </w:hyperlink>
        </w:p>
        <w:p w14:paraId="5E8B8781" w14:textId="5357F84F" w:rsidR="00C26BE4" w:rsidRDefault="00000000">
          <w:pPr>
            <w:pStyle w:val="TOC3"/>
            <w:tabs>
              <w:tab w:val="left" w:pos="800"/>
              <w:tab w:val="right" w:leader="dot" w:pos="9350"/>
            </w:tabs>
            <w:rPr>
              <w:rFonts w:eastAsiaTheme="minorEastAsia" w:cstheme="minorBidi"/>
              <w:noProof/>
              <w:color w:val="auto"/>
              <w:sz w:val="22"/>
              <w:szCs w:val="22"/>
            </w:rPr>
          </w:pPr>
          <w:hyperlink w:anchor="_Toc128725201" w:history="1">
            <w:r w:rsidR="00C26BE4" w:rsidRPr="00CC20B9">
              <w:rPr>
                <w:rStyle w:val="Hyperlink"/>
                <w:noProof/>
              </w:rPr>
              <w:t>2.</w:t>
            </w:r>
            <w:r w:rsidR="00C26BE4">
              <w:rPr>
                <w:rFonts w:eastAsiaTheme="minorEastAsia" w:cstheme="minorBidi"/>
                <w:noProof/>
                <w:color w:val="auto"/>
                <w:sz w:val="22"/>
                <w:szCs w:val="22"/>
              </w:rPr>
              <w:tab/>
            </w:r>
            <w:r w:rsidR="00C26BE4" w:rsidRPr="00CC20B9">
              <w:rPr>
                <w:rStyle w:val="Hyperlink"/>
                <w:noProof/>
              </w:rPr>
              <w:t>Change Top Logo and main background color</w:t>
            </w:r>
            <w:r w:rsidR="00C26BE4">
              <w:rPr>
                <w:noProof/>
                <w:webHidden/>
              </w:rPr>
              <w:tab/>
            </w:r>
            <w:r w:rsidR="00C26BE4">
              <w:rPr>
                <w:noProof/>
                <w:webHidden/>
              </w:rPr>
              <w:fldChar w:fldCharType="begin"/>
            </w:r>
            <w:r w:rsidR="00C26BE4">
              <w:rPr>
                <w:noProof/>
                <w:webHidden/>
              </w:rPr>
              <w:instrText xml:space="preserve"> PAGEREF _Toc128725201 \h </w:instrText>
            </w:r>
            <w:r w:rsidR="00C26BE4">
              <w:rPr>
                <w:noProof/>
                <w:webHidden/>
              </w:rPr>
            </w:r>
            <w:r w:rsidR="00C26BE4">
              <w:rPr>
                <w:noProof/>
                <w:webHidden/>
              </w:rPr>
              <w:fldChar w:fldCharType="separate"/>
            </w:r>
            <w:r w:rsidR="00C26BE4">
              <w:rPr>
                <w:noProof/>
                <w:webHidden/>
              </w:rPr>
              <w:t>31</w:t>
            </w:r>
            <w:r w:rsidR="00C26BE4">
              <w:rPr>
                <w:noProof/>
                <w:webHidden/>
              </w:rPr>
              <w:fldChar w:fldCharType="end"/>
            </w:r>
          </w:hyperlink>
        </w:p>
        <w:p w14:paraId="29DA4A1D" w14:textId="2E89547C" w:rsidR="00C26BE4" w:rsidRDefault="00000000">
          <w:pPr>
            <w:pStyle w:val="TOC3"/>
            <w:tabs>
              <w:tab w:val="left" w:pos="800"/>
              <w:tab w:val="right" w:leader="dot" w:pos="9350"/>
            </w:tabs>
            <w:rPr>
              <w:rFonts w:eastAsiaTheme="minorEastAsia" w:cstheme="minorBidi"/>
              <w:noProof/>
              <w:color w:val="auto"/>
              <w:sz w:val="22"/>
              <w:szCs w:val="22"/>
            </w:rPr>
          </w:pPr>
          <w:hyperlink w:anchor="_Toc128725202" w:history="1">
            <w:r w:rsidR="00C26BE4" w:rsidRPr="00CC20B9">
              <w:rPr>
                <w:rStyle w:val="Hyperlink"/>
                <w:noProof/>
              </w:rPr>
              <w:t>3.</w:t>
            </w:r>
            <w:r w:rsidR="00C26BE4">
              <w:rPr>
                <w:rFonts w:eastAsiaTheme="minorEastAsia" w:cstheme="minorBidi"/>
                <w:noProof/>
                <w:color w:val="auto"/>
                <w:sz w:val="22"/>
                <w:szCs w:val="22"/>
              </w:rPr>
              <w:tab/>
            </w:r>
            <w:r w:rsidR="00C26BE4" w:rsidRPr="00CC20B9">
              <w:rPr>
                <w:rStyle w:val="Hyperlink"/>
                <w:noProof/>
              </w:rPr>
              <w:t>Change background image</w:t>
            </w:r>
            <w:r w:rsidR="00C26BE4">
              <w:rPr>
                <w:noProof/>
                <w:webHidden/>
              </w:rPr>
              <w:tab/>
            </w:r>
            <w:r w:rsidR="00C26BE4">
              <w:rPr>
                <w:noProof/>
                <w:webHidden/>
              </w:rPr>
              <w:fldChar w:fldCharType="begin"/>
            </w:r>
            <w:r w:rsidR="00C26BE4">
              <w:rPr>
                <w:noProof/>
                <w:webHidden/>
              </w:rPr>
              <w:instrText xml:space="preserve"> PAGEREF _Toc128725202 \h </w:instrText>
            </w:r>
            <w:r w:rsidR="00C26BE4">
              <w:rPr>
                <w:noProof/>
                <w:webHidden/>
              </w:rPr>
            </w:r>
            <w:r w:rsidR="00C26BE4">
              <w:rPr>
                <w:noProof/>
                <w:webHidden/>
              </w:rPr>
              <w:fldChar w:fldCharType="separate"/>
            </w:r>
            <w:r w:rsidR="00C26BE4">
              <w:rPr>
                <w:noProof/>
                <w:webHidden/>
              </w:rPr>
              <w:t>32</w:t>
            </w:r>
            <w:r w:rsidR="00C26BE4">
              <w:rPr>
                <w:noProof/>
                <w:webHidden/>
              </w:rPr>
              <w:fldChar w:fldCharType="end"/>
            </w:r>
          </w:hyperlink>
        </w:p>
        <w:p w14:paraId="365A03BE" w14:textId="4050BCEF" w:rsidR="00C26BE4" w:rsidRDefault="00000000">
          <w:pPr>
            <w:pStyle w:val="TOC3"/>
            <w:tabs>
              <w:tab w:val="left" w:pos="800"/>
              <w:tab w:val="right" w:leader="dot" w:pos="9350"/>
            </w:tabs>
            <w:rPr>
              <w:rFonts w:eastAsiaTheme="minorEastAsia" w:cstheme="minorBidi"/>
              <w:noProof/>
              <w:color w:val="auto"/>
              <w:sz w:val="22"/>
              <w:szCs w:val="22"/>
            </w:rPr>
          </w:pPr>
          <w:hyperlink w:anchor="_Toc128725203" w:history="1">
            <w:r w:rsidR="00C26BE4" w:rsidRPr="00CC20B9">
              <w:rPr>
                <w:rStyle w:val="Hyperlink"/>
                <w:noProof/>
              </w:rPr>
              <w:t>4.</w:t>
            </w:r>
            <w:r w:rsidR="00C26BE4">
              <w:rPr>
                <w:rFonts w:eastAsiaTheme="minorEastAsia" w:cstheme="minorBidi"/>
                <w:noProof/>
                <w:color w:val="auto"/>
                <w:sz w:val="22"/>
                <w:szCs w:val="22"/>
              </w:rPr>
              <w:tab/>
            </w:r>
            <w:r w:rsidR="00C26BE4" w:rsidRPr="00CC20B9">
              <w:rPr>
                <w:rStyle w:val="Hyperlink"/>
                <w:noProof/>
              </w:rPr>
              <w:t>Change Logo image</w:t>
            </w:r>
            <w:r w:rsidR="00C26BE4">
              <w:rPr>
                <w:noProof/>
                <w:webHidden/>
              </w:rPr>
              <w:tab/>
            </w:r>
            <w:r w:rsidR="00C26BE4">
              <w:rPr>
                <w:noProof/>
                <w:webHidden/>
              </w:rPr>
              <w:fldChar w:fldCharType="begin"/>
            </w:r>
            <w:r w:rsidR="00C26BE4">
              <w:rPr>
                <w:noProof/>
                <w:webHidden/>
              </w:rPr>
              <w:instrText xml:space="preserve"> PAGEREF _Toc128725203 \h </w:instrText>
            </w:r>
            <w:r w:rsidR="00C26BE4">
              <w:rPr>
                <w:noProof/>
                <w:webHidden/>
              </w:rPr>
            </w:r>
            <w:r w:rsidR="00C26BE4">
              <w:rPr>
                <w:noProof/>
                <w:webHidden/>
              </w:rPr>
              <w:fldChar w:fldCharType="separate"/>
            </w:r>
            <w:r w:rsidR="00C26BE4">
              <w:rPr>
                <w:noProof/>
                <w:webHidden/>
              </w:rPr>
              <w:t>33</w:t>
            </w:r>
            <w:r w:rsidR="00C26BE4">
              <w:rPr>
                <w:noProof/>
                <w:webHidden/>
              </w:rPr>
              <w:fldChar w:fldCharType="end"/>
            </w:r>
          </w:hyperlink>
        </w:p>
        <w:p w14:paraId="364E5542" w14:textId="40DBC422" w:rsidR="00C26BE4" w:rsidRDefault="00000000">
          <w:pPr>
            <w:pStyle w:val="TOC3"/>
            <w:tabs>
              <w:tab w:val="left" w:pos="800"/>
              <w:tab w:val="right" w:leader="dot" w:pos="9350"/>
            </w:tabs>
            <w:rPr>
              <w:rFonts w:eastAsiaTheme="minorEastAsia" w:cstheme="minorBidi"/>
              <w:noProof/>
              <w:color w:val="auto"/>
              <w:sz w:val="22"/>
              <w:szCs w:val="22"/>
            </w:rPr>
          </w:pPr>
          <w:hyperlink w:anchor="_Toc128725204" w:history="1">
            <w:r w:rsidR="00C26BE4" w:rsidRPr="00CC20B9">
              <w:rPr>
                <w:rStyle w:val="Hyperlink"/>
                <w:noProof/>
              </w:rPr>
              <w:t>5.</w:t>
            </w:r>
            <w:r w:rsidR="00C26BE4">
              <w:rPr>
                <w:rFonts w:eastAsiaTheme="minorEastAsia" w:cstheme="minorBidi"/>
                <w:noProof/>
                <w:color w:val="auto"/>
                <w:sz w:val="22"/>
                <w:szCs w:val="22"/>
              </w:rPr>
              <w:tab/>
            </w:r>
            <w:r w:rsidR="00C26BE4" w:rsidRPr="00CC20B9">
              <w:rPr>
                <w:rStyle w:val="Hyperlink"/>
                <w:noProof/>
              </w:rPr>
              <w:t>Show additional columns for Dynamic Roles</w:t>
            </w:r>
            <w:r w:rsidR="00C26BE4">
              <w:rPr>
                <w:noProof/>
                <w:webHidden/>
              </w:rPr>
              <w:tab/>
            </w:r>
            <w:r w:rsidR="00C26BE4">
              <w:rPr>
                <w:noProof/>
                <w:webHidden/>
              </w:rPr>
              <w:fldChar w:fldCharType="begin"/>
            </w:r>
            <w:r w:rsidR="00C26BE4">
              <w:rPr>
                <w:noProof/>
                <w:webHidden/>
              </w:rPr>
              <w:instrText xml:space="preserve"> PAGEREF _Toc128725204 \h </w:instrText>
            </w:r>
            <w:r w:rsidR="00C26BE4">
              <w:rPr>
                <w:noProof/>
                <w:webHidden/>
              </w:rPr>
            </w:r>
            <w:r w:rsidR="00C26BE4">
              <w:rPr>
                <w:noProof/>
                <w:webHidden/>
              </w:rPr>
              <w:fldChar w:fldCharType="separate"/>
            </w:r>
            <w:r w:rsidR="00C26BE4">
              <w:rPr>
                <w:noProof/>
                <w:webHidden/>
              </w:rPr>
              <w:t>34</w:t>
            </w:r>
            <w:r w:rsidR="00C26BE4">
              <w:rPr>
                <w:noProof/>
                <w:webHidden/>
              </w:rPr>
              <w:fldChar w:fldCharType="end"/>
            </w:r>
          </w:hyperlink>
        </w:p>
        <w:p w14:paraId="76299885" w14:textId="17122214" w:rsidR="00C26BE4" w:rsidRDefault="00000000">
          <w:pPr>
            <w:pStyle w:val="TOC2"/>
            <w:tabs>
              <w:tab w:val="right" w:leader="dot" w:pos="9350"/>
            </w:tabs>
            <w:rPr>
              <w:rFonts w:eastAsiaTheme="minorEastAsia" w:cstheme="minorBidi"/>
              <w:b w:val="0"/>
              <w:bCs w:val="0"/>
              <w:noProof/>
              <w:color w:val="auto"/>
              <w:sz w:val="22"/>
              <w:szCs w:val="22"/>
            </w:rPr>
          </w:pPr>
          <w:hyperlink w:anchor="_Toc128725205" w:history="1">
            <w:r w:rsidR="00C26BE4" w:rsidRPr="00CC20B9">
              <w:rPr>
                <w:rStyle w:val="Hyperlink"/>
                <w:noProof/>
              </w:rPr>
              <w:t>Advanced ApiServer Modifications</w:t>
            </w:r>
            <w:r w:rsidR="00C26BE4">
              <w:rPr>
                <w:noProof/>
                <w:webHidden/>
              </w:rPr>
              <w:tab/>
            </w:r>
            <w:r w:rsidR="00C26BE4">
              <w:rPr>
                <w:noProof/>
                <w:webHidden/>
              </w:rPr>
              <w:fldChar w:fldCharType="begin"/>
            </w:r>
            <w:r w:rsidR="00C26BE4">
              <w:rPr>
                <w:noProof/>
                <w:webHidden/>
              </w:rPr>
              <w:instrText xml:space="preserve"> PAGEREF _Toc128725205 \h </w:instrText>
            </w:r>
            <w:r w:rsidR="00C26BE4">
              <w:rPr>
                <w:noProof/>
                <w:webHidden/>
              </w:rPr>
            </w:r>
            <w:r w:rsidR="00C26BE4">
              <w:rPr>
                <w:noProof/>
                <w:webHidden/>
              </w:rPr>
              <w:fldChar w:fldCharType="separate"/>
            </w:r>
            <w:r w:rsidR="00C26BE4">
              <w:rPr>
                <w:noProof/>
                <w:webHidden/>
              </w:rPr>
              <w:t>36</w:t>
            </w:r>
            <w:r w:rsidR="00C26BE4">
              <w:rPr>
                <w:noProof/>
                <w:webHidden/>
              </w:rPr>
              <w:fldChar w:fldCharType="end"/>
            </w:r>
          </w:hyperlink>
        </w:p>
        <w:p w14:paraId="34CD1476" w14:textId="0F371B5C" w:rsidR="00C26BE4" w:rsidRDefault="00000000">
          <w:pPr>
            <w:pStyle w:val="TOC3"/>
            <w:tabs>
              <w:tab w:val="right" w:leader="dot" w:pos="9350"/>
            </w:tabs>
            <w:rPr>
              <w:rFonts w:eastAsiaTheme="minorEastAsia" w:cstheme="minorBidi"/>
              <w:noProof/>
              <w:color w:val="auto"/>
              <w:sz w:val="22"/>
              <w:szCs w:val="22"/>
            </w:rPr>
          </w:pPr>
          <w:hyperlink w:anchor="_Toc128725206" w:history="1">
            <w:r w:rsidR="00C26BE4" w:rsidRPr="00CC20B9">
              <w:rPr>
                <w:rStyle w:val="Hyperlink"/>
                <w:noProof/>
              </w:rPr>
              <w:t>Build Custom Plugin</w:t>
            </w:r>
            <w:r w:rsidR="00C26BE4">
              <w:rPr>
                <w:noProof/>
                <w:webHidden/>
              </w:rPr>
              <w:tab/>
            </w:r>
            <w:r w:rsidR="00C26BE4">
              <w:rPr>
                <w:noProof/>
                <w:webHidden/>
              </w:rPr>
              <w:fldChar w:fldCharType="begin"/>
            </w:r>
            <w:r w:rsidR="00C26BE4">
              <w:rPr>
                <w:noProof/>
                <w:webHidden/>
              </w:rPr>
              <w:instrText xml:space="preserve"> PAGEREF _Toc128725206 \h </w:instrText>
            </w:r>
            <w:r w:rsidR="00C26BE4">
              <w:rPr>
                <w:noProof/>
                <w:webHidden/>
              </w:rPr>
            </w:r>
            <w:r w:rsidR="00C26BE4">
              <w:rPr>
                <w:noProof/>
                <w:webHidden/>
              </w:rPr>
              <w:fldChar w:fldCharType="separate"/>
            </w:r>
            <w:r w:rsidR="00C26BE4">
              <w:rPr>
                <w:noProof/>
                <w:webHidden/>
              </w:rPr>
              <w:t>36</w:t>
            </w:r>
            <w:r w:rsidR="00C26BE4">
              <w:rPr>
                <w:noProof/>
                <w:webHidden/>
              </w:rPr>
              <w:fldChar w:fldCharType="end"/>
            </w:r>
          </w:hyperlink>
        </w:p>
        <w:p w14:paraId="3A96CD4E" w14:textId="740B40A5" w:rsidR="00C26BE4" w:rsidRDefault="00000000">
          <w:pPr>
            <w:pStyle w:val="TOC4"/>
            <w:tabs>
              <w:tab w:val="right" w:leader="dot" w:pos="9350"/>
            </w:tabs>
            <w:rPr>
              <w:rFonts w:eastAsiaTheme="minorEastAsia" w:cstheme="minorBidi"/>
              <w:noProof/>
              <w:color w:val="auto"/>
              <w:sz w:val="22"/>
              <w:szCs w:val="22"/>
            </w:rPr>
          </w:pPr>
          <w:hyperlink w:anchor="_Toc128725207" w:history="1">
            <w:r w:rsidR="00C26BE4" w:rsidRPr="00CC20B9">
              <w:rPr>
                <w:rStyle w:val="Hyperlink"/>
                <w:noProof/>
              </w:rPr>
              <w:t>Create Plugin</w:t>
            </w:r>
            <w:r w:rsidR="00C26BE4">
              <w:rPr>
                <w:noProof/>
                <w:webHidden/>
              </w:rPr>
              <w:tab/>
            </w:r>
            <w:r w:rsidR="00C26BE4">
              <w:rPr>
                <w:noProof/>
                <w:webHidden/>
              </w:rPr>
              <w:fldChar w:fldCharType="begin"/>
            </w:r>
            <w:r w:rsidR="00C26BE4">
              <w:rPr>
                <w:noProof/>
                <w:webHidden/>
              </w:rPr>
              <w:instrText xml:space="preserve"> PAGEREF _Toc128725207 \h </w:instrText>
            </w:r>
            <w:r w:rsidR="00C26BE4">
              <w:rPr>
                <w:noProof/>
                <w:webHidden/>
              </w:rPr>
            </w:r>
            <w:r w:rsidR="00C26BE4">
              <w:rPr>
                <w:noProof/>
                <w:webHidden/>
              </w:rPr>
              <w:fldChar w:fldCharType="separate"/>
            </w:r>
            <w:r w:rsidR="00C26BE4">
              <w:rPr>
                <w:noProof/>
                <w:webHidden/>
              </w:rPr>
              <w:t>36</w:t>
            </w:r>
            <w:r w:rsidR="00C26BE4">
              <w:rPr>
                <w:noProof/>
                <w:webHidden/>
              </w:rPr>
              <w:fldChar w:fldCharType="end"/>
            </w:r>
          </w:hyperlink>
        </w:p>
        <w:p w14:paraId="464F0C64" w14:textId="54E05CA8" w:rsidR="00C26BE4" w:rsidRDefault="00000000">
          <w:pPr>
            <w:pStyle w:val="TOC4"/>
            <w:tabs>
              <w:tab w:val="right" w:leader="dot" w:pos="9350"/>
            </w:tabs>
            <w:rPr>
              <w:rFonts w:eastAsiaTheme="minorEastAsia" w:cstheme="minorBidi"/>
              <w:noProof/>
              <w:color w:val="auto"/>
              <w:sz w:val="22"/>
              <w:szCs w:val="22"/>
            </w:rPr>
          </w:pPr>
          <w:hyperlink w:anchor="_Toc128725208" w:history="1">
            <w:r w:rsidR="00C26BE4" w:rsidRPr="00CC20B9">
              <w:rPr>
                <w:rStyle w:val="Hyperlink"/>
                <w:noProof/>
              </w:rPr>
              <w:t>Run Plugin</w:t>
            </w:r>
            <w:r w:rsidR="00C26BE4">
              <w:rPr>
                <w:noProof/>
                <w:webHidden/>
              </w:rPr>
              <w:tab/>
            </w:r>
            <w:r w:rsidR="00C26BE4">
              <w:rPr>
                <w:noProof/>
                <w:webHidden/>
              </w:rPr>
              <w:fldChar w:fldCharType="begin"/>
            </w:r>
            <w:r w:rsidR="00C26BE4">
              <w:rPr>
                <w:noProof/>
                <w:webHidden/>
              </w:rPr>
              <w:instrText xml:space="preserve"> PAGEREF _Toc128725208 \h </w:instrText>
            </w:r>
            <w:r w:rsidR="00C26BE4">
              <w:rPr>
                <w:noProof/>
                <w:webHidden/>
              </w:rPr>
            </w:r>
            <w:r w:rsidR="00C26BE4">
              <w:rPr>
                <w:noProof/>
                <w:webHidden/>
              </w:rPr>
              <w:fldChar w:fldCharType="separate"/>
            </w:r>
            <w:r w:rsidR="00C26BE4">
              <w:rPr>
                <w:noProof/>
                <w:webHidden/>
              </w:rPr>
              <w:t>40</w:t>
            </w:r>
            <w:r w:rsidR="00C26BE4">
              <w:rPr>
                <w:noProof/>
                <w:webHidden/>
              </w:rPr>
              <w:fldChar w:fldCharType="end"/>
            </w:r>
          </w:hyperlink>
        </w:p>
        <w:p w14:paraId="619B371C" w14:textId="5BDEE33C" w:rsidR="00C26BE4" w:rsidRDefault="00000000">
          <w:pPr>
            <w:pStyle w:val="TOC4"/>
            <w:tabs>
              <w:tab w:val="right" w:leader="dot" w:pos="9350"/>
            </w:tabs>
            <w:rPr>
              <w:rFonts w:eastAsiaTheme="minorEastAsia" w:cstheme="minorBidi"/>
              <w:noProof/>
              <w:color w:val="auto"/>
              <w:sz w:val="22"/>
              <w:szCs w:val="22"/>
            </w:rPr>
          </w:pPr>
          <w:hyperlink w:anchor="_Toc128725209" w:history="1">
            <w:r w:rsidR="00C26BE4" w:rsidRPr="00CC20B9">
              <w:rPr>
                <w:rStyle w:val="Hyperlink"/>
                <w:noProof/>
              </w:rPr>
              <w:t>Test Plugin</w:t>
            </w:r>
            <w:r w:rsidR="00C26BE4">
              <w:rPr>
                <w:noProof/>
                <w:webHidden/>
              </w:rPr>
              <w:tab/>
            </w:r>
            <w:r w:rsidR="00C26BE4">
              <w:rPr>
                <w:noProof/>
                <w:webHidden/>
              </w:rPr>
              <w:fldChar w:fldCharType="begin"/>
            </w:r>
            <w:r w:rsidR="00C26BE4">
              <w:rPr>
                <w:noProof/>
                <w:webHidden/>
              </w:rPr>
              <w:instrText xml:space="preserve"> PAGEREF _Toc128725209 \h </w:instrText>
            </w:r>
            <w:r w:rsidR="00C26BE4">
              <w:rPr>
                <w:noProof/>
                <w:webHidden/>
              </w:rPr>
            </w:r>
            <w:r w:rsidR="00C26BE4">
              <w:rPr>
                <w:noProof/>
                <w:webHidden/>
              </w:rPr>
              <w:fldChar w:fldCharType="separate"/>
            </w:r>
            <w:r w:rsidR="00C26BE4">
              <w:rPr>
                <w:noProof/>
                <w:webHidden/>
              </w:rPr>
              <w:t>41</w:t>
            </w:r>
            <w:r w:rsidR="00C26BE4">
              <w:rPr>
                <w:noProof/>
                <w:webHidden/>
              </w:rPr>
              <w:fldChar w:fldCharType="end"/>
            </w:r>
          </w:hyperlink>
        </w:p>
        <w:p w14:paraId="1A9E24C3" w14:textId="3F5EB1D0" w:rsidR="00C26BE4" w:rsidRDefault="00000000">
          <w:pPr>
            <w:pStyle w:val="TOC4"/>
            <w:tabs>
              <w:tab w:val="right" w:leader="dot" w:pos="9350"/>
            </w:tabs>
            <w:rPr>
              <w:rFonts w:eastAsiaTheme="minorEastAsia" w:cstheme="minorBidi"/>
              <w:noProof/>
              <w:color w:val="auto"/>
              <w:sz w:val="22"/>
              <w:szCs w:val="22"/>
            </w:rPr>
          </w:pPr>
          <w:hyperlink w:anchor="_Toc128725210" w:history="1">
            <w:r w:rsidR="00C26BE4" w:rsidRPr="00CC20B9">
              <w:rPr>
                <w:rStyle w:val="Hyperlink"/>
                <w:noProof/>
              </w:rPr>
              <w:t>Deploy Plugin</w:t>
            </w:r>
            <w:r w:rsidR="00C26BE4">
              <w:rPr>
                <w:noProof/>
                <w:webHidden/>
              </w:rPr>
              <w:tab/>
            </w:r>
            <w:r w:rsidR="00C26BE4">
              <w:rPr>
                <w:noProof/>
                <w:webHidden/>
              </w:rPr>
              <w:fldChar w:fldCharType="begin"/>
            </w:r>
            <w:r w:rsidR="00C26BE4">
              <w:rPr>
                <w:noProof/>
                <w:webHidden/>
              </w:rPr>
              <w:instrText xml:space="preserve"> PAGEREF _Toc128725210 \h </w:instrText>
            </w:r>
            <w:r w:rsidR="00C26BE4">
              <w:rPr>
                <w:noProof/>
                <w:webHidden/>
              </w:rPr>
            </w:r>
            <w:r w:rsidR="00C26BE4">
              <w:rPr>
                <w:noProof/>
                <w:webHidden/>
              </w:rPr>
              <w:fldChar w:fldCharType="separate"/>
            </w:r>
            <w:r w:rsidR="00C26BE4">
              <w:rPr>
                <w:noProof/>
                <w:webHidden/>
              </w:rPr>
              <w:t>42</w:t>
            </w:r>
            <w:r w:rsidR="00C26BE4">
              <w:rPr>
                <w:noProof/>
                <w:webHidden/>
              </w:rPr>
              <w:fldChar w:fldCharType="end"/>
            </w:r>
          </w:hyperlink>
        </w:p>
        <w:p w14:paraId="3FF4FC6B" w14:textId="20F725B4" w:rsidR="00C26BE4" w:rsidRDefault="00000000">
          <w:pPr>
            <w:pStyle w:val="TOC3"/>
            <w:tabs>
              <w:tab w:val="right" w:leader="dot" w:pos="9350"/>
            </w:tabs>
            <w:rPr>
              <w:rFonts w:eastAsiaTheme="minorEastAsia" w:cstheme="minorBidi"/>
              <w:noProof/>
              <w:color w:val="auto"/>
              <w:sz w:val="22"/>
              <w:szCs w:val="22"/>
            </w:rPr>
          </w:pPr>
          <w:hyperlink w:anchor="_Toc128725211" w:history="1">
            <w:r w:rsidR="00C26BE4" w:rsidRPr="00CC20B9">
              <w:rPr>
                <w:rStyle w:val="Hyperlink"/>
                <w:noProof/>
              </w:rPr>
              <w:t>Build Client package (.tgz)</w:t>
            </w:r>
            <w:r w:rsidR="00C26BE4">
              <w:rPr>
                <w:noProof/>
                <w:webHidden/>
              </w:rPr>
              <w:tab/>
            </w:r>
            <w:r w:rsidR="00C26BE4">
              <w:rPr>
                <w:noProof/>
                <w:webHidden/>
              </w:rPr>
              <w:fldChar w:fldCharType="begin"/>
            </w:r>
            <w:r w:rsidR="00C26BE4">
              <w:rPr>
                <w:noProof/>
                <w:webHidden/>
              </w:rPr>
              <w:instrText xml:space="preserve"> PAGEREF _Toc128725211 \h </w:instrText>
            </w:r>
            <w:r w:rsidR="00C26BE4">
              <w:rPr>
                <w:noProof/>
                <w:webHidden/>
              </w:rPr>
            </w:r>
            <w:r w:rsidR="00C26BE4">
              <w:rPr>
                <w:noProof/>
                <w:webHidden/>
              </w:rPr>
              <w:fldChar w:fldCharType="separate"/>
            </w:r>
            <w:r w:rsidR="00C26BE4">
              <w:rPr>
                <w:noProof/>
                <w:webHidden/>
              </w:rPr>
              <w:t>42</w:t>
            </w:r>
            <w:r w:rsidR="00C26BE4">
              <w:rPr>
                <w:noProof/>
                <w:webHidden/>
              </w:rPr>
              <w:fldChar w:fldCharType="end"/>
            </w:r>
          </w:hyperlink>
        </w:p>
        <w:p w14:paraId="34847BD3" w14:textId="7AD750B4" w:rsidR="00C26BE4" w:rsidRDefault="00000000">
          <w:pPr>
            <w:pStyle w:val="TOC3"/>
            <w:tabs>
              <w:tab w:val="right" w:leader="dot" w:pos="9350"/>
            </w:tabs>
            <w:rPr>
              <w:rFonts w:eastAsiaTheme="minorEastAsia" w:cstheme="minorBidi"/>
              <w:noProof/>
              <w:color w:val="auto"/>
              <w:sz w:val="22"/>
              <w:szCs w:val="22"/>
            </w:rPr>
          </w:pPr>
          <w:hyperlink w:anchor="_Toc128725212" w:history="1">
            <w:r w:rsidR="00C26BE4" w:rsidRPr="00CC20B9">
              <w:rPr>
                <w:rStyle w:val="Hyperlink"/>
                <w:noProof/>
              </w:rPr>
              <w:t>Add client package to the Web Portal project</w:t>
            </w:r>
            <w:r w:rsidR="00C26BE4">
              <w:rPr>
                <w:noProof/>
                <w:webHidden/>
              </w:rPr>
              <w:tab/>
            </w:r>
            <w:r w:rsidR="00C26BE4">
              <w:rPr>
                <w:noProof/>
                <w:webHidden/>
              </w:rPr>
              <w:fldChar w:fldCharType="begin"/>
            </w:r>
            <w:r w:rsidR="00C26BE4">
              <w:rPr>
                <w:noProof/>
                <w:webHidden/>
              </w:rPr>
              <w:instrText xml:space="preserve"> PAGEREF _Toc128725212 \h </w:instrText>
            </w:r>
            <w:r w:rsidR="00C26BE4">
              <w:rPr>
                <w:noProof/>
                <w:webHidden/>
              </w:rPr>
            </w:r>
            <w:r w:rsidR="00C26BE4">
              <w:rPr>
                <w:noProof/>
                <w:webHidden/>
              </w:rPr>
              <w:fldChar w:fldCharType="separate"/>
            </w:r>
            <w:r w:rsidR="00C26BE4">
              <w:rPr>
                <w:noProof/>
                <w:webHidden/>
              </w:rPr>
              <w:t>44</w:t>
            </w:r>
            <w:r w:rsidR="00C26BE4">
              <w:rPr>
                <w:noProof/>
                <w:webHidden/>
              </w:rPr>
              <w:fldChar w:fldCharType="end"/>
            </w:r>
          </w:hyperlink>
        </w:p>
        <w:p w14:paraId="598F1728" w14:textId="21BC4243" w:rsidR="00C26BE4" w:rsidRDefault="00000000">
          <w:pPr>
            <w:pStyle w:val="TOC2"/>
            <w:tabs>
              <w:tab w:val="right" w:leader="dot" w:pos="9350"/>
            </w:tabs>
            <w:rPr>
              <w:rFonts w:eastAsiaTheme="minorEastAsia" w:cstheme="minorBidi"/>
              <w:b w:val="0"/>
              <w:bCs w:val="0"/>
              <w:noProof/>
              <w:color w:val="auto"/>
              <w:sz w:val="22"/>
              <w:szCs w:val="22"/>
            </w:rPr>
          </w:pPr>
          <w:hyperlink w:anchor="_Toc128725213" w:history="1">
            <w:r w:rsidR="00C26BE4" w:rsidRPr="00CC20B9">
              <w:rPr>
                <w:rStyle w:val="Hyperlink"/>
                <w:noProof/>
              </w:rPr>
              <w:t>Advanced Web Portal Modifications</w:t>
            </w:r>
            <w:r w:rsidR="00C26BE4">
              <w:rPr>
                <w:noProof/>
                <w:webHidden/>
              </w:rPr>
              <w:tab/>
            </w:r>
            <w:r w:rsidR="00C26BE4">
              <w:rPr>
                <w:noProof/>
                <w:webHidden/>
              </w:rPr>
              <w:fldChar w:fldCharType="begin"/>
            </w:r>
            <w:r w:rsidR="00C26BE4">
              <w:rPr>
                <w:noProof/>
                <w:webHidden/>
              </w:rPr>
              <w:instrText xml:space="preserve"> PAGEREF _Toc128725213 \h </w:instrText>
            </w:r>
            <w:r w:rsidR="00C26BE4">
              <w:rPr>
                <w:noProof/>
                <w:webHidden/>
              </w:rPr>
            </w:r>
            <w:r w:rsidR="00C26BE4">
              <w:rPr>
                <w:noProof/>
                <w:webHidden/>
              </w:rPr>
              <w:fldChar w:fldCharType="separate"/>
            </w:r>
            <w:r w:rsidR="00C26BE4">
              <w:rPr>
                <w:noProof/>
                <w:webHidden/>
              </w:rPr>
              <w:t>45</w:t>
            </w:r>
            <w:r w:rsidR="00C26BE4">
              <w:rPr>
                <w:noProof/>
                <w:webHidden/>
              </w:rPr>
              <w:fldChar w:fldCharType="end"/>
            </w:r>
          </w:hyperlink>
        </w:p>
        <w:p w14:paraId="61783AA3" w14:textId="402378CF" w:rsidR="00C26BE4" w:rsidRDefault="00000000">
          <w:pPr>
            <w:pStyle w:val="TOC3"/>
            <w:tabs>
              <w:tab w:val="right" w:leader="dot" w:pos="9350"/>
            </w:tabs>
            <w:rPr>
              <w:rFonts w:eastAsiaTheme="minorEastAsia" w:cstheme="minorBidi"/>
              <w:noProof/>
              <w:color w:val="auto"/>
              <w:sz w:val="22"/>
              <w:szCs w:val="22"/>
            </w:rPr>
          </w:pPr>
          <w:hyperlink w:anchor="_Toc128725214" w:history="1">
            <w:r w:rsidR="00C26BE4" w:rsidRPr="00CC20B9">
              <w:rPr>
                <w:rStyle w:val="Hyperlink"/>
                <w:noProof/>
              </w:rPr>
              <w:t>1. Add column 1 – System Entitlements Membership</w:t>
            </w:r>
            <w:r w:rsidR="00C26BE4">
              <w:rPr>
                <w:noProof/>
                <w:webHidden/>
              </w:rPr>
              <w:tab/>
            </w:r>
            <w:r w:rsidR="00C26BE4">
              <w:rPr>
                <w:noProof/>
                <w:webHidden/>
              </w:rPr>
              <w:fldChar w:fldCharType="begin"/>
            </w:r>
            <w:r w:rsidR="00C26BE4">
              <w:rPr>
                <w:noProof/>
                <w:webHidden/>
              </w:rPr>
              <w:instrText xml:space="preserve"> PAGEREF _Toc128725214 \h </w:instrText>
            </w:r>
            <w:r w:rsidR="00C26BE4">
              <w:rPr>
                <w:noProof/>
                <w:webHidden/>
              </w:rPr>
            </w:r>
            <w:r w:rsidR="00C26BE4">
              <w:rPr>
                <w:noProof/>
                <w:webHidden/>
              </w:rPr>
              <w:fldChar w:fldCharType="separate"/>
            </w:r>
            <w:r w:rsidR="00C26BE4">
              <w:rPr>
                <w:noProof/>
                <w:webHidden/>
              </w:rPr>
              <w:t>46</w:t>
            </w:r>
            <w:r w:rsidR="00C26BE4">
              <w:rPr>
                <w:noProof/>
                <w:webHidden/>
              </w:rPr>
              <w:fldChar w:fldCharType="end"/>
            </w:r>
          </w:hyperlink>
        </w:p>
        <w:p w14:paraId="5C6E68A3" w14:textId="2211196F" w:rsidR="00C26BE4" w:rsidRDefault="00000000">
          <w:pPr>
            <w:pStyle w:val="TOC4"/>
            <w:tabs>
              <w:tab w:val="right" w:leader="dot" w:pos="9350"/>
            </w:tabs>
            <w:rPr>
              <w:rFonts w:eastAsiaTheme="minorEastAsia" w:cstheme="minorBidi"/>
              <w:noProof/>
              <w:color w:val="auto"/>
              <w:sz w:val="22"/>
              <w:szCs w:val="22"/>
            </w:rPr>
          </w:pPr>
          <w:hyperlink w:anchor="_Toc128725215" w:history="1">
            <w:r w:rsidR="00C26BE4" w:rsidRPr="00CC20B9">
              <w:rPr>
                <w:rStyle w:val="Hyperlink"/>
                <w:noProof/>
              </w:rPr>
              <w:t>Find module to work on</w:t>
            </w:r>
            <w:r w:rsidR="00C26BE4">
              <w:rPr>
                <w:noProof/>
                <w:webHidden/>
              </w:rPr>
              <w:tab/>
            </w:r>
            <w:r w:rsidR="00C26BE4">
              <w:rPr>
                <w:noProof/>
                <w:webHidden/>
              </w:rPr>
              <w:fldChar w:fldCharType="begin"/>
            </w:r>
            <w:r w:rsidR="00C26BE4">
              <w:rPr>
                <w:noProof/>
                <w:webHidden/>
              </w:rPr>
              <w:instrText xml:space="preserve"> PAGEREF _Toc128725215 \h </w:instrText>
            </w:r>
            <w:r w:rsidR="00C26BE4">
              <w:rPr>
                <w:noProof/>
                <w:webHidden/>
              </w:rPr>
            </w:r>
            <w:r w:rsidR="00C26BE4">
              <w:rPr>
                <w:noProof/>
                <w:webHidden/>
              </w:rPr>
              <w:fldChar w:fldCharType="separate"/>
            </w:r>
            <w:r w:rsidR="00C26BE4">
              <w:rPr>
                <w:noProof/>
                <w:webHidden/>
              </w:rPr>
              <w:t>46</w:t>
            </w:r>
            <w:r w:rsidR="00C26BE4">
              <w:rPr>
                <w:noProof/>
                <w:webHidden/>
              </w:rPr>
              <w:fldChar w:fldCharType="end"/>
            </w:r>
          </w:hyperlink>
        </w:p>
        <w:p w14:paraId="12B124DC" w14:textId="6F7E71F3" w:rsidR="00C26BE4" w:rsidRDefault="00000000">
          <w:pPr>
            <w:pStyle w:val="TOC4"/>
            <w:tabs>
              <w:tab w:val="right" w:leader="dot" w:pos="9350"/>
            </w:tabs>
            <w:rPr>
              <w:rFonts w:eastAsiaTheme="minorEastAsia" w:cstheme="minorBidi"/>
              <w:noProof/>
              <w:color w:val="auto"/>
              <w:sz w:val="22"/>
              <w:szCs w:val="22"/>
            </w:rPr>
          </w:pPr>
          <w:hyperlink w:anchor="_Toc128725216" w:history="1">
            <w:r w:rsidR="00C26BE4" w:rsidRPr="00CC20B9">
              <w:rPr>
                <w:rStyle w:val="Hyperlink"/>
                <w:noProof/>
              </w:rPr>
              <w:t>Start debugging</w:t>
            </w:r>
            <w:r w:rsidR="00C26BE4">
              <w:rPr>
                <w:noProof/>
                <w:webHidden/>
              </w:rPr>
              <w:tab/>
            </w:r>
            <w:r w:rsidR="00C26BE4">
              <w:rPr>
                <w:noProof/>
                <w:webHidden/>
              </w:rPr>
              <w:fldChar w:fldCharType="begin"/>
            </w:r>
            <w:r w:rsidR="00C26BE4">
              <w:rPr>
                <w:noProof/>
                <w:webHidden/>
              </w:rPr>
              <w:instrText xml:space="preserve"> PAGEREF _Toc128725216 \h </w:instrText>
            </w:r>
            <w:r w:rsidR="00C26BE4">
              <w:rPr>
                <w:noProof/>
                <w:webHidden/>
              </w:rPr>
            </w:r>
            <w:r w:rsidR="00C26BE4">
              <w:rPr>
                <w:noProof/>
                <w:webHidden/>
              </w:rPr>
              <w:fldChar w:fldCharType="separate"/>
            </w:r>
            <w:r w:rsidR="00C26BE4">
              <w:rPr>
                <w:noProof/>
                <w:webHidden/>
              </w:rPr>
              <w:t>48</w:t>
            </w:r>
            <w:r w:rsidR="00C26BE4">
              <w:rPr>
                <w:noProof/>
                <w:webHidden/>
              </w:rPr>
              <w:fldChar w:fldCharType="end"/>
            </w:r>
          </w:hyperlink>
        </w:p>
        <w:p w14:paraId="30DFD820" w14:textId="2162F998" w:rsidR="00C26BE4" w:rsidRDefault="00000000">
          <w:pPr>
            <w:pStyle w:val="TOC4"/>
            <w:tabs>
              <w:tab w:val="right" w:leader="dot" w:pos="9350"/>
            </w:tabs>
            <w:rPr>
              <w:rFonts w:eastAsiaTheme="minorEastAsia" w:cstheme="minorBidi"/>
              <w:noProof/>
              <w:color w:val="auto"/>
              <w:sz w:val="22"/>
              <w:szCs w:val="22"/>
            </w:rPr>
          </w:pPr>
          <w:hyperlink w:anchor="_Toc128725217" w:history="1">
            <w:r w:rsidR="00C26BE4" w:rsidRPr="00CC20B9">
              <w:rPr>
                <w:rStyle w:val="Hyperlink"/>
                <w:noProof/>
              </w:rPr>
              <w:t>Modify</w:t>
            </w:r>
            <w:r w:rsidR="00C26BE4">
              <w:rPr>
                <w:noProof/>
                <w:webHidden/>
              </w:rPr>
              <w:tab/>
            </w:r>
            <w:r w:rsidR="00C26BE4">
              <w:rPr>
                <w:noProof/>
                <w:webHidden/>
              </w:rPr>
              <w:fldChar w:fldCharType="begin"/>
            </w:r>
            <w:r w:rsidR="00C26BE4">
              <w:rPr>
                <w:noProof/>
                <w:webHidden/>
              </w:rPr>
              <w:instrText xml:space="preserve"> PAGEREF _Toc128725217 \h </w:instrText>
            </w:r>
            <w:r w:rsidR="00C26BE4">
              <w:rPr>
                <w:noProof/>
                <w:webHidden/>
              </w:rPr>
            </w:r>
            <w:r w:rsidR="00C26BE4">
              <w:rPr>
                <w:noProof/>
                <w:webHidden/>
              </w:rPr>
              <w:fldChar w:fldCharType="separate"/>
            </w:r>
            <w:r w:rsidR="00C26BE4">
              <w:rPr>
                <w:noProof/>
                <w:webHidden/>
              </w:rPr>
              <w:t>49</w:t>
            </w:r>
            <w:r w:rsidR="00C26BE4">
              <w:rPr>
                <w:noProof/>
                <w:webHidden/>
              </w:rPr>
              <w:fldChar w:fldCharType="end"/>
            </w:r>
          </w:hyperlink>
        </w:p>
        <w:p w14:paraId="1673130D" w14:textId="6AF6BEDB" w:rsidR="00C26BE4" w:rsidRDefault="00000000">
          <w:pPr>
            <w:pStyle w:val="TOC4"/>
            <w:tabs>
              <w:tab w:val="right" w:leader="dot" w:pos="9350"/>
            </w:tabs>
            <w:rPr>
              <w:rFonts w:eastAsiaTheme="minorEastAsia" w:cstheme="minorBidi"/>
              <w:noProof/>
              <w:color w:val="auto"/>
              <w:sz w:val="22"/>
              <w:szCs w:val="22"/>
            </w:rPr>
          </w:pPr>
          <w:hyperlink w:anchor="_Toc128725218" w:history="1">
            <w:r w:rsidR="00C26BE4" w:rsidRPr="00CC20B9">
              <w:rPr>
                <w:rStyle w:val="Hyperlink"/>
                <w:noProof/>
              </w:rPr>
              <w:t>Deploy</w:t>
            </w:r>
            <w:r w:rsidR="00C26BE4">
              <w:rPr>
                <w:noProof/>
                <w:webHidden/>
              </w:rPr>
              <w:tab/>
            </w:r>
            <w:r w:rsidR="00C26BE4">
              <w:rPr>
                <w:noProof/>
                <w:webHidden/>
              </w:rPr>
              <w:fldChar w:fldCharType="begin"/>
            </w:r>
            <w:r w:rsidR="00C26BE4">
              <w:rPr>
                <w:noProof/>
                <w:webHidden/>
              </w:rPr>
              <w:instrText xml:space="preserve"> PAGEREF _Toc128725218 \h </w:instrText>
            </w:r>
            <w:r w:rsidR="00C26BE4">
              <w:rPr>
                <w:noProof/>
                <w:webHidden/>
              </w:rPr>
            </w:r>
            <w:r w:rsidR="00C26BE4">
              <w:rPr>
                <w:noProof/>
                <w:webHidden/>
              </w:rPr>
              <w:fldChar w:fldCharType="separate"/>
            </w:r>
            <w:r w:rsidR="00C26BE4">
              <w:rPr>
                <w:noProof/>
                <w:webHidden/>
              </w:rPr>
              <w:t>52</w:t>
            </w:r>
            <w:r w:rsidR="00C26BE4">
              <w:rPr>
                <w:noProof/>
                <w:webHidden/>
              </w:rPr>
              <w:fldChar w:fldCharType="end"/>
            </w:r>
          </w:hyperlink>
        </w:p>
        <w:p w14:paraId="57AEA1E1" w14:textId="4E98348F" w:rsidR="00C26BE4" w:rsidRDefault="00000000">
          <w:pPr>
            <w:pStyle w:val="TOC3"/>
            <w:tabs>
              <w:tab w:val="right" w:leader="dot" w:pos="9350"/>
            </w:tabs>
            <w:rPr>
              <w:rFonts w:eastAsiaTheme="minorEastAsia" w:cstheme="minorBidi"/>
              <w:noProof/>
              <w:color w:val="auto"/>
              <w:sz w:val="22"/>
              <w:szCs w:val="22"/>
            </w:rPr>
          </w:pPr>
          <w:hyperlink w:anchor="_Toc128725219" w:history="1">
            <w:r w:rsidR="00C26BE4" w:rsidRPr="00CC20B9">
              <w:rPr>
                <w:rStyle w:val="Hyperlink"/>
                <w:noProof/>
              </w:rPr>
              <w:t>2. Add column 2 – Business Roles Membership</w:t>
            </w:r>
            <w:r w:rsidR="00C26BE4">
              <w:rPr>
                <w:noProof/>
                <w:webHidden/>
              </w:rPr>
              <w:tab/>
            </w:r>
            <w:r w:rsidR="00C26BE4">
              <w:rPr>
                <w:noProof/>
                <w:webHidden/>
              </w:rPr>
              <w:fldChar w:fldCharType="begin"/>
            </w:r>
            <w:r w:rsidR="00C26BE4">
              <w:rPr>
                <w:noProof/>
                <w:webHidden/>
              </w:rPr>
              <w:instrText xml:space="preserve"> PAGEREF _Toc128725219 \h </w:instrText>
            </w:r>
            <w:r w:rsidR="00C26BE4">
              <w:rPr>
                <w:noProof/>
                <w:webHidden/>
              </w:rPr>
            </w:r>
            <w:r w:rsidR="00C26BE4">
              <w:rPr>
                <w:noProof/>
                <w:webHidden/>
              </w:rPr>
              <w:fldChar w:fldCharType="separate"/>
            </w:r>
            <w:r w:rsidR="00C26BE4">
              <w:rPr>
                <w:noProof/>
                <w:webHidden/>
              </w:rPr>
              <w:t>52</w:t>
            </w:r>
            <w:r w:rsidR="00C26BE4">
              <w:rPr>
                <w:noProof/>
                <w:webHidden/>
              </w:rPr>
              <w:fldChar w:fldCharType="end"/>
            </w:r>
          </w:hyperlink>
        </w:p>
        <w:p w14:paraId="61850B81" w14:textId="49CE4470" w:rsidR="00C26BE4" w:rsidRDefault="00000000">
          <w:pPr>
            <w:pStyle w:val="TOC4"/>
            <w:tabs>
              <w:tab w:val="right" w:leader="dot" w:pos="9350"/>
            </w:tabs>
            <w:rPr>
              <w:rFonts w:eastAsiaTheme="minorEastAsia" w:cstheme="minorBidi"/>
              <w:noProof/>
              <w:color w:val="auto"/>
              <w:sz w:val="22"/>
              <w:szCs w:val="22"/>
            </w:rPr>
          </w:pPr>
          <w:hyperlink w:anchor="_Toc128725220" w:history="1">
            <w:r w:rsidR="00C26BE4" w:rsidRPr="00CC20B9">
              <w:rPr>
                <w:rStyle w:val="Hyperlink"/>
                <w:noProof/>
              </w:rPr>
              <w:t>Find module to work on</w:t>
            </w:r>
            <w:r w:rsidR="00C26BE4">
              <w:rPr>
                <w:noProof/>
                <w:webHidden/>
              </w:rPr>
              <w:tab/>
            </w:r>
            <w:r w:rsidR="00C26BE4">
              <w:rPr>
                <w:noProof/>
                <w:webHidden/>
              </w:rPr>
              <w:fldChar w:fldCharType="begin"/>
            </w:r>
            <w:r w:rsidR="00C26BE4">
              <w:rPr>
                <w:noProof/>
                <w:webHidden/>
              </w:rPr>
              <w:instrText xml:space="preserve"> PAGEREF _Toc128725220 \h </w:instrText>
            </w:r>
            <w:r w:rsidR="00C26BE4">
              <w:rPr>
                <w:noProof/>
                <w:webHidden/>
              </w:rPr>
            </w:r>
            <w:r w:rsidR="00C26BE4">
              <w:rPr>
                <w:noProof/>
                <w:webHidden/>
              </w:rPr>
              <w:fldChar w:fldCharType="separate"/>
            </w:r>
            <w:r w:rsidR="00C26BE4">
              <w:rPr>
                <w:noProof/>
                <w:webHidden/>
              </w:rPr>
              <w:t>52</w:t>
            </w:r>
            <w:r w:rsidR="00C26BE4">
              <w:rPr>
                <w:noProof/>
                <w:webHidden/>
              </w:rPr>
              <w:fldChar w:fldCharType="end"/>
            </w:r>
          </w:hyperlink>
        </w:p>
        <w:p w14:paraId="48173ABD" w14:textId="1B46B256" w:rsidR="00C26BE4" w:rsidRDefault="00000000">
          <w:pPr>
            <w:pStyle w:val="TOC4"/>
            <w:tabs>
              <w:tab w:val="right" w:leader="dot" w:pos="9350"/>
            </w:tabs>
            <w:rPr>
              <w:rFonts w:eastAsiaTheme="minorEastAsia" w:cstheme="minorBidi"/>
              <w:noProof/>
              <w:color w:val="auto"/>
              <w:sz w:val="22"/>
              <w:szCs w:val="22"/>
            </w:rPr>
          </w:pPr>
          <w:hyperlink w:anchor="_Toc128725221" w:history="1">
            <w:r w:rsidR="00C26BE4" w:rsidRPr="00CC20B9">
              <w:rPr>
                <w:rStyle w:val="Hyperlink"/>
                <w:noProof/>
              </w:rPr>
              <w:t>Start debugging</w:t>
            </w:r>
            <w:r w:rsidR="00C26BE4">
              <w:rPr>
                <w:noProof/>
                <w:webHidden/>
              </w:rPr>
              <w:tab/>
            </w:r>
            <w:r w:rsidR="00C26BE4">
              <w:rPr>
                <w:noProof/>
                <w:webHidden/>
              </w:rPr>
              <w:fldChar w:fldCharType="begin"/>
            </w:r>
            <w:r w:rsidR="00C26BE4">
              <w:rPr>
                <w:noProof/>
                <w:webHidden/>
              </w:rPr>
              <w:instrText xml:space="preserve"> PAGEREF _Toc128725221 \h </w:instrText>
            </w:r>
            <w:r w:rsidR="00C26BE4">
              <w:rPr>
                <w:noProof/>
                <w:webHidden/>
              </w:rPr>
            </w:r>
            <w:r w:rsidR="00C26BE4">
              <w:rPr>
                <w:noProof/>
                <w:webHidden/>
              </w:rPr>
              <w:fldChar w:fldCharType="separate"/>
            </w:r>
            <w:r w:rsidR="00C26BE4">
              <w:rPr>
                <w:noProof/>
                <w:webHidden/>
              </w:rPr>
              <w:t>53</w:t>
            </w:r>
            <w:r w:rsidR="00C26BE4">
              <w:rPr>
                <w:noProof/>
                <w:webHidden/>
              </w:rPr>
              <w:fldChar w:fldCharType="end"/>
            </w:r>
          </w:hyperlink>
        </w:p>
        <w:p w14:paraId="3E354D8F" w14:textId="1E47FA9E" w:rsidR="00C26BE4" w:rsidRDefault="00000000">
          <w:pPr>
            <w:pStyle w:val="TOC4"/>
            <w:tabs>
              <w:tab w:val="right" w:leader="dot" w:pos="9350"/>
            </w:tabs>
            <w:rPr>
              <w:rFonts w:eastAsiaTheme="minorEastAsia" w:cstheme="minorBidi"/>
              <w:noProof/>
              <w:color w:val="auto"/>
              <w:sz w:val="22"/>
              <w:szCs w:val="22"/>
            </w:rPr>
          </w:pPr>
          <w:hyperlink w:anchor="_Toc128725222" w:history="1">
            <w:r w:rsidR="00C26BE4" w:rsidRPr="00CC20B9">
              <w:rPr>
                <w:rStyle w:val="Hyperlink"/>
                <w:noProof/>
              </w:rPr>
              <w:t>Modify</w:t>
            </w:r>
            <w:r w:rsidR="00C26BE4">
              <w:rPr>
                <w:noProof/>
                <w:webHidden/>
              </w:rPr>
              <w:tab/>
            </w:r>
            <w:r w:rsidR="00C26BE4">
              <w:rPr>
                <w:noProof/>
                <w:webHidden/>
              </w:rPr>
              <w:fldChar w:fldCharType="begin"/>
            </w:r>
            <w:r w:rsidR="00C26BE4">
              <w:rPr>
                <w:noProof/>
                <w:webHidden/>
              </w:rPr>
              <w:instrText xml:space="preserve"> PAGEREF _Toc128725222 \h </w:instrText>
            </w:r>
            <w:r w:rsidR="00C26BE4">
              <w:rPr>
                <w:noProof/>
                <w:webHidden/>
              </w:rPr>
            </w:r>
            <w:r w:rsidR="00C26BE4">
              <w:rPr>
                <w:noProof/>
                <w:webHidden/>
              </w:rPr>
              <w:fldChar w:fldCharType="separate"/>
            </w:r>
            <w:r w:rsidR="00C26BE4">
              <w:rPr>
                <w:noProof/>
                <w:webHidden/>
              </w:rPr>
              <w:t>54</w:t>
            </w:r>
            <w:r w:rsidR="00C26BE4">
              <w:rPr>
                <w:noProof/>
                <w:webHidden/>
              </w:rPr>
              <w:fldChar w:fldCharType="end"/>
            </w:r>
          </w:hyperlink>
        </w:p>
        <w:p w14:paraId="1DED4C2E" w14:textId="4B9E5DC4" w:rsidR="00C26BE4" w:rsidRDefault="00000000">
          <w:pPr>
            <w:pStyle w:val="TOC4"/>
            <w:tabs>
              <w:tab w:val="right" w:leader="dot" w:pos="9350"/>
            </w:tabs>
            <w:rPr>
              <w:rFonts w:eastAsiaTheme="minorEastAsia" w:cstheme="minorBidi"/>
              <w:noProof/>
              <w:color w:val="auto"/>
              <w:sz w:val="22"/>
              <w:szCs w:val="22"/>
            </w:rPr>
          </w:pPr>
          <w:hyperlink w:anchor="_Toc128725223" w:history="1">
            <w:r w:rsidR="00C26BE4" w:rsidRPr="00CC20B9">
              <w:rPr>
                <w:rStyle w:val="Hyperlink"/>
                <w:noProof/>
              </w:rPr>
              <w:t>Deploy</w:t>
            </w:r>
            <w:r w:rsidR="00C26BE4">
              <w:rPr>
                <w:noProof/>
                <w:webHidden/>
              </w:rPr>
              <w:tab/>
            </w:r>
            <w:r w:rsidR="00C26BE4">
              <w:rPr>
                <w:noProof/>
                <w:webHidden/>
              </w:rPr>
              <w:fldChar w:fldCharType="begin"/>
            </w:r>
            <w:r w:rsidR="00C26BE4">
              <w:rPr>
                <w:noProof/>
                <w:webHidden/>
              </w:rPr>
              <w:instrText xml:space="preserve"> PAGEREF _Toc128725223 \h </w:instrText>
            </w:r>
            <w:r w:rsidR="00C26BE4">
              <w:rPr>
                <w:noProof/>
                <w:webHidden/>
              </w:rPr>
            </w:r>
            <w:r w:rsidR="00C26BE4">
              <w:rPr>
                <w:noProof/>
                <w:webHidden/>
              </w:rPr>
              <w:fldChar w:fldCharType="separate"/>
            </w:r>
            <w:r w:rsidR="00C26BE4">
              <w:rPr>
                <w:noProof/>
                <w:webHidden/>
              </w:rPr>
              <w:t>55</w:t>
            </w:r>
            <w:r w:rsidR="00C26BE4">
              <w:rPr>
                <w:noProof/>
                <w:webHidden/>
              </w:rPr>
              <w:fldChar w:fldCharType="end"/>
            </w:r>
          </w:hyperlink>
        </w:p>
        <w:p w14:paraId="33904366" w14:textId="1DF1D99D" w:rsidR="00C26BE4" w:rsidRDefault="00000000">
          <w:pPr>
            <w:pStyle w:val="TOC3"/>
            <w:tabs>
              <w:tab w:val="right" w:leader="dot" w:pos="9350"/>
            </w:tabs>
            <w:rPr>
              <w:rFonts w:eastAsiaTheme="minorEastAsia" w:cstheme="minorBidi"/>
              <w:noProof/>
              <w:color w:val="auto"/>
              <w:sz w:val="22"/>
              <w:szCs w:val="22"/>
            </w:rPr>
          </w:pPr>
          <w:hyperlink w:anchor="_Toc128725224" w:history="1">
            <w:r w:rsidR="00C26BE4" w:rsidRPr="00CC20B9">
              <w:rPr>
                <w:rStyle w:val="Hyperlink"/>
                <w:noProof/>
              </w:rPr>
              <w:t>3. Add column 3 – User Accounts Membership</w:t>
            </w:r>
            <w:r w:rsidR="00C26BE4">
              <w:rPr>
                <w:noProof/>
                <w:webHidden/>
              </w:rPr>
              <w:tab/>
            </w:r>
            <w:r w:rsidR="00C26BE4">
              <w:rPr>
                <w:noProof/>
                <w:webHidden/>
              </w:rPr>
              <w:fldChar w:fldCharType="begin"/>
            </w:r>
            <w:r w:rsidR="00C26BE4">
              <w:rPr>
                <w:noProof/>
                <w:webHidden/>
              </w:rPr>
              <w:instrText xml:space="preserve"> PAGEREF _Toc128725224 \h </w:instrText>
            </w:r>
            <w:r w:rsidR="00C26BE4">
              <w:rPr>
                <w:noProof/>
                <w:webHidden/>
              </w:rPr>
            </w:r>
            <w:r w:rsidR="00C26BE4">
              <w:rPr>
                <w:noProof/>
                <w:webHidden/>
              </w:rPr>
              <w:fldChar w:fldCharType="separate"/>
            </w:r>
            <w:r w:rsidR="00C26BE4">
              <w:rPr>
                <w:noProof/>
                <w:webHidden/>
              </w:rPr>
              <w:t>55</w:t>
            </w:r>
            <w:r w:rsidR="00C26BE4">
              <w:rPr>
                <w:noProof/>
                <w:webHidden/>
              </w:rPr>
              <w:fldChar w:fldCharType="end"/>
            </w:r>
          </w:hyperlink>
        </w:p>
        <w:p w14:paraId="40766CDB" w14:textId="77A3C27B" w:rsidR="00C26BE4" w:rsidRDefault="00000000">
          <w:pPr>
            <w:pStyle w:val="TOC4"/>
            <w:tabs>
              <w:tab w:val="right" w:leader="dot" w:pos="9350"/>
            </w:tabs>
            <w:rPr>
              <w:rFonts w:eastAsiaTheme="minorEastAsia" w:cstheme="minorBidi"/>
              <w:noProof/>
              <w:color w:val="auto"/>
              <w:sz w:val="22"/>
              <w:szCs w:val="22"/>
            </w:rPr>
          </w:pPr>
          <w:hyperlink w:anchor="_Toc128725225" w:history="1">
            <w:r w:rsidR="00C26BE4" w:rsidRPr="00CC20B9">
              <w:rPr>
                <w:rStyle w:val="Hyperlink"/>
                <w:noProof/>
              </w:rPr>
              <w:t>Find module to work on</w:t>
            </w:r>
            <w:r w:rsidR="00C26BE4">
              <w:rPr>
                <w:noProof/>
                <w:webHidden/>
              </w:rPr>
              <w:tab/>
            </w:r>
            <w:r w:rsidR="00C26BE4">
              <w:rPr>
                <w:noProof/>
                <w:webHidden/>
              </w:rPr>
              <w:fldChar w:fldCharType="begin"/>
            </w:r>
            <w:r w:rsidR="00C26BE4">
              <w:rPr>
                <w:noProof/>
                <w:webHidden/>
              </w:rPr>
              <w:instrText xml:space="preserve"> PAGEREF _Toc128725225 \h </w:instrText>
            </w:r>
            <w:r w:rsidR="00C26BE4">
              <w:rPr>
                <w:noProof/>
                <w:webHidden/>
              </w:rPr>
            </w:r>
            <w:r w:rsidR="00C26BE4">
              <w:rPr>
                <w:noProof/>
                <w:webHidden/>
              </w:rPr>
              <w:fldChar w:fldCharType="separate"/>
            </w:r>
            <w:r w:rsidR="00C26BE4">
              <w:rPr>
                <w:noProof/>
                <w:webHidden/>
              </w:rPr>
              <w:t>56</w:t>
            </w:r>
            <w:r w:rsidR="00C26BE4">
              <w:rPr>
                <w:noProof/>
                <w:webHidden/>
              </w:rPr>
              <w:fldChar w:fldCharType="end"/>
            </w:r>
          </w:hyperlink>
        </w:p>
        <w:p w14:paraId="1A3AEE5E" w14:textId="75B4EA8B" w:rsidR="00C26BE4" w:rsidRDefault="00000000">
          <w:pPr>
            <w:pStyle w:val="TOC4"/>
            <w:tabs>
              <w:tab w:val="right" w:leader="dot" w:pos="9350"/>
            </w:tabs>
            <w:rPr>
              <w:rFonts w:eastAsiaTheme="minorEastAsia" w:cstheme="minorBidi"/>
              <w:noProof/>
              <w:color w:val="auto"/>
              <w:sz w:val="22"/>
              <w:szCs w:val="22"/>
            </w:rPr>
          </w:pPr>
          <w:hyperlink w:anchor="_Toc128725226" w:history="1">
            <w:r w:rsidR="00C26BE4" w:rsidRPr="00CC20B9">
              <w:rPr>
                <w:rStyle w:val="Hyperlink"/>
                <w:noProof/>
              </w:rPr>
              <w:t>Start debugging</w:t>
            </w:r>
            <w:r w:rsidR="00C26BE4">
              <w:rPr>
                <w:noProof/>
                <w:webHidden/>
              </w:rPr>
              <w:tab/>
            </w:r>
            <w:r w:rsidR="00C26BE4">
              <w:rPr>
                <w:noProof/>
                <w:webHidden/>
              </w:rPr>
              <w:fldChar w:fldCharType="begin"/>
            </w:r>
            <w:r w:rsidR="00C26BE4">
              <w:rPr>
                <w:noProof/>
                <w:webHidden/>
              </w:rPr>
              <w:instrText xml:space="preserve"> PAGEREF _Toc128725226 \h </w:instrText>
            </w:r>
            <w:r w:rsidR="00C26BE4">
              <w:rPr>
                <w:noProof/>
                <w:webHidden/>
              </w:rPr>
            </w:r>
            <w:r w:rsidR="00C26BE4">
              <w:rPr>
                <w:noProof/>
                <w:webHidden/>
              </w:rPr>
              <w:fldChar w:fldCharType="separate"/>
            </w:r>
            <w:r w:rsidR="00C26BE4">
              <w:rPr>
                <w:noProof/>
                <w:webHidden/>
              </w:rPr>
              <w:t>57</w:t>
            </w:r>
            <w:r w:rsidR="00C26BE4">
              <w:rPr>
                <w:noProof/>
                <w:webHidden/>
              </w:rPr>
              <w:fldChar w:fldCharType="end"/>
            </w:r>
          </w:hyperlink>
        </w:p>
        <w:p w14:paraId="61D759B3" w14:textId="15DC0CF1" w:rsidR="00C26BE4" w:rsidRDefault="00000000">
          <w:pPr>
            <w:pStyle w:val="TOC4"/>
            <w:tabs>
              <w:tab w:val="right" w:leader="dot" w:pos="9350"/>
            </w:tabs>
            <w:rPr>
              <w:rFonts w:eastAsiaTheme="minorEastAsia" w:cstheme="minorBidi"/>
              <w:noProof/>
              <w:color w:val="auto"/>
              <w:sz w:val="22"/>
              <w:szCs w:val="22"/>
            </w:rPr>
          </w:pPr>
          <w:hyperlink w:anchor="_Toc128725227" w:history="1">
            <w:r w:rsidR="00C26BE4" w:rsidRPr="00CC20B9">
              <w:rPr>
                <w:rStyle w:val="Hyperlink"/>
                <w:noProof/>
              </w:rPr>
              <w:t>Research ApiServer method</w:t>
            </w:r>
            <w:r w:rsidR="00C26BE4">
              <w:rPr>
                <w:noProof/>
                <w:webHidden/>
              </w:rPr>
              <w:tab/>
            </w:r>
            <w:r w:rsidR="00C26BE4">
              <w:rPr>
                <w:noProof/>
                <w:webHidden/>
              </w:rPr>
              <w:fldChar w:fldCharType="begin"/>
            </w:r>
            <w:r w:rsidR="00C26BE4">
              <w:rPr>
                <w:noProof/>
                <w:webHidden/>
              </w:rPr>
              <w:instrText xml:space="preserve"> PAGEREF _Toc128725227 \h </w:instrText>
            </w:r>
            <w:r w:rsidR="00C26BE4">
              <w:rPr>
                <w:noProof/>
                <w:webHidden/>
              </w:rPr>
            </w:r>
            <w:r w:rsidR="00C26BE4">
              <w:rPr>
                <w:noProof/>
                <w:webHidden/>
              </w:rPr>
              <w:fldChar w:fldCharType="separate"/>
            </w:r>
            <w:r w:rsidR="00C26BE4">
              <w:rPr>
                <w:noProof/>
                <w:webHidden/>
              </w:rPr>
              <w:t>59</w:t>
            </w:r>
            <w:r w:rsidR="00C26BE4">
              <w:rPr>
                <w:noProof/>
                <w:webHidden/>
              </w:rPr>
              <w:fldChar w:fldCharType="end"/>
            </w:r>
          </w:hyperlink>
        </w:p>
        <w:p w14:paraId="1D9901CB" w14:textId="1469376C" w:rsidR="00C26BE4" w:rsidRDefault="00000000">
          <w:pPr>
            <w:pStyle w:val="TOC4"/>
            <w:tabs>
              <w:tab w:val="right" w:leader="dot" w:pos="9350"/>
            </w:tabs>
            <w:rPr>
              <w:rFonts w:eastAsiaTheme="minorEastAsia" w:cstheme="minorBidi"/>
              <w:noProof/>
              <w:color w:val="auto"/>
              <w:sz w:val="22"/>
              <w:szCs w:val="22"/>
            </w:rPr>
          </w:pPr>
          <w:hyperlink w:anchor="_Toc128725228" w:history="1">
            <w:r w:rsidR="00C26BE4" w:rsidRPr="00CC20B9">
              <w:rPr>
                <w:rStyle w:val="Hyperlink"/>
                <w:noProof/>
              </w:rPr>
              <w:t>Modify</w:t>
            </w:r>
            <w:r w:rsidR="00C26BE4">
              <w:rPr>
                <w:noProof/>
                <w:webHidden/>
              </w:rPr>
              <w:tab/>
            </w:r>
            <w:r w:rsidR="00C26BE4">
              <w:rPr>
                <w:noProof/>
                <w:webHidden/>
              </w:rPr>
              <w:fldChar w:fldCharType="begin"/>
            </w:r>
            <w:r w:rsidR="00C26BE4">
              <w:rPr>
                <w:noProof/>
                <w:webHidden/>
              </w:rPr>
              <w:instrText xml:space="preserve"> PAGEREF _Toc128725228 \h </w:instrText>
            </w:r>
            <w:r w:rsidR="00C26BE4">
              <w:rPr>
                <w:noProof/>
                <w:webHidden/>
              </w:rPr>
            </w:r>
            <w:r w:rsidR="00C26BE4">
              <w:rPr>
                <w:noProof/>
                <w:webHidden/>
              </w:rPr>
              <w:fldChar w:fldCharType="separate"/>
            </w:r>
            <w:r w:rsidR="00C26BE4">
              <w:rPr>
                <w:noProof/>
                <w:webHidden/>
              </w:rPr>
              <w:t>61</w:t>
            </w:r>
            <w:r w:rsidR="00C26BE4">
              <w:rPr>
                <w:noProof/>
                <w:webHidden/>
              </w:rPr>
              <w:fldChar w:fldCharType="end"/>
            </w:r>
          </w:hyperlink>
        </w:p>
        <w:p w14:paraId="11E69374" w14:textId="73236128" w:rsidR="00C26BE4" w:rsidRDefault="00000000">
          <w:pPr>
            <w:pStyle w:val="TOC4"/>
            <w:tabs>
              <w:tab w:val="right" w:leader="dot" w:pos="9350"/>
            </w:tabs>
            <w:rPr>
              <w:rFonts w:eastAsiaTheme="minorEastAsia" w:cstheme="minorBidi"/>
              <w:noProof/>
              <w:color w:val="auto"/>
              <w:sz w:val="22"/>
              <w:szCs w:val="22"/>
            </w:rPr>
          </w:pPr>
          <w:hyperlink w:anchor="_Toc128725229" w:history="1">
            <w:r w:rsidR="00C26BE4" w:rsidRPr="00CC20B9">
              <w:rPr>
                <w:rStyle w:val="Hyperlink"/>
                <w:noProof/>
              </w:rPr>
              <w:t>Deploy</w:t>
            </w:r>
            <w:r w:rsidR="00C26BE4">
              <w:rPr>
                <w:noProof/>
                <w:webHidden/>
              </w:rPr>
              <w:tab/>
            </w:r>
            <w:r w:rsidR="00C26BE4">
              <w:rPr>
                <w:noProof/>
                <w:webHidden/>
              </w:rPr>
              <w:fldChar w:fldCharType="begin"/>
            </w:r>
            <w:r w:rsidR="00C26BE4">
              <w:rPr>
                <w:noProof/>
                <w:webHidden/>
              </w:rPr>
              <w:instrText xml:space="preserve"> PAGEREF _Toc128725229 \h </w:instrText>
            </w:r>
            <w:r w:rsidR="00C26BE4">
              <w:rPr>
                <w:noProof/>
                <w:webHidden/>
              </w:rPr>
            </w:r>
            <w:r w:rsidR="00C26BE4">
              <w:rPr>
                <w:noProof/>
                <w:webHidden/>
              </w:rPr>
              <w:fldChar w:fldCharType="separate"/>
            </w:r>
            <w:r w:rsidR="00C26BE4">
              <w:rPr>
                <w:noProof/>
                <w:webHidden/>
              </w:rPr>
              <w:t>62</w:t>
            </w:r>
            <w:r w:rsidR="00C26BE4">
              <w:rPr>
                <w:noProof/>
                <w:webHidden/>
              </w:rPr>
              <w:fldChar w:fldCharType="end"/>
            </w:r>
          </w:hyperlink>
        </w:p>
        <w:p w14:paraId="55B38049" w14:textId="457D1F52" w:rsidR="00C26BE4" w:rsidRDefault="00000000">
          <w:pPr>
            <w:pStyle w:val="TOC3"/>
            <w:tabs>
              <w:tab w:val="right" w:leader="dot" w:pos="9350"/>
            </w:tabs>
            <w:rPr>
              <w:rFonts w:eastAsiaTheme="minorEastAsia" w:cstheme="minorBidi"/>
              <w:noProof/>
              <w:color w:val="auto"/>
              <w:sz w:val="22"/>
              <w:szCs w:val="22"/>
            </w:rPr>
          </w:pPr>
          <w:hyperlink w:anchor="_Toc128725230" w:history="1">
            <w:r w:rsidR="00C26BE4" w:rsidRPr="00CC20B9">
              <w:rPr>
                <w:rStyle w:val="Hyperlink"/>
                <w:noProof/>
              </w:rPr>
              <w:t>4. Add “Terminate” button</w:t>
            </w:r>
            <w:r w:rsidR="00C26BE4">
              <w:rPr>
                <w:noProof/>
                <w:webHidden/>
              </w:rPr>
              <w:tab/>
            </w:r>
            <w:r w:rsidR="00C26BE4">
              <w:rPr>
                <w:noProof/>
                <w:webHidden/>
              </w:rPr>
              <w:fldChar w:fldCharType="begin"/>
            </w:r>
            <w:r w:rsidR="00C26BE4">
              <w:rPr>
                <w:noProof/>
                <w:webHidden/>
              </w:rPr>
              <w:instrText xml:space="preserve"> PAGEREF _Toc128725230 \h </w:instrText>
            </w:r>
            <w:r w:rsidR="00C26BE4">
              <w:rPr>
                <w:noProof/>
                <w:webHidden/>
              </w:rPr>
            </w:r>
            <w:r w:rsidR="00C26BE4">
              <w:rPr>
                <w:noProof/>
                <w:webHidden/>
              </w:rPr>
              <w:fldChar w:fldCharType="separate"/>
            </w:r>
            <w:r w:rsidR="00C26BE4">
              <w:rPr>
                <w:noProof/>
                <w:webHidden/>
              </w:rPr>
              <w:t>62</w:t>
            </w:r>
            <w:r w:rsidR="00C26BE4">
              <w:rPr>
                <w:noProof/>
                <w:webHidden/>
              </w:rPr>
              <w:fldChar w:fldCharType="end"/>
            </w:r>
          </w:hyperlink>
        </w:p>
        <w:p w14:paraId="624D64BB" w14:textId="0FC9F73A" w:rsidR="00C26BE4" w:rsidRDefault="00000000">
          <w:pPr>
            <w:pStyle w:val="TOC4"/>
            <w:tabs>
              <w:tab w:val="right" w:leader="dot" w:pos="9350"/>
            </w:tabs>
            <w:rPr>
              <w:rFonts w:eastAsiaTheme="minorEastAsia" w:cstheme="minorBidi"/>
              <w:noProof/>
              <w:color w:val="auto"/>
              <w:sz w:val="22"/>
              <w:szCs w:val="22"/>
            </w:rPr>
          </w:pPr>
          <w:hyperlink w:anchor="_Toc128725231" w:history="1">
            <w:r w:rsidR="00C26BE4" w:rsidRPr="00CC20B9">
              <w:rPr>
                <w:rStyle w:val="Hyperlink"/>
                <w:noProof/>
              </w:rPr>
              <w:t>Find module to work on</w:t>
            </w:r>
            <w:r w:rsidR="00C26BE4">
              <w:rPr>
                <w:noProof/>
                <w:webHidden/>
              </w:rPr>
              <w:tab/>
            </w:r>
            <w:r w:rsidR="00C26BE4">
              <w:rPr>
                <w:noProof/>
                <w:webHidden/>
              </w:rPr>
              <w:fldChar w:fldCharType="begin"/>
            </w:r>
            <w:r w:rsidR="00C26BE4">
              <w:rPr>
                <w:noProof/>
                <w:webHidden/>
              </w:rPr>
              <w:instrText xml:space="preserve"> PAGEREF _Toc128725231 \h </w:instrText>
            </w:r>
            <w:r w:rsidR="00C26BE4">
              <w:rPr>
                <w:noProof/>
                <w:webHidden/>
              </w:rPr>
            </w:r>
            <w:r w:rsidR="00C26BE4">
              <w:rPr>
                <w:noProof/>
                <w:webHidden/>
              </w:rPr>
              <w:fldChar w:fldCharType="separate"/>
            </w:r>
            <w:r w:rsidR="00C26BE4">
              <w:rPr>
                <w:noProof/>
                <w:webHidden/>
              </w:rPr>
              <w:t>63</w:t>
            </w:r>
            <w:r w:rsidR="00C26BE4">
              <w:rPr>
                <w:noProof/>
                <w:webHidden/>
              </w:rPr>
              <w:fldChar w:fldCharType="end"/>
            </w:r>
          </w:hyperlink>
        </w:p>
        <w:p w14:paraId="4E1E4F92" w14:textId="35E180E8" w:rsidR="00C26BE4" w:rsidRDefault="00000000">
          <w:pPr>
            <w:pStyle w:val="TOC4"/>
            <w:tabs>
              <w:tab w:val="right" w:leader="dot" w:pos="9350"/>
            </w:tabs>
            <w:rPr>
              <w:rFonts w:eastAsiaTheme="minorEastAsia" w:cstheme="minorBidi"/>
              <w:noProof/>
              <w:color w:val="auto"/>
              <w:sz w:val="22"/>
              <w:szCs w:val="22"/>
            </w:rPr>
          </w:pPr>
          <w:hyperlink w:anchor="_Toc128725232" w:history="1">
            <w:r w:rsidR="00C26BE4" w:rsidRPr="00CC20B9">
              <w:rPr>
                <w:rStyle w:val="Hyperlink"/>
                <w:noProof/>
              </w:rPr>
              <w:t>Start debugging</w:t>
            </w:r>
            <w:r w:rsidR="00C26BE4">
              <w:rPr>
                <w:noProof/>
                <w:webHidden/>
              </w:rPr>
              <w:tab/>
            </w:r>
            <w:r w:rsidR="00C26BE4">
              <w:rPr>
                <w:noProof/>
                <w:webHidden/>
              </w:rPr>
              <w:fldChar w:fldCharType="begin"/>
            </w:r>
            <w:r w:rsidR="00C26BE4">
              <w:rPr>
                <w:noProof/>
                <w:webHidden/>
              </w:rPr>
              <w:instrText xml:space="preserve"> PAGEREF _Toc128725232 \h </w:instrText>
            </w:r>
            <w:r w:rsidR="00C26BE4">
              <w:rPr>
                <w:noProof/>
                <w:webHidden/>
              </w:rPr>
            </w:r>
            <w:r w:rsidR="00C26BE4">
              <w:rPr>
                <w:noProof/>
                <w:webHidden/>
              </w:rPr>
              <w:fldChar w:fldCharType="separate"/>
            </w:r>
            <w:r w:rsidR="00C26BE4">
              <w:rPr>
                <w:noProof/>
                <w:webHidden/>
              </w:rPr>
              <w:t>64</w:t>
            </w:r>
            <w:r w:rsidR="00C26BE4">
              <w:rPr>
                <w:noProof/>
                <w:webHidden/>
              </w:rPr>
              <w:fldChar w:fldCharType="end"/>
            </w:r>
          </w:hyperlink>
        </w:p>
        <w:p w14:paraId="7BDF749E" w14:textId="04BEE8C3" w:rsidR="00C26BE4" w:rsidRDefault="00000000">
          <w:pPr>
            <w:pStyle w:val="TOC4"/>
            <w:tabs>
              <w:tab w:val="right" w:leader="dot" w:pos="9350"/>
            </w:tabs>
            <w:rPr>
              <w:rFonts w:eastAsiaTheme="minorEastAsia" w:cstheme="minorBidi"/>
              <w:noProof/>
              <w:color w:val="auto"/>
              <w:sz w:val="22"/>
              <w:szCs w:val="22"/>
            </w:rPr>
          </w:pPr>
          <w:hyperlink w:anchor="_Toc128725233" w:history="1">
            <w:r w:rsidR="00C26BE4" w:rsidRPr="00CC20B9">
              <w:rPr>
                <w:rStyle w:val="Hyperlink"/>
                <w:noProof/>
              </w:rPr>
              <w:t>Modify</w:t>
            </w:r>
            <w:r w:rsidR="00C26BE4">
              <w:rPr>
                <w:noProof/>
                <w:webHidden/>
              </w:rPr>
              <w:tab/>
            </w:r>
            <w:r w:rsidR="00C26BE4">
              <w:rPr>
                <w:noProof/>
                <w:webHidden/>
              </w:rPr>
              <w:fldChar w:fldCharType="begin"/>
            </w:r>
            <w:r w:rsidR="00C26BE4">
              <w:rPr>
                <w:noProof/>
                <w:webHidden/>
              </w:rPr>
              <w:instrText xml:space="preserve"> PAGEREF _Toc128725233 \h </w:instrText>
            </w:r>
            <w:r w:rsidR="00C26BE4">
              <w:rPr>
                <w:noProof/>
                <w:webHidden/>
              </w:rPr>
            </w:r>
            <w:r w:rsidR="00C26BE4">
              <w:rPr>
                <w:noProof/>
                <w:webHidden/>
              </w:rPr>
              <w:fldChar w:fldCharType="separate"/>
            </w:r>
            <w:r w:rsidR="00C26BE4">
              <w:rPr>
                <w:noProof/>
                <w:webHidden/>
              </w:rPr>
              <w:t>64</w:t>
            </w:r>
            <w:r w:rsidR="00C26BE4">
              <w:rPr>
                <w:noProof/>
                <w:webHidden/>
              </w:rPr>
              <w:fldChar w:fldCharType="end"/>
            </w:r>
          </w:hyperlink>
        </w:p>
        <w:p w14:paraId="4689D6C5" w14:textId="56B48C1E" w:rsidR="00C26BE4" w:rsidRDefault="00000000">
          <w:pPr>
            <w:pStyle w:val="TOC4"/>
            <w:tabs>
              <w:tab w:val="right" w:leader="dot" w:pos="9350"/>
            </w:tabs>
            <w:rPr>
              <w:rFonts w:eastAsiaTheme="minorEastAsia" w:cstheme="minorBidi"/>
              <w:noProof/>
              <w:color w:val="auto"/>
              <w:sz w:val="22"/>
              <w:szCs w:val="22"/>
            </w:rPr>
          </w:pPr>
          <w:hyperlink w:anchor="_Toc128725234" w:history="1">
            <w:r w:rsidR="00C26BE4" w:rsidRPr="00CC20B9">
              <w:rPr>
                <w:rStyle w:val="Hyperlink"/>
                <w:noProof/>
              </w:rPr>
              <w:t>Deploy</w:t>
            </w:r>
            <w:r w:rsidR="00C26BE4">
              <w:rPr>
                <w:noProof/>
                <w:webHidden/>
              </w:rPr>
              <w:tab/>
            </w:r>
            <w:r w:rsidR="00C26BE4">
              <w:rPr>
                <w:noProof/>
                <w:webHidden/>
              </w:rPr>
              <w:fldChar w:fldCharType="begin"/>
            </w:r>
            <w:r w:rsidR="00C26BE4">
              <w:rPr>
                <w:noProof/>
                <w:webHidden/>
              </w:rPr>
              <w:instrText xml:space="preserve"> PAGEREF _Toc128725234 \h </w:instrText>
            </w:r>
            <w:r w:rsidR="00C26BE4">
              <w:rPr>
                <w:noProof/>
                <w:webHidden/>
              </w:rPr>
            </w:r>
            <w:r w:rsidR="00C26BE4">
              <w:rPr>
                <w:noProof/>
                <w:webHidden/>
              </w:rPr>
              <w:fldChar w:fldCharType="separate"/>
            </w:r>
            <w:r w:rsidR="00C26BE4">
              <w:rPr>
                <w:noProof/>
                <w:webHidden/>
              </w:rPr>
              <w:t>69</w:t>
            </w:r>
            <w:r w:rsidR="00C26BE4">
              <w:rPr>
                <w:noProof/>
                <w:webHidden/>
              </w:rPr>
              <w:fldChar w:fldCharType="end"/>
            </w:r>
          </w:hyperlink>
        </w:p>
        <w:p w14:paraId="310129B2" w14:textId="23FEFE50" w:rsidR="00C26BE4" w:rsidRDefault="00000000">
          <w:pPr>
            <w:pStyle w:val="TOC3"/>
            <w:tabs>
              <w:tab w:val="right" w:leader="dot" w:pos="9350"/>
            </w:tabs>
            <w:rPr>
              <w:rFonts w:eastAsiaTheme="minorEastAsia" w:cstheme="minorBidi"/>
              <w:noProof/>
              <w:color w:val="auto"/>
              <w:sz w:val="22"/>
              <w:szCs w:val="22"/>
            </w:rPr>
          </w:pPr>
          <w:hyperlink w:anchor="_Toc128725235" w:history="1">
            <w:r w:rsidR="00C26BE4" w:rsidRPr="00CC20B9">
              <w:rPr>
                <w:rStyle w:val="Hyperlink"/>
                <w:noProof/>
              </w:rPr>
              <w:t>5. Add base plugin component</w:t>
            </w:r>
            <w:r w:rsidR="00C26BE4">
              <w:rPr>
                <w:noProof/>
                <w:webHidden/>
              </w:rPr>
              <w:tab/>
            </w:r>
            <w:r w:rsidR="00C26BE4">
              <w:rPr>
                <w:noProof/>
                <w:webHidden/>
              </w:rPr>
              <w:fldChar w:fldCharType="begin"/>
            </w:r>
            <w:r w:rsidR="00C26BE4">
              <w:rPr>
                <w:noProof/>
                <w:webHidden/>
              </w:rPr>
              <w:instrText xml:space="preserve"> PAGEREF _Toc128725235 \h </w:instrText>
            </w:r>
            <w:r w:rsidR="00C26BE4">
              <w:rPr>
                <w:noProof/>
                <w:webHidden/>
              </w:rPr>
            </w:r>
            <w:r w:rsidR="00C26BE4">
              <w:rPr>
                <w:noProof/>
                <w:webHidden/>
              </w:rPr>
              <w:fldChar w:fldCharType="separate"/>
            </w:r>
            <w:r w:rsidR="00C26BE4">
              <w:rPr>
                <w:noProof/>
                <w:webHidden/>
              </w:rPr>
              <w:t>69</w:t>
            </w:r>
            <w:r w:rsidR="00C26BE4">
              <w:rPr>
                <w:noProof/>
                <w:webHidden/>
              </w:rPr>
              <w:fldChar w:fldCharType="end"/>
            </w:r>
          </w:hyperlink>
        </w:p>
        <w:p w14:paraId="14A95B3F" w14:textId="4F815035" w:rsidR="00C26BE4" w:rsidRDefault="00000000">
          <w:pPr>
            <w:pStyle w:val="TOC4"/>
            <w:tabs>
              <w:tab w:val="right" w:leader="dot" w:pos="9350"/>
            </w:tabs>
            <w:rPr>
              <w:rFonts w:eastAsiaTheme="minorEastAsia" w:cstheme="minorBidi"/>
              <w:noProof/>
              <w:color w:val="auto"/>
              <w:sz w:val="22"/>
              <w:szCs w:val="22"/>
            </w:rPr>
          </w:pPr>
          <w:hyperlink w:anchor="_Toc128725236" w:history="1">
            <w:r w:rsidR="00C26BE4" w:rsidRPr="00CC20B9">
              <w:rPr>
                <w:rStyle w:val="Hyperlink"/>
                <w:noProof/>
              </w:rPr>
              <w:t>Generate a new component</w:t>
            </w:r>
            <w:r w:rsidR="00C26BE4">
              <w:rPr>
                <w:noProof/>
                <w:webHidden/>
              </w:rPr>
              <w:tab/>
            </w:r>
            <w:r w:rsidR="00C26BE4">
              <w:rPr>
                <w:noProof/>
                <w:webHidden/>
              </w:rPr>
              <w:fldChar w:fldCharType="begin"/>
            </w:r>
            <w:r w:rsidR="00C26BE4">
              <w:rPr>
                <w:noProof/>
                <w:webHidden/>
              </w:rPr>
              <w:instrText xml:space="preserve"> PAGEREF _Toc128725236 \h </w:instrText>
            </w:r>
            <w:r w:rsidR="00C26BE4">
              <w:rPr>
                <w:noProof/>
                <w:webHidden/>
              </w:rPr>
            </w:r>
            <w:r w:rsidR="00C26BE4">
              <w:rPr>
                <w:noProof/>
                <w:webHidden/>
              </w:rPr>
              <w:fldChar w:fldCharType="separate"/>
            </w:r>
            <w:r w:rsidR="00C26BE4">
              <w:rPr>
                <w:noProof/>
                <w:webHidden/>
              </w:rPr>
              <w:t>69</w:t>
            </w:r>
            <w:r w:rsidR="00C26BE4">
              <w:rPr>
                <w:noProof/>
                <w:webHidden/>
              </w:rPr>
              <w:fldChar w:fldCharType="end"/>
            </w:r>
          </w:hyperlink>
        </w:p>
        <w:p w14:paraId="401E4199" w14:textId="1B67A470" w:rsidR="00C26BE4" w:rsidRDefault="00000000">
          <w:pPr>
            <w:pStyle w:val="TOC4"/>
            <w:tabs>
              <w:tab w:val="right" w:leader="dot" w:pos="9350"/>
            </w:tabs>
            <w:rPr>
              <w:rFonts w:eastAsiaTheme="minorEastAsia" w:cstheme="minorBidi"/>
              <w:noProof/>
              <w:color w:val="auto"/>
              <w:sz w:val="22"/>
              <w:szCs w:val="22"/>
            </w:rPr>
          </w:pPr>
          <w:hyperlink w:anchor="_Toc128725237" w:history="1">
            <w:r w:rsidR="00C26BE4" w:rsidRPr="00CC20B9">
              <w:rPr>
                <w:rStyle w:val="Hyperlink"/>
                <w:noProof/>
              </w:rPr>
              <w:t>Modify Code</w:t>
            </w:r>
            <w:r w:rsidR="00C26BE4">
              <w:rPr>
                <w:noProof/>
                <w:webHidden/>
              </w:rPr>
              <w:tab/>
            </w:r>
            <w:r w:rsidR="00C26BE4">
              <w:rPr>
                <w:noProof/>
                <w:webHidden/>
              </w:rPr>
              <w:fldChar w:fldCharType="begin"/>
            </w:r>
            <w:r w:rsidR="00C26BE4">
              <w:rPr>
                <w:noProof/>
                <w:webHidden/>
              </w:rPr>
              <w:instrText xml:space="preserve"> PAGEREF _Toc128725237 \h </w:instrText>
            </w:r>
            <w:r w:rsidR="00C26BE4">
              <w:rPr>
                <w:noProof/>
                <w:webHidden/>
              </w:rPr>
            </w:r>
            <w:r w:rsidR="00C26BE4">
              <w:rPr>
                <w:noProof/>
                <w:webHidden/>
              </w:rPr>
              <w:fldChar w:fldCharType="separate"/>
            </w:r>
            <w:r w:rsidR="00C26BE4">
              <w:rPr>
                <w:noProof/>
                <w:webHidden/>
              </w:rPr>
              <w:t>74</w:t>
            </w:r>
            <w:r w:rsidR="00C26BE4">
              <w:rPr>
                <w:noProof/>
                <w:webHidden/>
              </w:rPr>
              <w:fldChar w:fldCharType="end"/>
            </w:r>
          </w:hyperlink>
        </w:p>
        <w:p w14:paraId="63C76FE2" w14:textId="1088CDE1" w:rsidR="00C26BE4" w:rsidRDefault="00000000">
          <w:pPr>
            <w:pStyle w:val="TOC4"/>
            <w:tabs>
              <w:tab w:val="right" w:leader="dot" w:pos="9350"/>
            </w:tabs>
            <w:rPr>
              <w:rFonts w:eastAsiaTheme="minorEastAsia" w:cstheme="minorBidi"/>
              <w:noProof/>
              <w:color w:val="auto"/>
              <w:sz w:val="22"/>
              <w:szCs w:val="22"/>
            </w:rPr>
          </w:pPr>
          <w:hyperlink w:anchor="_Toc128725238" w:history="1">
            <w:r w:rsidR="00C26BE4" w:rsidRPr="00CC20B9">
              <w:rPr>
                <w:rStyle w:val="Hyperlink"/>
                <w:noProof/>
              </w:rPr>
              <w:t>Debug component</w:t>
            </w:r>
            <w:r w:rsidR="00C26BE4">
              <w:rPr>
                <w:noProof/>
                <w:webHidden/>
              </w:rPr>
              <w:tab/>
            </w:r>
            <w:r w:rsidR="00C26BE4">
              <w:rPr>
                <w:noProof/>
                <w:webHidden/>
              </w:rPr>
              <w:fldChar w:fldCharType="begin"/>
            </w:r>
            <w:r w:rsidR="00C26BE4">
              <w:rPr>
                <w:noProof/>
                <w:webHidden/>
              </w:rPr>
              <w:instrText xml:space="preserve"> PAGEREF _Toc128725238 \h </w:instrText>
            </w:r>
            <w:r w:rsidR="00C26BE4">
              <w:rPr>
                <w:noProof/>
                <w:webHidden/>
              </w:rPr>
            </w:r>
            <w:r w:rsidR="00C26BE4">
              <w:rPr>
                <w:noProof/>
                <w:webHidden/>
              </w:rPr>
              <w:fldChar w:fldCharType="separate"/>
            </w:r>
            <w:r w:rsidR="00C26BE4">
              <w:rPr>
                <w:noProof/>
                <w:webHidden/>
              </w:rPr>
              <w:t>78</w:t>
            </w:r>
            <w:r w:rsidR="00C26BE4">
              <w:rPr>
                <w:noProof/>
                <w:webHidden/>
              </w:rPr>
              <w:fldChar w:fldCharType="end"/>
            </w:r>
          </w:hyperlink>
        </w:p>
        <w:p w14:paraId="751C211E" w14:textId="69BCB4D5" w:rsidR="00C26BE4" w:rsidRDefault="00000000">
          <w:pPr>
            <w:pStyle w:val="TOC4"/>
            <w:tabs>
              <w:tab w:val="right" w:leader="dot" w:pos="9350"/>
            </w:tabs>
            <w:rPr>
              <w:rFonts w:eastAsiaTheme="minorEastAsia" w:cstheme="minorBidi"/>
              <w:noProof/>
              <w:color w:val="auto"/>
              <w:sz w:val="22"/>
              <w:szCs w:val="22"/>
            </w:rPr>
          </w:pPr>
          <w:hyperlink w:anchor="_Toc128725239" w:history="1">
            <w:r w:rsidR="00C26BE4" w:rsidRPr="00CC20B9">
              <w:rPr>
                <w:rStyle w:val="Hyperlink"/>
                <w:noProof/>
              </w:rPr>
              <w:t>Deploy plugin component</w:t>
            </w:r>
            <w:r w:rsidR="00C26BE4">
              <w:rPr>
                <w:noProof/>
                <w:webHidden/>
              </w:rPr>
              <w:tab/>
            </w:r>
            <w:r w:rsidR="00C26BE4">
              <w:rPr>
                <w:noProof/>
                <w:webHidden/>
              </w:rPr>
              <w:fldChar w:fldCharType="begin"/>
            </w:r>
            <w:r w:rsidR="00C26BE4">
              <w:rPr>
                <w:noProof/>
                <w:webHidden/>
              </w:rPr>
              <w:instrText xml:space="preserve"> PAGEREF _Toc128725239 \h </w:instrText>
            </w:r>
            <w:r w:rsidR="00C26BE4">
              <w:rPr>
                <w:noProof/>
                <w:webHidden/>
              </w:rPr>
            </w:r>
            <w:r w:rsidR="00C26BE4">
              <w:rPr>
                <w:noProof/>
                <w:webHidden/>
              </w:rPr>
              <w:fldChar w:fldCharType="separate"/>
            </w:r>
            <w:r w:rsidR="00C26BE4">
              <w:rPr>
                <w:noProof/>
                <w:webHidden/>
              </w:rPr>
              <w:t>79</w:t>
            </w:r>
            <w:r w:rsidR="00C26BE4">
              <w:rPr>
                <w:noProof/>
                <w:webHidden/>
              </w:rPr>
              <w:fldChar w:fldCharType="end"/>
            </w:r>
          </w:hyperlink>
        </w:p>
        <w:p w14:paraId="532F6AF1" w14:textId="022BA2E1" w:rsidR="00C26BE4" w:rsidRDefault="00000000">
          <w:pPr>
            <w:pStyle w:val="TOC4"/>
            <w:tabs>
              <w:tab w:val="right" w:leader="dot" w:pos="9350"/>
            </w:tabs>
            <w:rPr>
              <w:rFonts w:eastAsiaTheme="minorEastAsia" w:cstheme="minorBidi"/>
              <w:noProof/>
              <w:color w:val="auto"/>
              <w:sz w:val="22"/>
              <w:szCs w:val="22"/>
            </w:rPr>
          </w:pPr>
          <w:hyperlink w:anchor="_Toc128725240" w:history="1">
            <w:r w:rsidR="00C26BE4" w:rsidRPr="00CC20B9">
              <w:rPr>
                <w:rStyle w:val="Hyperlink"/>
                <w:noProof/>
              </w:rPr>
              <w:t>Deployment errors</w:t>
            </w:r>
            <w:r w:rsidR="00C26BE4">
              <w:rPr>
                <w:noProof/>
                <w:webHidden/>
              </w:rPr>
              <w:tab/>
            </w:r>
            <w:r w:rsidR="00C26BE4">
              <w:rPr>
                <w:noProof/>
                <w:webHidden/>
              </w:rPr>
              <w:fldChar w:fldCharType="begin"/>
            </w:r>
            <w:r w:rsidR="00C26BE4">
              <w:rPr>
                <w:noProof/>
                <w:webHidden/>
              </w:rPr>
              <w:instrText xml:space="preserve"> PAGEREF _Toc128725240 \h </w:instrText>
            </w:r>
            <w:r w:rsidR="00C26BE4">
              <w:rPr>
                <w:noProof/>
                <w:webHidden/>
              </w:rPr>
            </w:r>
            <w:r w:rsidR="00C26BE4">
              <w:rPr>
                <w:noProof/>
                <w:webHidden/>
              </w:rPr>
              <w:fldChar w:fldCharType="separate"/>
            </w:r>
            <w:r w:rsidR="00C26BE4">
              <w:rPr>
                <w:noProof/>
                <w:webHidden/>
              </w:rPr>
              <w:t>80</w:t>
            </w:r>
            <w:r w:rsidR="00C26BE4">
              <w:rPr>
                <w:noProof/>
                <w:webHidden/>
              </w:rPr>
              <w:fldChar w:fldCharType="end"/>
            </w:r>
          </w:hyperlink>
        </w:p>
        <w:p w14:paraId="5D2680E2" w14:textId="4CF02223" w:rsidR="00C26BE4" w:rsidRDefault="00000000">
          <w:pPr>
            <w:pStyle w:val="TOC3"/>
            <w:tabs>
              <w:tab w:val="right" w:leader="dot" w:pos="9350"/>
            </w:tabs>
            <w:rPr>
              <w:rFonts w:eastAsiaTheme="minorEastAsia" w:cstheme="minorBidi"/>
              <w:noProof/>
              <w:color w:val="auto"/>
              <w:sz w:val="22"/>
              <w:szCs w:val="22"/>
            </w:rPr>
          </w:pPr>
          <w:hyperlink w:anchor="_Toc128725241" w:history="1">
            <w:r w:rsidR="00C26BE4" w:rsidRPr="00CC20B9">
              <w:rPr>
                <w:rStyle w:val="Hyperlink"/>
                <w:noProof/>
              </w:rPr>
              <w:t>6. Modify base plugin to display personal data</w:t>
            </w:r>
            <w:r w:rsidR="00C26BE4">
              <w:rPr>
                <w:noProof/>
                <w:webHidden/>
              </w:rPr>
              <w:tab/>
            </w:r>
            <w:r w:rsidR="00C26BE4">
              <w:rPr>
                <w:noProof/>
                <w:webHidden/>
              </w:rPr>
              <w:fldChar w:fldCharType="begin"/>
            </w:r>
            <w:r w:rsidR="00C26BE4">
              <w:rPr>
                <w:noProof/>
                <w:webHidden/>
              </w:rPr>
              <w:instrText xml:space="preserve"> PAGEREF _Toc128725241 \h </w:instrText>
            </w:r>
            <w:r w:rsidR="00C26BE4">
              <w:rPr>
                <w:noProof/>
                <w:webHidden/>
              </w:rPr>
            </w:r>
            <w:r w:rsidR="00C26BE4">
              <w:rPr>
                <w:noProof/>
                <w:webHidden/>
              </w:rPr>
              <w:fldChar w:fldCharType="separate"/>
            </w:r>
            <w:r w:rsidR="00C26BE4">
              <w:rPr>
                <w:noProof/>
                <w:webHidden/>
              </w:rPr>
              <w:t>81</w:t>
            </w:r>
            <w:r w:rsidR="00C26BE4">
              <w:rPr>
                <w:noProof/>
                <w:webHidden/>
              </w:rPr>
              <w:fldChar w:fldCharType="end"/>
            </w:r>
          </w:hyperlink>
        </w:p>
        <w:p w14:paraId="292B3612" w14:textId="038B3074" w:rsidR="00C26BE4" w:rsidRDefault="00000000">
          <w:pPr>
            <w:pStyle w:val="TOC4"/>
            <w:tabs>
              <w:tab w:val="right" w:leader="dot" w:pos="9350"/>
            </w:tabs>
            <w:rPr>
              <w:rFonts w:eastAsiaTheme="minorEastAsia" w:cstheme="minorBidi"/>
              <w:noProof/>
              <w:color w:val="auto"/>
              <w:sz w:val="22"/>
              <w:szCs w:val="22"/>
            </w:rPr>
          </w:pPr>
          <w:hyperlink w:anchor="_Toc128725242" w:history="1">
            <w:r w:rsidR="00C26BE4" w:rsidRPr="00CC20B9">
              <w:rPr>
                <w:rStyle w:val="Hyperlink"/>
                <w:noProof/>
              </w:rPr>
              <w:t>Research</w:t>
            </w:r>
            <w:r w:rsidR="00C26BE4">
              <w:rPr>
                <w:noProof/>
                <w:webHidden/>
              </w:rPr>
              <w:tab/>
            </w:r>
            <w:r w:rsidR="00C26BE4">
              <w:rPr>
                <w:noProof/>
                <w:webHidden/>
              </w:rPr>
              <w:fldChar w:fldCharType="begin"/>
            </w:r>
            <w:r w:rsidR="00C26BE4">
              <w:rPr>
                <w:noProof/>
                <w:webHidden/>
              </w:rPr>
              <w:instrText xml:space="preserve"> PAGEREF _Toc128725242 \h </w:instrText>
            </w:r>
            <w:r w:rsidR="00C26BE4">
              <w:rPr>
                <w:noProof/>
                <w:webHidden/>
              </w:rPr>
            </w:r>
            <w:r w:rsidR="00C26BE4">
              <w:rPr>
                <w:noProof/>
                <w:webHidden/>
              </w:rPr>
              <w:fldChar w:fldCharType="separate"/>
            </w:r>
            <w:r w:rsidR="00C26BE4">
              <w:rPr>
                <w:noProof/>
                <w:webHidden/>
              </w:rPr>
              <w:t>81</w:t>
            </w:r>
            <w:r w:rsidR="00C26BE4">
              <w:rPr>
                <w:noProof/>
                <w:webHidden/>
              </w:rPr>
              <w:fldChar w:fldCharType="end"/>
            </w:r>
          </w:hyperlink>
        </w:p>
        <w:p w14:paraId="79C60D74" w14:textId="403EAD29" w:rsidR="00C26BE4" w:rsidRDefault="00000000">
          <w:pPr>
            <w:pStyle w:val="TOC4"/>
            <w:tabs>
              <w:tab w:val="right" w:leader="dot" w:pos="9350"/>
            </w:tabs>
            <w:rPr>
              <w:rFonts w:eastAsiaTheme="minorEastAsia" w:cstheme="minorBidi"/>
              <w:noProof/>
              <w:color w:val="auto"/>
              <w:sz w:val="22"/>
              <w:szCs w:val="22"/>
            </w:rPr>
          </w:pPr>
          <w:hyperlink w:anchor="_Toc128725243" w:history="1">
            <w:r w:rsidR="00C26BE4" w:rsidRPr="00CC20B9">
              <w:rPr>
                <w:rStyle w:val="Hyperlink"/>
                <w:noProof/>
              </w:rPr>
              <w:t>Modify</w:t>
            </w:r>
            <w:r w:rsidR="00C26BE4">
              <w:rPr>
                <w:noProof/>
                <w:webHidden/>
              </w:rPr>
              <w:tab/>
            </w:r>
            <w:r w:rsidR="00C26BE4">
              <w:rPr>
                <w:noProof/>
                <w:webHidden/>
              </w:rPr>
              <w:fldChar w:fldCharType="begin"/>
            </w:r>
            <w:r w:rsidR="00C26BE4">
              <w:rPr>
                <w:noProof/>
                <w:webHidden/>
              </w:rPr>
              <w:instrText xml:space="preserve"> PAGEREF _Toc128725243 \h </w:instrText>
            </w:r>
            <w:r w:rsidR="00C26BE4">
              <w:rPr>
                <w:noProof/>
                <w:webHidden/>
              </w:rPr>
            </w:r>
            <w:r w:rsidR="00C26BE4">
              <w:rPr>
                <w:noProof/>
                <w:webHidden/>
              </w:rPr>
              <w:fldChar w:fldCharType="separate"/>
            </w:r>
            <w:r w:rsidR="00C26BE4">
              <w:rPr>
                <w:noProof/>
                <w:webHidden/>
              </w:rPr>
              <w:t>82</w:t>
            </w:r>
            <w:r w:rsidR="00C26BE4">
              <w:rPr>
                <w:noProof/>
                <w:webHidden/>
              </w:rPr>
              <w:fldChar w:fldCharType="end"/>
            </w:r>
          </w:hyperlink>
        </w:p>
        <w:p w14:paraId="3DFF0ED5" w14:textId="4F954FC2" w:rsidR="00C26BE4" w:rsidRDefault="00000000">
          <w:pPr>
            <w:pStyle w:val="TOC4"/>
            <w:tabs>
              <w:tab w:val="right" w:leader="dot" w:pos="9350"/>
            </w:tabs>
            <w:rPr>
              <w:rFonts w:eastAsiaTheme="minorEastAsia" w:cstheme="minorBidi"/>
              <w:noProof/>
              <w:color w:val="auto"/>
              <w:sz w:val="22"/>
              <w:szCs w:val="22"/>
            </w:rPr>
          </w:pPr>
          <w:hyperlink w:anchor="_Toc128725244" w:history="1">
            <w:r w:rsidR="00C26BE4" w:rsidRPr="00CC20B9">
              <w:rPr>
                <w:rStyle w:val="Hyperlink"/>
                <w:noProof/>
              </w:rPr>
              <w:t>Debug</w:t>
            </w:r>
            <w:r w:rsidR="00C26BE4">
              <w:rPr>
                <w:noProof/>
                <w:webHidden/>
              </w:rPr>
              <w:tab/>
            </w:r>
            <w:r w:rsidR="00C26BE4">
              <w:rPr>
                <w:noProof/>
                <w:webHidden/>
              </w:rPr>
              <w:fldChar w:fldCharType="begin"/>
            </w:r>
            <w:r w:rsidR="00C26BE4">
              <w:rPr>
                <w:noProof/>
                <w:webHidden/>
              </w:rPr>
              <w:instrText xml:space="preserve"> PAGEREF _Toc128725244 \h </w:instrText>
            </w:r>
            <w:r w:rsidR="00C26BE4">
              <w:rPr>
                <w:noProof/>
                <w:webHidden/>
              </w:rPr>
            </w:r>
            <w:r w:rsidR="00C26BE4">
              <w:rPr>
                <w:noProof/>
                <w:webHidden/>
              </w:rPr>
              <w:fldChar w:fldCharType="separate"/>
            </w:r>
            <w:r w:rsidR="00C26BE4">
              <w:rPr>
                <w:noProof/>
                <w:webHidden/>
              </w:rPr>
              <w:t>83</w:t>
            </w:r>
            <w:r w:rsidR="00C26BE4">
              <w:rPr>
                <w:noProof/>
                <w:webHidden/>
              </w:rPr>
              <w:fldChar w:fldCharType="end"/>
            </w:r>
          </w:hyperlink>
        </w:p>
        <w:p w14:paraId="7CE8C63C" w14:textId="26379DD6" w:rsidR="00C26BE4" w:rsidRDefault="00000000">
          <w:pPr>
            <w:pStyle w:val="TOC4"/>
            <w:tabs>
              <w:tab w:val="right" w:leader="dot" w:pos="9350"/>
            </w:tabs>
            <w:rPr>
              <w:rFonts w:eastAsiaTheme="minorEastAsia" w:cstheme="minorBidi"/>
              <w:noProof/>
              <w:color w:val="auto"/>
              <w:sz w:val="22"/>
              <w:szCs w:val="22"/>
            </w:rPr>
          </w:pPr>
          <w:hyperlink w:anchor="_Toc128725245" w:history="1">
            <w:r w:rsidR="00C26BE4" w:rsidRPr="00CC20B9">
              <w:rPr>
                <w:rStyle w:val="Hyperlink"/>
                <w:noProof/>
              </w:rPr>
              <w:t>Deploy</w:t>
            </w:r>
            <w:r w:rsidR="00C26BE4">
              <w:rPr>
                <w:noProof/>
                <w:webHidden/>
              </w:rPr>
              <w:tab/>
            </w:r>
            <w:r w:rsidR="00C26BE4">
              <w:rPr>
                <w:noProof/>
                <w:webHidden/>
              </w:rPr>
              <w:fldChar w:fldCharType="begin"/>
            </w:r>
            <w:r w:rsidR="00C26BE4">
              <w:rPr>
                <w:noProof/>
                <w:webHidden/>
              </w:rPr>
              <w:instrText xml:space="preserve"> PAGEREF _Toc128725245 \h </w:instrText>
            </w:r>
            <w:r w:rsidR="00C26BE4">
              <w:rPr>
                <w:noProof/>
                <w:webHidden/>
              </w:rPr>
            </w:r>
            <w:r w:rsidR="00C26BE4">
              <w:rPr>
                <w:noProof/>
                <w:webHidden/>
              </w:rPr>
              <w:fldChar w:fldCharType="separate"/>
            </w:r>
            <w:r w:rsidR="00C26BE4">
              <w:rPr>
                <w:noProof/>
                <w:webHidden/>
              </w:rPr>
              <w:t>84</w:t>
            </w:r>
            <w:r w:rsidR="00C26BE4">
              <w:rPr>
                <w:noProof/>
                <w:webHidden/>
              </w:rPr>
              <w:fldChar w:fldCharType="end"/>
            </w:r>
          </w:hyperlink>
        </w:p>
        <w:p w14:paraId="0909E93B" w14:textId="040D2AF0" w:rsidR="00C26BE4" w:rsidRDefault="00000000">
          <w:pPr>
            <w:pStyle w:val="TOC4"/>
            <w:tabs>
              <w:tab w:val="right" w:leader="dot" w:pos="9350"/>
            </w:tabs>
            <w:rPr>
              <w:rFonts w:eastAsiaTheme="minorEastAsia" w:cstheme="minorBidi"/>
              <w:noProof/>
              <w:color w:val="auto"/>
              <w:sz w:val="22"/>
              <w:szCs w:val="22"/>
            </w:rPr>
          </w:pPr>
          <w:hyperlink w:anchor="_Toc128725246" w:history="1">
            <w:r w:rsidR="00C26BE4" w:rsidRPr="00CC20B9">
              <w:rPr>
                <w:rStyle w:val="Hyperlink"/>
                <w:noProof/>
              </w:rPr>
              <w:t>Homework</w:t>
            </w:r>
            <w:r w:rsidR="00C26BE4">
              <w:rPr>
                <w:noProof/>
                <w:webHidden/>
              </w:rPr>
              <w:tab/>
            </w:r>
            <w:r w:rsidR="00C26BE4">
              <w:rPr>
                <w:noProof/>
                <w:webHidden/>
              </w:rPr>
              <w:fldChar w:fldCharType="begin"/>
            </w:r>
            <w:r w:rsidR="00C26BE4">
              <w:rPr>
                <w:noProof/>
                <w:webHidden/>
              </w:rPr>
              <w:instrText xml:space="preserve"> PAGEREF _Toc128725246 \h </w:instrText>
            </w:r>
            <w:r w:rsidR="00C26BE4">
              <w:rPr>
                <w:noProof/>
                <w:webHidden/>
              </w:rPr>
            </w:r>
            <w:r w:rsidR="00C26BE4">
              <w:rPr>
                <w:noProof/>
                <w:webHidden/>
              </w:rPr>
              <w:fldChar w:fldCharType="separate"/>
            </w:r>
            <w:r w:rsidR="00C26BE4">
              <w:rPr>
                <w:noProof/>
                <w:webHidden/>
              </w:rPr>
              <w:t>84</w:t>
            </w:r>
            <w:r w:rsidR="00C26BE4">
              <w:rPr>
                <w:noProof/>
                <w:webHidden/>
              </w:rPr>
              <w:fldChar w:fldCharType="end"/>
            </w:r>
          </w:hyperlink>
        </w:p>
        <w:p w14:paraId="5C45329B" w14:textId="0B2143FE" w:rsidR="00C26BE4" w:rsidRDefault="00000000">
          <w:pPr>
            <w:pStyle w:val="TOC3"/>
            <w:tabs>
              <w:tab w:val="right" w:leader="dot" w:pos="9350"/>
            </w:tabs>
            <w:rPr>
              <w:rFonts w:eastAsiaTheme="minorEastAsia" w:cstheme="minorBidi"/>
              <w:noProof/>
              <w:color w:val="auto"/>
              <w:sz w:val="22"/>
              <w:szCs w:val="22"/>
            </w:rPr>
          </w:pPr>
          <w:hyperlink w:anchor="_Toc128725247" w:history="1">
            <w:r w:rsidR="00C26BE4" w:rsidRPr="00CC20B9">
              <w:rPr>
                <w:rStyle w:val="Hyperlink"/>
                <w:noProof/>
              </w:rPr>
              <w:t>7. Add custom plugin calling custom Api Server plugin</w:t>
            </w:r>
            <w:r w:rsidR="00C26BE4">
              <w:rPr>
                <w:noProof/>
                <w:webHidden/>
              </w:rPr>
              <w:tab/>
            </w:r>
            <w:r w:rsidR="00C26BE4">
              <w:rPr>
                <w:noProof/>
                <w:webHidden/>
              </w:rPr>
              <w:fldChar w:fldCharType="begin"/>
            </w:r>
            <w:r w:rsidR="00C26BE4">
              <w:rPr>
                <w:noProof/>
                <w:webHidden/>
              </w:rPr>
              <w:instrText xml:space="preserve"> PAGEREF _Toc128725247 \h </w:instrText>
            </w:r>
            <w:r w:rsidR="00C26BE4">
              <w:rPr>
                <w:noProof/>
                <w:webHidden/>
              </w:rPr>
            </w:r>
            <w:r w:rsidR="00C26BE4">
              <w:rPr>
                <w:noProof/>
                <w:webHidden/>
              </w:rPr>
              <w:fldChar w:fldCharType="separate"/>
            </w:r>
            <w:r w:rsidR="00C26BE4">
              <w:rPr>
                <w:noProof/>
                <w:webHidden/>
              </w:rPr>
              <w:t>85</w:t>
            </w:r>
            <w:r w:rsidR="00C26BE4">
              <w:rPr>
                <w:noProof/>
                <w:webHidden/>
              </w:rPr>
              <w:fldChar w:fldCharType="end"/>
            </w:r>
          </w:hyperlink>
        </w:p>
        <w:p w14:paraId="65B34AA9" w14:textId="1AEC998E" w:rsidR="00C26BE4" w:rsidRDefault="00000000">
          <w:pPr>
            <w:pStyle w:val="TOC4"/>
            <w:tabs>
              <w:tab w:val="right" w:leader="dot" w:pos="9350"/>
            </w:tabs>
            <w:rPr>
              <w:rFonts w:eastAsiaTheme="minorEastAsia" w:cstheme="minorBidi"/>
              <w:noProof/>
              <w:color w:val="auto"/>
              <w:sz w:val="22"/>
              <w:szCs w:val="22"/>
            </w:rPr>
          </w:pPr>
          <w:hyperlink w:anchor="_Toc128725248" w:history="1">
            <w:r w:rsidR="00C26BE4" w:rsidRPr="00CC20B9">
              <w:rPr>
                <w:rStyle w:val="Hyperlink"/>
                <w:noProof/>
              </w:rPr>
              <w:t>Research</w:t>
            </w:r>
            <w:r w:rsidR="00C26BE4">
              <w:rPr>
                <w:noProof/>
                <w:webHidden/>
              </w:rPr>
              <w:tab/>
            </w:r>
            <w:r w:rsidR="00C26BE4">
              <w:rPr>
                <w:noProof/>
                <w:webHidden/>
              </w:rPr>
              <w:fldChar w:fldCharType="begin"/>
            </w:r>
            <w:r w:rsidR="00C26BE4">
              <w:rPr>
                <w:noProof/>
                <w:webHidden/>
              </w:rPr>
              <w:instrText xml:space="preserve"> PAGEREF _Toc128725248 \h </w:instrText>
            </w:r>
            <w:r w:rsidR="00C26BE4">
              <w:rPr>
                <w:noProof/>
                <w:webHidden/>
              </w:rPr>
            </w:r>
            <w:r w:rsidR="00C26BE4">
              <w:rPr>
                <w:noProof/>
                <w:webHidden/>
              </w:rPr>
              <w:fldChar w:fldCharType="separate"/>
            </w:r>
            <w:r w:rsidR="00C26BE4">
              <w:rPr>
                <w:noProof/>
                <w:webHidden/>
              </w:rPr>
              <w:t>85</w:t>
            </w:r>
            <w:r w:rsidR="00C26BE4">
              <w:rPr>
                <w:noProof/>
                <w:webHidden/>
              </w:rPr>
              <w:fldChar w:fldCharType="end"/>
            </w:r>
          </w:hyperlink>
        </w:p>
        <w:p w14:paraId="2A4413E1" w14:textId="3C19C51E" w:rsidR="00C26BE4" w:rsidRDefault="00000000">
          <w:pPr>
            <w:pStyle w:val="TOC4"/>
            <w:tabs>
              <w:tab w:val="right" w:leader="dot" w:pos="9350"/>
            </w:tabs>
            <w:rPr>
              <w:rFonts w:eastAsiaTheme="minorEastAsia" w:cstheme="minorBidi"/>
              <w:noProof/>
              <w:color w:val="auto"/>
              <w:sz w:val="22"/>
              <w:szCs w:val="22"/>
            </w:rPr>
          </w:pPr>
          <w:hyperlink w:anchor="_Toc128725249" w:history="1">
            <w:r w:rsidR="00C26BE4" w:rsidRPr="00CC20B9">
              <w:rPr>
                <w:rStyle w:val="Hyperlink"/>
                <w:noProof/>
              </w:rPr>
              <w:t>Build base component</w:t>
            </w:r>
            <w:r w:rsidR="00C26BE4">
              <w:rPr>
                <w:noProof/>
                <w:webHidden/>
              </w:rPr>
              <w:tab/>
            </w:r>
            <w:r w:rsidR="00C26BE4">
              <w:rPr>
                <w:noProof/>
                <w:webHidden/>
              </w:rPr>
              <w:fldChar w:fldCharType="begin"/>
            </w:r>
            <w:r w:rsidR="00C26BE4">
              <w:rPr>
                <w:noProof/>
                <w:webHidden/>
              </w:rPr>
              <w:instrText xml:space="preserve"> PAGEREF _Toc128725249 \h </w:instrText>
            </w:r>
            <w:r w:rsidR="00C26BE4">
              <w:rPr>
                <w:noProof/>
                <w:webHidden/>
              </w:rPr>
            </w:r>
            <w:r w:rsidR="00C26BE4">
              <w:rPr>
                <w:noProof/>
                <w:webHidden/>
              </w:rPr>
              <w:fldChar w:fldCharType="separate"/>
            </w:r>
            <w:r w:rsidR="00C26BE4">
              <w:rPr>
                <w:noProof/>
                <w:webHidden/>
              </w:rPr>
              <w:t>86</w:t>
            </w:r>
            <w:r w:rsidR="00C26BE4">
              <w:rPr>
                <w:noProof/>
                <w:webHidden/>
              </w:rPr>
              <w:fldChar w:fldCharType="end"/>
            </w:r>
          </w:hyperlink>
        </w:p>
        <w:p w14:paraId="10BB7A74" w14:textId="5529F06C" w:rsidR="00C26BE4" w:rsidRDefault="00000000">
          <w:pPr>
            <w:pStyle w:val="TOC4"/>
            <w:tabs>
              <w:tab w:val="right" w:leader="dot" w:pos="9350"/>
            </w:tabs>
            <w:rPr>
              <w:rFonts w:eastAsiaTheme="minorEastAsia" w:cstheme="minorBidi"/>
              <w:noProof/>
              <w:color w:val="auto"/>
              <w:sz w:val="22"/>
              <w:szCs w:val="22"/>
            </w:rPr>
          </w:pPr>
          <w:hyperlink w:anchor="_Toc128725250" w:history="1">
            <w:r w:rsidR="00C26BE4" w:rsidRPr="00CC20B9">
              <w:rPr>
                <w:rStyle w:val="Hyperlink"/>
                <w:noProof/>
              </w:rPr>
              <w:t>Add component displaying data from script</w:t>
            </w:r>
            <w:r w:rsidR="00C26BE4">
              <w:rPr>
                <w:noProof/>
                <w:webHidden/>
              </w:rPr>
              <w:tab/>
            </w:r>
            <w:r w:rsidR="00C26BE4">
              <w:rPr>
                <w:noProof/>
                <w:webHidden/>
              </w:rPr>
              <w:fldChar w:fldCharType="begin"/>
            </w:r>
            <w:r w:rsidR="00C26BE4">
              <w:rPr>
                <w:noProof/>
                <w:webHidden/>
              </w:rPr>
              <w:instrText xml:space="preserve"> PAGEREF _Toc128725250 \h </w:instrText>
            </w:r>
            <w:r w:rsidR="00C26BE4">
              <w:rPr>
                <w:noProof/>
                <w:webHidden/>
              </w:rPr>
            </w:r>
            <w:r w:rsidR="00C26BE4">
              <w:rPr>
                <w:noProof/>
                <w:webHidden/>
              </w:rPr>
              <w:fldChar w:fldCharType="separate"/>
            </w:r>
            <w:r w:rsidR="00C26BE4">
              <w:rPr>
                <w:noProof/>
                <w:webHidden/>
              </w:rPr>
              <w:t>87</w:t>
            </w:r>
            <w:r w:rsidR="00C26BE4">
              <w:rPr>
                <w:noProof/>
                <w:webHidden/>
              </w:rPr>
              <w:fldChar w:fldCharType="end"/>
            </w:r>
          </w:hyperlink>
        </w:p>
        <w:p w14:paraId="03557435" w14:textId="2C235B9A" w:rsidR="00C26BE4" w:rsidRDefault="00000000">
          <w:pPr>
            <w:pStyle w:val="TOC4"/>
            <w:tabs>
              <w:tab w:val="right" w:leader="dot" w:pos="9350"/>
            </w:tabs>
            <w:rPr>
              <w:rFonts w:eastAsiaTheme="minorEastAsia" w:cstheme="minorBidi"/>
              <w:noProof/>
              <w:color w:val="auto"/>
              <w:sz w:val="22"/>
              <w:szCs w:val="22"/>
            </w:rPr>
          </w:pPr>
          <w:hyperlink w:anchor="_Toc128725251" w:history="1">
            <w:r w:rsidR="00C26BE4" w:rsidRPr="00CC20B9">
              <w:rPr>
                <w:rStyle w:val="Hyperlink"/>
                <w:noProof/>
              </w:rPr>
              <w:t>Debug</w:t>
            </w:r>
            <w:r w:rsidR="00C26BE4">
              <w:rPr>
                <w:noProof/>
                <w:webHidden/>
              </w:rPr>
              <w:tab/>
            </w:r>
            <w:r w:rsidR="00C26BE4">
              <w:rPr>
                <w:noProof/>
                <w:webHidden/>
              </w:rPr>
              <w:fldChar w:fldCharType="begin"/>
            </w:r>
            <w:r w:rsidR="00C26BE4">
              <w:rPr>
                <w:noProof/>
                <w:webHidden/>
              </w:rPr>
              <w:instrText xml:space="preserve"> PAGEREF _Toc128725251 \h </w:instrText>
            </w:r>
            <w:r w:rsidR="00C26BE4">
              <w:rPr>
                <w:noProof/>
                <w:webHidden/>
              </w:rPr>
            </w:r>
            <w:r w:rsidR="00C26BE4">
              <w:rPr>
                <w:noProof/>
                <w:webHidden/>
              </w:rPr>
              <w:fldChar w:fldCharType="separate"/>
            </w:r>
            <w:r w:rsidR="00C26BE4">
              <w:rPr>
                <w:noProof/>
                <w:webHidden/>
              </w:rPr>
              <w:t>93</w:t>
            </w:r>
            <w:r w:rsidR="00C26BE4">
              <w:rPr>
                <w:noProof/>
                <w:webHidden/>
              </w:rPr>
              <w:fldChar w:fldCharType="end"/>
            </w:r>
          </w:hyperlink>
        </w:p>
        <w:p w14:paraId="0057D459" w14:textId="49428171" w:rsidR="00C26BE4" w:rsidRDefault="00000000">
          <w:pPr>
            <w:pStyle w:val="TOC4"/>
            <w:tabs>
              <w:tab w:val="right" w:leader="dot" w:pos="9350"/>
            </w:tabs>
            <w:rPr>
              <w:rFonts w:eastAsiaTheme="minorEastAsia" w:cstheme="minorBidi"/>
              <w:noProof/>
              <w:color w:val="auto"/>
              <w:sz w:val="22"/>
              <w:szCs w:val="22"/>
            </w:rPr>
          </w:pPr>
          <w:hyperlink w:anchor="_Toc128725252" w:history="1">
            <w:r w:rsidR="00C26BE4" w:rsidRPr="00CC20B9">
              <w:rPr>
                <w:rStyle w:val="Hyperlink"/>
                <w:noProof/>
              </w:rPr>
              <w:t>Add component displaying data from predefined SQL</w:t>
            </w:r>
            <w:r w:rsidR="00C26BE4">
              <w:rPr>
                <w:noProof/>
                <w:webHidden/>
              </w:rPr>
              <w:tab/>
            </w:r>
            <w:r w:rsidR="00C26BE4">
              <w:rPr>
                <w:noProof/>
                <w:webHidden/>
              </w:rPr>
              <w:fldChar w:fldCharType="begin"/>
            </w:r>
            <w:r w:rsidR="00C26BE4">
              <w:rPr>
                <w:noProof/>
                <w:webHidden/>
              </w:rPr>
              <w:instrText xml:space="preserve"> PAGEREF _Toc128725252 \h </w:instrText>
            </w:r>
            <w:r w:rsidR="00C26BE4">
              <w:rPr>
                <w:noProof/>
                <w:webHidden/>
              </w:rPr>
            </w:r>
            <w:r w:rsidR="00C26BE4">
              <w:rPr>
                <w:noProof/>
                <w:webHidden/>
              </w:rPr>
              <w:fldChar w:fldCharType="separate"/>
            </w:r>
            <w:r w:rsidR="00C26BE4">
              <w:rPr>
                <w:noProof/>
                <w:webHidden/>
              </w:rPr>
              <w:t>93</w:t>
            </w:r>
            <w:r w:rsidR="00C26BE4">
              <w:rPr>
                <w:noProof/>
                <w:webHidden/>
              </w:rPr>
              <w:fldChar w:fldCharType="end"/>
            </w:r>
          </w:hyperlink>
        </w:p>
        <w:p w14:paraId="447A0B8F" w14:textId="6D90C222" w:rsidR="00C26BE4" w:rsidRDefault="00000000">
          <w:pPr>
            <w:pStyle w:val="TOC4"/>
            <w:tabs>
              <w:tab w:val="right" w:leader="dot" w:pos="9350"/>
            </w:tabs>
            <w:rPr>
              <w:rFonts w:eastAsiaTheme="minorEastAsia" w:cstheme="minorBidi"/>
              <w:noProof/>
              <w:color w:val="auto"/>
              <w:sz w:val="22"/>
              <w:szCs w:val="22"/>
            </w:rPr>
          </w:pPr>
          <w:hyperlink w:anchor="_Toc128725253" w:history="1">
            <w:r w:rsidR="00C26BE4" w:rsidRPr="00CC20B9">
              <w:rPr>
                <w:rStyle w:val="Hyperlink"/>
                <w:noProof/>
              </w:rPr>
              <w:t>Debug</w:t>
            </w:r>
            <w:r w:rsidR="00C26BE4">
              <w:rPr>
                <w:noProof/>
                <w:webHidden/>
              </w:rPr>
              <w:tab/>
            </w:r>
            <w:r w:rsidR="00C26BE4">
              <w:rPr>
                <w:noProof/>
                <w:webHidden/>
              </w:rPr>
              <w:fldChar w:fldCharType="begin"/>
            </w:r>
            <w:r w:rsidR="00C26BE4">
              <w:rPr>
                <w:noProof/>
                <w:webHidden/>
              </w:rPr>
              <w:instrText xml:space="preserve"> PAGEREF _Toc128725253 \h </w:instrText>
            </w:r>
            <w:r w:rsidR="00C26BE4">
              <w:rPr>
                <w:noProof/>
                <w:webHidden/>
              </w:rPr>
            </w:r>
            <w:r w:rsidR="00C26BE4">
              <w:rPr>
                <w:noProof/>
                <w:webHidden/>
              </w:rPr>
              <w:fldChar w:fldCharType="separate"/>
            </w:r>
            <w:r w:rsidR="00C26BE4">
              <w:rPr>
                <w:noProof/>
                <w:webHidden/>
              </w:rPr>
              <w:t>98</w:t>
            </w:r>
            <w:r w:rsidR="00C26BE4">
              <w:rPr>
                <w:noProof/>
                <w:webHidden/>
              </w:rPr>
              <w:fldChar w:fldCharType="end"/>
            </w:r>
          </w:hyperlink>
        </w:p>
        <w:p w14:paraId="191A53C1" w14:textId="359ACECC" w:rsidR="00C26BE4" w:rsidRDefault="00000000">
          <w:pPr>
            <w:pStyle w:val="TOC2"/>
            <w:tabs>
              <w:tab w:val="right" w:leader="dot" w:pos="9350"/>
            </w:tabs>
            <w:rPr>
              <w:rFonts w:eastAsiaTheme="minorEastAsia" w:cstheme="minorBidi"/>
              <w:b w:val="0"/>
              <w:bCs w:val="0"/>
              <w:noProof/>
              <w:color w:val="auto"/>
              <w:sz w:val="22"/>
              <w:szCs w:val="22"/>
            </w:rPr>
          </w:pPr>
          <w:hyperlink w:anchor="_Toc128725254" w:history="1">
            <w:r w:rsidR="00C26BE4" w:rsidRPr="00CC20B9">
              <w:rPr>
                <w:rStyle w:val="Hyperlink"/>
                <w:noProof/>
              </w:rPr>
              <w:t>Moving custom modifications to a new release version</w:t>
            </w:r>
            <w:r w:rsidR="00C26BE4">
              <w:rPr>
                <w:noProof/>
                <w:webHidden/>
              </w:rPr>
              <w:tab/>
            </w:r>
            <w:r w:rsidR="00C26BE4">
              <w:rPr>
                <w:noProof/>
                <w:webHidden/>
              </w:rPr>
              <w:fldChar w:fldCharType="begin"/>
            </w:r>
            <w:r w:rsidR="00C26BE4">
              <w:rPr>
                <w:noProof/>
                <w:webHidden/>
              </w:rPr>
              <w:instrText xml:space="preserve"> PAGEREF _Toc128725254 \h </w:instrText>
            </w:r>
            <w:r w:rsidR="00C26BE4">
              <w:rPr>
                <w:noProof/>
                <w:webHidden/>
              </w:rPr>
            </w:r>
            <w:r w:rsidR="00C26BE4">
              <w:rPr>
                <w:noProof/>
                <w:webHidden/>
              </w:rPr>
              <w:fldChar w:fldCharType="separate"/>
            </w:r>
            <w:r w:rsidR="00C26BE4">
              <w:rPr>
                <w:noProof/>
                <w:webHidden/>
              </w:rPr>
              <w:t>100</w:t>
            </w:r>
            <w:r w:rsidR="00C26BE4">
              <w:rPr>
                <w:noProof/>
                <w:webHidden/>
              </w:rPr>
              <w:fldChar w:fldCharType="end"/>
            </w:r>
          </w:hyperlink>
        </w:p>
        <w:p w14:paraId="220BDD12" w14:textId="7873999A" w:rsidR="00C26BE4" w:rsidRDefault="00000000">
          <w:pPr>
            <w:pStyle w:val="TOC1"/>
            <w:tabs>
              <w:tab w:val="right" w:leader="dot" w:pos="9350"/>
            </w:tabs>
            <w:rPr>
              <w:rFonts w:asciiTheme="minorHAnsi" w:eastAsiaTheme="minorEastAsia" w:hAnsiTheme="minorHAnsi"/>
              <w:b w:val="0"/>
              <w:bCs w:val="0"/>
              <w:caps w:val="0"/>
              <w:noProof/>
              <w:color w:val="auto"/>
              <w:sz w:val="22"/>
              <w:szCs w:val="22"/>
            </w:rPr>
          </w:pPr>
          <w:hyperlink w:anchor="_Toc128725255" w:history="1">
            <w:r w:rsidR="00C26BE4" w:rsidRPr="00CC20B9">
              <w:rPr>
                <w:rStyle w:val="Hyperlink"/>
                <w:noProof/>
              </w:rPr>
              <w:t>Useful Links</w:t>
            </w:r>
            <w:r w:rsidR="00C26BE4">
              <w:rPr>
                <w:noProof/>
                <w:webHidden/>
              </w:rPr>
              <w:tab/>
            </w:r>
            <w:r w:rsidR="00C26BE4">
              <w:rPr>
                <w:noProof/>
                <w:webHidden/>
              </w:rPr>
              <w:fldChar w:fldCharType="begin"/>
            </w:r>
            <w:r w:rsidR="00C26BE4">
              <w:rPr>
                <w:noProof/>
                <w:webHidden/>
              </w:rPr>
              <w:instrText xml:space="preserve"> PAGEREF _Toc128725255 \h </w:instrText>
            </w:r>
            <w:r w:rsidR="00C26BE4">
              <w:rPr>
                <w:noProof/>
                <w:webHidden/>
              </w:rPr>
            </w:r>
            <w:r w:rsidR="00C26BE4">
              <w:rPr>
                <w:noProof/>
                <w:webHidden/>
              </w:rPr>
              <w:fldChar w:fldCharType="separate"/>
            </w:r>
            <w:r w:rsidR="00C26BE4">
              <w:rPr>
                <w:noProof/>
                <w:webHidden/>
              </w:rPr>
              <w:t>101</w:t>
            </w:r>
            <w:r w:rsidR="00C26BE4">
              <w:rPr>
                <w:noProof/>
                <w:webHidden/>
              </w:rPr>
              <w:fldChar w:fldCharType="end"/>
            </w:r>
          </w:hyperlink>
        </w:p>
        <w:p w14:paraId="2CA2FB03" w14:textId="3C2CB9BB" w:rsidR="0015571C" w:rsidRDefault="000144C8">
          <w:r>
            <w:rPr>
              <w:rFonts w:asciiTheme="majorHAnsi" w:hAnsiTheme="majorHAnsi"/>
              <w:color w:val="04AADB" w:themeColor="text2"/>
              <w:sz w:val="24"/>
              <w:szCs w:val="24"/>
            </w:rPr>
            <w:fldChar w:fldCharType="end"/>
          </w:r>
        </w:p>
      </w:sdtContent>
    </w:sdt>
    <w:p w14:paraId="462C0A86" w14:textId="77777777" w:rsidR="00473275" w:rsidRPr="00F71B55" w:rsidRDefault="00473275" w:rsidP="00840F70"/>
    <w:p w14:paraId="229C7E03" w14:textId="77777777" w:rsidR="008C2501" w:rsidRPr="00F71B55" w:rsidRDefault="008C2501" w:rsidP="00840F70">
      <w:pPr>
        <w:sectPr w:rsidR="008C2501" w:rsidRPr="00F71B55" w:rsidSect="008A4DBF">
          <w:headerReference w:type="default" r:id="rId12"/>
          <w:type w:val="continuous"/>
          <w:pgSz w:w="12240" w:h="15840"/>
          <w:pgMar w:top="1440" w:right="1440" w:bottom="2160" w:left="1440" w:header="720" w:footer="720" w:gutter="0"/>
          <w:pgNumType w:start="1"/>
          <w:cols w:space="720"/>
          <w:docGrid w:linePitch="360"/>
        </w:sectPr>
      </w:pPr>
    </w:p>
    <w:p w14:paraId="08F3D9E6" w14:textId="49332B0F" w:rsidR="00611F30" w:rsidRDefault="00BE7087" w:rsidP="00855589">
      <w:pPr>
        <w:pStyle w:val="Heading1"/>
      </w:pPr>
      <w:bookmarkStart w:id="0" w:name="_Toc120861083"/>
      <w:bookmarkStart w:id="1" w:name="_Toc128725180"/>
      <w:bookmarkStart w:id="2" w:name="_Ref255984298"/>
      <w:bookmarkStart w:id="3" w:name="_Ref255984315"/>
      <w:bookmarkStart w:id="4" w:name="_Ref255984328"/>
      <w:r>
        <w:lastRenderedPageBreak/>
        <w:t>Summary</w:t>
      </w:r>
      <w:bookmarkEnd w:id="0"/>
      <w:bookmarkEnd w:id="1"/>
    </w:p>
    <w:p w14:paraId="42549E17" w14:textId="77777777" w:rsidR="00855589" w:rsidRPr="00855589" w:rsidRDefault="00855589" w:rsidP="00855589"/>
    <w:p w14:paraId="744241C9" w14:textId="7671697C" w:rsidR="00611F30" w:rsidRDefault="00855589" w:rsidP="008F328F">
      <w:pPr>
        <w:pStyle w:val="BodyCopy"/>
      </w:pPr>
      <w:r>
        <w:t xml:space="preserve">This documentation </w:t>
      </w:r>
      <w:r w:rsidR="0046343B">
        <w:t>is a</w:t>
      </w:r>
      <w:r w:rsidR="00611F30">
        <w:t xml:space="preserve"> step-by-step </w:t>
      </w:r>
      <w:r w:rsidR="00B44785">
        <w:t xml:space="preserve">guide </w:t>
      </w:r>
      <w:r w:rsidR="00611F30">
        <w:t xml:space="preserve">to </w:t>
      </w:r>
      <w:r w:rsidR="00B44785">
        <w:t xml:space="preserve">getting started with </w:t>
      </w:r>
      <w:r w:rsidR="00611F30">
        <w:t>customizing Identity Manager Web Portal.</w:t>
      </w:r>
      <w:r w:rsidR="00870374">
        <w:t xml:space="preserve">  The first release of the new web portal was </w:t>
      </w:r>
      <w:r w:rsidR="00256343">
        <w:t>on Identity Manager 8.2, released December 2021.  The new web portal us</w:t>
      </w:r>
      <w:r w:rsidR="00474E9B">
        <w:t xml:space="preserve">es the Angular framework </w:t>
      </w:r>
      <w:r w:rsidR="005B7362">
        <w:t xml:space="preserve">that will allow </w:t>
      </w:r>
      <w:r w:rsidR="00BC14D9">
        <w:t xml:space="preserve">developers to modify the web portal user interface and backend API </w:t>
      </w:r>
      <w:r w:rsidR="00DE573D">
        <w:t>actions.</w:t>
      </w:r>
    </w:p>
    <w:p w14:paraId="472AE1BE" w14:textId="77777777" w:rsidR="006E3AFE" w:rsidRDefault="006E3AFE" w:rsidP="00611F30">
      <w:pPr>
        <w:ind w:left="0"/>
      </w:pPr>
    </w:p>
    <w:p w14:paraId="2C2207CF" w14:textId="77777777" w:rsidR="00DD3A77" w:rsidRDefault="00DD3A77" w:rsidP="00DD3A77">
      <w:pPr>
        <w:pStyle w:val="Note"/>
      </w:pPr>
      <w:r>
        <w:t>The intent of this document is not to teach how to program Angular web applications or to explain how REST API calls work.</w:t>
      </w:r>
    </w:p>
    <w:p w14:paraId="6F4D9D74" w14:textId="77777777" w:rsidR="00611F30" w:rsidRPr="006E3AFE" w:rsidRDefault="00611F30" w:rsidP="00611F30">
      <w:pPr>
        <w:ind w:left="0"/>
      </w:pPr>
    </w:p>
    <w:p w14:paraId="4A3327BD" w14:textId="098CFDBA" w:rsidR="00BE7087" w:rsidRDefault="00BE7087" w:rsidP="00FF36B5">
      <w:pPr>
        <w:pStyle w:val="Heading1"/>
      </w:pPr>
      <w:bookmarkStart w:id="5" w:name="_Toc120861084"/>
      <w:bookmarkStart w:id="6" w:name="_Toc128725181"/>
      <w:r w:rsidRPr="0015571C">
        <w:lastRenderedPageBreak/>
        <w:t>Prerequisites</w:t>
      </w:r>
      <w:bookmarkEnd w:id="5"/>
      <w:bookmarkEnd w:id="6"/>
    </w:p>
    <w:p w14:paraId="13961A80" w14:textId="43583597" w:rsidR="00E372EF" w:rsidRDefault="00E372EF" w:rsidP="00E372EF">
      <w:pPr>
        <w:pStyle w:val="Normalnoindent"/>
      </w:pPr>
      <w:r>
        <w:t xml:space="preserve">To work on customizations, it is necessary to have a fully installed and configured Identity Manager installation including </w:t>
      </w:r>
      <w:r w:rsidR="00DE573D">
        <w:t>API</w:t>
      </w:r>
      <w:r>
        <w:t xml:space="preserve"> Server and App Server, preferably installed on the development server.</w:t>
      </w:r>
    </w:p>
    <w:p w14:paraId="3D14159B" w14:textId="7B40A641" w:rsidR="00E372EF" w:rsidRDefault="00E372EF" w:rsidP="00E372EF">
      <w:pPr>
        <w:pStyle w:val="Normalnoindent"/>
      </w:pPr>
      <w:r>
        <w:t>Various development tools and software needs to be installed as well.</w:t>
      </w:r>
    </w:p>
    <w:p w14:paraId="16636F9D" w14:textId="77777777" w:rsidR="00855589" w:rsidRPr="00DE573D" w:rsidRDefault="00855589" w:rsidP="00855589">
      <w:pPr>
        <w:ind w:left="0"/>
        <w:rPr>
          <w:b/>
          <w:bCs/>
          <w:u w:val="single"/>
        </w:rPr>
      </w:pPr>
      <w:r w:rsidRPr="00DE573D">
        <w:rPr>
          <w:b/>
          <w:bCs/>
          <w:u w:val="single"/>
        </w:rPr>
        <w:t>Angular</w:t>
      </w:r>
    </w:p>
    <w:p w14:paraId="24BCD9D8" w14:textId="142EF64B" w:rsidR="00855589" w:rsidRDefault="00855589" w:rsidP="00A54334">
      <w:pPr>
        <w:ind w:left="0"/>
      </w:pPr>
      <w:r>
        <w:t>Angular is a development platform, built on TypeScript (superset of JavaScript). It is used for building rich web applications. Angular is open-source and comes from Google. Angular is specifically designed to make developing single-page applications (SPAs) easier. Angular also manages cross-browser support automatically.</w:t>
      </w:r>
    </w:p>
    <w:p w14:paraId="7BFDF148" w14:textId="77777777" w:rsidR="00855589" w:rsidRDefault="00855589" w:rsidP="008F328F">
      <w:pPr>
        <w:pStyle w:val="BodyCopy"/>
      </w:pPr>
      <w:r>
        <w:t>Angular project consists of:</w:t>
      </w:r>
    </w:p>
    <w:p w14:paraId="581E51BD" w14:textId="77777777" w:rsidR="00855589" w:rsidRDefault="00855589" w:rsidP="008F328F">
      <w:pPr>
        <w:pStyle w:val="BodyCopy"/>
        <w:numPr>
          <w:ilvl w:val="0"/>
          <w:numId w:val="13"/>
        </w:numPr>
      </w:pPr>
      <w:r>
        <w:t>HTML templates with Angular markup - for presenting data</w:t>
      </w:r>
    </w:p>
    <w:p w14:paraId="1E329FCC" w14:textId="77777777" w:rsidR="00855589" w:rsidRDefault="00855589" w:rsidP="008F328F">
      <w:pPr>
        <w:pStyle w:val="BodyCopy"/>
        <w:numPr>
          <w:ilvl w:val="0"/>
          <w:numId w:val="13"/>
        </w:numPr>
      </w:pPr>
      <w:r w:rsidRPr="00A54334">
        <w:rPr>
          <w:b/>
          <w:bCs/>
        </w:rPr>
        <w:t>Component</w:t>
      </w:r>
      <w:r>
        <w:t xml:space="preserve"> classes - to manage templates</w:t>
      </w:r>
    </w:p>
    <w:p w14:paraId="17290A50" w14:textId="77777777" w:rsidR="00855589" w:rsidRDefault="00855589" w:rsidP="008F328F">
      <w:pPr>
        <w:pStyle w:val="BodyCopy"/>
        <w:numPr>
          <w:ilvl w:val="0"/>
          <w:numId w:val="13"/>
        </w:numPr>
      </w:pPr>
      <w:r w:rsidRPr="00A54334">
        <w:rPr>
          <w:b/>
          <w:bCs/>
        </w:rPr>
        <w:t>Services</w:t>
      </w:r>
      <w:r>
        <w:t xml:space="preserve"> - contain application logic</w:t>
      </w:r>
    </w:p>
    <w:p w14:paraId="1C7D5131" w14:textId="77777777" w:rsidR="00855589" w:rsidRDefault="00855589" w:rsidP="008F328F">
      <w:pPr>
        <w:pStyle w:val="BodyCopy"/>
        <w:numPr>
          <w:ilvl w:val="0"/>
          <w:numId w:val="13"/>
        </w:numPr>
      </w:pPr>
      <w:r w:rsidRPr="00A54334">
        <w:rPr>
          <w:b/>
          <w:bCs/>
        </w:rPr>
        <w:t>Modules</w:t>
      </w:r>
      <w:r>
        <w:t xml:space="preserve"> - logically combining components and services</w:t>
      </w:r>
    </w:p>
    <w:p w14:paraId="0EA08C23" w14:textId="77777777" w:rsidR="00855589" w:rsidRDefault="00855589" w:rsidP="008F328F">
      <w:pPr>
        <w:pStyle w:val="BodyCopy"/>
      </w:pPr>
    </w:p>
    <w:p w14:paraId="402CCB32" w14:textId="77777777" w:rsidR="00855589" w:rsidRPr="00DE573D" w:rsidRDefault="00855589" w:rsidP="00855589">
      <w:pPr>
        <w:pStyle w:val="Normalnoindent"/>
        <w:rPr>
          <w:b/>
          <w:bCs/>
          <w:color w:val="162B36" w:themeColor="text1"/>
          <w:u w:val="single"/>
        </w:rPr>
      </w:pPr>
      <w:r w:rsidRPr="00DE573D">
        <w:rPr>
          <w:b/>
          <w:bCs/>
          <w:color w:val="162B36" w:themeColor="text1"/>
          <w:u w:val="single"/>
        </w:rPr>
        <w:t>TypeScript</w:t>
      </w:r>
    </w:p>
    <w:p w14:paraId="117C04A6" w14:textId="77777777" w:rsidR="00855589" w:rsidRDefault="00855589" w:rsidP="008F328F">
      <w:pPr>
        <w:pStyle w:val="BodyCopy"/>
      </w:pPr>
      <w:r w:rsidRPr="002A1527">
        <w:t xml:space="preserve">TypeScript is a programming language that’s a superset of JavaScript. TypeScript enhances JavaScript by allowing for static typing and allowing developers to program in more object-oriented ways than are possible with JavaScript. TypeScript is open-source and was developed by Microsoft to better build and maintain large JavaScript programs. The language was made public in 2012 after two years of development at </w:t>
      </w:r>
      <w:r>
        <w:t>t</w:t>
      </w:r>
      <w:r w:rsidRPr="002A1527">
        <w:t>he company.</w:t>
      </w:r>
    </w:p>
    <w:p w14:paraId="5DCB12B8" w14:textId="77777777" w:rsidR="00855589" w:rsidRDefault="00855589" w:rsidP="008F328F">
      <w:pPr>
        <w:pStyle w:val="BodyCopy"/>
      </w:pPr>
    </w:p>
    <w:p w14:paraId="529A0272" w14:textId="77777777" w:rsidR="00855589" w:rsidRPr="00DE573D" w:rsidRDefault="00855589" w:rsidP="00855589">
      <w:pPr>
        <w:pStyle w:val="Normalnoindent"/>
        <w:rPr>
          <w:b/>
          <w:bCs/>
          <w:u w:val="single"/>
        </w:rPr>
      </w:pPr>
      <w:r w:rsidRPr="00DE573D">
        <w:rPr>
          <w:b/>
          <w:bCs/>
          <w:u w:val="single"/>
        </w:rPr>
        <w:t>NPM – Node Package Manager</w:t>
      </w:r>
    </w:p>
    <w:p w14:paraId="795CB4F0" w14:textId="77777777" w:rsidR="00855589" w:rsidRDefault="00855589" w:rsidP="008F328F">
      <w:pPr>
        <w:pStyle w:val="BodyCopy"/>
      </w:pPr>
      <w:r>
        <w:t>It is an online repository that hosts JavaScript packages</w:t>
      </w:r>
    </w:p>
    <w:p w14:paraId="7496601B" w14:textId="77777777" w:rsidR="00855589" w:rsidRDefault="00855589" w:rsidP="008F328F">
      <w:pPr>
        <w:pStyle w:val="BodyCopy"/>
      </w:pPr>
      <w:r>
        <w:t>It is a CLI (command-line interface) for interacting with said repository. This utility aids in package installation, version management, and dependency management</w:t>
      </w:r>
    </w:p>
    <w:p w14:paraId="20F9FBA8" w14:textId="77777777" w:rsidR="00DE573D" w:rsidRDefault="00DE573D" w:rsidP="008F328F">
      <w:pPr>
        <w:pStyle w:val="BodyCopy"/>
      </w:pPr>
    </w:p>
    <w:p w14:paraId="09A6E211" w14:textId="77777777" w:rsidR="00DE573D" w:rsidRDefault="00DE573D" w:rsidP="008F328F">
      <w:pPr>
        <w:pStyle w:val="BodyCopy"/>
      </w:pPr>
    </w:p>
    <w:p w14:paraId="47F1F501" w14:textId="723FD530" w:rsidR="00855589" w:rsidRDefault="008F328F" w:rsidP="008F328F">
      <w:pPr>
        <w:pStyle w:val="BodyCopy"/>
      </w:pPr>
      <w:r>
        <w:t>Below are some common files that you should be familiar with:</w:t>
      </w:r>
    </w:p>
    <w:p w14:paraId="2C8E5874" w14:textId="77777777" w:rsidR="008F328F" w:rsidRDefault="008F328F" w:rsidP="008F328F">
      <w:pPr>
        <w:pStyle w:val="BodyCopy"/>
      </w:pPr>
    </w:p>
    <w:p w14:paraId="2850F152" w14:textId="61AAE6E3" w:rsidR="00855589" w:rsidRPr="00866FC2" w:rsidRDefault="00855589" w:rsidP="00866FC2">
      <w:pPr>
        <w:pStyle w:val="Normalnoindent"/>
        <w:ind w:left="720"/>
        <w:rPr>
          <w:rFonts w:ascii="Courier New" w:hAnsi="Courier New" w:cs="Courier New"/>
          <w:b/>
          <w:bCs/>
          <w:u w:val="single"/>
        </w:rPr>
      </w:pPr>
      <w:bookmarkStart w:id="7" w:name="_Toc115168971"/>
      <w:r w:rsidRPr="00866FC2">
        <w:rPr>
          <w:rFonts w:ascii="Courier New" w:hAnsi="Courier New" w:cs="Courier New"/>
          <w:b/>
          <w:bCs/>
          <w:u w:val="single"/>
        </w:rPr>
        <w:t>angular.json</w:t>
      </w:r>
      <w:bookmarkEnd w:id="7"/>
    </w:p>
    <w:p w14:paraId="444694FB" w14:textId="77777777" w:rsidR="00855589" w:rsidRDefault="00855589" w:rsidP="00866FC2">
      <w:pPr>
        <w:pStyle w:val="BodyCopy"/>
        <w:ind w:left="720"/>
      </w:pPr>
      <w:r w:rsidRPr="002A1527">
        <w:t xml:space="preserve">A file named </w:t>
      </w:r>
      <w:r w:rsidRPr="00866FC2">
        <w:rPr>
          <w:rFonts w:ascii="Courier New" w:hAnsi="Courier New" w:cs="Courier New"/>
        </w:rPr>
        <w:t>angular.json</w:t>
      </w:r>
      <w:r w:rsidRPr="002A1527">
        <w:t xml:space="preserve"> at the root level of an Angular workspace contains settings of the Angular project</w:t>
      </w:r>
    </w:p>
    <w:p w14:paraId="62CE31E1" w14:textId="77777777" w:rsidR="00855589" w:rsidRDefault="00855589" w:rsidP="00866FC2">
      <w:pPr>
        <w:pStyle w:val="BodyCopy"/>
        <w:ind w:left="720"/>
      </w:pPr>
    </w:p>
    <w:p w14:paraId="1B5C76A2" w14:textId="5793F300" w:rsidR="00855589" w:rsidRPr="00866FC2" w:rsidRDefault="00855589" w:rsidP="00866FC2">
      <w:pPr>
        <w:pStyle w:val="Normalnoindent"/>
        <w:ind w:left="720"/>
        <w:rPr>
          <w:rFonts w:ascii="Courier New" w:hAnsi="Courier New" w:cs="Courier New"/>
          <w:b/>
          <w:bCs/>
          <w:u w:val="single"/>
        </w:rPr>
      </w:pPr>
      <w:bookmarkStart w:id="8" w:name="_Toc115168972"/>
      <w:r w:rsidRPr="00866FC2">
        <w:rPr>
          <w:rFonts w:ascii="Courier New" w:hAnsi="Courier New" w:cs="Courier New"/>
          <w:b/>
          <w:bCs/>
          <w:u w:val="single"/>
        </w:rPr>
        <w:t>package.json</w:t>
      </w:r>
      <w:bookmarkEnd w:id="8"/>
    </w:p>
    <w:p w14:paraId="453FDBED" w14:textId="77777777" w:rsidR="00855589" w:rsidRDefault="00855589" w:rsidP="00866FC2">
      <w:pPr>
        <w:pStyle w:val="BodyCopy"/>
        <w:ind w:left="720"/>
      </w:pPr>
      <w:r w:rsidRPr="002A1527">
        <w:t xml:space="preserve">The </w:t>
      </w:r>
      <w:r w:rsidRPr="00866FC2">
        <w:rPr>
          <w:rFonts w:ascii="Courier New" w:hAnsi="Courier New" w:cs="Courier New"/>
        </w:rPr>
        <w:t>package.json</w:t>
      </w:r>
      <w:r w:rsidRPr="002A1527">
        <w:t xml:space="preserve"> file is the heart of an Angular project. It records important metadata about a project which is required before publishing to NPM and defines functional attributes of a project that </w:t>
      </w:r>
      <w:r>
        <w:t>NPM</w:t>
      </w:r>
      <w:r w:rsidRPr="002A1527">
        <w:t xml:space="preserve"> uses to install dependencies, run scripts, and identify the entry point to our package.</w:t>
      </w:r>
    </w:p>
    <w:p w14:paraId="3DE4D9FB" w14:textId="77777777" w:rsidR="00855589" w:rsidRPr="002A1527" w:rsidRDefault="00855589" w:rsidP="00866FC2">
      <w:pPr>
        <w:pStyle w:val="BodyCopy"/>
        <w:ind w:left="720"/>
      </w:pPr>
    </w:p>
    <w:p w14:paraId="0F8B4595" w14:textId="32A7F9D1" w:rsidR="00855589" w:rsidRPr="00866FC2" w:rsidRDefault="00855589" w:rsidP="00866FC2">
      <w:pPr>
        <w:pStyle w:val="Normalnoindent"/>
        <w:ind w:left="720"/>
        <w:rPr>
          <w:rFonts w:ascii="Courier New" w:hAnsi="Courier New" w:cs="Courier New"/>
          <w:b/>
          <w:bCs/>
          <w:u w:val="single"/>
        </w:rPr>
      </w:pPr>
      <w:bookmarkStart w:id="9" w:name="_Toc115168973"/>
      <w:r w:rsidRPr="00866FC2">
        <w:rPr>
          <w:rFonts w:ascii="Courier New" w:hAnsi="Courier New" w:cs="Courier New"/>
          <w:b/>
          <w:bCs/>
          <w:u w:val="single"/>
        </w:rPr>
        <w:t>package-lock.json</w:t>
      </w:r>
      <w:bookmarkEnd w:id="9"/>
    </w:p>
    <w:p w14:paraId="2C2618FD" w14:textId="4A73D992" w:rsidR="00855589" w:rsidRDefault="00855589" w:rsidP="00866FC2">
      <w:pPr>
        <w:ind w:left="720"/>
      </w:pPr>
      <w:r>
        <w:t xml:space="preserve">This file describes the exact versions of the dependencies used in an NPM JavaScript project. </w:t>
      </w:r>
    </w:p>
    <w:p w14:paraId="4C99765B" w14:textId="77777777" w:rsidR="00855589" w:rsidRPr="00866FC2" w:rsidRDefault="00855589" w:rsidP="00866FC2">
      <w:pPr>
        <w:pStyle w:val="Normalnoindent"/>
        <w:ind w:left="720"/>
        <w:rPr>
          <w:rFonts w:ascii="Courier New" w:hAnsi="Courier New" w:cs="Courier New"/>
          <w:b/>
          <w:bCs/>
          <w:u w:val="single"/>
        </w:rPr>
      </w:pPr>
      <w:bookmarkStart w:id="10" w:name="_Toc115168974"/>
      <w:r w:rsidRPr="00866FC2">
        <w:rPr>
          <w:rFonts w:ascii="Courier New" w:hAnsi="Courier New" w:cs="Courier New"/>
          <w:b/>
          <w:bCs/>
          <w:u w:val="single"/>
        </w:rPr>
        <w:t>tsconfig.json</w:t>
      </w:r>
      <w:bookmarkEnd w:id="10"/>
    </w:p>
    <w:p w14:paraId="365E4FBC" w14:textId="77777777" w:rsidR="00855589" w:rsidRPr="00187342" w:rsidRDefault="00855589" w:rsidP="00866FC2">
      <w:pPr>
        <w:pStyle w:val="BodyCopy"/>
        <w:ind w:left="720"/>
      </w:pPr>
      <w:r w:rsidRPr="004A7D3D">
        <w:t xml:space="preserve">The presence of a </w:t>
      </w:r>
      <w:r w:rsidRPr="00866FC2">
        <w:rPr>
          <w:rFonts w:ascii="Courier New" w:hAnsi="Courier New" w:cs="Courier New"/>
        </w:rPr>
        <w:t>tsconfig.json</w:t>
      </w:r>
      <w:r w:rsidRPr="004A7D3D">
        <w:t xml:space="preserve"> file in a directory indicates that the directory is the root of a TypeScript project. </w:t>
      </w:r>
      <w:r>
        <w:t xml:space="preserve">It </w:t>
      </w:r>
      <w:r w:rsidRPr="004A7D3D">
        <w:t>specifies the root files and the compiler options required to compile the project.</w:t>
      </w:r>
    </w:p>
    <w:p w14:paraId="2BEFD701" w14:textId="77777777" w:rsidR="00855589" w:rsidRDefault="00855589" w:rsidP="00E372EF">
      <w:pPr>
        <w:pStyle w:val="Normalnoindent"/>
      </w:pPr>
    </w:p>
    <w:p w14:paraId="7A371601" w14:textId="0456FF62" w:rsidR="00E372EF" w:rsidRPr="00E372EF" w:rsidRDefault="00E372EF" w:rsidP="00735CBF">
      <w:pPr>
        <w:pStyle w:val="Note"/>
      </w:pPr>
      <w:r>
        <w:t>Everything will be pre-installed on our Lab environments.</w:t>
      </w:r>
    </w:p>
    <w:p w14:paraId="1651CAE1" w14:textId="16780842" w:rsidR="00BE7087" w:rsidRPr="00FF36B5" w:rsidRDefault="00BE7087" w:rsidP="009B46C7">
      <w:pPr>
        <w:pStyle w:val="Heading2noindent"/>
      </w:pPr>
      <w:bookmarkStart w:id="11" w:name="_Toc120861085"/>
      <w:bookmarkStart w:id="12" w:name="_Toc128725182"/>
      <w:r w:rsidRPr="00FF36B5">
        <w:t>Prepare Environment</w:t>
      </w:r>
      <w:bookmarkEnd w:id="11"/>
      <w:bookmarkEnd w:id="12"/>
    </w:p>
    <w:p w14:paraId="36408D25" w14:textId="632CFE5B" w:rsidR="00BE7087" w:rsidRDefault="00BE7087" w:rsidP="00757B01">
      <w:pPr>
        <w:pStyle w:val="Heading3noindent"/>
        <w:numPr>
          <w:ilvl w:val="0"/>
          <w:numId w:val="16"/>
        </w:numPr>
      </w:pPr>
      <w:bookmarkStart w:id="13" w:name="_Toc120861086"/>
      <w:bookmarkStart w:id="14" w:name="_Toc128725183"/>
      <w:r>
        <w:t>Build an Environment (Skytap)</w:t>
      </w:r>
      <w:bookmarkEnd w:id="13"/>
      <w:bookmarkEnd w:id="14"/>
    </w:p>
    <w:p w14:paraId="5026E537" w14:textId="01B73788" w:rsidR="00735CBF" w:rsidRDefault="00735CBF" w:rsidP="00735CBF">
      <w:pPr>
        <w:pStyle w:val="Normalnoindent"/>
        <w:ind w:left="720"/>
      </w:pPr>
      <w:r>
        <w:t>During our lab – create an environment from a template in Skytap. URL will be provided.</w:t>
      </w:r>
    </w:p>
    <w:p w14:paraId="6CDA06D0" w14:textId="17D16CE7" w:rsidR="00735CBF" w:rsidRDefault="00735CBF" w:rsidP="00735CBF">
      <w:pPr>
        <w:pStyle w:val="Normalnoindent"/>
        <w:ind w:left="720"/>
      </w:pPr>
      <w:r>
        <w:t xml:space="preserve">Outside of lab – do a complete installation of the Identity Manager. Database can be installed on the same server or anywhere else, but </w:t>
      </w:r>
      <w:r w:rsidR="00742E16">
        <w:t>API</w:t>
      </w:r>
      <w:r>
        <w:t xml:space="preserve"> Server and App Server should be installed on the same machine.</w:t>
      </w:r>
    </w:p>
    <w:p w14:paraId="01ABA3D8" w14:textId="74884F24" w:rsidR="00735CBF" w:rsidRDefault="00735CBF" w:rsidP="00735CBF">
      <w:pPr>
        <w:pStyle w:val="Normalnoindent"/>
        <w:ind w:left="720"/>
      </w:pPr>
      <w:r>
        <w:t xml:space="preserve">Populate some data to be able to test various </w:t>
      </w:r>
      <w:r w:rsidR="007112A6">
        <w:t>modules</w:t>
      </w:r>
      <w:r>
        <w:t xml:space="preserve"> of web portal and </w:t>
      </w:r>
      <w:r w:rsidR="00742E16">
        <w:t>API</w:t>
      </w:r>
      <w:r>
        <w:t xml:space="preserve"> Server:</w:t>
      </w:r>
    </w:p>
    <w:p w14:paraId="7BABE464" w14:textId="77777777" w:rsidR="00735CBF" w:rsidRDefault="00735CBF" w:rsidP="00772D57">
      <w:pPr>
        <w:pStyle w:val="Normalnoindent"/>
        <w:numPr>
          <w:ilvl w:val="0"/>
          <w:numId w:val="17"/>
        </w:numPr>
        <w:spacing w:after="0"/>
      </w:pPr>
      <w:r>
        <w:t>User hierarchy</w:t>
      </w:r>
    </w:p>
    <w:p w14:paraId="693CB787" w14:textId="5CE5F7C7" w:rsidR="00735CBF" w:rsidRDefault="00735CBF" w:rsidP="00772D57">
      <w:pPr>
        <w:pStyle w:val="Normalnoindent"/>
        <w:numPr>
          <w:ilvl w:val="0"/>
          <w:numId w:val="17"/>
        </w:numPr>
        <w:spacing w:after="0"/>
      </w:pPr>
      <w:r>
        <w:t>Departments</w:t>
      </w:r>
    </w:p>
    <w:p w14:paraId="6063FC3D" w14:textId="57FD32F7" w:rsidR="00735CBF" w:rsidRDefault="000D4120" w:rsidP="00772D57">
      <w:pPr>
        <w:pStyle w:val="Normalnoindent"/>
        <w:numPr>
          <w:ilvl w:val="0"/>
          <w:numId w:val="17"/>
        </w:numPr>
        <w:spacing w:after="0"/>
      </w:pPr>
      <w:r>
        <w:t>B</w:t>
      </w:r>
      <w:r w:rsidR="00735CBF">
        <w:t>usiness roles</w:t>
      </w:r>
    </w:p>
    <w:p w14:paraId="4197FF3D" w14:textId="7BCF6B23" w:rsidR="00735CBF" w:rsidRDefault="00735CBF" w:rsidP="00772D57">
      <w:pPr>
        <w:pStyle w:val="Normalnoindent"/>
        <w:numPr>
          <w:ilvl w:val="0"/>
          <w:numId w:val="17"/>
        </w:numPr>
        <w:spacing w:after="0"/>
      </w:pPr>
      <w:r>
        <w:t>AD</w:t>
      </w:r>
    </w:p>
    <w:p w14:paraId="5F4E2063" w14:textId="4DB753EA" w:rsidR="00735CBF" w:rsidRDefault="00735CBF" w:rsidP="00772D57">
      <w:pPr>
        <w:pStyle w:val="Normalnoindent"/>
        <w:numPr>
          <w:ilvl w:val="0"/>
          <w:numId w:val="17"/>
        </w:numPr>
        <w:spacing w:after="0"/>
      </w:pPr>
      <w:r>
        <w:t>Etc.</w:t>
      </w:r>
    </w:p>
    <w:p w14:paraId="7C3A542D" w14:textId="5F0E5146" w:rsidR="00BE7087" w:rsidRDefault="00BE7087" w:rsidP="00757B01">
      <w:pPr>
        <w:pStyle w:val="Heading3noindent"/>
        <w:numPr>
          <w:ilvl w:val="0"/>
          <w:numId w:val="16"/>
        </w:numPr>
      </w:pPr>
      <w:bookmarkStart w:id="15" w:name="_Toc120861087"/>
      <w:bookmarkStart w:id="16" w:name="_Toc128725184"/>
      <w:r w:rsidRPr="0015571C">
        <w:t>Download and install dev tools</w:t>
      </w:r>
      <w:bookmarkEnd w:id="15"/>
      <w:bookmarkEnd w:id="16"/>
    </w:p>
    <w:p w14:paraId="4350D281" w14:textId="77777777" w:rsidR="0061331E" w:rsidRDefault="0061331E" w:rsidP="0061331E">
      <w:pPr>
        <w:pStyle w:val="Normalnoindent"/>
      </w:pPr>
    </w:p>
    <w:p w14:paraId="634EDA94" w14:textId="241510CD" w:rsidR="00735CBF" w:rsidRDefault="00000000" w:rsidP="00757B01">
      <w:pPr>
        <w:pStyle w:val="Normalnoindent"/>
        <w:numPr>
          <w:ilvl w:val="0"/>
          <w:numId w:val="18"/>
        </w:numPr>
      </w:pPr>
      <w:hyperlink r:id="rId13" w:history="1">
        <w:r w:rsidR="00735CBF" w:rsidRPr="00735CBF">
          <w:rPr>
            <w:rStyle w:val="Hyperlink"/>
          </w:rPr>
          <w:t>Install Node.js</w:t>
        </w:r>
      </w:hyperlink>
      <w:r w:rsidR="00735CBF">
        <w:t xml:space="preserve"> </w:t>
      </w:r>
      <w:r w:rsidR="00735CBF" w:rsidRPr="00735CBF">
        <w:t>Do not select "Current", install LTS</w:t>
      </w:r>
      <w:r w:rsidR="004013E9">
        <w:t>.</w:t>
      </w:r>
    </w:p>
    <w:p w14:paraId="03D8C6E2" w14:textId="612AEF28" w:rsidR="00735CBF" w:rsidRDefault="004013E9" w:rsidP="00735CBF">
      <w:pPr>
        <w:pStyle w:val="Normalnoindent"/>
        <w:ind w:left="1080"/>
      </w:pPr>
      <w:r>
        <w:t xml:space="preserve">To </w:t>
      </w:r>
      <w:r w:rsidR="003349A9">
        <w:t>check installed</w:t>
      </w:r>
      <w:r>
        <w:t xml:space="preserve"> version - i</w:t>
      </w:r>
      <w:r w:rsidR="00735CBF">
        <w:t xml:space="preserve">n command prompt run: </w:t>
      </w:r>
      <w:r w:rsidR="00735CBF" w:rsidRPr="00915EEA">
        <w:rPr>
          <w:rStyle w:val="MyCodeChar"/>
        </w:rPr>
        <w:t>npm -v</w:t>
      </w:r>
      <w:r w:rsidR="00735CBF">
        <w:t xml:space="preserve"> </w:t>
      </w:r>
    </w:p>
    <w:p w14:paraId="0E1CD264" w14:textId="6EB08952" w:rsidR="004013E9" w:rsidRDefault="00000000" w:rsidP="00757B01">
      <w:pPr>
        <w:pStyle w:val="Normalnoindent"/>
        <w:numPr>
          <w:ilvl w:val="0"/>
          <w:numId w:val="18"/>
        </w:numPr>
      </w:pPr>
      <w:hyperlink r:id="rId14" w:history="1">
        <w:r w:rsidR="004013E9" w:rsidRPr="004013E9">
          <w:rPr>
            <w:rStyle w:val="Hyperlink"/>
          </w:rPr>
          <w:t>Download and install Git</w:t>
        </w:r>
      </w:hyperlink>
    </w:p>
    <w:p w14:paraId="0590FD16" w14:textId="79B8759B" w:rsidR="004013E9" w:rsidRDefault="00000000" w:rsidP="00757B01">
      <w:pPr>
        <w:pStyle w:val="Normalnoindent"/>
        <w:numPr>
          <w:ilvl w:val="0"/>
          <w:numId w:val="18"/>
        </w:numPr>
      </w:pPr>
      <w:hyperlink r:id="rId15" w:history="1">
        <w:r w:rsidR="004013E9" w:rsidRPr="004013E9">
          <w:rPr>
            <w:rStyle w:val="Hyperlink"/>
          </w:rPr>
          <w:t>Download and install VS Code</w:t>
        </w:r>
      </w:hyperlink>
    </w:p>
    <w:p w14:paraId="3484BA50" w14:textId="6542FD6F" w:rsidR="004013E9" w:rsidRDefault="004013E9" w:rsidP="00757B01">
      <w:pPr>
        <w:pStyle w:val="Normalnoindent"/>
        <w:numPr>
          <w:ilvl w:val="0"/>
          <w:numId w:val="18"/>
        </w:numPr>
      </w:pPr>
      <w:r>
        <w:t>In VS Code install following extensions (a or b) + c:</w:t>
      </w:r>
    </w:p>
    <w:p w14:paraId="12D608AF" w14:textId="7E23C74A" w:rsidR="004013E9" w:rsidRDefault="004013E9" w:rsidP="00757B01">
      <w:pPr>
        <w:pStyle w:val="Normalnoindent"/>
        <w:numPr>
          <w:ilvl w:val="1"/>
          <w:numId w:val="18"/>
        </w:numPr>
      </w:pPr>
      <w:r w:rsidRPr="004013E9">
        <w:lastRenderedPageBreak/>
        <w:t>Angular Language Service, Angular Snippets, html CSS Support, CSS Formatter</w:t>
      </w:r>
    </w:p>
    <w:p w14:paraId="3DA16CF3" w14:textId="56017678" w:rsidR="004013E9" w:rsidRDefault="004013E9" w:rsidP="00757B01">
      <w:pPr>
        <w:pStyle w:val="Normalnoindent"/>
        <w:numPr>
          <w:ilvl w:val="1"/>
          <w:numId w:val="18"/>
        </w:numPr>
      </w:pPr>
      <w:r w:rsidRPr="004013E9">
        <w:t>Angular Essentials (From John Papa)</w:t>
      </w:r>
    </w:p>
    <w:p w14:paraId="112AD00F" w14:textId="3821FCF5" w:rsidR="004013E9" w:rsidRDefault="004013E9" w:rsidP="00757B01">
      <w:pPr>
        <w:pStyle w:val="Normalnoindent"/>
        <w:numPr>
          <w:ilvl w:val="1"/>
          <w:numId w:val="18"/>
        </w:numPr>
      </w:pPr>
      <w:r w:rsidRPr="004013E9">
        <w:t>Nx Console, GitLens</w:t>
      </w:r>
    </w:p>
    <w:p w14:paraId="0AF2180D" w14:textId="1D4AC946" w:rsidR="00725A48" w:rsidRDefault="00725A48" w:rsidP="00757B01">
      <w:pPr>
        <w:pStyle w:val="Normalnoindent"/>
        <w:numPr>
          <w:ilvl w:val="0"/>
          <w:numId w:val="18"/>
        </w:numPr>
      </w:pPr>
      <w:r>
        <w:t>Postman</w:t>
      </w:r>
    </w:p>
    <w:p w14:paraId="591832AF" w14:textId="24FA224F" w:rsidR="00725A48" w:rsidRDefault="00666383" w:rsidP="00757B01">
      <w:pPr>
        <w:pStyle w:val="Normalnoindent"/>
        <w:numPr>
          <w:ilvl w:val="1"/>
          <w:numId w:val="18"/>
        </w:numPr>
      </w:pPr>
      <w:r>
        <w:t>Import</w:t>
      </w:r>
      <w:r w:rsidR="00EF1014">
        <w:t xml:space="preserve"> a .json file with sample API requests into Postman.</w:t>
      </w:r>
    </w:p>
    <w:p w14:paraId="60A9BB95" w14:textId="77777777" w:rsidR="00915EEA" w:rsidRDefault="00EF1014" w:rsidP="00EF1014">
      <w:pPr>
        <w:pStyle w:val="Normalnoindent"/>
        <w:ind w:left="1800"/>
      </w:pPr>
      <w:r>
        <w:t xml:space="preserve">You can find this file </w:t>
      </w:r>
      <w:r w:rsidR="00C61600">
        <w:t xml:space="preserve">in the distribution folder: </w:t>
      </w:r>
    </w:p>
    <w:p w14:paraId="15D2E0B5" w14:textId="7ED58705" w:rsidR="00EF1014" w:rsidRDefault="00C61600" w:rsidP="00EF1014">
      <w:pPr>
        <w:pStyle w:val="Normalnoindent"/>
        <w:ind w:left="1800"/>
        <w:rPr>
          <w:rStyle w:val="Hyperlink"/>
        </w:rPr>
      </w:pPr>
      <w:r w:rsidRPr="00915EEA">
        <w:rPr>
          <w:rStyle w:val="MyCodeChar"/>
          <w:sz w:val="14"/>
          <w:szCs w:val="14"/>
        </w:rPr>
        <w:t>"…\UNITE\2023\UNITE\ApiServer\Identity Manager API Samples.postman_collection.json"</w:t>
      </w:r>
    </w:p>
    <w:p w14:paraId="0FE376DF" w14:textId="77777777" w:rsidR="003349A9" w:rsidRDefault="003349A9" w:rsidP="003349A9">
      <w:pPr>
        <w:pStyle w:val="Normalnoindent"/>
      </w:pPr>
    </w:p>
    <w:p w14:paraId="519B3243" w14:textId="5C76F318" w:rsidR="00725A48" w:rsidRDefault="00725A48" w:rsidP="00757B01">
      <w:pPr>
        <w:pStyle w:val="Normalnoindent"/>
        <w:numPr>
          <w:ilvl w:val="0"/>
          <w:numId w:val="18"/>
        </w:numPr>
      </w:pPr>
      <w:r>
        <w:t>Fiddler 4</w:t>
      </w:r>
    </w:p>
    <w:p w14:paraId="5A58D282" w14:textId="427A4CE1" w:rsidR="00732DE1" w:rsidRDefault="00732DE1" w:rsidP="00757B01">
      <w:pPr>
        <w:pStyle w:val="Normalnoindent"/>
        <w:numPr>
          <w:ilvl w:val="0"/>
          <w:numId w:val="18"/>
        </w:numPr>
      </w:pPr>
      <w:r>
        <w:t>Visual Studio 2019 or 2022</w:t>
      </w:r>
    </w:p>
    <w:p w14:paraId="68E43BD0" w14:textId="344D492C" w:rsidR="00732DE1" w:rsidRDefault="00732DE1" w:rsidP="00732DE1">
      <w:pPr>
        <w:pStyle w:val="Normalnoindent"/>
        <w:ind w:left="1080"/>
      </w:pPr>
      <w:r>
        <w:t>We use Visual Studio to create custom plugins for ApiServer. It is possible to do it in VS Code but requires some changes in setup.</w:t>
      </w:r>
    </w:p>
    <w:p w14:paraId="13FCE212" w14:textId="1AFDFBD4" w:rsidR="00732DE1" w:rsidRDefault="00D84EEA" w:rsidP="00732DE1">
      <w:pPr>
        <w:pStyle w:val="Normalnoindent"/>
        <w:ind w:left="1080"/>
      </w:pPr>
      <w:r>
        <w:t>Also,</w:t>
      </w:r>
      <w:r w:rsidR="00732DE1">
        <w:t xml:space="preserve"> it is possible to do Angular development in Visual Studio, but it will require some configuring projects.</w:t>
      </w:r>
    </w:p>
    <w:p w14:paraId="46A48BB7" w14:textId="02F1A615" w:rsidR="00BE7087" w:rsidRDefault="0087743E" w:rsidP="009B46C7">
      <w:pPr>
        <w:pStyle w:val="Heading2noindent"/>
      </w:pPr>
      <w:bookmarkStart w:id="17" w:name="_Toc120861088"/>
      <w:bookmarkStart w:id="18" w:name="_Toc128725185"/>
      <w:r>
        <w:t>Prepare</w:t>
      </w:r>
      <w:r w:rsidR="00BE7087">
        <w:t xml:space="preserve"> Angular Portal</w:t>
      </w:r>
      <w:bookmarkEnd w:id="17"/>
      <w:bookmarkEnd w:id="18"/>
    </w:p>
    <w:p w14:paraId="4F705ECF" w14:textId="77777777" w:rsidR="00915EEA" w:rsidRDefault="0061331E" w:rsidP="0061331E">
      <w:pPr>
        <w:pStyle w:val="Normalnoindent"/>
      </w:pPr>
      <w:r>
        <w:t xml:space="preserve">Source code is located at: </w:t>
      </w:r>
    </w:p>
    <w:p w14:paraId="7F0409AB" w14:textId="3015F799" w:rsidR="0061331E" w:rsidRDefault="00000000" w:rsidP="0061331E">
      <w:pPr>
        <w:pStyle w:val="Normalnoindent"/>
      </w:pPr>
      <w:hyperlink r:id="rId16" w:history="1">
        <w:r w:rsidR="008C736B" w:rsidRPr="00946DEC">
          <w:rPr>
            <w:rStyle w:val="Hyperlink"/>
          </w:rPr>
          <w:t>https://github.com/oi-nam-presales/IdentityManager-Nam-Presales.Imx</w:t>
        </w:r>
      </w:hyperlink>
    </w:p>
    <w:p w14:paraId="704B1831" w14:textId="2C1F3C9C" w:rsidR="0061331E" w:rsidRDefault="0061331E" w:rsidP="0061331E">
      <w:pPr>
        <w:pStyle w:val="Normalnoindent"/>
      </w:pPr>
      <w:r>
        <w:t>It is a for</w:t>
      </w:r>
      <w:r w:rsidR="006F16D2">
        <w:t>k</w:t>
      </w:r>
      <w:r>
        <w:t xml:space="preserve"> of One Identity main repository. </w:t>
      </w:r>
    </w:p>
    <w:p w14:paraId="4564F640" w14:textId="163AD4C8" w:rsidR="00F50E4F" w:rsidRPr="0061331E" w:rsidRDefault="00F50E4F" w:rsidP="0061331E">
      <w:pPr>
        <w:pStyle w:val="Normalnoindent"/>
      </w:pPr>
      <w:bookmarkStart w:id="19" w:name="_Hlk126825400"/>
      <w:r>
        <w:t xml:space="preserve">If connection to GitHub is not available – source code for v9.1 is also distributed in the </w:t>
      </w:r>
      <w:r>
        <w:br/>
      </w:r>
      <w:r w:rsidRPr="00915EEA">
        <w:rPr>
          <w:rStyle w:val="MyCodeChar"/>
        </w:rPr>
        <w:t>\UNITE\Portal Source Code\</w:t>
      </w:r>
      <w:r>
        <w:t xml:space="preserve"> folder.</w:t>
      </w:r>
    </w:p>
    <w:p w14:paraId="3ACD868D" w14:textId="699A883F" w:rsidR="00BE7087" w:rsidRDefault="00BE7087" w:rsidP="00757B01">
      <w:pPr>
        <w:pStyle w:val="Heading3noindent"/>
        <w:numPr>
          <w:ilvl w:val="0"/>
          <w:numId w:val="15"/>
        </w:numPr>
      </w:pPr>
      <w:bookmarkStart w:id="20" w:name="_Toc120861089"/>
      <w:bookmarkStart w:id="21" w:name="_Toc128725186"/>
      <w:bookmarkEnd w:id="19"/>
      <w:r>
        <w:t>Create work environment</w:t>
      </w:r>
      <w:bookmarkEnd w:id="20"/>
      <w:bookmarkEnd w:id="21"/>
    </w:p>
    <w:p w14:paraId="6AB1BAB5" w14:textId="1095F8DF" w:rsidR="006F16D2" w:rsidRPr="006F16D2" w:rsidRDefault="006F16D2" w:rsidP="006F16D2">
      <w:pPr>
        <w:pStyle w:val="Normalnoindent"/>
        <w:ind w:left="1080"/>
        <w:rPr>
          <w:b/>
          <w:bCs/>
        </w:rPr>
      </w:pPr>
      <w:r w:rsidRPr="006F16D2">
        <w:rPr>
          <w:b/>
          <w:bCs/>
        </w:rPr>
        <w:t>Clone repository:</w:t>
      </w:r>
    </w:p>
    <w:p w14:paraId="38AFA249" w14:textId="08FDD346" w:rsidR="00586788" w:rsidRDefault="00586788" w:rsidP="00757B01">
      <w:pPr>
        <w:pStyle w:val="Normalnoindent"/>
        <w:numPr>
          <w:ilvl w:val="0"/>
          <w:numId w:val="20"/>
        </w:numPr>
      </w:pPr>
      <w:r w:rsidRPr="00586788">
        <w:t>In Command Line</w:t>
      </w:r>
    </w:p>
    <w:p w14:paraId="1FFDD3D7" w14:textId="6F233132" w:rsidR="00586788" w:rsidRPr="00586788" w:rsidRDefault="00586788" w:rsidP="00757B01">
      <w:pPr>
        <w:pStyle w:val="Normalnoindent"/>
        <w:numPr>
          <w:ilvl w:val="0"/>
          <w:numId w:val="19"/>
        </w:numPr>
        <w:rPr>
          <w:rStyle w:val="MyNoteChar"/>
        </w:rPr>
      </w:pPr>
      <w:r>
        <w:t xml:space="preserve">Create a local folder. For example – </w:t>
      </w:r>
      <w:r w:rsidRPr="00915EEA">
        <w:rPr>
          <w:rStyle w:val="MyCodeChar"/>
        </w:rPr>
        <w:t>mkdir C:\Projects\WebPortalV9</w:t>
      </w:r>
    </w:p>
    <w:p w14:paraId="67B49893" w14:textId="185AA972" w:rsidR="00586788" w:rsidRDefault="00586788" w:rsidP="00757B01">
      <w:pPr>
        <w:pStyle w:val="Normalnoindent"/>
        <w:numPr>
          <w:ilvl w:val="0"/>
          <w:numId w:val="19"/>
        </w:numPr>
      </w:pPr>
      <w:r>
        <w:t xml:space="preserve">Change to that folder - </w:t>
      </w:r>
      <w:r w:rsidRPr="00915EEA">
        <w:rPr>
          <w:rStyle w:val="MyCodeChar"/>
        </w:rPr>
        <w:t>cd C:\Projects\WebPortalV9</w:t>
      </w:r>
    </w:p>
    <w:p w14:paraId="164E2575" w14:textId="1662D980" w:rsidR="00586788" w:rsidRPr="00B307B7" w:rsidRDefault="00586788" w:rsidP="00757B01">
      <w:pPr>
        <w:pStyle w:val="Normalnoindent"/>
        <w:numPr>
          <w:ilvl w:val="0"/>
          <w:numId w:val="19"/>
        </w:numPr>
        <w:rPr>
          <w:rStyle w:val="MyNoteChar"/>
          <w:rFonts w:ascii="Verdana" w:hAnsi="Verdana"/>
          <w:sz w:val="20"/>
          <w:shd w:val="clear" w:color="auto" w:fill="auto"/>
        </w:rPr>
      </w:pPr>
      <w:r>
        <w:t xml:space="preserve">C:\Projects\WebPortalV9&gt; </w:t>
      </w:r>
      <w:r w:rsidRPr="00915EEA">
        <w:rPr>
          <w:rStyle w:val="MyCodeChar"/>
        </w:rPr>
        <w:t>git init</w:t>
      </w:r>
    </w:p>
    <w:p w14:paraId="3CB451B7" w14:textId="77777777" w:rsidR="008C736B" w:rsidRDefault="00B307B7" w:rsidP="00B307B7">
      <w:pPr>
        <w:pStyle w:val="Normalnoindent"/>
        <w:numPr>
          <w:ilvl w:val="0"/>
          <w:numId w:val="20"/>
        </w:numPr>
      </w:pPr>
      <w:r>
        <w:lastRenderedPageBreak/>
        <w:t xml:space="preserve">Go to the page </w:t>
      </w:r>
    </w:p>
    <w:p w14:paraId="424C6FAE" w14:textId="42580DD9" w:rsidR="00B307B7" w:rsidRDefault="00000000" w:rsidP="008C736B">
      <w:pPr>
        <w:pStyle w:val="Normalnoindent"/>
        <w:ind w:left="1080"/>
      </w:pPr>
      <w:hyperlink r:id="rId17" w:history="1">
        <w:r w:rsidR="008C736B" w:rsidRPr="00946DEC">
          <w:rPr>
            <w:rStyle w:val="Hyperlink"/>
          </w:rPr>
          <w:t>https://github.com/oi-nam-presales/IdentityManager-Nam-Presales.Imx</w:t>
        </w:r>
      </w:hyperlink>
      <w:r w:rsidR="00B307B7">
        <w:t xml:space="preserve">. </w:t>
      </w:r>
    </w:p>
    <w:p w14:paraId="7918D4DF" w14:textId="77777777" w:rsidR="008C736B" w:rsidRDefault="00B307B7" w:rsidP="00B307B7">
      <w:pPr>
        <w:pStyle w:val="Normalnoindent"/>
        <w:numPr>
          <w:ilvl w:val="0"/>
          <w:numId w:val="20"/>
        </w:numPr>
      </w:pPr>
      <w:r w:rsidRPr="00586788">
        <w:t xml:space="preserve">Click on Green "Code" button, copy URL: </w:t>
      </w:r>
    </w:p>
    <w:p w14:paraId="096538A3" w14:textId="26C1DD29" w:rsidR="00B307B7" w:rsidRDefault="00000000" w:rsidP="008C736B">
      <w:pPr>
        <w:pStyle w:val="Normalnoindent"/>
        <w:ind w:left="1080"/>
      </w:pPr>
      <w:hyperlink r:id="rId18" w:history="1">
        <w:r w:rsidR="008C736B" w:rsidRPr="00946DEC">
          <w:rPr>
            <w:rStyle w:val="Hyperlink"/>
          </w:rPr>
          <w:t>https://github.com/oi-nam-presales/IdentityManager-Nam-Presales.Imx.git</w:t>
        </w:r>
      </w:hyperlink>
      <w:r w:rsidR="00B307B7">
        <w:rPr>
          <w:rStyle w:val="Hyperlink"/>
        </w:rPr>
        <w:t xml:space="preserve"> </w:t>
      </w:r>
    </w:p>
    <w:p w14:paraId="693ED0AD" w14:textId="673ECBF4" w:rsidR="00B307B7" w:rsidRDefault="00B307B7" w:rsidP="00B307B7">
      <w:pPr>
        <w:pStyle w:val="Normalnoindent"/>
        <w:numPr>
          <w:ilvl w:val="0"/>
          <w:numId w:val="20"/>
        </w:numPr>
      </w:pPr>
      <w:r>
        <w:t xml:space="preserve">Command Line: </w:t>
      </w:r>
    </w:p>
    <w:p w14:paraId="01201896" w14:textId="318CBCF6" w:rsidR="00586788" w:rsidRPr="00586788" w:rsidRDefault="00586788" w:rsidP="00757B01">
      <w:pPr>
        <w:pStyle w:val="Normalnoindent"/>
        <w:numPr>
          <w:ilvl w:val="0"/>
          <w:numId w:val="19"/>
        </w:numPr>
        <w:rPr>
          <w:rStyle w:val="MyNoteChar"/>
          <w:rFonts w:ascii="Verdana" w:hAnsi="Verdana"/>
          <w:sz w:val="20"/>
          <w:shd w:val="clear" w:color="auto" w:fill="auto"/>
        </w:rPr>
      </w:pPr>
      <w:r>
        <w:t xml:space="preserve">C:\Projects\WebPortalV9&gt; </w:t>
      </w:r>
      <w:r w:rsidRPr="008C736B">
        <w:rPr>
          <w:rStyle w:val="MyCodeChar"/>
        </w:rPr>
        <w:t xml:space="preserve">git clone </w:t>
      </w:r>
      <w:hyperlink r:id="rId19" w:history="1">
        <w:r w:rsidRPr="008C736B">
          <w:rPr>
            <w:rStyle w:val="MyCodeChar"/>
          </w:rPr>
          <w:t>https://github.com/oi-nam-presales/IdentityManager-Nam-Presales.Imx.git</w:t>
        </w:r>
      </w:hyperlink>
    </w:p>
    <w:p w14:paraId="4374C079" w14:textId="30F6B5D8" w:rsidR="00586788" w:rsidRDefault="00586788" w:rsidP="00757B01">
      <w:pPr>
        <w:pStyle w:val="Normalnoindent"/>
        <w:numPr>
          <w:ilvl w:val="0"/>
          <w:numId w:val="20"/>
        </w:numPr>
      </w:pPr>
      <w:r w:rsidRPr="00586788">
        <w:t xml:space="preserve">Create new branch if </w:t>
      </w:r>
      <w:r w:rsidRPr="00586788">
        <w:rPr>
          <w:b/>
          <w:bCs/>
        </w:rPr>
        <w:t>necessary</w:t>
      </w:r>
      <w:r w:rsidRPr="00586788">
        <w:t>:</w:t>
      </w:r>
      <w:r w:rsidR="00B307B7">
        <w:br/>
      </w:r>
      <w:r w:rsidR="00B307B7" w:rsidRPr="00B307B7">
        <w:rPr>
          <w:highlight w:val="yellow"/>
        </w:rPr>
        <w:t xml:space="preserve">For this lab it is unnecessary. The branch is already created: </w:t>
      </w:r>
      <w:r w:rsidR="00B307B7" w:rsidRPr="00B307B7">
        <w:rPr>
          <w:rStyle w:val="Style1Char"/>
          <w:b/>
          <w:bCs/>
          <w:highlight w:val="yellow"/>
        </w:rPr>
        <w:t>v91/UNITE/Start</w:t>
      </w:r>
    </w:p>
    <w:p w14:paraId="070B5C4B" w14:textId="3FC6899E" w:rsidR="00586788" w:rsidRDefault="00586788" w:rsidP="00757B01">
      <w:pPr>
        <w:pStyle w:val="Normalnoindent"/>
        <w:numPr>
          <w:ilvl w:val="0"/>
          <w:numId w:val="21"/>
        </w:numPr>
      </w:pPr>
      <w:r>
        <w:t>In GitHub web site click on Branches button</w:t>
      </w:r>
      <w:r w:rsidR="007F45BE">
        <w:t>.</w:t>
      </w:r>
      <w:r w:rsidR="007D2A7A">
        <w:t xml:space="preserve"> </w:t>
      </w:r>
    </w:p>
    <w:p w14:paraId="59E06E41" w14:textId="1D59B4FE" w:rsidR="00586788" w:rsidRDefault="00586788" w:rsidP="00757B01">
      <w:pPr>
        <w:pStyle w:val="Normalnoindent"/>
        <w:numPr>
          <w:ilvl w:val="0"/>
          <w:numId w:val="21"/>
        </w:numPr>
      </w:pPr>
      <w:r>
        <w:t>Select New Branch button, give it a name, and select a Branch source.</w:t>
      </w:r>
    </w:p>
    <w:p w14:paraId="11F2989F" w14:textId="77777777" w:rsidR="00586788" w:rsidRDefault="00586788" w:rsidP="00586788">
      <w:pPr>
        <w:pStyle w:val="Note"/>
        <w:ind w:left="1800"/>
      </w:pPr>
      <w:r w:rsidRPr="00586788">
        <w:rPr>
          <w:b/>
          <w:bCs/>
        </w:rPr>
        <w:t>Branch source</w:t>
      </w:r>
      <w:r>
        <w:t>:</w:t>
      </w:r>
    </w:p>
    <w:p w14:paraId="22D5B98C" w14:textId="77777777" w:rsidR="00586788" w:rsidRDefault="00586788" w:rsidP="00586788">
      <w:pPr>
        <w:pStyle w:val="Note"/>
        <w:ind w:left="1800"/>
      </w:pPr>
      <w:r>
        <w:t>R&amp;D creates a branch per major release of the IM.</w:t>
      </w:r>
    </w:p>
    <w:p w14:paraId="7C3BE2A8" w14:textId="77777777" w:rsidR="00586788" w:rsidRDefault="00586788" w:rsidP="00586788">
      <w:pPr>
        <w:pStyle w:val="Note"/>
        <w:ind w:left="1800"/>
      </w:pPr>
      <w:r>
        <w:t>Initial code from R&amp;D for version 9 will be in the V90 branch.</w:t>
      </w:r>
    </w:p>
    <w:p w14:paraId="20734D15" w14:textId="3B7123AE" w:rsidR="00586788" w:rsidRDefault="00586788" w:rsidP="00586788">
      <w:pPr>
        <w:pStyle w:val="Note"/>
        <w:ind w:left="1800"/>
      </w:pPr>
      <w:r>
        <w:t>We can create a branch per feature or branch per user. We can also create a branch from another branch (source branch) if we want to get all changes from that branch and continue developing on top of that.</w:t>
      </w:r>
    </w:p>
    <w:p w14:paraId="0814EE82" w14:textId="32461356" w:rsidR="00586788" w:rsidRDefault="00586788" w:rsidP="00586788">
      <w:pPr>
        <w:pStyle w:val="Note"/>
        <w:ind w:left="1800"/>
      </w:pPr>
      <w:r>
        <w:t>Or we don’t have to create a new branch and use existing one.</w:t>
      </w:r>
    </w:p>
    <w:p w14:paraId="45609625" w14:textId="55D3694F" w:rsidR="007F45BE" w:rsidRDefault="007F45BE" w:rsidP="007F45BE">
      <w:pPr>
        <w:ind w:left="1440"/>
      </w:pPr>
      <w:r>
        <w:rPr>
          <w:noProof/>
        </w:rPr>
        <w:drawing>
          <wp:inline distT="0" distB="0" distL="0" distR="0" wp14:anchorId="23FD3460" wp14:editId="433DC47F">
            <wp:extent cx="5334000" cy="12700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3299" cy="1274595"/>
                    </a:xfrm>
                    <a:prstGeom prst="rect">
                      <a:avLst/>
                    </a:prstGeom>
                  </pic:spPr>
                </pic:pic>
              </a:graphicData>
            </a:graphic>
          </wp:inline>
        </w:drawing>
      </w:r>
    </w:p>
    <w:p w14:paraId="2A7BD9A9" w14:textId="5A428C6C" w:rsidR="007F45BE" w:rsidRDefault="007F45BE" w:rsidP="007F45BE">
      <w:pPr>
        <w:ind w:left="1440"/>
      </w:pPr>
      <w:r>
        <w:rPr>
          <w:noProof/>
        </w:rPr>
        <w:lastRenderedPageBreak/>
        <w:drawing>
          <wp:inline distT="0" distB="0" distL="0" distR="0" wp14:anchorId="4CA5E402" wp14:editId="59796767">
            <wp:extent cx="5346330" cy="1844675"/>
            <wp:effectExtent l="0" t="0" r="698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2616" cy="1853745"/>
                    </a:xfrm>
                    <a:prstGeom prst="rect">
                      <a:avLst/>
                    </a:prstGeom>
                  </pic:spPr>
                </pic:pic>
              </a:graphicData>
            </a:graphic>
          </wp:inline>
        </w:drawing>
      </w:r>
    </w:p>
    <w:p w14:paraId="4611F927" w14:textId="33A80E69" w:rsidR="007F45BE" w:rsidRDefault="007F45BE" w:rsidP="007F45BE">
      <w:pPr>
        <w:ind w:left="1440"/>
      </w:pPr>
      <w:r>
        <w:rPr>
          <w:noProof/>
        </w:rPr>
        <w:drawing>
          <wp:inline distT="0" distB="0" distL="0" distR="0" wp14:anchorId="3B3087A6" wp14:editId="30017EFB">
            <wp:extent cx="2867198" cy="22161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9614" cy="2218018"/>
                    </a:xfrm>
                    <a:prstGeom prst="rect">
                      <a:avLst/>
                    </a:prstGeom>
                  </pic:spPr>
                </pic:pic>
              </a:graphicData>
            </a:graphic>
          </wp:inline>
        </w:drawing>
      </w:r>
    </w:p>
    <w:p w14:paraId="513DA4F1" w14:textId="31BA10CB" w:rsidR="007F45BE" w:rsidRDefault="007F45BE" w:rsidP="00757B01">
      <w:pPr>
        <w:pStyle w:val="Normalnoindent"/>
        <w:numPr>
          <w:ilvl w:val="0"/>
          <w:numId w:val="20"/>
        </w:numPr>
      </w:pPr>
      <w:r>
        <w:t>Open VS Code</w:t>
      </w:r>
    </w:p>
    <w:p w14:paraId="4A22FD62" w14:textId="475BE010" w:rsidR="007F45BE" w:rsidRDefault="007F45BE" w:rsidP="007F45BE">
      <w:pPr>
        <w:pStyle w:val="Normalnoindent"/>
        <w:ind w:left="1080"/>
        <w:rPr>
          <w:rStyle w:val="MyNoteChar"/>
        </w:rPr>
      </w:pPr>
      <w:r>
        <w:t xml:space="preserve">Then: </w:t>
      </w:r>
      <w:r w:rsidRPr="007F45BE">
        <w:rPr>
          <w:rStyle w:val="MyNoteChar"/>
        </w:rPr>
        <w:t>File -&gt; Open Folder</w:t>
      </w:r>
      <w:r w:rsidRPr="007F45BE">
        <w:t xml:space="preserve"> -&gt; browse to </w:t>
      </w:r>
      <w:r w:rsidRPr="007F45BE">
        <w:rPr>
          <w:rStyle w:val="MyNoteChar"/>
        </w:rPr>
        <w:t>C:\Projects\WebPortalV9\IdentityManager-Nam-Presales.Imx\imxweb</w:t>
      </w:r>
    </w:p>
    <w:p w14:paraId="07628A82" w14:textId="11171A2B" w:rsidR="00E475B9" w:rsidRDefault="00E475B9" w:rsidP="00E475B9">
      <w:pPr>
        <w:pStyle w:val="Normalnoindent"/>
        <w:rPr>
          <w:rStyle w:val="MyNoteChar"/>
        </w:rPr>
      </w:pPr>
    </w:p>
    <w:p w14:paraId="3E5394ED" w14:textId="21B29E50" w:rsidR="00E475B9" w:rsidRDefault="00E475B9" w:rsidP="00757B01">
      <w:pPr>
        <w:pStyle w:val="Normalnoindent"/>
        <w:numPr>
          <w:ilvl w:val="0"/>
          <w:numId w:val="20"/>
        </w:numPr>
      </w:pPr>
      <w:r w:rsidRPr="00E475B9">
        <w:t>Set current branch in VS Code</w:t>
      </w:r>
      <w:r>
        <w:t>:</w:t>
      </w:r>
      <w:r w:rsidR="00FA6131">
        <w:t xml:space="preserve"> </w:t>
      </w:r>
      <w:r w:rsidR="00FA6131" w:rsidRPr="00FA6131">
        <w:rPr>
          <w:rStyle w:val="Style1Char"/>
        </w:rPr>
        <w:t>See im</w:t>
      </w:r>
      <w:r w:rsidR="00FA6131">
        <w:rPr>
          <w:rStyle w:val="Style1Char"/>
        </w:rPr>
        <w:t>a</w:t>
      </w:r>
      <w:r w:rsidR="00FA6131" w:rsidRPr="00FA6131">
        <w:rPr>
          <w:rStyle w:val="Style1Char"/>
        </w:rPr>
        <w:t>ge below</w:t>
      </w:r>
    </w:p>
    <w:p w14:paraId="4F42ED08" w14:textId="69CA7A33" w:rsidR="00E475B9" w:rsidRDefault="00E475B9" w:rsidP="00E475B9">
      <w:pPr>
        <w:pStyle w:val="Normalnoindent"/>
        <w:ind w:left="1080"/>
      </w:pPr>
      <w:r w:rsidRPr="00E475B9">
        <w:t xml:space="preserve">In </w:t>
      </w:r>
      <w:r w:rsidRPr="003A20A9">
        <w:rPr>
          <w:rStyle w:val="MyNoteChar"/>
        </w:rPr>
        <w:t>Source Control tab</w:t>
      </w:r>
      <w:r w:rsidR="003A20A9" w:rsidRPr="003A20A9">
        <w:rPr>
          <w:rStyle w:val="MyNoteChar"/>
        </w:rPr>
        <w:t xml:space="preserve"> (1)</w:t>
      </w:r>
      <w:r w:rsidRPr="00E475B9">
        <w:t xml:space="preserve"> -&gt; Under </w:t>
      </w:r>
      <w:r w:rsidRPr="003A20A9">
        <w:rPr>
          <w:rStyle w:val="MyNoteChar"/>
        </w:rPr>
        <w:t>Remotes</w:t>
      </w:r>
      <w:r w:rsidR="003A20A9" w:rsidRPr="003A20A9">
        <w:rPr>
          <w:rStyle w:val="MyNoteChar"/>
        </w:rPr>
        <w:t xml:space="preserve"> (2)</w:t>
      </w:r>
      <w:r w:rsidRPr="00E475B9">
        <w:t xml:space="preserve"> open </w:t>
      </w:r>
      <w:r w:rsidR="003C7D2A">
        <w:rPr>
          <w:rStyle w:val="MyNoteChar"/>
        </w:rPr>
        <w:t>UNITE</w:t>
      </w:r>
      <w:r w:rsidR="003A20A9" w:rsidRPr="003A20A9">
        <w:rPr>
          <w:rStyle w:val="MyNoteChar"/>
        </w:rPr>
        <w:t xml:space="preserve"> folder</w:t>
      </w:r>
      <w:r w:rsidRPr="00E475B9">
        <w:t xml:space="preserve"> -&gt; Select </w:t>
      </w:r>
      <w:r w:rsidR="003C7D2A" w:rsidRPr="003C7D2A">
        <w:rPr>
          <w:rStyle w:val="Style1Char"/>
        </w:rPr>
        <w:t>Start</w:t>
      </w:r>
      <w:r w:rsidR="003C7D2A">
        <w:t xml:space="preserve"> </w:t>
      </w:r>
      <w:r w:rsidR="003A20A9">
        <w:t>-&gt;</w:t>
      </w:r>
      <w:r w:rsidRPr="00E475B9">
        <w:t xml:space="preserve"> click on </w:t>
      </w:r>
      <w:r w:rsidRPr="003A20A9">
        <w:rPr>
          <w:rStyle w:val="MyNoteChar"/>
        </w:rPr>
        <w:t>Switch to another branch</w:t>
      </w:r>
      <w:r w:rsidR="003A20A9">
        <w:rPr>
          <w:rStyle w:val="MyNoteChar"/>
        </w:rPr>
        <w:t xml:space="preserve"> (3)</w:t>
      </w:r>
      <w:r w:rsidRPr="00E475B9">
        <w:t xml:space="preserve"> (Rounde</w:t>
      </w:r>
      <w:r w:rsidR="005F4ADA">
        <w:t>d</w:t>
      </w:r>
      <w:r w:rsidRPr="00E475B9">
        <w:t xml:space="preserve"> arrow) -</w:t>
      </w:r>
      <w:r w:rsidR="003A20A9">
        <w:t>&gt;</w:t>
      </w:r>
      <w:r w:rsidRPr="00E475B9">
        <w:t xml:space="preserve"> your branch </w:t>
      </w:r>
      <w:r w:rsidR="003A20A9">
        <w:t xml:space="preserve">becomes marked as current under </w:t>
      </w:r>
      <w:r w:rsidR="003A20A9" w:rsidRPr="003A20A9">
        <w:rPr>
          <w:rStyle w:val="MyNoteChar"/>
        </w:rPr>
        <w:t>Branches</w:t>
      </w:r>
      <w:r w:rsidR="003A20A9">
        <w:t xml:space="preserve"> – </w:t>
      </w:r>
      <w:r w:rsidR="003C7D2A">
        <w:rPr>
          <w:rStyle w:val="MyNoteChar"/>
        </w:rPr>
        <w:t>UNITE</w:t>
      </w:r>
      <w:r w:rsidR="003A20A9" w:rsidRPr="003A20A9">
        <w:rPr>
          <w:rStyle w:val="MyNoteChar"/>
        </w:rPr>
        <w:t>/</w:t>
      </w:r>
      <w:r w:rsidR="003C7D2A">
        <w:rPr>
          <w:rStyle w:val="MyNoteChar"/>
        </w:rPr>
        <w:t>Start</w:t>
      </w:r>
      <w:r w:rsidR="003A20A9">
        <w:t xml:space="preserve"> (4)</w:t>
      </w:r>
      <w:r w:rsidRPr="00E475B9">
        <w:t>.</w:t>
      </w:r>
    </w:p>
    <w:p w14:paraId="22DB44EE" w14:textId="4D30293C" w:rsidR="003A20A9" w:rsidRDefault="003A20A9" w:rsidP="003A20A9">
      <w:pPr>
        <w:pStyle w:val="Normalnoindent"/>
        <w:ind w:left="2160"/>
      </w:pPr>
      <w:r>
        <w:rPr>
          <w:noProof/>
        </w:rPr>
        <w:lastRenderedPageBreak/>
        <w:drawing>
          <wp:inline distT="0" distB="0" distL="0" distR="0" wp14:anchorId="02F13EC3" wp14:editId="4F579A6B">
            <wp:extent cx="3238500" cy="4410171"/>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42691" cy="4415878"/>
                    </a:xfrm>
                    <a:prstGeom prst="rect">
                      <a:avLst/>
                    </a:prstGeom>
                  </pic:spPr>
                </pic:pic>
              </a:graphicData>
            </a:graphic>
          </wp:inline>
        </w:drawing>
      </w:r>
    </w:p>
    <w:p w14:paraId="72B9EC5D" w14:textId="77777777" w:rsidR="00FA6131" w:rsidRDefault="00FA6131" w:rsidP="00FA6131">
      <w:pPr>
        <w:pStyle w:val="Normalnoindent"/>
        <w:ind w:left="2160"/>
      </w:pPr>
      <w:r>
        <w:t>You might need to press enter if pop-up windows appear:</w:t>
      </w:r>
      <w:r>
        <w:br/>
      </w:r>
      <w:r>
        <w:rPr>
          <w:noProof/>
        </w:rPr>
        <w:drawing>
          <wp:inline distT="0" distB="0" distL="0" distR="0" wp14:anchorId="61AD9E0D" wp14:editId="5C9532B6">
            <wp:extent cx="4960620" cy="98301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5393" cy="987919"/>
                    </a:xfrm>
                    <a:prstGeom prst="rect">
                      <a:avLst/>
                    </a:prstGeom>
                  </pic:spPr>
                </pic:pic>
              </a:graphicData>
            </a:graphic>
          </wp:inline>
        </w:drawing>
      </w:r>
    </w:p>
    <w:p w14:paraId="4BAACE52" w14:textId="77777777" w:rsidR="00FA6131" w:rsidRDefault="00FA6131" w:rsidP="003A20A9">
      <w:pPr>
        <w:pStyle w:val="Normalnoindent"/>
        <w:ind w:left="2160"/>
      </w:pPr>
    </w:p>
    <w:p w14:paraId="6CA154C3" w14:textId="1887823D" w:rsidR="00444283" w:rsidRDefault="003A20A9" w:rsidP="00757B01">
      <w:pPr>
        <w:pStyle w:val="Normalnoindent"/>
        <w:numPr>
          <w:ilvl w:val="0"/>
          <w:numId w:val="20"/>
        </w:numPr>
      </w:pPr>
      <w:r>
        <w:t>Install Angular</w:t>
      </w:r>
      <w:r w:rsidR="000D1F02">
        <w:t xml:space="preserve"> if not installed yet</w:t>
      </w:r>
      <w:r>
        <w:t xml:space="preserve">. </w:t>
      </w:r>
    </w:p>
    <w:p w14:paraId="1E75F3D7" w14:textId="1214BA34" w:rsidR="000D1F02" w:rsidRDefault="000D1F02" w:rsidP="00A839D7">
      <w:pPr>
        <w:pStyle w:val="Style1"/>
      </w:pPr>
      <w:r>
        <w:t xml:space="preserve">To check </w:t>
      </w:r>
      <w:r w:rsidR="00D5171D">
        <w:t xml:space="preserve">if Angular is </w:t>
      </w:r>
      <w:r>
        <w:t xml:space="preserve">installed </w:t>
      </w:r>
      <w:r w:rsidR="00D5171D">
        <w:t xml:space="preserve">and version - </w:t>
      </w:r>
      <w:r>
        <w:t xml:space="preserve">run command </w:t>
      </w:r>
      <w:r w:rsidRPr="00D5171D">
        <w:rPr>
          <w:b/>
          <w:bCs/>
        </w:rPr>
        <w:t xml:space="preserve">ng </w:t>
      </w:r>
      <w:r w:rsidR="00774DBD">
        <w:rPr>
          <w:b/>
          <w:bCs/>
        </w:rPr>
        <w:t>-</w:t>
      </w:r>
      <w:r w:rsidRPr="00D5171D">
        <w:rPr>
          <w:b/>
          <w:bCs/>
        </w:rPr>
        <w:t xml:space="preserve">–version </w:t>
      </w:r>
      <w:r>
        <w:t>in command prompt.</w:t>
      </w:r>
    </w:p>
    <w:p w14:paraId="180CB727" w14:textId="77777777" w:rsidR="00D5171D" w:rsidRDefault="00D5171D" w:rsidP="00D5171D">
      <w:pPr>
        <w:pStyle w:val="Normalnoindent"/>
        <w:ind w:left="1440"/>
      </w:pPr>
    </w:p>
    <w:p w14:paraId="385B8F2E" w14:textId="6DEC29CE" w:rsidR="00444283" w:rsidRDefault="00444283" w:rsidP="00757B01">
      <w:pPr>
        <w:pStyle w:val="Normalnoindent"/>
        <w:numPr>
          <w:ilvl w:val="0"/>
          <w:numId w:val="22"/>
        </w:numPr>
      </w:pPr>
      <w:r>
        <w:t>Click</w:t>
      </w:r>
      <w:r w:rsidR="0088654F">
        <w:t xml:space="preserve"> Terminal menu</w:t>
      </w:r>
      <w:r>
        <w:t xml:space="preserve"> to add a terminal </w:t>
      </w:r>
    </w:p>
    <w:p w14:paraId="684B3F39" w14:textId="01802318" w:rsidR="00444283" w:rsidRDefault="00444283" w:rsidP="00757B01">
      <w:pPr>
        <w:pStyle w:val="Normalnoindent"/>
        <w:numPr>
          <w:ilvl w:val="0"/>
          <w:numId w:val="22"/>
        </w:numPr>
      </w:pPr>
      <w:r>
        <w:t>New terminal</w:t>
      </w:r>
    </w:p>
    <w:p w14:paraId="386571A3" w14:textId="08DFA09A" w:rsidR="003A20A9" w:rsidRDefault="00444283" w:rsidP="00757B01">
      <w:pPr>
        <w:pStyle w:val="Normalnoindent"/>
        <w:numPr>
          <w:ilvl w:val="0"/>
          <w:numId w:val="22"/>
        </w:numPr>
      </w:pPr>
      <w:r>
        <w:lastRenderedPageBreak/>
        <w:t>R</w:t>
      </w:r>
      <w:r w:rsidR="003A20A9">
        <w:t>un command:</w:t>
      </w:r>
    </w:p>
    <w:p w14:paraId="26C55F5F" w14:textId="30394956" w:rsidR="003A20A9" w:rsidRPr="00707D25" w:rsidRDefault="003A20A9" w:rsidP="00A839D7">
      <w:pPr>
        <w:pStyle w:val="MyCode"/>
      </w:pPr>
      <w:r w:rsidRPr="00707D25">
        <w:t>npm install --save-dev @angular/cli@latest (Locally) (use: @13.3 for specific version)</w:t>
      </w:r>
    </w:p>
    <w:p w14:paraId="73E3890A" w14:textId="77777777" w:rsidR="00D5171D" w:rsidRDefault="003A20A9" w:rsidP="00A839D7">
      <w:pPr>
        <w:pStyle w:val="MyCode"/>
      </w:pPr>
      <w:r w:rsidRPr="005B3FCA">
        <w:t>npm install -g @angular/</w:t>
      </w:r>
      <w:r w:rsidRPr="00707D25">
        <w:t xml:space="preserve">cli </w:t>
      </w:r>
    </w:p>
    <w:p w14:paraId="31AD8BDD" w14:textId="77777777" w:rsidR="00D5171D" w:rsidRDefault="00D5171D" w:rsidP="00A839D7">
      <w:pPr>
        <w:pStyle w:val="MyCode"/>
      </w:pPr>
      <w:r>
        <w:t xml:space="preserve"> </w:t>
      </w:r>
      <w:r w:rsidR="003A20A9" w:rsidRPr="00707D25">
        <w:t xml:space="preserve">OR </w:t>
      </w:r>
    </w:p>
    <w:p w14:paraId="433B9598" w14:textId="159EF1F4" w:rsidR="003A20A9" w:rsidRPr="00707D25" w:rsidRDefault="00D5171D" w:rsidP="00A839D7">
      <w:pPr>
        <w:pStyle w:val="MyCode"/>
      </w:pPr>
      <w:r w:rsidRPr="005B3FCA">
        <w:t xml:space="preserve">npm install -g </w:t>
      </w:r>
      <w:r w:rsidR="003A20A9" w:rsidRPr="00707D25">
        <w:t>@angular/cli@1</w:t>
      </w:r>
      <w:r w:rsidR="00444283" w:rsidRPr="00707D25">
        <w:t>3</w:t>
      </w:r>
      <w:r w:rsidR="003A20A9" w:rsidRPr="00707D25">
        <w:t>.</w:t>
      </w:r>
      <w:r w:rsidR="00444283" w:rsidRPr="00707D25">
        <w:t>3</w:t>
      </w:r>
      <w:r w:rsidR="003A20A9" w:rsidRPr="00707D25">
        <w:t xml:space="preserve"> </w:t>
      </w:r>
      <w:r>
        <w:t>(for specific version)</w:t>
      </w:r>
    </w:p>
    <w:p w14:paraId="52DB2EF6" w14:textId="7C5FD1F1" w:rsidR="00444283" w:rsidRDefault="00444283" w:rsidP="003A20A9">
      <w:pPr>
        <w:pStyle w:val="Normalnoindent"/>
        <w:ind w:left="1080"/>
      </w:pPr>
    </w:p>
    <w:p w14:paraId="0305FCE5" w14:textId="10A9F020" w:rsidR="00A924DD" w:rsidRDefault="00A924DD" w:rsidP="003A20A9">
      <w:pPr>
        <w:pStyle w:val="Normalnoindent"/>
        <w:ind w:left="1080"/>
      </w:pPr>
      <w:r>
        <w:rPr>
          <w:noProof/>
        </w:rPr>
        <w:drawing>
          <wp:inline distT="0" distB="0" distL="0" distR="0" wp14:anchorId="626DB864" wp14:editId="0B496C8C">
            <wp:extent cx="5519890" cy="9017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0887" cy="901863"/>
                    </a:xfrm>
                    <a:prstGeom prst="rect">
                      <a:avLst/>
                    </a:prstGeom>
                  </pic:spPr>
                </pic:pic>
              </a:graphicData>
            </a:graphic>
          </wp:inline>
        </w:drawing>
      </w:r>
    </w:p>
    <w:p w14:paraId="3C7356B0" w14:textId="740A075D" w:rsidR="00444283" w:rsidRDefault="00444283" w:rsidP="003A20A9">
      <w:pPr>
        <w:pStyle w:val="Normalnoindent"/>
        <w:ind w:left="1080"/>
      </w:pPr>
      <w:r>
        <w:t>You can see wh</w:t>
      </w:r>
      <w:r w:rsidR="00D5171D">
        <w:t>ich</w:t>
      </w:r>
      <w:r>
        <w:t xml:space="preserve"> version of Angular to install in the VS Code Explorer (1) file package.json:</w:t>
      </w:r>
    </w:p>
    <w:p w14:paraId="704D330D" w14:textId="7AEB56D5" w:rsidR="00444283" w:rsidRDefault="00444283" w:rsidP="00444283">
      <w:pPr>
        <w:pStyle w:val="Normalnoindent"/>
        <w:ind w:left="2160"/>
        <w:rPr>
          <w:noProof/>
        </w:rPr>
      </w:pPr>
      <w:r>
        <w:rPr>
          <w:noProof/>
        </w:rPr>
        <w:drawing>
          <wp:inline distT="0" distB="0" distL="0" distR="0" wp14:anchorId="1A55388E" wp14:editId="6C732DAA">
            <wp:extent cx="1498600" cy="3255579"/>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02823" cy="3264754"/>
                    </a:xfrm>
                    <a:prstGeom prst="rect">
                      <a:avLst/>
                    </a:prstGeom>
                  </pic:spPr>
                </pic:pic>
              </a:graphicData>
            </a:graphic>
          </wp:inline>
        </w:drawing>
      </w:r>
      <w:r w:rsidR="00BC5B19" w:rsidRPr="00BC5B19">
        <w:rPr>
          <w:noProof/>
        </w:rPr>
        <w:t xml:space="preserve"> </w:t>
      </w:r>
      <w:r w:rsidR="00BC5B19">
        <w:rPr>
          <w:noProof/>
        </w:rPr>
        <w:t xml:space="preserve">    </w:t>
      </w:r>
      <w:r w:rsidR="00BC5B19">
        <w:rPr>
          <w:noProof/>
        </w:rPr>
        <w:drawing>
          <wp:inline distT="0" distB="0" distL="0" distR="0" wp14:anchorId="01088548" wp14:editId="1CC5C3A6">
            <wp:extent cx="2127250" cy="799892"/>
            <wp:effectExtent l="0" t="0" r="635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36185" cy="803252"/>
                    </a:xfrm>
                    <a:prstGeom prst="rect">
                      <a:avLst/>
                    </a:prstGeom>
                  </pic:spPr>
                </pic:pic>
              </a:graphicData>
            </a:graphic>
          </wp:inline>
        </w:drawing>
      </w:r>
    </w:p>
    <w:p w14:paraId="316F1367" w14:textId="274131AB" w:rsidR="001A2B51" w:rsidRDefault="006F16D2" w:rsidP="00757B01">
      <w:pPr>
        <w:pStyle w:val="Normalnoindent"/>
        <w:numPr>
          <w:ilvl w:val="0"/>
          <w:numId w:val="20"/>
        </w:numPr>
      </w:pPr>
      <w:r>
        <w:t>Install</w:t>
      </w:r>
      <w:r w:rsidR="00856AF6">
        <w:t xml:space="preserve"> node</w:t>
      </w:r>
      <w:r>
        <w:t xml:space="preserve"> modules </w:t>
      </w:r>
      <w:r w:rsidR="00856AF6">
        <w:t xml:space="preserve">the </w:t>
      </w:r>
      <w:r>
        <w:t>portal is dependent on:</w:t>
      </w:r>
      <w:r>
        <w:br/>
      </w:r>
      <w:r w:rsidR="001A2B51" w:rsidRPr="001A2B51">
        <w:t xml:space="preserve">In VS Code terminal run: </w:t>
      </w:r>
      <w:r w:rsidR="001A2B51" w:rsidRPr="00707D25">
        <w:rPr>
          <w:rStyle w:val="MyCodeChar"/>
        </w:rPr>
        <w:t>npm install</w:t>
      </w:r>
      <w:r w:rsidR="001A2B51" w:rsidRPr="001A2B51">
        <w:t>.</w:t>
      </w:r>
      <w:r w:rsidR="001A2B51">
        <w:t xml:space="preserve"> </w:t>
      </w:r>
      <w:r w:rsidR="00856AF6">
        <w:t xml:space="preserve">New folder </w:t>
      </w:r>
      <w:r w:rsidR="00856AF6" w:rsidRPr="00FD2A8F">
        <w:rPr>
          <w:rStyle w:val="Style1Char"/>
          <w:rFonts w:ascii="Courier New" w:hAnsi="Courier New" w:cs="Courier New"/>
        </w:rPr>
        <w:t>node_modules</w:t>
      </w:r>
      <w:r w:rsidR="00856AF6">
        <w:t xml:space="preserve"> appear under folder IMXWEB</w:t>
      </w:r>
    </w:p>
    <w:p w14:paraId="180ED415" w14:textId="35425D73" w:rsidR="001A2B51" w:rsidRDefault="006F16D2" w:rsidP="00757B01">
      <w:pPr>
        <w:pStyle w:val="Normalnoindent"/>
        <w:numPr>
          <w:ilvl w:val="0"/>
          <w:numId w:val="20"/>
        </w:numPr>
      </w:pPr>
      <w:r>
        <w:t>Build Libraries:</w:t>
      </w:r>
      <w:r>
        <w:br/>
      </w:r>
      <w:r w:rsidR="001A2B51" w:rsidRPr="001A2B51">
        <w:t xml:space="preserve">In VS Code terminal run: </w:t>
      </w:r>
      <w:r w:rsidR="001A2B51" w:rsidRPr="00707D25">
        <w:rPr>
          <w:rStyle w:val="MyCodeChar"/>
        </w:rPr>
        <w:t>npm run build qbm</w:t>
      </w:r>
      <w:r w:rsidR="001A2B51" w:rsidRPr="001A2B51">
        <w:t xml:space="preserve"> (then </w:t>
      </w:r>
      <w:r w:rsidR="001A2B51">
        <w:t xml:space="preserve">- </w:t>
      </w:r>
      <w:r w:rsidR="001A2B51" w:rsidRPr="00707D25">
        <w:rPr>
          <w:rStyle w:val="MyCodeChar"/>
        </w:rPr>
        <w:t>qer</w:t>
      </w:r>
      <w:r w:rsidR="001A2B51" w:rsidRPr="001A2B51">
        <w:t xml:space="preserve">, </w:t>
      </w:r>
      <w:r w:rsidR="001A2B51" w:rsidRPr="00707D25">
        <w:rPr>
          <w:rStyle w:val="MyCodeChar"/>
        </w:rPr>
        <w:t>tsb, etc.</w:t>
      </w:r>
      <w:r w:rsidR="001A2B51" w:rsidRPr="001A2B51">
        <w:t>).</w:t>
      </w:r>
      <w:r>
        <w:br/>
      </w:r>
      <w:r w:rsidR="0092267C">
        <w:t xml:space="preserve">More (as needed) - </w:t>
      </w:r>
      <w:r w:rsidR="0092267C" w:rsidRPr="0092267C">
        <w:t>att, rms, aad, aob, uci, cpl, hds, dpr, o3t, olg, pol</w:t>
      </w:r>
      <w:r>
        <w:t>, etc.</w:t>
      </w:r>
      <w:r>
        <w:br/>
      </w:r>
      <w:r w:rsidRPr="006F16D2">
        <w:lastRenderedPageBreak/>
        <w:t xml:space="preserve">See table "Angular libraries" </w:t>
      </w:r>
      <w:r w:rsidR="001A2B51">
        <w:t xml:space="preserve">at </w:t>
      </w:r>
      <w:hyperlink r:id="rId28" w:anchor="workspace-overview" w:history="1">
        <w:r w:rsidR="001A2B51" w:rsidRPr="001A2B51">
          <w:rPr>
            <w:rStyle w:val="Hyperlink"/>
          </w:rPr>
          <w:t>GitHub - OneIdentity/IdentityManager.Imx</w:t>
        </w:r>
      </w:hyperlink>
      <w:r w:rsidR="00856AF6">
        <w:rPr>
          <w:rStyle w:val="Hyperlink"/>
        </w:rPr>
        <w:t xml:space="preserve"> </w:t>
      </w:r>
      <w:r w:rsidR="00856AF6">
        <w:rPr>
          <w:rStyle w:val="Hyperlink"/>
        </w:rPr>
        <w:br/>
      </w:r>
      <w:r w:rsidR="00856AF6">
        <w:t xml:space="preserve">They appear in </w:t>
      </w:r>
      <w:r w:rsidR="00856AF6" w:rsidRPr="00FD2A8F">
        <w:rPr>
          <w:rStyle w:val="MyCodeChar"/>
        </w:rPr>
        <w:t>IMXWEB\dist\</w:t>
      </w:r>
      <w:r w:rsidR="00856AF6">
        <w:t xml:space="preserve"> etc.</w:t>
      </w:r>
    </w:p>
    <w:p w14:paraId="0982EB63" w14:textId="10FEC930" w:rsidR="006F16D2" w:rsidRDefault="006F16D2" w:rsidP="00757B01">
      <w:pPr>
        <w:pStyle w:val="Normalnoindent"/>
        <w:numPr>
          <w:ilvl w:val="0"/>
          <w:numId w:val="20"/>
        </w:numPr>
      </w:pPr>
      <w:r>
        <w:t xml:space="preserve">Build Applications: </w:t>
      </w:r>
      <w:r>
        <w:br/>
        <w:t xml:space="preserve">In VS Code terminal run: </w:t>
      </w:r>
      <w:r w:rsidRPr="00707D25">
        <w:rPr>
          <w:rStyle w:val="MyCodeChar"/>
        </w:rPr>
        <w:t>npm run build qbm-app-landingpage</w:t>
      </w:r>
      <w:r w:rsidRPr="006F16D2">
        <w:t xml:space="preserve"> (then </w:t>
      </w:r>
      <w:r w:rsidRPr="00707D25">
        <w:rPr>
          <w:rStyle w:val="MyCodeChar"/>
        </w:rPr>
        <w:t>qer-app-portal</w:t>
      </w:r>
      <w:r w:rsidRPr="006F16D2">
        <w:t>, etc...)</w:t>
      </w:r>
      <w:r>
        <w:br/>
      </w:r>
      <w:r w:rsidRPr="006F16D2">
        <w:t>See table "Angular apps" on page</w:t>
      </w:r>
      <w:r>
        <w:t xml:space="preserve"> </w:t>
      </w:r>
      <w:hyperlink r:id="rId29" w:anchor="workspace-overview" w:history="1">
        <w:r w:rsidRPr="001A2B51">
          <w:rPr>
            <w:rStyle w:val="Hyperlink"/>
          </w:rPr>
          <w:t>GitHub - OneIdentity/IdentityManager.Imx</w:t>
        </w:r>
      </w:hyperlink>
    </w:p>
    <w:p w14:paraId="1978FA53" w14:textId="7842C7E3" w:rsidR="006F16D2" w:rsidRDefault="006F16D2" w:rsidP="006F16D2">
      <w:pPr>
        <w:pStyle w:val="Normalnoindent"/>
        <w:ind w:left="720"/>
      </w:pPr>
    </w:p>
    <w:p w14:paraId="34FB39DD" w14:textId="34B94E36" w:rsidR="006F16D2" w:rsidRPr="00586BB5" w:rsidRDefault="00E01F7F" w:rsidP="00E01F7F">
      <w:pPr>
        <w:pStyle w:val="Note"/>
        <w:ind w:left="1080"/>
        <w:rPr>
          <w:rStyle w:val="Emphasis"/>
        </w:rPr>
      </w:pPr>
      <w:r w:rsidRPr="00586BB5">
        <w:rPr>
          <w:rStyle w:val="Emphasis"/>
        </w:rPr>
        <w:t>Now Web Portal is built and is ready to run</w:t>
      </w:r>
      <w:r w:rsidR="00856AF6" w:rsidRPr="00586BB5">
        <w:rPr>
          <w:rStyle w:val="Emphasis"/>
        </w:rPr>
        <w:t>!</w:t>
      </w:r>
    </w:p>
    <w:p w14:paraId="06DE41CB" w14:textId="77777777" w:rsidR="00E01F7F" w:rsidRPr="00E01F7F" w:rsidRDefault="00E01F7F" w:rsidP="00E01F7F"/>
    <w:p w14:paraId="71352DE8" w14:textId="294C06CD" w:rsidR="00BE7087" w:rsidRDefault="00E72C47" w:rsidP="00757B01">
      <w:pPr>
        <w:pStyle w:val="Heading3noindent"/>
        <w:numPr>
          <w:ilvl w:val="0"/>
          <w:numId w:val="15"/>
        </w:numPr>
      </w:pPr>
      <w:bookmarkStart w:id="22" w:name="_Toc120861090"/>
      <w:bookmarkStart w:id="23" w:name="_Toc128725187"/>
      <w:r>
        <w:t>Run Web Portal</w:t>
      </w:r>
      <w:bookmarkEnd w:id="22"/>
      <w:bookmarkEnd w:id="23"/>
    </w:p>
    <w:p w14:paraId="64ADBA3E" w14:textId="2F1839F7" w:rsidR="006F16D2" w:rsidRDefault="006F16D2" w:rsidP="006F16D2">
      <w:pPr>
        <w:pStyle w:val="Normalnoindent"/>
        <w:ind w:left="720"/>
      </w:pPr>
      <w:r>
        <w:t>To run Web Portal</w:t>
      </w:r>
      <w:r w:rsidR="00E01F7F">
        <w:t xml:space="preserve"> locally we need to run imxclient.exe first. It runs ApiServer locally.</w:t>
      </w:r>
    </w:p>
    <w:p w14:paraId="649FB62D" w14:textId="77777777" w:rsidR="00FD2A8F" w:rsidRPr="00FD2A8F" w:rsidRDefault="00E01F7F" w:rsidP="00757B01">
      <w:pPr>
        <w:pStyle w:val="Normalnoindent"/>
        <w:numPr>
          <w:ilvl w:val="0"/>
          <w:numId w:val="24"/>
        </w:numPr>
        <w:rPr>
          <w:rFonts w:ascii="Courier New" w:hAnsi="Courier New"/>
          <w:shd w:val="clear" w:color="auto" w:fill="D9D9D9" w:themeFill="background1" w:themeFillShade="D9"/>
        </w:rPr>
      </w:pPr>
      <w:r>
        <w:t>In Command Prompt run command:</w:t>
      </w:r>
    </w:p>
    <w:p w14:paraId="573146E6" w14:textId="60351AFD" w:rsidR="00E01F7F" w:rsidRPr="00707D25" w:rsidRDefault="00E01F7F" w:rsidP="00FD2A8F">
      <w:pPr>
        <w:pStyle w:val="Normalnoindent"/>
        <w:ind w:left="1080"/>
        <w:rPr>
          <w:rStyle w:val="MyCodeChar"/>
        </w:rPr>
      </w:pPr>
      <w:r w:rsidRPr="00FD2A8F">
        <w:rPr>
          <w:rStyle w:val="MyCodeChar"/>
          <w:sz w:val="16"/>
          <w:szCs w:val="16"/>
        </w:rPr>
        <w:t>"C:\Program Files\One Identity\One Identity Manager\imxclient.exe" run-apiserver -B</w:t>
      </w:r>
    </w:p>
    <w:p w14:paraId="165CBE4D" w14:textId="41018569" w:rsidR="00C35BC9" w:rsidRPr="00707D25" w:rsidRDefault="00C35BC9" w:rsidP="00C35BC9">
      <w:pPr>
        <w:pStyle w:val="Normalnoindent"/>
        <w:ind w:left="1080"/>
        <w:rPr>
          <w:rStyle w:val="MyCodeChar"/>
        </w:rPr>
      </w:pPr>
      <w:r>
        <w:rPr>
          <w:noProof/>
        </w:rPr>
        <w:drawing>
          <wp:inline distT="0" distB="0" distL="0" distR="0" wp14:anchorId="7267E33C" wp14:editId="168569B0">
            <wp:extent cx="4801016" cy="701101"/>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01016" cy="701101"/>
                    </a:xfrm>
                    <a:prstGeom prst="rect">
                      <a:avLst/>
                    </a:prstGeom>
                  </pic:spPr>
                </pic:pic>
              </a:graphicData>
            </a:graphic>
          </wp:inline>
        </w:drawing>
      </w:r>
    </w:p>
    <w:p w14:paraId="1FA0671C" w14:textId="2EFEC700" w:rsidR="00E01F7F" w:rsidRDefault="00E01F7F" w:rsidP="00757B01">
      <w:pPr>
        <w:pStyle w:val="Normalnoindent"/>
        <w:numPr>
          <w:ilvl w:val="0"/>
          <w:numId w:val="24"/>
        </w:numPr>
      </w:pPr>
      <w:r>
        <w:rPr>
          <w:noProof/>
        </w:rPr>
        <mc:AlternateContent>
          <mc:Choice Requires="wps">
            <w:drawing>
              <wp:anchor distT="45720" distB="45720" distL="114300" distR="114300" simplePos="0" relativeHeight="251662336" behindDoc="1" locked="0" layoutInCell="1" allowOverlap="1" wp14:anchorId="0C57019B" wp14:editId="64B1E8E8">
                <wp:simplePos x="0" y="0"/>
                <wp:positionH relativeFrom="column">
                  <wp:posOffset>698500</wp:posOffset>
                </wp:positionH>
                <wp:positionV relativeFrom="paragraph">
                  <wp:posOffset>250825</wp:posOffset>
                </wp:positionV>
                <wp:extent cx="5480050" cy="1568450"/>
                <wp:effectExtent l="0" t="0" r="25400" b="12700"/>
                <wp:wrapTopAndBottom/>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0050" cy="1568450"/>
                        </a:xfrm>
                        <a:prstGeom prst="rect">
                          <a:avLst/>
                        </a:prstGeom>
                        <a:solidFill>
                          <a:schemeClr val="accent6">
                            <a:lumMod val="20000"/>
                            <a:lumOff val="80000"/>
                          </a:schemeClr>
                        </a:solidFill>
                        <a:ln w="9525">
                          <a:solidFill>
                            <a:srgbClr val="000000"/>
                          </a:solidFill>
                          <a:miter lim="800000"/>
                          <a:headEnd/>
                          <a:tailEnd/>
                        </a:ln>
                      </wps:spPr>
                      <wps:txbx>
                        <w:txbxContent>
                          <w:p w14:paraId="278C2C41" w14:textId="77777777" w:rsidR="00E01F7F" w:rsidRDefault="00E01F7F" w:rsidP="00E01F7F">
                            <w:pPr>
                              <w:pStyle w:val="ListParagraph"/>
                              <w:ind w:left="0"/>
                            </w:pPr>
                            <w:r w:rsidRPr="00CB6190">
                              <w:t>ATTENTION</w:t>
                            </w:r>
                            <w:r>
                              <w:t>:</w:t>
                            </w:r>
                          </w:p>
                          <w:p w14:paraId="478A7050" w14:textId="77777777" w:rsidR="00E01F7F" w:rsidRDefault="00E01F7F" w:rsidP="00757B01">
                            <w:pPr>
                              <w:pStyle w:val="ListParagraph"/>
                              <w:numPr>
                                <w:ilvl w:val="0"/>
                                <w:numId w:val="23"/>
                              </w:numPr>
                              <w:spacing w:after="160" w:line="259" w:lineRule="auto"/>
                            </w:pPr>
                            <w:r w:rsidRPr="008B37C0">
                              <w:t>When login prompt pops up - make sure database connection starts with computer name, not "localhost"</w:t>
                            </w:r>
                          </w:p>
                          <w:p w14:paraId="366BD718" w14:textId="77777777" w:rsidR="000D43CF" w:rsidRDefault="00E01F7F" w:rsidP="000D43CF">
                            <w:pPr>
                              <w:pStyle w:val="ListParagraph"/>
                              <w:numPr>
                                <w:ilvl w:val="0"/>
                                <w:numId w:val="23"/>
                              </w:numPr>
                              <w:spacing w:after="160" w:line="259" w:lineRule="auto"/>
                            </w:pPr>
                            <w:r>
                              <w:t xml:space="preserve">If user is unable to log in </w:t>
                            </w:r>
                            <w:r w:rsidR="000D43CF">
                              <w:t>a</w:t>
                            </w:r>
                            <w:r>
                              <w:t xml:space="preserve">nd if API Server error says: </w:t>
                            </w:r>
                          </w:p>
                          <w:p w14:paraId="110AF83C" w14:textId="0CA87A63" w:rsidR="00E01F7F" w:rsidRDefault="00E01F7F" w:rsidP="000D43CF">
                            <w:pPr>
                              <w:pStyle w:val="ListParagraph"/>
                              <w:spacing w:after="160" w:line="259" w:lineRule="auto"/>
                            </w:pPr>
                            <w:r w:rsidRPr="000D43CF">
                              <w:rPr>
                                <w:b/>
                                <w:bCs/>
                              </w:rPr>
                              <w:t>Error: SQL injection detected in WHERE clause</w:t>
                            </w:r>
                            <w:r>
                              <w:t xml:space="preserve"> </w:t>
                            </w:r>
                          </w:p>
                          <w:p w14:paraId="6CE1CDC4" w14:textId="2DAE682E" w:rsidR="00E01F7F" w:rsidRDefault="00E01F7F" w:rsidP="00E01F7F">
                            <w:pPr>
                              <w:pStyle w:val="ListParagraph"/>
                              <w:ind w:left="0"/>
                            </w:pPr>
                            <w:r>
                              <w:t xml:space="preserve">              Then Go to Designer -&gt; Base Data-&gt; Configuration Parameters-&gt; </w:t>
                            </w:r>
                          </w:p>
                          <w:p w14:paraId="2D9FCC58" w14:textId="217991B7" w:rsidR="00E01F7F" w:rsidRDefault="00E01F7F" w:rsidP="00E01F7F">
                            <w:pPr>
                              <w:pStyle w:val="ListParagraph"/>
                              <w:ind w:left="0"/>
                            </w:pPr>
                            <w:r>
                              <w:t xml:space="preserve">                                                        QBM -&gt; SQL Check -&gt; RiskEvaluation - Set to </w:t>
                            </w:r>
                            <w:r w:rsidRPr="00683FFB">
                              <w:rPr>
                                <w:b/>
                                <w:bCs/>
                              </w:rPr>
                              <w:t>LOW</w:t>
                            </w:r>
                            <w:r>
                              <w:t>.</w:t>
                            </w:r>
                          </w:p>
                          <w:p w14:paraId="666F146C" w14:textId="77777777" w:rsidR="00E01F7F" w:rsidRPr="00CB6190" w:rsidRDefault="00E01F7F" w:rsidP="00E01F7F">
                            <w:pPr>
                              <w:pStyle w:val="ListParagraph"/>
                              <w:ind w:left="0"/>
                              <w:rPr>
                                <w:i/>
                                <w:iCs/>
                              </w:rPr>
                            </w:pPr>
                            <w:r w:rsidRPr="00CB6190">
                              <w:rPr>
                                <w:i/>
                                <w:iCs/>
                              </w:rPr>
                              <w:t xml:space="preserve">              (</w:t>
                            </w:r>
                            <w:r w:rsidRPr="00E01F7F">
                              <w:rPr>
                                <w:b/>
                                <w:bCs/>
                                <w:i/>
                                <w:iCs/>
                              </w:rPr>
                              <w:t>Use this for development only</w:t>
                            </w:r>
                            <w:r w:rsidRPr="00CB6190">
                              <w:rPr>
                                <w:i/>
                                <w:iCs/>
                              </w:rPr>
                              <w:t>)</w:t>
                            </w:r>
                          </w:p>
                          <w:p w14:paraId="4E6F65E0" w14:textId="77777777" w:rsidR="00E01F7F" w:rsidRDefault="00E01F7F" w:rsidP="00E01F7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57019B" id="_x0000_t202" coordsize="21600,21600" o:spt="202" path="m,l,21600r21600,l21600,xe">
                <v:stroke joinstyle="miter"/>
                <v:path gradientshapeok="t" o:connecttype="rect"/>
              </v:shapetype>
              <v:shape id="Text Box 2" o:spid="_x0000_s1026" type="#_x0000_t202" style="position:absolute;left:0;text-align:left;margin-left:55pt;margin-top:19.75pt;width:431.5pt;height:123.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" fillcolor="#ebf5f7 [665]">
                <v:textbox>
                  <w:txbxContent>
                    <w:p w14:paraId="278C2C41" w14:textId="77777777" w:rsidR="00E01F7F" w:rsidRDefault="00E01F7F" w:rsidP="00E01F7F">
                      <w:pPr>
                        <w:pStyle w:val="ListParagraph"/>
                        <w:ind w:left="0"/>
                      </w:pPr>
                      <w:r w:rsidRPr="00CB6190">
                        <w:t>ATTENTION</w:t>
                      </w:r>
                      <w:r>
                        <w:t>:</w:t>
                      </w:r>
                    </w:p>
                    <w:p w14:paraId="478A7050" w14:textId="77777777" w:rsidR="00E01F7F" w:rsidRDefault="00E01F7F" w:rsidP="00757B01">
                      <w:pPr>
                        <w:pStyle w:val="ListParagraph"/>
                        <w:numPr>
                          <w:ilvl w:val="0"/>
                          <w:numId w:val="23"/>
                        </w:numPr>
                        <w:spacing w:after="160" w:line="259" w:lineRule="auto"/>
                      </w:pPr>
                      <w:r w:rsidRPr="008B37C0">
                        <w:t>When login prompt pops up - make sure database connection starts with computer name, not "localhost"</w:t>
                      </w:r>
                    </w:p>
                    <w:p w14:paraId="366BD718" w14:textId="77777777" w:rsidR="000D43CF" w:rsidRDefault="00E01F7F" w:rsidP="000D43CF">
                      <w:pPr>
                        <w:pStyle w:val="ListParagraph"/>
                        <w:numPr>
                          <w:ilvl w:val="0"/>
                          <w:numId w:val="23"/>
                        </w:numPr>
                        <w:spacing w:after="160" w:line="259" w:lineRule="auto"/>
                      </w:pPr>
                      <w:r>
                        <w:t xml:space="preserve">If user is unable to log in </w:t>
                      </w:r>
                      <w:r w:rsidR="000D43CF">
                        <w:t>a</w:t>
                      </w:r>
                      <w:r>
                        <w:t xml:space="preserve">nd if API Server error says: </w:t>
                      </w:r>
                    </w:p>
                    <w:p w14:paraId="110AF83C" w14:textId="0CA87A63" w:rsidR="00E01F7F" w:rsidRDefault="00E01F7F" w:rsidP="000D43CF">
                      <w:pPr>
                        <w:pStyle w:val="ListParagraph"/>
                        <w:spacing w:after="160" w:line="259" w:lineRule="auto"/>
                      </w:pPr>
                      <w:r w:rsidRPr="000D43CF">
                        <w:rPr>
                          <w:b/>
                          <w:bCs/>
                        </w:rPr>
                        <w:t>Error: SQL injection detected in WHERE clause</w:t>
                      </w:r>
                      <w:r>
                        <w:t xml:space="preserve"> </w:t>
                      </w:r>
                    </w:p>
                    <w:p w14:paraId="6CE1CDC4" w14:textId="2DAE682E" w:rsidR="00E01F7F" w:rsidRDefault="00E01F7F" w:rsidP="00E01F7F">
                      <w:pPr>
                        <w:pStyle w:val="ListParagraph"/>
                        <w:ind w:left="0"/>
                      </w:pPr>
                      <w:r>
                        <w:t xml:space="preserve">              Then Go to Designer -&gt; Base Data-&gt; Configuration Parameters-&gt; </w:t>
                      </w:r>
                    </w:p>
                    <w:p w14:paraId="2D9FCC58" w14:textId="217991B7" w:rsidR="00E01F7F" w:rsidRDefault="00E01F7F" w:rsidP="00E01F7F">
                      <w:pPr>
                        <w:pStyle w:val="ListParagraph"/>
                        <w:ind w:left="0"/>
                      </w:pPr>
                      <w:r>
                        <w:t xml:space="preserve">                                                        QBM -&gt; SQL Check -&gt; RiskEvaluation - Set to </w:t>
                      </w:r>
                      <w:r w:rsidRPr="00683FFB">
                        <w:rPr>
                          <w:b/>
                          <w:bCs/>
                        </w:rPr>
                        <w:t>LOW</w:t>
                      </w:r>
                      <w:r>
                        <w:t>.</w:t>
                      </w:r>
                    </w:p>
                    <w:p w14:paraId="666F146C" w14:textId="77777777" w:rsidR="00E01F7F" w:rsidRPr="00CB6190" w:rsidRDefault="00E01F7F" w:rsidP="00E01F7F">
                      <w:pPr>
                        <w:pStyle w:val="ListParagraph"/>
                        <w:ind w:left="0"/>
                        <w:rPr>
                          <w:i/>
                          <w:iCs/>
                        </w:rPr>
                      </w:pPr>
                      <w:r w:rsidRPr="00CB6190">
                        <w:rPr>
                          <w:i/>
                          <w:iCs/>
                        </w:rPr>
                        <w:t xml:space="preserve">              (</w:t>
                      </w:r>
                      <w:r w:rsidRPr="00E01F7F">
                        <w:rPr>
                          <w:b/>
                          <w:bCs/>
                          <w:i/>
                          <w:iCs/>
                        </w:rPr>
                        <w:t>Use this for development only</w:t>
                      </w:r>
                      <w:r w:rsidRPr="00CB6190">
                        <w:rPr>
                          <w:i/>
                          <w:iCs/>
                        </w:rPr>
                        <w:t>)</w:t>
                      </w:r>
                    </w:p>
                    <w:p w14:paraId="4E6F65E0" w14:textId="77777777" w:rsidR="00E01F7F" w:rsidRDefault="00E01F7F" w:rsidP="00E01F7F"/>
                  </w:txbxContent>
                </v:textbox>
                <w10:wrap type="topAndBottom"/>
              </v:shape>
            </w:pict>
          </mc:Fallback>
        </mc:AlternateContent>
      </w:r>
      <w:r>
        <w:t>When dialog pops up – log in as a system user.</w:t>
      </w:r>
    </w:p>
    <w:p w14:paraId="3D4B7938" w14:textId="064F77A6" w:rsidR="00E01F7F" w:rsidRPr="00C35BC9" w:rsidRDefault="00C35BC9" w:rsidP="00757B01">
      <w:pPr>
        <w:pStyle w:val="Normalnoindent"/>
        <w:numPr>
          <w:ilvl w:val="0"/>
          <w:numId w:val="24"/>
        </w:numPr>
        <w:rPr>
          <w:rStyle w:val="MyCodeChar"/>
          <w:rFonts w:ascii="Verdana" w:hAnsi="Verdana"/>
          <w:shd w:val="clear" w:color="auto" w:fill="auto"/>
        </w:rPr>
      </w:pPr>
      <w:r>
        <w:t>In VS Code</w:t>
      </w:r>
      <w:r w:rsidR="00A924DD">
        <w:t xml:space="preserve"> terminal</w:t>
      </w:r>
      <w:r>
        <w:t xml:space="preserve"> run command: </w:t>
      </w:r>
      <w:r w:rsidRPr="00707D25">
        <w:rPr>
          <w:rStyle w:val="MyCodeChar"/>
        </w:rPr>
        <w:t>npm run start qer-app-portal</w:t>
      </w:r>
    </w:p>
    <w:p w14:paraId="23216C05" w14:textId="6B39D5AE" w:rsidR="00C35BC9" w:rsidRDefault="00C35BC9" w:rsidP="00C35BC9">
      <w:pPr>
        <w:pStyle w:val="Normalnoindent"/>
        <w:ind w:left="1080"/>
      </w:pPr>
      <w:r>
        <w:rPr>
          <w:noProof/>
        </w:rPr>
        <w:drawing>
          <wp:inline distT="0" distB="0" distL="0" distR="0" wp14:anchorId="04E03127" wp14:editId="1A41D94B">
            <wp:extent cx="5518150" cy="80835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8150" cy="808355"/>
                    </a:xfrm>
                    <a:prstGeom prst="rect">
                      <a:avLst/>
                    </a:prstGeom>
                  </pic:spPr>
                </pic:pic>
              </a:graphicData>
            </a:graphic>
          </wp:inline>
        </w:drawing>
      </w:r>
    </w:p>
    <w:p w14:paraId="24C76056" w14:textId="56689525" w:rsidR="00C35BC9" w:rsidRDefault="00C35BC9" w:rsidP="00757B01">
      <w:pPr>
        <w:pStyle w:val="Normalnoindent"/>
        <w:numPr>
          <w:ilvl w:val="0"/>
          <w:numId w:val="24"/>
        </w:numPr>
      </w:pPr>
      <w:r>
        <w:t xml:space="preserve">Navigate to </w:t>
      </w:r>
      <w:hyperlink r:id="rId32" w:history="1">
        <w:r w:rsidRPr="00C35BC9">
          <w:rPr>
            <w:rStyle w:val="Hyperlink"/>
          </w:rPr>
          <w:t>http://localhost:4200</w:t>
        </w:r>
      </w:hyperlink>
    </w:p>
    <w:p w14:paraId="052E8F20" w14:textId="220DE1AD" w:rsidR="00C35BC9" w:rsidRDefault="00F7156B" w:rsidP="00C35BC9">
      <w:pPr>
        <w:pStyle w:val="Normalnoindent"/>
        <w:ind w:left="1080"/>
      </w:pPr>
      <w:r>
        <w:lastRenderedPageBreak/>
        <w:t>Now you are running Web Portal locally, can view errors and messages in the command window:</w:t>
      </w:r>
      <w:r>
        <w:br/>
      </w:r>
      <w:r>
        <w:rPr>
          <w:noProof/>
        </w:rPr>
        <w:drawing>
          <wp:inline distT="0" distB="0" distL="0" distR="0" wp14:anchorId="09975BE7" wp14:editId="5E2FD517">
            <wp:extent cx="5067300" cy="29174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7781" cy="2929278"/>
                    </a:xfrm>
                    <a:prstGeom prst="rect">
                      <a:avLst/>
                    </a:prstGeom>
                  </pic:spPr>
                </pic:pic>
              </a:graphicData>
            </a:graphic>
          </wp:inline>
        </w:drawing>
      </w:r>
    </w:p>
    <w:p w14:paraId="197689B5" w14:textId="624E7A3E" w:rsidR="00F7156B" w:rsidRDefault="00F7156B" w:rsidP="00450E68">
      <w:pPr>
        <w:pStyle w:val="Normalnoindent"/>
      </w:pPr>
    </w:p>
    <w:p w14:paraId="64C894C2" w14:textId="45D475CE" w:rsidR="00B22431" w:rsidRDefault="00450E68" w:rsidP="00B22431">
      <w:pPr>
        <w:pStyle w:val="Heading2noindent"/>
      </w:pPr>
      <w:bookmarkStart w:id="24" w:name="_Toc128725188"/>
      <w:r>
        <w:t>Working with Web Portal</w:t>
      </w:r>
      <w:bookmarkEnd w:id="24"/>
    </w:p>
    <w:p w14:paraId="02B83F00" w14:textId="6B8BE125" w:rsidR="00B22431" w:rsidRPr="00B22431" w:rsidRDefault="00B22431" w:rsidP="008F328F">
      <w:pPr>
        <w:pStyle w:val="BodyCopy"/>
      </w:pPr>
      <w:r>
        <w:t xml:space="preserve">See </w:t>
      </w:r>
      <w:hyperlink r:id="rId34" w:history="1">
        <w:r w:rsidRPr="00B22431">
          <w:rPr>
            <w:rStyle w:val="Hyperlink"/>
          </w:rPr>
          <w:t>Identity Manager 9.1 - HTML5 Development Guide</w:t>
        </w:r>
      </w:hyperlink>
    </w:p>
    <w:p w14:paraId="7324E502" w14:textId="2D20C0AC" w:rsidR="00E72C47" w:rsidRDefault="00E72C47" w:rsidP="0011712C">
      <w:pPr>
        <w:pStyle w:val="Heading3noindent"/>
      </w:pPr>
      <w:bookmarkStart w:id="25" w:name="_Toc120861091"/>
      <w:bookmarkStart w:id="26" w:name="_Toc128725189"/>
      <w:r>
        <w:t>Debug</w:t>
      </w:r>
      <w:bookmarkEnd w:id="25"/>
      <w:bookmarkEnd w:id="26"/>
    </w:p>
    <w:p w14:paraId="04DA502F" w14:textId="37D33FB8" w:rsidR="0011712C" w:rsidRDefault="0011712C" w:rsidP="0011712C">
      <w:pPr>
        <w:pStyle w:val="Heading4noindent"/>
      </w:pPr>
      <w:bookmarkStart w:id="27" w:name="_Toc128725190"/>
      <w:r>
        <w:t>Find component to debug</w:t>
      </w:r>
      <w:bookmarkEnd w:id="27"/>
    </w:p>
    <w:p w14:paraId="1CBA01E6" w14:textId="77777777" w:rsidR="007832C0" w:rsidRPr="007832C0" w:rsidRDefault="007832C0" w:rsidP="008F328F">
      <w:pPr>
        <w:pStyle w:val="BodyCopy"/>
      </w:pPr>
    </w:p>
    <w:p w14:paraId="5D1FEFC0" w14:textId="29A8A280" w:rsidR="0011712C" w:rsidRDefault="0011712C" w:rsidP="008F328F">
      <w:pPr>
        <w:pStyle w:val="BodyCopy"/>
        <w:numPr>
          <w:ilvl w:val="0"/>
          <w:numId w:val="25"/>
        </w:numPr>
      </w:pPr>
      <w:r>
        <w:t xml:space="preserve">Run installed Web Portal - </w:t>
      </w:r>
      <w:hyperlink w:history="1">
        <w:r w:rsidRPr="00116AE7">
          <w:rPr>
            <w:rStyle w:val="Hyperlink"/>
          </w:rPr>
          <w:t>https://&lt;server&gt;/ApiServer/html/qer-app-portal/#/</w:t>
        </w:r>
      </w:hyperlink>
    </w:p>
    <w:p w14:paraId="456EDFA4" w14:textId="77777777" w:rsidR="00B425CF" w:rsidRPr="0011712C" w:rsidRDefault="00B425CF" w:rsidP="008F328F">
      <w:pPr>
        <w:pStyle w:val="BodyCopy"/>
      </w:pPr>
    </w:p>
    <w:p w14:paraId="0EB66371" w14:textId="341DE148" w:rsidR="0011712C" w:rsidRDefault="0011712C" w:rsidP="008F328F">
      <w:pPr>
        <w:pStyle w:val="BodyCopy"/>
        <w:numPr>
          <w:ilvl w:val="0"/>
          <w:numId w:val="25"/>
        </w:numPr>
      </w:pPr>
      <w:r>
        <w:t>Find a page to be debugged</w:t>
      </w:r>
      <w:r w:rsidR="008E1404">
        <w:t xml:space="preserve"> (Membership -&gt; User Accounts)</w:t>
      </w:r>
      <w:r w:rsidR="00802423">
        <w:br/>
      </w:r>
    </w:p>
    <w:p w14:paraId="04115837" w14:textId="122EDAB0" w:rsidR="00802423" w:rsidRDefault="00802423" w:rsidP="008F328F">
      <w:pPr>
        <w:pStyle w:val="BodyCopy"/>
      </w:pPr>
      <w:r>
        <w:rPr>
          <w:noProof/>
        </w:rPr>
        <w:lastRenderedPageBreak/>
        <w:drawing>
          <wp:inline distT="0" distB="0" distL="0" distR="0" wp14:anchorId="44D9DEA6" wp14:editId="66915A8D">
            <wp:extent cx="5137886" cy="1955800"/>
            <wp:effectExtent l="0" t="0" r="571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41467" cy="1957163"/>
                    </a:xfrm>
                    <a:prstGeom prst="rect">
                      <a:avLst/>
                    </a:prstGeom>
                  </pic:spPr>
                </pic:pic>
              </a:graphicData>
            </a:graphic>
          </wp:inline>
        </w:drawing>
      </w:r>
      <w:r>
        <w:br/>
      </w:r>
    </w:p>
    <w:p w14:paraId="27105B51" w14:textId="1E2551C7" w:rsidR="00802423" w:rsidRDefault="00802423" w:rsidP="008F328F">
      <w:pPr>
        <w:pStyle w:val="BodyCopy"/>
        <w:numPr>
          <w:ilvl w:val="0"/>
          <w:numId w:val="25"/>
        </w:numPr>
      </w:pPr>
      <w:r>
        <w:t>Right click on some item within this page and select “Inspect” from pop-up menu</w:t>
      </w:r>
    </w:p>
    <w:p w14:paraId="18BEF937" w14:textId="77777777" w:rsidR="0047153C" w:rsidRDefault="0047153C" w:rsidP="008F328F">
      <w:pPr>
        <w:pStyle w:val="BodyCopy"/>
      </w:pPr>
    </w:p>
    <w:p w14:paraId="5762820B" w14:textId="27D8AD0E" w:rsidR="00802423" w:rsidRDefault="00802423" w:rsidP="008F328F">
      <w:pPr>
        <w:pStyle w:val="BodyCopy"/>
      </w:pPr>
      <w:r>
        <w:rPr>
          <w:noProof/>
        </w:rPr>
        <w:drawing>
          <wp:inline distT="0" distB="0" distL="0" distR="0" wp14:anchorId="6DC38FA7" wp14:editId="18731665">
            <wp:extent cx="5518150" cy="192781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30654" cy="1932184"/>
                    </a:xfrm>
                    <a:prstGeom prst="rect">
                      <a:avLst/>
                    </a:prstGeom>
                  </pic:spPr>
                </pic:pic>
              </a:graphicData>
            </a:graphic>
          </wp:inline>
        </w:drawing>
      </w:r>
      <w:r w:rsidR="00B425CF">
        <w:br/>
      </w:r>
    </w:p>
    <w:p w14:paraId="4C3FDE1F" w14:textId="10E83EEB" w:rsidR="00802423" w:rsidRDefault="00802423" w:rsidP="008F328F">
      <w:pPr>
        <w:pStyle w:val="BodyCopy"/>
        <w:numPr>
          <w:ilvl w:val="0"/>
          <w:numId w:val="25"/>
        </w:numPr>
      </w:pPr>
      <w:r>
        <w:t>Find identifiable object. Like “identity-membership-table” above. Copy text.</w:t>
      </w:r>
    </w:p>
    <w:p w14:paraId="371BFE53" w14:textId="282B0044" w:rsidR="00802423" w:rsidRDefault="00802423" w:rsidP="008F328F">
      <w:pPr>
        <w:pStyle w:val="BodyCopy"/>
        <w:numPr>
          <w:ilvl w:val="0"/>
          <w:numId w:val="25"/>
        </w:numPr>
      </w:pPr>
      <w:r>
        <w:t>In VS Code paste this text to the search window.</w:t>
      </w:r>
    </w:p>
    <w:p w14:paraId="14B5F0EB" w14:textId="22E83466" w:rsidR="00E01FBF" w:rsidRDefault="00E01FBF" w:rsidP="008F328F">
      <w:pPr>
        <w:pStyle w:val="BodyCopy"/>
      </w:pPr>
    </w:p>
    <w:p w14:paraId="2317E8B8" w14:textId="77777777" w:rsidR="00E01FBF" w:rsidRDefault="00E01FBF" w:rsidP="008F328F">
      <w:pPr>
        <w:pStyle w:val="BodyCopy"/>
      </w:pPr>
      <w:r>
        <w:br/>
      </w:r>
      <w:r>
        <w:rPr>
          <w:noProof/>
        </w:rPr>
        <w:drawing>
          <wp:inline distT="0" distB="0" distL="0" distR="0" wp14:anchorId="64D56340" wp14:editId="694D744D">
            <wp:extent cx="5632450" cy="1462872"/>
            <wp:effectExtent l="0" t="0" r="635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50263" cy="1467498"/>
                    </a:xfrm>
                    <a:prstGeom prst="rect">
                      <a:avLst/>
                    </a:prstGeom>
                  </pic:spPr>
                </pic:pic>
              </a:graphicData>
            </a:graphic>
          </wp:inline>
        </w:drawing>
      </w:r>
    </w:p>
    <w:p w14:paraId="67479151" w14:textId="77777777" w:rsidR="00E01FBF" w:rsidRDefault="00E01FBF" w:rsidP="008F328F">
      <w:pPr>
        <w:pStyle w:val="BodyCopy"/>
      </w:pPr>
    </w:p>
    <w:p w14:paraId="3F9EAC4A" w14:textId="77777777" w:rsidR="00E01FBF" w:rsidRDefault="00E01FBF" w:rsidP="008F328F">
      <w:pPr>
        <w:pStyle w:val="BodyCopy"/>
        <w:numPr>
          <w:ilvl w:val="0"/>
          <w:numId w:val="26"/>
        </w:numPr>
      </w:pPr>
      <w:r>
        <w:t>Search tab</w:t>
      </w:r>
    </w:p>
    <w:p w14:paraId="454460E2" w14:textId="77777777" w:rsidR="00E01FBF" w:rsidRDefault="00E01FBF" w:rsidP="008F328F">
      <w:pPr>
        <w:pStyle w:val="BodyCopy"/>
        <w:numPr>
          <w:ilvl w:val="0"/>
          <w:numId w:val="26"/>
        </w:numPr>
      </w:pPr>
      <w:r>
        <w:t>Search Window</w:t>
      </w:r>
    </w:p>
    <w:p w14:paraId="6B459B4F" w14:textId="77777777" w:rsidR="00E01FBF" w:rsidRDefault="00E01FBF" w:rsidP="008F328F">
      <w:pPr>
        <w:pStyle w:val="BodyCopy"/>
        <w:numPr>
          <w:ilvl w:val="0"/>
          <w:numId w:val="26"/>
        </w:numPr>
      </w:pPr>
      <w:r>
        <w:t>Search result. Click on result.</w:t>
      </w:r>
    </w:p>
    <w:p w14:paraId="68642467" w14:textId="77777777" w:rsidR="00E01FBF" w:rsidRDefault="00E01FBF" w:rsidP="008F328F">
      <w:pPr>
        <w:pStyle w:val="BodyCopy"/>
        <w:numPr>
          <w:ilvl w:val="0"/>
          <w:numId w:val="26"/>
        </w:numPr>
      </w:pPr>
      <w:r>
        <w:t>Html file where search result is located opens.</w:t>
      </w:r>
    </w:p>
    <w:p w14:paraId="412EFC67" w14:textId="4295E2F8" w:rsidR="00E01FBF" w:rsidRDefault="00E01FBF" w:rsidP="008F328F">
      <w:pPr>
        <w:pStyle w:val="BodyCopy"/>
      </w:pPr>
    </w:p>
    <w:p w14:paraId="0B311EFC" w14:textId="77777777" w:rsidR="00E01FBF" w:rsidRDefault="00E01FBF" w:rsidP="008F328F">
      <w:pPr>
        <w:pStyle w:val="BodyCopy"/>
      </w:pPr>
    </w:p>
    <w:p w14:paraId="30A795CF" w14:textId="6581578D" w:rsidR="00E01FBF" w:rsidRDefault="00E01FBF" w:rsidP="008F328F">
      <w:pPr>
        <w:pStyle w:val="BodyCopy"/>
        <w:numPr>
          <w:ilvl w:val="0"/>
          <w:numId w:val="25"/>
        </w:numPr>
      </w:pPr>
      <w:r>
        <w:lastRenderedPageBreak/>
        <w:t>While the result html page is open - click on “Explorer” tab in VS Code.</w:t>
      </w:r>
    </w:p>
    <w:p w14:paraId="2E089ADC" w14:textId="1B29AD36" w:rsidR="000B0696" w:rsidRDefault="000B0696" w:rsidP="008F328F">
      <w:pPr>
        <w:pStyle w:val="BodyCopy"/>
      </w:pPr>
    </w:p>
    <w:p w14:paraId="0D6B2724" w14:textId="77777777" w:rsidR="000B0696" w:rsidRDefault="000B0696" w:rsidP="008F328F">
      <w:pPr>
        <w:pStyle w:val="BodyCopy"/>
      </w:pPr>
      <w:r>
        <w:t>There you can see the module this page belongs to and the rest of the files that belong to the module.</w:t>
      </w:r>
      <w:r>
        <w:br/>
        <w:t>In Angular the TypeScript and corresponding html file have the same name:</w:t>
      </w:r>
    </w:p>
    <w:p w14:paraId="62C95024" w14:textId="77777777" w:rsidR="000B0696" w:rsidRPr="00707D25" w:rsidRDefault="000B0696" w:rsidP="008F328F">
      <w:pPr>
        <w:pStyle w:val="BodyCopy"/>
        <w:rPr>
          <w:rStyle w:val="MyCodeChar"/>
        </w:rPr>
      </w:pPr>
      <w:r w:rsidRPr="00707D25">
        <w:rPr>
          <w:rStyle w:val="MyCodeChar"/>
        </w:rPr>
        <w:t>accounts-ext.component.html</w:t>
      </w:r>
      <w:r>
        <w:t xml:space="preserve"> and </w:t>
      </w:r>
      <w:r w:rsidRPr="00707D25">
        <w:rPr>
          <w:rStyle w:val="MyCodeChar"/>
        </w:rPr>
        <w:t>accounts-ext.component.ts</w:t>
      </w:r>
    </w:p>
    <w:p w14:paraId="60145A88" w14:textId="77777777" w:rsidR="000B0696" w:rsidRPr="00707D25" w:rsidRDefault="000B0696" w:rsidP="008F328F">
      <w:pPr>
        <w:pStyle w:val="BodyCopy"/>
        <w:rPr>
          <w:rStyle w:val="MyCodeChar"/>
        </w:rPr>
      </w:pPr>
    </w:p>
    <w:p w14:paraId="07E1EB00" w14:textId="5C2340F6" w:rsidR="000B0696" w:rsidRDefault="000B0696" w:rsidP="008F328F">
      <w:pPr>
        <w:pStyle w:val="BodyCopy"/>
      </w:pPr>
      <w:r>
        <w:t xml:space="preserve">TypeScript file contains code, </w:t>
      </w:r>
      <w:r w:rsidR="003E74C4">
        <w:t>logic,</w:t>
      </w:r>
      <w:r>
        <w:t xml:space="preserve"> and data, which </w:t>
      </w:r>
      <w:r w:rsidR="00531F68">
        <w:t>is</w:t>
      </w:r>
      <w:r>
        <w:t xml:space="preserve"> used in the Html file</w:t>
      </w:r>
    </w:p>
    <w:p w14:paraId="01011F71" w14:textId="77777777" w:rsidR="000B0696" w:rsidRDefault="000B0696" w:rsidP="008F328F">
      <w:pPr>
        <w:pStyle w:val="BodyCopy"/>
      </w:pPr>
    </w:p>
    <w:p w14:paraId="231FED9F" w14:textId="77777777" w:rsidR="000B0696" w:rsidRDefault="000B0696" w:rsidP="008F328F">
      <w:pPr>
        <w:pStyle w:val="BodyCopy"/>
        <w:rPr>
          <w:rStyle w:val="MyCodeChar"/>
          <w:rFonts w:ascii="Verdana" w:hAnsi="Verdana"/>
          <w:shd w:val="clear" w:color="auto" w:fill="auto"/>
        </w:rPr>
      </w:pPr>
      <w:r>
        <w:rPr>
          <w:rStyle w:val="MyCodeChar"/>
          <w:rFonts w:ascii="Verdana" w:hAnsi="Verdana"/>
          <w:shd w:val="clear" w:color="auto" w:fill="auto"/>
        </w:rPr>
        <w:t>1.</w:t>
      </w:r>
      <w:r>
        <w:rPr>
          <w:rStyle w:val="MyCodeChar"/>
          <w:rFonts w:ascii="Verdana" w:hAnsi="Verdana"/>
          <w:shd w:val="clear" w:color="auto" w:fill="auto"/>
        </w:rPr>
        <w:tab/>
        <w:t>VS Code Explorer tab</w:t>
      </w:r>
    </w:p>
    <w:p w14:paraId="1AEBAFC0" w14:textId="1CD50E88" w:rsidR="000B0696" w:rsidRDefault="000B0696" w:rsidP="008F328F">
      <w:pPr>
        <w:pStyle w:val="BodyCopy"/>
        <w:rPr>
          <w:rStyle w:val="MyCodeChar"/>
          <w:rFonts w:ascii="Verdana" w:hAnsi="Verdana"/>
          <w:shd w:val="clear" w:color="auto" w:fill="auto"/>
        </w:rPr>
      </w:pPr>
      <w:r>
        <w:rPr>
          <w:rStyle w:val="MyCodeChar"/>
          <w:rFonts w:ascii="Verdana" w:hAnsi="Verdana"/>
          <w:shd w:val="clear" w:color="auto" w:fill="auto"/>
        </w:rPr>
        <w:t>2.</w:t>
      </w:r>
      <w:r>
        <w:rPr>
          <w:rStyle w:val="MyCodeChar"/>
          <w:rFonts w:ascii="Verdana" w:hAnsi="Verdana"/>
          <w:shd w:val="clear" w:color="auto" w:fill="auto"/>
        </w:rPr>
        <w:tab/>
        <w:t>Module where found page is located</w:t>
      </w:r>
      <w:r w:rsidR="00DD7046">
        <w:rPr>
          <w:rStyle w:val="MyCodeChar"/>
          <w:rFonts w:ascii="Verdana" w:hAnsi="Verdana"/>
          <w:shd w:val="clear" w:color="auto" w:fill="auto"/>
        </w:rPr>
        <w:t xml:space="preserve"> (</w:t>
      </w:r>
      <w:r w:rsidR="00DD7046" w:rsidRPr="009508A4">
        <w:rPr>
          <w:rStyle w:val="MyCodeChar"/>
        </w:rPr>
        <w:t>tsb</w:t>
      </w:r>
      <w:r w:rsidR="00DD7046">
        <w:rPr>
          <w:rStyle w:val="MyCodeChar"/>
          <w:rFonts w:ascii="Verdana" w:hAnsi="Verdana"/>
          <w:shd w:val="clear" w:color="auto" w:fill="auto"/>
        </w:rPr>
        <w:t xml:space="preserve"> in this case)</w:t>
      </w:r>
    </w:p>
    <w:p w14:paraId="5EC22690" w14:textId="77777777" w:rsidR="000B0696" w:rsidRDefault="000B0696" w:rsidP="008F328F">
      <w:pPr>
        <w:pStyle w:val="BodyCopy"/>
        <w:rPr>
          <w:rStyle w:val="MyCodeChar"/>
          <w:rFonts w:ascii="Verdana" w:hAnsi="Verdana"/>
          <w:shd w:val="clear" w:color="auto" w:fill="auto"/>
        </w:rPr>
      </w:pPr>
      <w:r>
        <w:rPr>
          <w:rStyle w:val="MyCodeChar"/>
          <w:rFonts w:ascii="Verdana" w:hAnsi="Verdana"/>
          <w:shd w:val="clear" w:color="auto" w:fill="auto"/>
        </w:rPr>
        <w:t>3.</w:t>
      </w:r>
      <w:r>
        <w:rPr>
          <w:rStyle w:val="MyCodeChar"/>
          <w:rFonts w:ascii="Verdana" w:hAnsi="Verdana"/>
          <w:shd w:val="clear" w:color="auto" w:fill="auto"/>
        </w:rPr>
        <w:tab/>
        <w:t>Html page</w:t>
      </w:r>
    </w:p>
    <w:p w14:paraId="594E4148" w14:textId="396058BD" w:rsidR="000B0696" w:rsidRDefault="000B0696" w:rsidP="008F328F">
      <w:pPr>
        <w:pStyle w:val="BodyCopy"/>
        <w:rPr>
          <w:rStyle w:val="MyCodeChar"/>
          <w:rFonts w:ascii="Verdana" w:hAnsi="Verdana"/>
          <w:shd w:val="clear" w:color="auto" w:fill="auto"/>
        </w:rPr>
      </w:pPr>
      <w:r>
        <w:rPr>
          <w:rStyle w:val="MyCodeChar"/>
          <w:rFonts w:ascii="Verdana" w:hAnsi="Verdana"/>
          <w:shd w:val="clear" w:color="auto" w:fill="auto"/>
        </w:rPr>
        <w:t xml:space="preserve">4.  </w:t>
      </w:r>
      <w:r w:rsidR="00531F68">
        <w:rPr>
          <w:rStyle w:val="MyCodeChar"/>
          <w:rFonts w:ascii="Verdana" w:hAnsi="Verdana"/>
          <w:shd w:val="clear" w:color="auto" w:fill="auto"/>
        </w:rPr>
        <w:tab/>
      </w:r>
      <w:r>
        <w:rPr>
          <w:rStyle w:val="MyCodeChar"/>
          <w:rFonts w:ascii="Verdana" w:hAnsi="Verdana"/>
          <w:shd w:val="clear" w:color="auto" w:fill="auto"/>
        </w:rPr>
        <w:t>Corresponding TypeScript file where modifications will be made.</w:t>
      </w:r>
    </w:p>
    <w:p w14:paraId="03D65467" w14:textId="77777777" w:rsidR="00FB3EA4" w:rsidRDefault="00FB3EA4" w:rsidP="008F328F">
      <w:pPr>
        <w:pStyle w:val="BodyCopy"/>
        <w:rPr>
          <w:rStyle w:val="MyCodeChar"/>
          <w:rFonts w:ascii="Verdana" w:hAnsi="Verdana"/>
          <w:shd w:val="clear" w:color="auto" w:fill="auto"/>
        </w:rPr>
      </w:pPr>
    </w:p>
    <w:p w14:paraId="2A2B5CF2" w14:textId="50709D9A" w:rsidR="000B0696" w:rsidRPr="000B0696" w:rsidRDefault="000B0696" w:rsidP="008F328F">
      <w:pPr>
        <w:pStyle w:val="BodyCopy"/>
        <w:rPr>
          <w:rStyle w:val="MyCodeChar"/>
          <w:rFonts w:ascii="Verdana" w:hAnsi="Verdana"/>
          <w:shd w:val="clear" w:color="auto" w:fill="auto"/>
        </w:rPr>
      </w:pPr>
    </w:p>
    <w:p w14:paraId="5C997812" w14:textId="77777777" w:rsidR="000B0696" w:rsidRDefault="000B0696" w:rsidP="008F328F">
      <w:pPr>
        <w:pStyle w:val="BodyCopy"/>
      </w:pPr>
      <w:r>
        <w:rPr>
          <w:noProof/>
        </w:rPr>
        <w:drawing>
          <wp:inline distT="0" distB="0" distL="0" distR="0" wp14:anchorId="482A9436" wp14:editId="08B23ACF">
            <wp:extent cx="5353050" cy="24586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81803" cy="2471834"/>
                    </a:xfrm>
                    <a:prstGeom prst="rect">
                      <a:avLst/>
                    </a:prstGeom>
                  </pic:spPr>
                </pic:pic>
              </a:graphicData>
            </a:graphic>
          </wp:inline>
        </w:drawing>
      </w:r>
    </w:p>
    <w:p w14:paraId="06A0214F" w14:textId="77777777" w:rsidR="000B0696" w:rsidRDefault="000B0696" w:rsidP="008F328F">
      <w:pPr>
        <w:pStyle w:val="BodyCopy"/>
      </w:pPr>
    </w:p>
    <w:p w14:paraId="28E6A871" w14:textId="33D8B6E4" w:rsidR="000B0696" w:rsidRDefault="000B0696" w:rsidP="008F328F">
      <w:pPr>
        <w:pStyle w:val="BodyCopy"/>
      </w:pPr>
    </w:p>
    <w:p w14:paraId="1BED1961" w14:textId="77777777" w:rsidR="000B0696" w:rsidRDefault="000B0696" w:rsidP="008F328F">
      <w:pPr>
        <w:pStyle w:val="BodyCopy"/>
      </w:pPr>
    </w:p>
    <w:p w14:paraId="71264DBE" w14:textId="7A17AA89" w:rsidR="000B0696" w:rsidRDefault="00FB3EA4" w:rsidP="008F328F">
      <w:pPr>
        <w:pStyle w:val="BodyCopy"/>
        <w:numPr>
          <w:ilvl w:val="0"/>
          <w:numId w:val="25"/>
        </w:numPr>
      </w:pPr>
      <w:r>
        <w:t>Open .ts file and set breakpoints where the code execution will stop.</w:t>
      </w:r>
    </w:p>
    <w:p w14:paraId="78F6495F" w14:textId="16B0768B" w:rsidR="00FB3EA4" w:rsidRDefault="00FB3EA4" w:rsidP="008F328F">
      <w:pPr>
        <w:pStyle w:val="BodyCopy"/>
      </w:pPr>
      <w:r>
        <w:t>To set breakpoint – click on the side of the window</w:t>
      </w:r>
      <w:r w:rsidR="009D03E6">
        <w:t>,</w:t>
      </w:r>
      <w:r>
        <w:t xml:space="preserve"> </w:t>
      </w:r>
      <w:r w:rsidR="00E452AB">
        <w:t xml:space="preserve">left from </w:t>
      </w:r>
      <w:r>
        <w:t>the line number on</w:t>
      </w:r>
      <w:r w:rsidR="00DD7046">
        <w:t xml:space="preserve"> </w:t>
      </w:r>
      <w:r>
        <w:t>the line where you want execution to stop.</w:t>
      </w:r>
      <w:r w:rsidR="00B425CF">
        <w:br/>
      </w:r>
    </w:p>
    <w:p w14:paraId="2A5A31DF" w14:textId="24D4C602" w:rsidR="00FB3EA4" w:rsidRDefault="00FB3EA4" w:rsidP="008F328F">
      <w:pPr>
        <w:pStyle w:val="BodyCopy"/>
      </w:pPr>
      <w:r>
        <w:rPr>
          <w:noProof/>
        </w:rPr>
        <w:lastRenderedPageBreak/>
        <w:drawing>
          <wp:inline distT="0" distB="0" distL="0" distR="0" wp14:anchorId="4788C289" wp14:editId="21F5C449">
            <wp:extent cx="5499100" cy="1970511"/>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17863" cy="1977234"/>
                    </a:xfrm>
                    <a:prstGeom prst="rect">
                      <a:avLst/>
                    </a:prstGeom>
                  </pic:spPr>
                </pic:pic>
              </a:graphicData>
            </a:graphic>
          </wp:inline>
        </w:drawing>
      </w:r>
    </w:p>
    <w:p w14:paraId="11BCF459" w14:textId="7EB2A6D2" w:rsidR="00FB3EA4" w:rsidRDefault="00FB3EA4" w:rsidP="008F328F">
      <w:pPr>
        <w:pStyle w:val="BodyCopy"/>
      </w:pPr>
    </w:p>
    <w:p w14:paraId="26B6CA9D" w14:textId="13A9DCBB" w:rsidR="00FB3EA4" w:rsidRDefault="00FB3EA4" w:rsidP="008F328F">
      <w:pPr>
        <w:pStyle w:val="BodyCopy"/>
      </w:pPr>
      <w:r>
        <w:tab/>
      </w:r>
    </w:p>
    <w:p w14:paraId="71949C32" w14:textId="14496310" w:rsidR="00E01FBF" w:rsidRDefault="00E01FBF" w:rsidP="008F328F">
      <w:pPr>
        <w:pStyle w:val="BodyCopy"/>
      </w:pPr>
    </w:p>
    <w:p w14:paraId="3C163D4F" w14:textId="05F4A99B" w:rsidR="000B0696" w:rsidRDefault="00FB3EA4" w:rsidP="00FB3EA4">
      <w:pPr>
        <w:pStyle w:val="Heading4noindent"/>
      </w:pPr>
      <w:bookmarkStart w:id="28" w:name="_Toc128725191"/>
      <w:r>
        <w:t>Run in debug mode</w:t>
      </w:r>
      <w:bookmarkEnd w:id="28"/>
    </w:p>
    <w:p w14:paraId="17DFB65F" w14:textId="15ADE645" w:rsidR="00E01FBF" w:rsidRDefault="003E74C4" w:rsidP="008F328F">
      <w:pPr>
        <w:pStyle w:val="BodyCopy"/>
      </w:pPr>
      <w:r>
        <w:t>To debug a module,</w:t>
      </w:r>
      <w:r w:rsidR="00470EE6">
        <w:t xml:space="preserve"> it needs to be built in</w:t>
      </w:r>
      <w:r w:rsidR="006B1456">
        <w:t xml:space="preserve"> </w:t>
      </w:r>
      <w:r w:rsidR="00470EE6">
        <w:t>Development configuration (qer, qbm) or Dynamic configuration</w:t>
      </w:r>
      <w:r w:rsidR="00382B0C">
        <w:t xml:space="preserve"> (</w:t>
      </w:r>
      <w:r w:rsidR="00470EE6">
        <w:t>plugin libraries</w:t>
      </w:r>
      <w:r w:rsidR="00382B0C">
        <w:t>)</w:t>
      </w:r>
      <w:r w:rsidR="00470EE6">
        <w:t>.</w:t>
      </w:r>
    </w:p>
    <w:p w14:paraId="5BD13CE0" w14:textId="77777777" w:rsidR="00961272" w:rsidRDefault="00961272" w:rsidP="008F328F">
      <w:pPr>
        <w:pStyle w:val="BodyCopy"/>
      </w:pPr>
    </w:p>
    <w:p w14:paraId="40A01779" w14:textId="33E3A518" w:rsidR="00470EE6" w:rsidRDefault="00961272" w:rsidP="00475E36">
      <w:pPr>
        <w:pStyle w:val="MyNote"/>
        <w:numPr>
          <w:ilvl w:val="0"/>
          <w:numId w:val="0"/>
        </w:numPr>
        <w:ind w:left="1440"/>
      </w:pPr>
      <w:r>
        <w:t>If dynamic library is not compiled in dynamic configuration – it will not appear in the Web Portal during debugging.</w:t>
      </w:r>
    </w:p>
    <w:p w14:paraId="42AAD991" w14:textId="77777777" w:rsidR="00961272" w:rsidRDefault="00961272" w:rsidP="008F328F">
      <w:pPr>
        <w:pStyle w:val="BodyCopy"/>
      </w:pPr>
    </w:p>
    <w:p w14:paraId="62837838" w14:textId="30188A6C" w:rsidR="00A924DD" w:rsidRDefault="006B1456" w:rsidP="008F328F">
      <w:pPr>
        <w:pStyle w:val="BodyCopy"/>
        <w:numPr>
          <w:ilvl w:val="0"/>
          <w:numId w:val="27"/>
        </w:numPr>
      </w:pPr>
      <w:r>
        <w:t>Run</w:t>
      </w:r>
      <w:r w:rsidR="00382B0C">
        <w:t xml:space="preserve"> </w:t>
      </w:r>
      <w:r>
        <w:t>l</w:t>
      </w:r>
      <w:r w:rsidR="00382B0C">
        <w:t>ibraries</w:t>
      </w:r>
      <w:r w:rsidR="00006AB7">
        <w:t xml:space="preserve"> </w:t>
      </w:r>
      <w:r>
        <w:t xml:space="preserve">in debug mode </w:t>
      </w:r>
      <w:r w:rsidR="00006AB7">
        <w:t xml:space="preserve">– </w:t>
      </w:r>
      <w:hyperlink r:id="rId40" w:anchor="angular-libraries" w:history="1">
        <w:r w:rsidR="00006AB7" w:rsidRPr="00006AB7">
          <w:rPr>
            <w:rStyle w:val="Hyperlink"/>
          </w:rPr>
          <w:t>see a list of libraries</w:t>
        </w:r>
      </w:hyperlink>
      <w:r w:rsidR="00006AB7">
        <w:t xml:space="preserve"> </w:t>
      </w:r>
      <w:r>
        <w:t>.</w:t>
      </w:r>
      <w:r>
        <w:br/>
      </w:r>
    </w:p>
    <w:p w14:paraId="0F42BC07" w14:textId="08A64422" w:rsidR="00A924DD" w:rsidRDefault="00A924DD" w:rsidP="00D17C94">
      <w:pPr>
        <w:pStyle w:val="BodyCopy"/>
        <w:ind w:left="720"/>
      </w:pPr>
      <w:r>
        <w:t>In VS Code terminal run command</w:t>
      </w:r>
      <w:r w:rsidR="006B1456">
        <w:t xml:space="preserve"> following commands (run one command per terminal, multiple terminals can be opened).</w:t>
      </w:r>
    </w:p>
    <w:p w14:paraId="6D9088E4" w14:textId="5CE08A0A" w:rsidR="003E74C4" w:rsidRDefault="003E74C4" w:rsidP="008F328F">
      <w:pPr>
        <w:pStyle w:val="BodyCopy"/>
      </w:pPr>
    </w:p>
    <w:p w14:paraId="2D1C7B2C" w14:textId="26E64692" w:rsidR="003E74C4" w:rsidRDefault="003E74C4" w:rsidP="00D17C94">
      <w:pPr>
        <w:pStyle w:val="BodyCopy"/>
        <w:ind w:left="720"/>
      </w:pPr>
      <w:r>
        <w:t xml:space="preserve">When libraries are built in Dynamic configuration – the output is placed into </w:t>
      </w:r>
      <w:r w:rsidRPr="009508A4">
        <w:rPr>
          <w:rStyle w:val="MyCodeChar"/>
        </w:rPr>
        <w:t>\html\</w:t>
      </w:r>
      <w:r w:rsidR="009508A4">
        <w:t xml:space="preserve"> f</w:t>
      </w:r>
      <w:r>
        <w:t>older.</w:t>
      </w:r>
    </w:p>
    <w:p w14:paraId="57A087E0" w14:textId="209CDA61" w:rsidR="00382B0C" w:rsidRDefault="00382B0C" w:rsidP="008F328F">
      <w:pPr>
        <w:pStyle w:val="BodyCopy"/>
      </w:pPr>
    </w:p>
    <w:p w14:paraId="0E41C651" w14:textId="3C78100D" w:rsidR="00382B0C" w:rsidRPr="00707D25" w:rsidRDefault="006B1456" w:rsidP="008F328F">
      <w:pPr>
        <w:pStyle w:val="BodyCopy"/>
        <w:numPr>
          <w:ilvl w:val="0"/>
          <w:numId w:val="34"/>
        </w:numPr>
        <w:rPr>
          <w:rStyle w:val="MyCodeChar"/>
        </w:rPr>
      </w:pPr>
      <w:r>
        <w:t>For s</w:t>
      </w:r>
      <w:r w:rsidR="00382B0C">
        <w:t xml:space="preserve">tatic libraries: </w:t>
      </w:r>
      <w:r w:rsidR="00382B0C" w:rsidRPr="00707D25">
        <w:rPr>
          <w:rStyle w:val="MyCodeChar"/>
        </w:rPr>
        <w:t xml:space="preserve">npm run build:watch </w:t>
      </w:r>
      <w:r w:rsidR="00D83F37">
        <w:rPr>
          <w:rStyle w:val="MyCodeChar"/>
        </w:rPr>
        <w:t>qbm</w:t>
      </w:r>
      <w:r w:rsidR="00382B0C" w:rsidRPr="00707D25">
        <w:rPr>
          <w:rStyle w:val="MyCodeChar"/>
        </w:rPr>
        <w:t>,</w:t>
      </w:r>
      <w:r w:rsidR="00A924DD" w:rsidRPr="00A924DD">
        <w:t xml:space="preserve"> </w:t>
      </w:r>
      <w:r w:rsidR="00382B0C" w:rsidRPr="00707D25">
        <w:rPr>
          <w:rStyle w:val="MyCodeChar"/>
        </w:rPr>
        <w:t xml:space="preserve"> npm run build:watch q</w:t>
      </w:r>
      <w:r w:rsidR="00D83F37">
        <w:rPr>
          <w:rStyle w:val="MyCodeChar"/>
        </w:rPr>
        <w:t>er</w:t>
      </w:r>
    </w:p>
    <w:p w14:paraId="0C61D7DD" w14:textId="296F0A07" w:rsidR="00382B0C" w:rsidRPr="00382B0C" w:rsidRDefault="006B1456" w:rsidP="008F328F">
      <w:pPr>
        <w:pStyle w:val="BodyCopy"/>
        <w:numPr>
          <w:ilvl w:val="0"/>
          <w:numId w:val="34"/>
        </w:numPr>
        <w:rPr>
          <w:rStyle w:val="MyCodeChar"/>
          <w:rFonts w:ascii="Verdana" w:hAnsi="Verdana"/>
          <w:shd w:val="clear" w:color="auto" w:fill="auto"/>
        </w:rPr>
      </w:pPr>
      <w:r>
        <w:t>For p</w:t>
      </w:r>
      <w:r w:rsidR="00382B0C">
        <w:t xml:space="preserve">lugin (dynamic) libraries: </w:t>
      </w:r>
      <w:r w:rsidR="00382B0C" w:rsidRPr="00707D25">
        <w:rPr>
          <w:rStyle w:val="MyCodeChar"/>
        </w:rPr>
        <w:t>npm run build:watch:dynamic tsb</w:t>
      </w:r>
      <w:r w:rsidR="00382B0C" w:rsidRPr="00470EE6">
        <w:t xml:space="preserve"> ,</w:t>
      </w:r>
      <w:r w:rsidR="00382B0C" w:rsidRPr="00707D25">
        <w:rPr>
          <w:rStyle w:val="MyCodeChar"/>
        </w:rPr>
        <w:t>att</w:t>
      </w:r>
      <w:r w:rsidR="00382B0C" w:rsidRPr="00A924DD">
        <w:t>,</w:t>
      </w:r>
      <w:r w:rsidR="00A924DD" w:rsidRPr="00A924DD">
        <w:t xml:space="preserve"> </w:t>
      </w:r>
      <w:r w:rsidR="00382B0C" w:rsidRPr="00707D25">
        <w:rPr>
          <w:rStyle w:val="MyCodeChar"/>
        </w:rPr>
        <w:t>sample-plugin</w:t>
      </w:r>
    </w:p>
    <w:p w14:paraId="23E65796" w14:textId="49508E37" w:rsidR="00382B0C" w:rsidRPr="00DD7046" w:rsidRDefault="006B1456" w:rsidP="008F328F">
      <w:pPr>
        <w:pStyle w:val="BodyCopy"/>
        <w:numPr>
          <w:ilvl w:val="0"/>
          <w:numId w:val="34"/>
        </w:numPr>
        <w:rPr>
          <w:rStyle w:val="MyCodeChar"/>
          <w:rFonts w:ascii="Verdana" w:hAnsi="Verdana"/>
          <w:shd w:val="clear" w:color="auto" w:fill="auto"/>
        </w:rPr>
      </w:pPr>
      <w:r>
        <w:t>Run p</w:t>
      </w:r>
      <w:r w:rsidR="00382B0C">
        <w:t xml:space="preserve">ortal: </w:t>
      </w:r>
      <w:r w:rsidR="00382B0C" w:rsidRPr="00707D25">
        <w:rPr>
          <w:rStyle w:val="MyCodeChar"/>
        </w:rPr>
        <w:t>npm run start qer-app-portal</w:t>
      </w:r>
    </w:p>
    <w:p w14:paraId="326CB457" w14:textId="0F4F37B6" w:rsidR="00DD7046" w:rsidRDefault="00DD7046" w:rsidP="008F328F">
      <w:pPr>
        <w:pStyle w:val="BodyCopy"/>
        <w:rPr>
          <w:rStyle w:val="MyCodeChar"/>
        </w:rPr>
      </w:pPr>
    </w:p>
    <w:p w14:paraId="6D190D3E" w14:textId="7CDCA5F0" w:rsidR="00DD7046" w:rsidRDefault="00DD7046" w:rsidP="00D17C94">
      <w:pPr>
        <w:pStyle w:val="BodyCopy"/>
        <w:ind w:firstLine="720"/>
        <w:rPr>
          <w:rStyle w:val="MyCodeChar"/>
          <w:rFonts w:ascii="Verdana" w:hAnsi="Verdana"/>
          <w:shd w:val="clear" w:color="auto" w:fill="auto"/>
        </w:rPr>
      </w:pPr>
      <w:r>
        <w:rPr>
          <w:rStyle w:val="MyCodeChar"/>
          <w:rFonts w:ascii="Verdana" w:hAnsi="Verdana"/>
          <w:shd w:val="clear" w:color="auto" w:fill="auto"/>
        </w:rPr>
        <w:t>So, in our case:</w:t>
      </w:r>
    </w:p>
    <w:p w14:paraId="0C7DD359" w14:textId="047FB34D" w:rsidR="007E4DC4" w:rsidRDefault="007E4DC4" w:rsidP="008F328F">
      <w:pPr>
        <w:pStyle w:val="BodyCopy"/>
        <w:numPr>
          <w:ilvl w:val="0"/>
          <w:numId w:val="34"/>
        </w:numPr>
        <w:rPr>
          <w:rStyle w:val="MyCodeChar"/>
          <w:rFonts w:ascii="Verdana" w:hAnsi="Verdana"/>
          <w:shd w:val="clear" w:color="auto" w:fill="auto"/>
        </w:rPr>
      </w:pPr>
      <w:r>
        <w:rPr>
          <w:rStyle w:val="MyCodeChar"/>
          <w:rFonts w:ascii="Verdana" w:hAnsi="Verdana"/>
          <w:shd w:val="clear" w:color="auto" w:fill="auto"/>
        </w:rPr>
        <w:t>Open another terminal, rename it to “tsb”</w:t>
      </w:r>
    </w:p>
    <w:p w14:paraId="320E322B" w14:textId="771FC505" w:rsidR="007E4DC4" w:rsidRPr="007E4DC4" w:rsidRDefault="007E4DC4" w:rsidP="008F328F">
      <w:pPr>
        <w:pStyle w:val="BodyCopy"/>
        <w:numPr>
          <w:ilvl w:val="0"/>
          <w:numId w:val="34"/>
        </w:numPr>
        <w:rPr>
          <w:rStyle w:val="MyCodeChar"/>
          <w:rFonts w:ascii="Verdana" w:hAnsi="Verdana"/>
          <w:shd w:val="clear" w:color="auto" w:fill="auto"/>
        </w:rPr>
      </w:pPr>
      <w:r w:rsidRPr="007E4DC4">
        <w:rPr>
          <w:rStyle w:val="MyCodeChar"/>
          <w:rFonts w:ascii="Verdana" w:hAnsi="Verdana"/>
          <w:shd w:val="clear" w:color="auto" w:fill="auto"/>
        </w:rPr>
        <w:t xml:space="preserve">run: </w:t>
      </w:r>
      <w:r w:rsidRPr="00707D25">
        <w:rPr>
          <w:rStyle w:val="MyCodeChar"/>
        </w:rPr>
        <w:t>npm run build:watch:dynamic tsb</w:t>
      </w:r>
    </w:p>
    <w:p w14:paraId="718757A2" w14:textId="04CC7ADA" w:rsidR="007E4DC4" w:rsidRPr="00DD7046" w:rsidRDefault="007E4DC4" w:rsidP="008F328F">
      <w:pPr>
        <w:pStyle w:val="BodyCopy"/>
        <w:numPr>
          <w:ilvl w:val="0"/>
          <w:numId w:val="34"/>
        </w:numPr>
      </w:pPr>
      <w:r w:rsidRPr="007E4DC4">
        <w:rPr>
          <w:rStyle w:val="MyCodeChar"/>
          <w:rFonts w:ascii="Verdana" w:hAnsi="Verdana"/>
          <w:shd w:val="clear" w:color="auto" w:fill="auto"/>
        </w:rPr>
        <w:t xml:space="preserve">In </w:t>
      </w:r>
      <w:r>
        <w:rPr>
          <w:rStyle w:val="MyCodeChar"/>
          <w:rFonts w:ascii="Verdana" w:hAnsi="Verdana"/>
          <w:shd w:val="clear" w:color="auto" w:fill="auto"/>
        </w:rPr>
        <w:t xml:space="preserve">original </w:t>
      </w:r>
      <w:r w:rsidRPr="007E4DC4">
        <w:rPr>
          <w:rStyle w:val="MyCodeChar"/>
          <w:rFonts w:ascii="Verdana" w:hAnsi="Verdana"/>
          <w:shd w:val="clear" w:color="auto" w:fill="auto"/>
        </w:rPr>
        <w:t xml:space="preserve">open terminal </w:t>
      </w:r>
      <w:r>
        <w:rPr>
          <w:rStyle w:val="MyCodeChar"/>
          <w:rFonts w:ascii="Verdana" w:hAnsi="Verdana"/>
          <w:shd w:val="clear" w:color="auto" w:fill="auto"/>
        </w:rPr>
        <w:t xml:space="preserve">run: </w:t>
      </w:r>
      <w:r w:rsidRPr="00707D25">
        <w:rPr>
          <w:rStyle w:val="MyCodeChar"/>
        </w:rPr>
        <w:t>npm run start qer-app-portal</w:t>
      </w:r>
    </w:p>
    <w:p w14:paraId="18D654FE" w14:textId="77777777" w:rsidR="007E4DC4" w:rsidRPr="007E4DC4" w:rsidRDefault="007E4DC4" w:rsidP="008F328F">
      <w:pPr>
        <w:pStyle w:val="BodyCopy"/>
        <w:rPr>
          <w:rStyle w:val="MyCodeChar"/>
          <w:rFonts w:ascii="Verdana" w:hAnsi="Verdana"/>
          <w:shd w:val="clear" w:color="auto" w:fill="auto"/>
        </w:rPr>
      </w:pPr>
    </w:p>
    <w:p w14:paraId="3C7276BB" w14:textId="77777777" w:rsidR="00382B0C" w:rsidRDefault="00382B0C" w:rsidP="008F328F">
      <w:pPr>
        <w:pStyle w:val="BodyCopy"/>
      </w:pPr>
    </w:p>
    <w:p w14:paraId="5177F26C" w14:textId="2BBDD804" w:rsidR="00382B0C" w:rsidRDefault="00382B0C" w:rsidP="008F328F">
      <w:pPr>
        <w:pStyle w:val="BodyCopy"/>
        <w:numPr>
          <w:ilvl w:val="0"/>
          <w:numId w:val="27"/>
        </w:numPr>
      </w:pPr>
      <w:bookmarkStart w:id="29" w:name="StartDebugging"/>
      <w:r>
        <w:t>Start debugging</w:t>
      </w:r>
    </w:p>
    <w:bookmarkEnd w:id="29"/>
    <w:p w14:paraId="2D14EA8B" w14:textId="77777777" w:rsidR="00130073" w:rsidRDefault="00130073" w:rsidP="008F328F">
      <w:pPr>
        <w:pStyle w:val="BodyCopy"/>
      </w:pPr>
    </w:p>
    <w:p w14:paraId="77A86827" w14:textId="285F6C53" w:rsidR="00130073" w:rsidRPr="00130073" w:rsidRDefault="00130073" w:rsidP="008F328F">
      <w:pPr>
        <w:pStyle w:val="BodyCopy"/>
        <w:numPr>
          <w:ilvl w:val="1"/>
          <w:numId w:val="27"/>
        </w:numPr>
        <w:rPr>
          <w:rStyle w:val="MyNoteChar"/>
          <w:rFonts w:ascii="Verdana" w:hAnsi="Verdana"/>
          <w:sz w:val="20"/>
          <w:shd w:val="clear" w:color="auto" w:fill="auto"/>
        </w:rPr>
      </w:pPr>
      <w:r>
        <w:t xml:space="preserve">Run local ApiServer: </w:t>
      </w:r>
      <w:r w:rsidRPr="009508A4">
        <w:rPr>
          <w:rStyle w:val="MyCodeChar"/>
          <w:sz w:val="16"/>
          <w:szCs w:val="16"/>
        </w:rPr>
        <w:t>"C:\Program Files\One Identity\One Identity Manager\imxclient.exe" run-apiserver -B</w:t>
      </w:r>
    </w:p>
    <w:p w14:paraId="6FCB7F3F" w14:textId="77777777" w:rsidR="00130073" w:rsidRPr="00130073" w:rsidRDefault="00130073" w:rsidP="008F328F">
      <w:pPr>
        <w:pStyle w:val="BodyCopy"/>
        <w:rPr>
          <w:rStyle w:val="MyNoteChar"/>
          <w:rFonts w:ascii="Verdana" w:hAnsi="Verdana"/>
          <w:sz w:val="20"/>
          <w:shd w:val="clear" w:color="auto" w:fill="auto"/>
        </w:rPr>
      </w:pPr>
    </w:p>
    <w:p w14:paraId="13BB6EBC" w14:textId="77777777" w:rsidR="00F97F47" w:rsidRDefault="00130073" w:rsidP="008F328F">
      <w:pPr>
        <w:pStyle w:val="BodyCopy"/>
        <w:numPr>
          <w:ilvl w:val="1"/>
          <w:numId w:val="27"/>
        </w:numPr>
      </w:pPr>
      <w:r>
        <w:t>Run Web Portal in debug mode:</w:t>
      </w:r>
    </w:p>
    <w:p w14:paraId="1893D52D" w14:textId="77777777" w:rsidR="00F97F47" w:rsidRDefault="00F97F47" w:rsidP="00F97F47">
      <w:pPr>
        <w:pStyle w:val="ListParagraph"/>
      </w:pPr>
    </w:p>
    <w:p w14:paraId="6DCC9E1D" w14:textId="77777777" w:rsidR="00F97F47" w:rsidRDefault="00F97F47" w:rsidP="00F97F47">
      <w:pPr>
        <w:pStyle w:val="BodyCopy"/>
        <w:numPr>
          <w:ilvl w:val="2"/>
          <w:numId w:val="27"/>
        </w:numPr>
      </w:pPr>
      <w:r w:rsidRPr="00F97F47">
        <w:lastRenderedPageBreak/>
        <w:t>In VS Code click on “Run and Debug” tab</w:t>
      </w:r>
    </w:p>
    <w:p w14:paraId="699D05FC" w14:textId="77777777" w:rsidR="00D54BAE" w:rsidRDefault="0066136C" w:rsidP="00F97F47">
      <w:pPr>
        <w:pStyle w:val="BodyCopy"/>
        <w:numPr>
          <w:ilvl w:val="2"/>
          <w:numId w:val="27"/>
        </w:numPr>
      </w:pPr>
      <w:r w:rsidRPr="0066136C">
        <w:t>Select a configuration from drop-down list: QER App Portal (Chrome)</w:t>
      </w:r>
    </w:p>
    <w:p w14:paraId="426967A0" w14:textId="77777777" w:rsidR="00D54BAE" w:rsidRDefault="00D54BAE" w:rsidP="00D54BAE">
      <w:pPr>
        <w:pStyle w:val="BodyCopy"/>
        <w:ind w:left="2160"/>
      </w:pPr>
    </w:p>
    <w:p w14:paraId="62FD42D1" w14:textId="48F5463B" w:rsidR="00130073" w:rsidRDefault="00D54BAE" w:rsidP="00D54BAE">
      <w:pPr>
        <w:pStyle w:val="BodyCopy"/>
        <w:ind w:left="2160"/>
      </w:pPr>
      <w:r w:rsidRPr="007478CF">
        <w:rPr>
          <w:rStyle w:val="Style1Char"/>
        </w:rPr>
        <w:t>See all debug configurations in launch.json file</w:t>
      </w:r>
      <w:r w:rsidR="007478CF">
        <w:t xml:space="preserve">   </w:t>
      </w:r>
      <w:r w:rsidR="00130073">
        <w:br/>
      </w:r>
    </w:p>
    <w:p w14:paraId="0BC892CC" w14:textId="79AE42FB" w:rsidR="00130073" w:rsidRDefault="00130073" w:rsidP="00D54BAE">
      <w:pPr>
        <w:pStyle w:val="BodyCopy"/>
        <w:ind w:left="2160"/>
      </w:pPr>
      <w:r>
        <w:t>Click on green triangle to start debugging.</w:t>
      </w:r>
    </w:p>
    <w:p w14:paraId="14FD6E62" w14:textId="5091D194" w:rsidR="00382B0C" w:rsidRDefault="00382B0C" w:rsidP="00D54BAE">
      <w:pPr>
        <w:pStyle w:val="BodyCopy"/>
        <w:ind w:left="2160"/>
      </w:pPr>
    </w:p>
    <w:p w14:paraId="0521F31C" w14:textId="77FFBEE8" w:rsidR="00382B0C" w:rsidRDefault="00382B0C" w:rsidP="00D17C94">
      <w:pPr>
        <w:pStyle w:val="BodyCopy"/>
        <w:ind w:left="1440"/>
      </w:pPr>
      <w:r>
        <w:rPr>
          <w:noProof/>
        </w:rPr>
        <w:drawing>
          <wp:inline distT="0" distB="0" distL="0" distR="0" wp14:anchorId="294BB44E" wp14:editId="5C09C75C">
            <wp:extent cx="5346700" cy="2216938"/>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0715" cy="2226896"/>
                    </a:xfrm>
                    <a:prstGeom prst="rect">
                      <a:avLst/>
                    </a:prstGeom>
                  </pic:spPr>
                </pic:pic>
              </a:graphicData>
            </a:graphic>
          </wp:inline>
        </w:drawing>
      </w:r>
    </w:p>
    <w:p w14:paraId="657F51D3" w14:textId="77777777" w:rsidR="00382B0C" w:rsidRDefault="00382B0C" w:rsidP="00D54BAE">
      <w:pPr>
        <w:pStyle w:val="BodyCopy"/>
        <w:ind w:left="2160"/>
      </w:pPr>
    </w:p>
    <w:p w14:paraId="4604CE06" w14:textId="2FCA221D" w:rsidR="00E01FBF" w:rsidRDefault="00E01FBF" w:rsidP="00D54BAE">
      <w:pPr>
        <w:pStyle w:val="BodyCopy"/>
        <w:ind w:left="2160"/>
      </w:pPr>
    </w:p>
    <w:p w14:paraId="38B2DBF0" w14:textId="622C86DA" w:rsidR="00E01FBF" w:rsidRDefault="00130073" w:rsidP="00D54BAE">
      <w:pPr>
        <w:pStyle w:val="BodyCopy"/>
        <w:ind w:left="2160"/>
      </w:pPr>
      <w:r>
        <w:t>Browser will open and Web Portal will load. Code execution should stop now at the breakpoint.</w:t>
      </w:r>
    </w:p>
    <w:p w14:paraId="613E4A09" w14:textId="4DB60567" w:rsidR="00130073" w:rsidRDefault="00130073" w:rsidP="00D54BAE">
      <w:pPr>
        <w:pStyle w:val="BodyCopy"/>
        <w:ind w:left="2160"/>
      </w:pPr>
    </w:p>
    <w:p w14:paraId="5AFA0E6B" w14:textId="56B0530C" w:rsidR="00D17C94" w:rsidRPr="00C46610" w:rsidRDefault="00D17C94" w:rsidP="00C46610">
      <w:pPr>
        <w:pStyle w:val="Style1"/>
        <w:rPr>
          <w:sz w:val="18"/>
          <w:szCs w:val="18"/>
        </w:rPr>
      </w:pPr>
      <w:r w:rsidRPr="00C46610">
        <w:rPr>
          <w:sz w:val="18"/>
          <w:szCs w:val="18"/>
        </w:rPr>
        <w:t xml:space="preserve">If </w:t>
      </w:r>
      <w:r w:rsidRPr="00C46610">
        <w:rPr>
          <w:b/>
          <w:bCs/>
          <w:sz w:val="18"/>
          <w:szCs w:val="18"/>
        </w:rPr>
        <w:t>Chrome</w:t>
      </w:r>
      <w:r w:rsidRPr="00C46610">
        <w:rPr>
          <w:sz w:val="18"/>
          <w:szCs w:val="18"/>
        </w:rPr>
        <w:t xml:space="preserve"> browser hangs while loading first page after opening – do following:</w:t>
      </w:r>
    </w:p>
    <w:p w14:paraId="7D18AA45" w14:textId="77777777" w:rsidR="00C46610" w:rsidRPr="00C46610" w:rsidRDefault="00D17C94" w:rsidP="00C46610">
      <w:pPr>
        <w:pStyle w:val="Style1"/>
        <w:rPr>
          <w:sz w:val="18"/>
          <w:szCs w:val="18"/>
        </w:rPr>
      </w:pPr>
      <w:r w:rsidRPr="00C46610">
        <w:rPr>
          <w:sz w:val="18"/>
          <w:szCs w:val="18"/>
        </w:rPr>
        <w:t xml:space="preserve">  </w:t>
      </w:r>
    </w:p>
    <w:p w14:paraId="456ED537" w14:textId="383FA7E4" w:rsidR="00D17C94" w:rsidRPr="00C46610" w:rsidRDefault="00D17C94" w:rsidP="00C46610">
      <w:pPr>
        <w:pStyle w:val="Style1"/>
        <w:rPr>
          <w:sz w:val="18"/>
          <w:szCs w:val="18"/>
        </w:rPr>
      </w:pPr>
      <w:r w:rsidRPr="00C46610">
        <w:rPr>
          <w:sz w:val="18"/>
          <w:szCs w:val="18"/>
        </w:rPr>
        <w:t>- Disable built into VS Code JavaScript Debugger:</w:t>
      </w:r>
    </w:p>
    <w:p w14:paraId="7BC48A16" w14:textId="6156AC58" w:rsidR="00D17C94" w:rsidRPr="00C46610" w:rsidRDefault="00D17C94" w:rsidP="00C46610">
      <w:pPr>
        <w:pStyle w:val="Style1"/>
        <w:rPr>
          <w:b/>
          <w:bCs/>
          <w:sz w:val="18"/>
          <w:szCs w:val="18"/>
        </w:rPr>
      </w:pPr>
      <w:r w:rsidRPr="00C46610">
        <w:rPr>
          <w:sz w:val="18"/>
          <w:szCs w:val="18"/>
        </w:rPr>
        <w:t xml:space="preserve">  </w:t>
      </w:r>
      <w:r w:rsidR="00C46610" w:rsidRPr="00C46610">
        <w:rPr>
          <w:sz w:val="18"/>
          <w:szCs w:val="18"/>
        </w:rPr>
        <w:t xml:space="preserve">1,2 - </w:t>
      </w:r>
      <w:r w:rsidRPr="00C46610">
        <w:rPr>
          <w:sz w:val="18"/>
          <w:szCs w:val="18"/>
        </w:rPr>
        <w:t xml:space="preserve">In Templates search for </w:t>
      </w:r>
      <w:r w:rsidRPr="00C46610">
        <w:rPr>
          <w:rFonts w:eastAsia="Times New Roman"/>
          <w:b/>
          <w:bCs/>
          <w:sz w:val="18"/>
          <w:szCs w:val="18"/>
        </w:rPr>
        <w:t>@builtin @id:ms-vscode.js-debug</w:t>
      </w:r>
    </w:p>
    <w:p w14:paraId="613B139F" w14:textId="098A8BB2" w:rsidR="00C46610" w:rsidRPr="00C46610" w:rsidRDefault="00C46610" w:rsidP="00C46610">
      <w:pPr>
        <w:pStyle w:val="Style1"/>
        <w:rPr>
          <w:sz w:val="18"/>
          <w:szCs w:val="18"/>
        </w:rPr>
      </w:pPr>
      <w:r>
        <w:rPr>
          <w:b/>
          <w:bCs/>
          <w:sz w:val="18"/>
          <w:szCs w:val="18"/>
        </w:rPr>
        <w:t xml:space="preserve">  </w:t>
      </w:r>
      <w:r w:rsidRPr="00C46610">
        <w:rPr>
          <w:sz w:val="18"/>
          <w:szCs w:val="18"/>
        </w:rPr>
        <w:t>3 – Click on debugger</w:t>
      </w:r>
    </w:p>
    <w:p w14:paraId="3B5E89F8" w14:textId="31CD91A1" w:rsidR="00D17C94" w:rsidRDefault="00C46610" w:rsidP="00C46610">
      <w:pPr>
        <w:pStyle w:val="Style1"/>
      </w:pPr>
      <w:r>
        <w:rPr>
          <w:sz w:val="18"/>
          <w:szCs w:val="18"/>
        </w:rPr>
        <w:t xml:space="preserve">  </w:t>
      </w:r>
      <w:r w:rsidRPr="00C46610">
        <w:rPr>
          <w:sz w:val="18"/>
          <w:szCs w:val="18"/>
        </w:rPr>
        <w:t>4 - Click Disable button</w:t>
      </w:r>
    </w:p>
    <w:p w14:paraId="09BE7EE0" w14:textId="7C4F4226" w:rsidR="00C46610" w:rsidRDefault="00C46610" w:rsidP="00C46610">
      <w:pPr>
        <w:pStyle w:val="Style1"/>
      </w:pPr>
      <w:r>
        <w:rPr>
          <w:noProof/>
        </w:rPr>
        <w:drawing>
          <wp:inline distT="0" distB="0" distL="0" distR="0" wp14:anchorId="07A9A86A" wp14:editId="5B7BE6CC">
            <wp:extent cx="4617720" cy="1192911"/>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45522" cy="1200093"/>
                    </a:xfrm>
                    <a:prstGeom prst="rect">
                      <a:avLst/>
                    </a:prstGeom>
                  </pic:spPr>
                </pic:pic>
              </a:graphicData>
            </a:graphic>
          </wp:inline>
        </w:drawing>
      </w:r>
    </w:p>
    <w:p w14:paraId="267CC9EB" w14:textId="77777777" w:rsidR="00C46610" w:rsidRDefault="00C46610" w:rsidP="00C46610">
      <w:pPr>
        <w:pStyle w:val="Style1"/>
      </w:pPr>
    </w:p>
    <w:p w14:paraId="19EE8589" w14:textId="58ED29F5" w:rsidR="00C46610" w:rsidRPr="00C46610" w:rsidRDefault="00C46610" w:rsidP="00C46610">
      <w:pPr>
        <w:pStyle w:val="Style1"/>
        <w:rPr>
          <w:sz w:val="18"/>
          <w:szCs w:val="18"/>
        </w:rPr>
      </w:pPr>
      <w:r w:rsidRPr="00C46610">
        <w:rPr>
          <w:sz w:val="18"/>
          <w:szCs w:val="18"/>
        </w:rPr>
        <w:t xml:space="preserve">- </w:t>
      </w:r>
      <w:r w:rsidRPr="00C46610">
        <w:rPr>
          <w:rFonts w:eastAsia="Times New Roman"/>
          <w:sz w:val="18"/>
          <w:szCs w:val="18"/>
        </w:rPr>
        <w:t>Install JavaScript Debugger Nightly</w:t>
      </w:r>
    </w:p>
    <w:p w14:paraId="1544E3F3" w14:textId="365890B3" w:rsidR="00C46610" w:rsidRDefault="00C46610" w:rsidP="00C46610">
      <w:pPr>
        <w:pStyle w:val="Style1"/>
      </w:pPr>
      <w:r>
        <w:rPr>
          <w:noProof/>
        </w:rPr>
        <w:drawing>
          <wp:inline distT="0" distB="0" distL="0" distR="0" wp14:anchorId="4D7773E5" wp14:editId="2904A228">
            <wp:extent cx="3573780" cy="1154363"/>
            <wp:effectExtent l="0" t="0" r="762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r:link="rId44" cstate="print">
                      <a:extLst>
                        <a:ext uri="{28A0092B-C50C-407E-A947-70E740481C1C}">
                          <a14:useLocalDpi xmlns:a14="http://schemas.microsoft.com/office/drawing/2010/main" val="0"/>
                        </a:ext>
                      </a:extLst>
                    </a:blip>
                    <a:srcRect/>
                    <a:stretch>
                      <a:fillRect/>
                    </a:stretch>
                  </pic:blipFill>
                  <pic:spPr bwMode="auto">
                    <a:xfrm>
                      <a:off x="0" y="0"/>
                      <a:ext cx="3593678" cy="1160790"/>
                    </a:xfrm>
                    <a:prstGeom prst="rect">
                      <a:avLst/>
                    </a:prstGeom>
                    <a:noFill/>
                    <a:ln>
                      <a:noFill/>
                    </a:ln>
                  </pic:spPr>
                </pic:pic>
              </a:graphicData>
            </a:graphic>
          </wp:inline>
        </w:drawing>
      </w:r>
    </w:p>
    <w:p w14:paraId="34D6A0F0" w14:textId="77777777" w:rsidR="00C46610" w:rsidRDefault="00C46610" w:rsidP="00D54BAE">
      <w:pPr>
        <w:pStyle w:val="BodyCopy"/>
        <w:ind w:left="2160"/>
      </w:pPr>
    </w:p>
    <w:p w14:paraId="056050CA" w14:textId="49BE5BF8" w:rsidR="00A924DD" w:rsidRDefault="00130073" w:rsidP="00D54BAE">
      <w:pPr>
        <w:pStyle w:val="BodyCopy"/>
        <w:ind w:left="2160"/>
      </w:pPr>
      <w:r>
        <w:t>When execution is s</w:t>
      </w:r>
      <w:r w:rsidR="001B1AF8">
        <w:t>t</w:t>
      </w:r>
      <w:r>
        <w:t xml:space="preserve">opped at the </w:t>
      </w:r>
      <w:r w:rsidR="007478CF">
        <w:t>breakpoint,</w:t>
      </w:r>
      <w:r>
        <w:t xml:space="preserve"> we can view data and see values of variables. </w:t>
      </w:r>
    </w:p>
    <w:p w14:paraId="6025DC20" w14:textId="77777777" w:rsidR="00A924DD" w:rsidRDefault="00A924DD" w:rsidP="00D54BAE">
      <w:pPr>
        <w:pStyle w:val="BodyCopy"/>
        <w:ind w:left="2160"/>
      </w:pPr>
    </w:p>
    <w:p w14:paraId="6E0D4A7A" w14:textId="277A9776" w:rsidR="00B760C8" w:rsidRPr="00707D25" w:rsidRDefault="00130073" w:rsidP="00D54BAE">
      <w:pPr>
        <w:pStyle w:val="BodyCopy"/>
        <w:ind w:left="2160"/>
        <w:rPr>
          <w:rStyle w:val="MyCodeChar"/>
        </w:rPr>
      </w:pPr>
      <w:r>
        <w:t>For e</w:t>
      </w:r>
      <w:r w:rsidR="00B760C8">
        <w:t xml:space="preserve">xample: below we can see entity schema returned from ApiServer in call: </w:t>
      </w:r>
      <w:r w:rsidR="00B760C8" w:rsidRPr="00707D25">
        <w:rPr>
          <w:rStyle w:val="MyCodeChar"/>
        </w:rPr>
        <w:t>this.entitySchema = this.roleMembershipsService.getSchema(this.referrer.tablename);</w:t>
      </w:r>
      <w:r w:rsidR="00A924DD" w:rsidRPr="00707D25">
        <w:rPr>
          <w:rStyle w:val="MyCodeChar"/>
        </w:rPr>
        <w:br/>
      </w:r>
    </w:p>
    <w:p w14:paraId="5686DC5B" w14:textId="0881615B" w:rsidR="00B760C8" w:rsidRDefault="00B760C8" w:rsidP="00D54BAE">
      <w:pPr>
        <w:pStyle w:val="BodyCopy"/>
        <w:ind w:left="2160"/>
        <w:rPr>
          <w:rStyle w:val="MyCodeChar"/>
          <w:rFonts w:ascii="Verdana" w:hAnsi="Verdana"/>
          <w:shd w:val="clear" w:color="auto" w:fill="auto"/>
        </w:rPr>
      </w:pPr>
      <w:r w:rsidRPr="00B760C8">
        <w:rPr>
          <w:rStyle w:val="MyCodeChar"/>
          <w:rFonts w:ascii="Verdana" w:hAnsi="Verdana"/>
          <w:shd w:val="clear" w:color="auto" w:fill="auto"/>
        </w:rPr>
        <w:t>We can view all</w:t>
      </w:r>
      <w:r>
        <w:rPr>
          <w:rStyle w:val="MyCodeChar"/>
          <w:rFonts w:ascii="Verdana" w:hAnsi="Verdana"/>
          <w:shd w:val="clear" w:color="auto" w:fill="auto"/>
        </w:rPr>
        <w:t xml:space="preserve"> columns returned and </w:t>
      </w:r>
      <w:r w:rsidR="00A924DD">
        <w:rPr>
          <w:rStyle w:val="MyCodeChar"/>
          <w:rFonts w:ascii="Verdana" w:hAnsi="Verdana"/>
          <w:shd w:val="clear" w:color="auto" w:fill="auto"/>
        </w:rPr>
        <w:t>decide</w:t>
      </w:r>
      <w:r>
        <w:rPr>
          <w:rStyle w:val="MyCodeChar"/>
          <w:rFonts w:ascii="Verdana" w:hAnsi="Verdana"/>
          <w:shd w:val="clear" w:color="auto" w:fill="auto"/>
        </w:rPr>
        <w:t xml:space="preserve"> whether we need to modify a call to ApiServer to return an extra column.</w:t>
      </w:r>
    </w:p>
    <w:p w14:paraId="66809C60" w14:textId="77777777" w:rsidR="006B1456" w:rsidRPr="00B760C8" w:rsidRDefault="006B1456" w:rsidP="008F328F">
      <w:pPr>
        <w:pStyle w:val="BodyCopy"/>
        <w:rPr>
          <w:rStyle w:val="MyCodeChar"/>
          <w:rFonts w:ascii="Verdana" w:hAnsi="Verdana"/>
          <w:shd w:val="clear" w:color="auto" w:fill="auto"/>
        </w:rPr>
      </w:pPr>
    </w:p>
    <w:p w14:paraId="05881C9C" w14:textId="07B0E318" w:rsidR="00B760C8" w:rsidRDefault="00B760C8" w:rsidP="00D17C94">
      <w:pPr>
        <w:pStyle w:val="BodyCopy"/>
        <w:ind w:left="1440"/>
      </w:pPr>
      <w:r>
        <w:rPr>
          <w:noProof/>
        </w:rPr>
        <w:drawing>
          <wp:inline distT="0" distB="0" distL="0" distR="0" wp14:anchorId="2804BBC7" wp14:editId="63A116D0">
            <wp:extent cx="5383597" cy="2527300"/>
            <wp:effectExtent l="0" t="0" r="762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3758" cy="2541459"/>
                    </a:xfrm>
                    <a:prstGeom prst="rect">
                      <a:avLst/>
                    </a:prstGeom>
                  </pic:spPr>
                </pic:pic>
              </a:graphicData>
            </a:graphic>
          </wp:inline>
        </w:drawing>
      </w:r>
    </w:p>
    <w:p w14:paraId="2B72522B" w14:textId="5BC700A1" w:rsidR="00E01FBF" w:rsidRPr="0011712C" w:rsidRDefault="00E01FBF" w:rsidP="008F328F">
      <w:pPr>
        <w:pStyle w:val="BodyCopy"/>
      </w:pPr>
      <w:r>
        <w:tab/>
      </w:r>
    </w:p>
    <w:p w14:paraId="26810860" w14:textId="2691D324" w:rsidR="000144C8" w:rsidRDefault="0011712C" w:rsidP="0011712C">
      <w:pPr>
        <w:pStyle w:val="Heading3noindent"/>
      </w:pPr>
      <w:bookmarkStart w:id="30" w:name="_Toc128725192"/>
      <w:r>
        <w:t>Modify</w:t>
      </w:r>
      <w:bookmarkEnd w:id="30"/>
    </w:p>
    <w:p w14:paraId="0C2842FF" w14:textId="2BDBE23F" w:rsidR="00006AB7" w:rsidRDefault="00A924DD" w:rsidP="008F328F">
      <w:pPr>
        <w:pStyle w:val="BodyCopy"/>
      </w:pPr>
      <w:r>
        <w:t>When code in the module is modified – the module needs to be recompiled.</w:t>
      </w:r>
    </w:p>
    <w:p w14:paraId="58C65FBE" w14:textId="77777777" w:rsidR="00961272" w:rsidRDefault="00961272" w:rsidP="008F328F">
      <w:pPr>
        <w:pStyle w:val="BodyCopy"/>
      </w:pPr>
      <w:r>
        <w:t>If module is compiled in dynamic mode:</w:t>
      </w:r>
    </w:p>
    <w:p w14:paraId="0C9A14ED" w14:textId="21449FFC" w:rsidR="00961272" w:rsidRDefault="00961272" w:rsidP="008F328F">
      <w:pPr>
        <w:pStyle w:val="BodyCopy"/>
      </w:pPr>
      <w:r w:rsidRPr="00707D25">
        <w:rPr>
          <w:rStyle w:val="MyCodeChar"/>
        </w:rPr>
        <w:t xml:space="preserve">npm run build:watch qer </w:t>
      </w:r>
      <w:r w:rsidRPr="00961272">
        <w:t xml:space="preserve"> </w:t>
      </w:r>
      <w:r>
        <w:t xml:space="preserve">or </w:t>
      </w:r>
      <w:r w:rsidRPr="00707D25">
        <w:rPr>
          <w:rStyle w:val="MyCodeChar"/>
        </w:rPr>
        <w:t>npm run build:watch:dynamic tsb</w:t>
      </w:r>
      <w:r w:rsidR="00D40B94" w:rsidRPr="00D40B94">
        <w:t xml:space="preserve"> </w:t>
      </w:r>
      <w:r w:rsidR="00D40B94">
        <w:t>-</w:t>
      </w:r>
      <w:r w:rsidR="00D40B94" w:rsidRPr="00D40B94">
        <w:t xml:space="preserve"> </w:t>
      </w:r>
      <w:r w:rsidR="00D40B94">
        <w:t>t</w:t>
      </w:r>
      <w:r>
        <w:t xml:space="preserve">hen </w:t>
      </w:r>
      <w:r w:rsidR="00D40B94">
        <w:t>it is being watched:</w:t>
      </w:r>
    </w:p>
    <w:p w14:paraId="60BA4C27" w14:textId="77777777" w:rsidR="00D40B94" w:rsidRDefault="00D40B94" w:rsidP="008F328F">
      <w:pPr>
        <w:pStyle w:val="BodyCopy"/>
      </w:pPr>
    </w:p>
    <w:p w14:paraId="11A5D0AF" w14:textId="5B2A0C52" w:rsidR="00D40B94" w:rsidRDefault="00D40B94" w:rsidP="00D17C94">
      <w:pPr>
        <w:pStyle w:val="BodyCopy"/>
        <w:ind w:left="1440"/>
      </w:pPr>
      <w:r>
        <w:rPr>
          <w:noProof/>
        </w:rPr>
        <w:drawing>
          <wp:inline distT="0" distB="0" distL="0" distR="0" wp14:anchorId="70A393E3" wp14:editId="56216B9B">
            <wp:extent cx="4349750" cy="16850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58214" cy="1688342"/>
                    </a:xfrm>
                    <a:prstGeom prst="rect">
                      <a:avLst/>
                    </a:prstGeom>
                  </pic:spPr>
                </pic:pic>
              </a:graphicData>
            </a:graphic>
          </wp:inline>
        </w:drawing>
      </w:r>
    </w:p>
    <w:p w14:paraId="77279F05" w14:textId="701431A3" w:rsidR="00D40B94" w:rsidRDefault="00D40B94" w:rsidP="008F328F">
      <w:pPr>
        <w:pStyle w:val="BodyCopy"/>
      </w:pPr>
    </w:p>
    <w:p w14:paraId="51C12B0E" w14:textId="66086A8D" w:rsidR="00D40B94" w:rsidRDefault="00D40B94" w:rsidP="00D17C94">
      <w:pPr>
        <w:pStyle w:val="BodyCopy"/>
        <w:ind w:left="1440"/>
      </w:pPr>
      <w:r>
        <w:rPr>
          <w:noProof/>
        </w:rPr>
        <w:lastRenderedPageBreak/>
        <w:drawing>
          <wp:inline distT="0" distB="0" distL="0" distR="0" wp14:anchorId="49DE2124" wp14:editId="34CC7D2D">
            <wp:extent cx="4349750" cy="1808213"/>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59932" cy="1812446"/>
                    </a:xfrm>
                    <a:prstGeom prst="rect">
                      <a:avLst/>
                    </a:prstGeom>
                  </pic:spPr>
                </pic:pic>
              </a:graphicData>
            </a:graphic>
          </wp:inline>
        </w:drawing>
      </w:r>
    </w:p>
    <w:p w14:paraId="6BECA31F" w14:textId="1072EBDE" w:rsidR="00D40B94" w:rsidRDefault="00D40B94" w:rsidP="008F328F">
      <w:pPr>
        <w:pStyle w:val="BodyCopy"/>
      </w:pPr>
    </w:p>
    <w:p w14:paraId="23CF4B96" w14:textId="5BD611B1" w:rsidR="00D40B94" w:rsidRDefault="00D40B94" w:rsidP="008F328F">
      <w:pPr>
        <w:pStyle w:val="BodyCopy"/>
      </w:pPr>
      <w:r>
        <w:t xml:space="preserve">This means that as soon as changes in any file of the module are made and file is saved – compilation is </w:t>
      </w:r>
      <w:r w:rsidR="001D308F">
        <w:t>started,</w:t>
      </w:r>
      <w:r>
        <w:t xml:space="preserve"> and new version of the compiled component is placed into </w:t>
      </w:r>
      <w:r w:rsidRPr="005B2DAF">
        <w:rPr>
          <w:rStyle w:val="MyCodeChar"/>
        </w:rPr>
        <w:t>\imxweb\html</w:t>
      </w:r>
      <w:r>
        <w:t>.</w:t>
      </w:r>
    </w:p>
    <w:p w14:paraId="3E718FB0" w14:textId="25A22B5B" w:rsidR="00FA7E55" w:rsidRDefault="00FA7E55" w:rsidP="008F328F">
      <w:pPr>
        <w:pStyle w:val="BodyCopy"/>
      </w:pPr>
    </w:p>
    <w:p w14:paraId="0E786B08" w14:textId="0E4951BC" w:rsidR="00CF0E38" w:rsidRDefault="00FA7E55" w:rsidP="008F328F">
      <w:pPr>
        <w:pStyle w:val="BodyCopy"/>
        <w:rPr>
          <w:rStyle w:val="MyCodeChar"/>
        </w:rPr>
      </w:pPr>
      <w:r>
        <w:t xml:space="preserve">Add line </w:t>
      </w:r>
      <w:r w:rsidR="003D6502" w:rsidRPr="003E74C4">
        <w:rPr>
          <w:rStyle w:val="MyCodeChar"/>
          <w:b/>
          <w:bCs/>
        </w:rPr>
        <w:t>&lt;b&gt;Testing modification of the dynamic component&lt;/b&gt;</w:t>
      </w:r>
    </w:p>
    <w:p w14:paraId="5966026C" w14:textId="0DEB145A" w:rsidR="00FA7E55" w:rsidRDefault="00FA7E55" w:rsidP="008F328F">
      <w:pPr>
        <w:pStyle w:val="BodyCopy"/>
        <w:rPr>
          <w:rStyle w:val="MyCodeChar"/>
        </w:rPr>
      </w:pPr>
      <w:r>
        <w:t xml:space="preserve">right above </w:t>
      </w:r>
      <w:r w:rsidRPr="00FA7E55">
        <w:rPr>
          <w:rStyle w:val="MyCodeChar"/>
        </w:rPr>
        <w:t>&lt;imx-data-source-toolbar #dst</w:t>
      </w:r>
      <w:r>
        <w:rPr>
          <w:rStyle w:val="MyCodeChar"/>
        </w:rPr>
        <w:t xml:space="preserve"> </w:t>
      </w:r>
      <w:r>
        <w:t xml:space="preserve">in the file </w:t>
      </w:r>
      <w:r w:rsidR="000D0991" w:rsidRPr="000D0991">
        <w:rPr>
          <w:rStyle w:val="MyCodeChar"/>
        </w:rPr>
        <w:t>accounts-ext.component.html</w:t>
      </w:r>
    </w:p>
    <w:p w14:paraId="461467BC" w14:textId="77777777" w:rsidR="003E74C4" w:rsidRDefault="003E74C4" w:rsidP="008F328F">
      <w:pPr>
        <w:pStyle w:val="BodyCopy"/>
        <w:rPr>
          <w:rStyle w:val="MyCodeChar"/>
        </w:rPr>
      </w:pPr>
    </w:p>
    <w:p w14:paraId="51C8C668" w14:textId="17DC708A" w:rsidR="000D0991" w:rsidRDefault="000D0991" w:rsidP="008F328F">
      <w:pPr>
        <w:pStyle w:val="BodyCopy"/>
      </w:pPr>
      <w:r>
        <w:t>See how the code gets recompiled as soon as it is saved.</w:t>
      </w:r>
    </w:p>
    <w:p w14:paraId="7ED61E6B" w14:textId="77777777" w:rsidR="003E74C4" w:rsidRDefault="003E74C4" w:rsidP="008F328F">
      <w:pPr>
        <w:pStyle w:val="BodyCopy"/>
      </w:pPr>
    </w:p>
    <w:p w14:paraId="2245709D" w14:textId="1D2E0F9C" w:rsidR="000D0991" w:rsidRDefault="000D0991" w:rsidP="008F328F">
      <w:pPr>
        <w:pStyle w:val="BodyCopy"/>
      </w:pPr>
      <w:r>
        <w:t>View this new line in the portal:</w:t>
      </w:r>
    </w:p>
    <w:p w14:paraId="091A87B8" w14:textId="3CC4FAB0" w:rsidR="000D0991" w:rsidRDefault="000D0991" w:rsidP="008F328F">
      <w:pPr>
        <w:pStyle w:val="BodyCopy"/>
      </w:pPr>
    </w:p>
    <w:p w14:paraId="6BD1F67F" w14:textId="45BF450C" w:rsidR="000D0991" w:rsidRPr="000144C8" w:rsidRDefault="000D0991" w:rsidP="00D17C94">
      <w:pPr>
        <w:pStyle w:val="BodyCopy"/>
        <w:ind w:left="720"/>
      </w:pPr>
      <w:r>
        <w:rPr>
          <w:noProof/>
        </w:rPr>
        <w:drawing>
          <wp:inline distT="0" distB="0" distL="0" distR="0" wp14:anchorId="55C8A511" wp14:editId="59495331">
            <wp:extent cx="3416300" cy="207751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24943" cy="2082775"/>
                    </a:xfrm>
                    <a:prstGeom prst="rect">
                      <a:avLst/>
                    </a:prstGeom>
                  </pic:spPr>
                </pic:pic>
              </a:graphicData>
            </a:graphic>
          </wp:inline>
        </w:drawing>
      </w:r>
    </w:p>
    <w:p w14:paraId="187EBD72" w14:textId="005948D4" w:rsidR="00E72C47" w:rsidRDefault="00E72C47" w:rsidP="0011712C">
      <w:pPr>
        <w:pStyle w:val="Heading3noindent"/>
      </w:pPr>
      <w:bookmarkStart w:id="31" w:name="_Toc120861092"/>
      <w:bookmarkStart w:id="32" w:name="_Toc128725193"/>
      <w:r>
        <w:t>Deploy</w:t>
      </w:r>
      <w:bookmarkEnd w:id="31"/>
      <w:r w:rsidR="0038464E">
        <w:t xml:space="preserve"> to ApiServer</w:t>
      </w:r>
      <w:bookmarkEnd w:id="32"/>
    </w:p>
    <w:p w14:paraId="2802057E" w14:textId="42457F8B" w:rsidR="00450E68" w:rsidRDefault="005815E9" w:rsidP="008F328F">
      <w:pPr>
        <w:pStyle w:val="BodyCopy"/>
      </w:pPr>
      <w:r>
        <w:t>To</w:t>
      </w:r>
      <w:r w:rsidR="00D40B94">
        <w:t xml:space="preserve"> deploy </w:t>
      </w:r>
      <w:r>
        <w:t xml:space="preserve">compiled component to installed ApiServer in </w:t>
      </w:r>
      <w:r w:rsidRPr="00411D3F">
        <w:rPr>
          <w:rStyle w:val="MyCodeChar"/>
        </w:rPr>
        <w:t>C:\inetpub\wwwroot\ApiServer</w:t>
      </w:r>
      <w:r>
        <w:rPr>
          <w:rStyle w:val="MyNoteChar"/>
        </w:rPr>
        <w:t xml:space="preserve"> </w:t>
      </w:r>
      <w:r w:rsidRPr="005815E9">
        <w:t>components need to be compiled i</w:t>
      </w:r>
      <w:r w:rsidR="00411D3F">
        <w:t xml:space="preserve">n </w:t>
      </w:r>
      <w:r w:rsidR="00E42568" w:rsidRPr="00411D3F">
        <w:rPr>
          <w:rStyle w:val="MyCodeChar"/>
        </w:rPr>
        <w:t>production</w:t>
      </w:r>
      <w:r w:rsidR="00411D3F">
        <w:t xml:space="preserve"> c</w:t>
      </w:r>
      <w:r w:rsidR="00E42568">
        <w:t>onfiguration.</w:t>
      </w:r>
    </w:p>
    <w:p w14:paraId="0CD9F4CD" w14:textId="77777777" w:rsidR="00411D3F" w:rsidRDefault="00411D3F" w:rsidP="008F328F">
      <w:pPr>
        <w:pStyle w:val="BodyCopy"/>
      </w:pPr>
    </w:p>
    <w:p w14:paraId="5F705943" w14:textId="7BA74A30" w:rsidR="00E42568" w:rsidRDefault="00E42568" w:rsidP="008F328F">
      <w:pPr>
        <w:pStyle w:val="BodyCopy"/>
      </w:pPr>
      <w:r w:rsidRPr="00AB1114">
        <w:rPr>
          <w:b/>
          <w:bCs/>
        </w:rPr>
        <w:t>Static libraries (QBM and QER) don’t need to be deployed</w:t>
      </w:r>
      <w:r>
        <w:t xml:space="preserve">. </w:t>
      </w:r>
      <w:r w:rsidRPr="00E42568">
        <w:t xml:space="preserve">Applications and </w:t>
      </w:r>
      <w:r>
        <w:t>dynamic l</w:t>
      </w:r>
      <w:r w:rsidRPr="00E42568">
        <w:t xml:space="preserve">ibraries will </w:t>
      </w:r>
      <w:r>
        <w:t xml:space="preserve">embed static libraries </w:t>
      </w:r>
      <w:r w:rsidRPr="00E42568">
        <w:t>while building.</w:t>
      </w:r>
      <w:r w:rsidR="0038464E">
        <w:t xml:space="preserve"> </w:t>
      </w:r>
      <w:r w:rsidR="00FA7E55">
        <w:t>So,</w:t>
      </w:r>
      <w:r w:rsidR="0038464E">
        <w:t xml:space="preserve"> if QBM or QER library is modifies we need to re-build portal and libraries that use it (unless change is minimal).</w:t>
      </w:r>
    </w:p>
    <w:p w14:paraId="6A012B3C" w14:textId="741D4A8F" w:rsidR="00E42568" w:rsidRDefault="00E42568" w:rsidP="008F328F">
      <w:pPr>
        <w:pStyle w:val="BodyCopy"/>
      </w:pPr>
    </w:p>
    <w:p w14:paraId="08A29848" w14:textId="0104D591" w:rsidR="00E42568" w:rsidRDefault="00000000" w:rsidP="008F328F">
      <w:pPr>
        <w:pStyle w:val="BodyCopy"/>
      </w:pPr>
      <w:hyperlink r:id="rId49" w:anchor="angular-libraries" w:history="1">
        <w:r w:rsidR="00E42568" w:rsidRPr="00E42568">
          <w:rPr>
            <w:rStyle w:val="Hyperlink"/>
          </w:rPr>
          <w:t>See list of libraries and their dependencies</w:t>
        </w:r>
      </w:hyperlink>
    </w:p>
    <w:p w14:paraId="52408E51" w14:textId="77777777" w:rsidR="0037261F" w:rsidRDefault="0037261F" w:rsidP="008F328F">
      <w:pPr>
        <w:pStyle w:val="BodyCopy"/>
      </w:pPr>
    </w:p>
    <w:p w14:paraId="12ABEF88" w14:textId="5B0E85E6" w:rsidR="00E42568" w:rsidRDefault="00E42568" w:rsidP="008F328F">
      <w:pPr>
        <w:pStyle w:val="BodyCopy"/>
      </w:pPr>
      <w:r>
        <w:t>Commands are:</w:t>
      </w:r>
    </w:p>
    <w:p w14:paraId="7F74B472" w14:textId="1E618CFE" w:rsidR="00E42568" w:rsidRDefault="00E42568" w:rsidP="008F328F">
      <w:pPr>
        <w:pStyle w:val="BodyCopy"/>
        <w:numPr>
          <w:ilvl w:val="0"/>
          <w:numId w:val="35"/>
        </w:numPr>
      </w:pPr>
      <w:r w:rsidRPr="00E42568">
        <w:lastRenderedPageBreak/>
        <w:t>QBM, QER - just build</w:t>
      </w:r>
      <w:r>
        <w:t>:</w:t>
      </w:r>
      <w:r w:rsidRPr="00E42568">
        <w:t xml:space="preserve"> </w:t>
      </w:r>
      <w:r w:rsidRPr="00707D25">
        <w:rPr>
          <w:rStyle w:val="MyCodeChar"/>
        </w:rPr>
        <w:t>npm run build qbm</w:t>
      </w:r>
      <w:r w:rsidRPr="00E42568">
        <w:t xml:space="preserve"> </w:t>
      </w:r>
    </w:p>
    <w:p w14:paraId="792F7812" w14:textId="055C6AA6" w:rsidR="00E42568" w:rsidRPr="00E42568" w:rsidRDefault="00E42568" w:rsidP="008F328F">
      <w:pPr>
        <w:pStyle w:val="BodyCopy"/>
        <w:numPr>
          <w:ilvl w:val="0"/>
          <w:numId w:val="35"/>
        </w:numPr>
        <w:rPr>
          <w:rStyle w:val="MyCodeChar"/>
          <w:rFonts w:ascii="Verdana" w:hAnsi="Verdana"/>
          <w:shd w:val="clear" w:color="auto" w:fill="auto"/>
        </w:rPr>
      </w:pPr>
      <w:r w:rsidRPr="00E42568">
        <w:t>Dynamic Or Static libraries:</w:t>
      </w:r>
      <w:r>
        <w:t xml:space="preserve"> </w:t>
      </w:r>
      <w:r w:rsidRPr="00707D25">
        <w:rPr>
          <w:rStyle w:val="MyCodeChar"/>
        </w:rPr>
        <w:t>npm run build:lib qbm, tsb etc...</w:t>
      </w:r>
    </w:p>
    <w:p w14:paraId="45742092" w14:textId="4995AAC4" w:rsidR="00E42568" w:rsidRPr="00E42568" w:rsidRDefault="00E42568" w:rsidP="008F328F">
      <w:pPr>
        <w:pStyle w:val="BodyCopy"/>
        <w:numPr>
          <w:ilvl w:val="0"/>
          <w:numId w:val="35"/>
        </w:numPr>
        <w:rPr>
          <w:rStyle w:val="MyCodeChar"/>
          <w:rFonts w:ascii="Verdana" w:hAnsi="Verdana"/>
          <w:shd w:val="clear" w:color="auto" w:fill="auto"/>
        </w:rPr>
      </w:pPr>
      <w:r w:rsidRPr="00E42568">
        <w:t>Applications:</w:t>
      </w:r>
      <w:r>
        <w:t xml:space="preserve"> </w:t>
      </w:r>
      <w:r w:rsidRPr="00707D25">
        <w:rPr>
          <w:rStyle w:val="MyCodeChar"/>
        </w:rPr>
        <w:t>npm run build:app qer-app-portal</w:t>
      </w:r>
    </w:p>
    <w:p w14:paraId="0DC50EAD" w14:textId="5C3E7245" w:rsidR="00E42568" w:rsidRDefault="00E42568" w:rsidP="008F328F">
      <w:pPr>
        <w:pStyle w:val="BodyCopy"/>
      </w:pPr>
    </w:p>
    <w:p w14:paraId="62B2B9B3" w14:textId="6149CF6F" w:rsidR="00E42568" w:rsidRDefault="00E42568" w:rsidP="008F328F">
      <w:pPr>
        <w:pStyle w:val="BodyCopy"/>
        <w:rPr>
          <w:rStyle w:val="MyNoteChar"/>
        </w:rPr>
      </w:pPr>
      <w:r>
        <w:t xml:space="preserve">When above commands are executed, a compiled module appears in the </w:t>
      </w:r>
      <w:r w:rsidRPr="00411D3F">
        <w:rPr>
          <w:rStyle w:val="MyCodeChar"/>
        </w:rPr>
        <w:t>\imxweb\dist</w:t>
      </w:r>
    </w:p>
    <w:p w14:paraId="67A7B04A" w14:textId="7D3CC7CA" w:rsidR="00E42568" w:rsidRDefault="00E42568" w:rsidP="008F328F">
      <w:pPr>
        <w:pStyle w:val="BodyCopy"/>
      </w:pPr>
    </w:p>
    <w:p w14:paraId="1FC9796F" w14:textId="154100CB" w:rsidR="008E1EF9" w:rsidRDefault="008E1EF9" w:rsidP="00D17C94">
      <w:pPr>
        <w:pStyle w:val="BodyCopy"/>
        <w:ind w:left="720"/>
      </w:pPr>
      <w:r>
        <w:rPr>
          <w:noProof/>
        </w:rPr>
        <w:drawing>
          <wp:inline distT="0" distB="0" distL="0" distR="0" wp14:anchorId="373D6AB2" wp14:editId="1B74B0FD">
            <wp:extent cx="3656880" cy="26162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95757" cy="2644013"/>
                    </a:xfrm>
                    <a:prstGeom prst="rect">
                      <a:avLst/>
                    </a:prstGeom>
                  </pic:spPr>
                </pic:pic>
              </a:graphicData>
            </a:graphic>
          </wp:inline>
        </w:drawing>
      </w:r>
    </w:p>
    <w:p w14:paraId="1E2813A9" w14:textId="6E947639" w:rsidR="008E1EF9" w:rsidRDefault="008E1EF9" w:rsidP="008F328F">
      <w:pPr>
        <w:pStyle w:val="BodyCopy"/>
      </w:pPr>
    </w:p>
    <w:p w14:paraId="5088671C" w14:textId="265F95BD" w:rsidR="008E1EF9" w:rsidRDefault="008E1EF9" w:rsidP="008F328F">
      <w:pPr>
        <w:pStyle w:val="BodyCopy"/>
      </w:pPr>
      <w:r>
        <w:t xml:space="preserve">Using 7-Zip, add everything inside the module folder to the zip file and give it a name: </w:t>
      </w:r>
      <w:r w:rsidRPr="00411D3F">
        <w:rPr>
          <w:rFonts w:ascii="Courier New" w:hAnsi="Courier New" w:cs="Courier New"/>
        </w:rPr>
        <w:t>Html_&lt;module name&gt;.zip</w:t>
      </w:r>
      <w:r w:rsidR="006E2483">
        <w:t xml:space="preserve"> (</w:t>
      </w:r>
      <w:r w:rsidR="006E2483" w:rsidRPr="00411D3F">
        <w:rPr>
          <w:rStyle w:val="MyCodeChar"/>
        </w:rPr>
        <w:t>Html</w:t>
      </w:r>
      <w:r w:rsidR="00A32C4E" w:rsidRPr="00411D3F">
        <w:rPr>
          <w:rStyle w:val="MyCodeChar"/>
        </w:rPr>
        <w:t>_</w:t>
      </w:r>
      <w:r w:rsidR="006E2483" w:rsidRPr="00411D3F">
        <w:rPr>
          <w:rStyle w:val="MyCodeChar"/>
        </w:rPr>
        <w:t>tsb.zip</w:t>
      </w:r>
      <w:r w:rsidR="006E2483">
        <w:t>)</w:t>
      </w:r>
    </w:p>
    <w:p w14:paraId="29F981B0" w14:textId="2BE146F9" w:rsidR="008E1EF9" w:rsidRDefault="008E1EF9" w:rsidP="008F328F">
      <w:pPr>
        <w:pStyle w:val="BodyCopy"/>
      </w:pPr>
    </w:p>
    <w:p w14:paraId="656BB4EB" w14:textId="700875BB" w:rsidR="00924C60" w:rsidRDefault="00924C60" w:rsidP="008F328F">
      <w:pPr>
        <w:pStyle w:val="BodyCopy"/>
      </w:pPr>
    </w:p>
    <w:p w14:paraId="0F998963" w14:textId="77777777" w:rsidR="00924C60" w:rsidRDefault="00924C60" w:rsidP="008F328F">
      <w:pPr>
        <w:pStyle w:val="BodyCopy"/>
      </w:pPr>
    </w:p>
    <w:p w14:paraId="2FEA45A9" w14:textId="724532D9" w:rsidR="008E1EF9" w:rsidRDefault="008E1EF9" w:rsidP="00D17C94">
      <w:pPr>
        <w:pStyle w:val="BodyCopy"/>
        <w:ind w:left="720"/>
      </w:pPr>
      <w:r>
        <w:rPr>
          <w:noProof/>
        </w:rPr>
        <w:drawing>
          <wp:inline distT="0" distB="0" distL="0" distR="0" wp14:anchorId="67754ADB" wp14:editId="7906CE89">
            <wp:extent cx="4292600" cy="175418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99189" cy="1756880"/>
                    </a:xfrm>
                    <a:prstGeom prst="rect">
                      <a:avLst/>
                    </a:prstGeom>
                  </pic:spPr>
                </pic:pic>
              </a:graphicData>
            </a:graphic>
          </wp:inline>
        </w:drawing>
      </w:r>
    </w:p>
    <w:p w14:paraId="63BC90C3" w14:textId="540A7243" w:rsidR="00924C60" w:rsidRDefault="00924C60" w:rsidP="008F328F">
      <w:pPr>
        <w:pStyle w:val="BodyCopy"/>
      </w:pPr>
    </w:p>
    <w:p w14:paraId="6992BA42" w14:textId="77777777" w:rsidR="00924C60" w:rsidRDefault="00924C60" w:rsidP="008F328F">
      <w:pPr>
        <w:pStyle w:val="BodyCopy"/>
      </w:pPr>
      <w:r>
        <w:t xml:space="preserve">When zipping </w:t>
      </w:r>
      <w:r w:rsidRPr="008E1EF9">
        <w:t>qer-app-portal</w:t>
      </w:r>
      <w:r>
        <w:t xml:space="preserve"> – delete html folder from resulting folder before zipping.</w:t>
      </w:r>
    </w:p>
    <w:p w14:paraId="2FCE63FC" w14:textId="3E3A9C80" w:rsidR="00924C60" w:rsidRDefault="00924C60" w:rsidP="008F328F">
      <w:pPr>
        <w:pStyle w:val="BodyCopy"/>
      </w:pPr>
    </w:p>
    <w:p w14:paraId="42E4432D" w14:textId="03993F7C" w:rsidR="00924C60" w:rsidRDefault="00924C60" w:rsidP="00D17C94">
      <w:pPr>
        <w:pStyle w:val="BodyCopy"/>
        <w:ind w:left="720"/>
      </w:pPr>
      <w:r>
        <w:rPr>
          <w:noProof/>
        </w:rPr>
        <w:lastRenderedPageBreak/>
        <w:drawing>
          <wp:inline distT="0" distB="0" distL="0" distR="0" wp14:anchorId="2925327F" wp14:editId="3C8A61F2">
            <wp:extent cx="1746250" cy="1421366"/>
            <wp:effectExtent l="0" t="0" r="635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53045" cy="1426897"/>
                    </a:xfrm>
                    <a:prstGeom prst="rect">
                      <a:avLst/>
                    </a:prstGeom>
                  </pic:spPr>
                </pic:pic>
              </a:graphicData>
            </a:graphic>
          </wp:inline>
        </w:drawing>
      </w:r>
    </w:p>
    <w:p w14:paraId="6CA8FAA5" w14:textId="77777777" w:rsidR="008E1EF9" w:rsidRDefault="008E1EF9" w:rsidP="008F328F">
      <w:pPr>
        <w:pStyle w:val="BodyCopy"/>
      </w:pPr>
    </w:p>
    <w:p w14:paraId="0EE1F511" w14:textId="77777777" w:rsidR="00CA5374" w:rsidRDefault="008E1EF9" w:rsidP="008F328F">
      <w:pPr>
        <w:pStyle w:val="BodyCopy"/>
        <w:rPr>
          <w:rStyle w:val="MyNoteChar"/>
          <w:b/>
          <w:bCs/>
        </w:rPr>
      </w:pPr>
      <w:r>
        <w:t xml:space="preserve">Move zipped file to the folder </w:t>
      </w:r>
      <w:r w:rsidRPr="00411D3F">
        <w:rPr>
          <w:rStyle w:val="MyCodeChar"/>
        </w:rPr>
        <w:t>C:\inetpub\wwwroot\ApiServer\bin\imxweb</w:t>
      </w:r>
      <w:r w:rsidR="00C128F0" w:rsidRPr="00411D3F">
        <w:rPr>
          <w:rStyle w:val="MyCodeChar"/>
        </w:rPr>
        <w:t>\custom</w:t>
      </w:r>
      <w:r w:rsidR="00CA5374">
        <w:rPr>
          <w:rStyle w:val="MyNoteChar"/>
          <w:b/>
          <w:bCs/>
        </w:rPr>
        <w:t xml:space="preserve"> </w:t>
      </w:r>
    </w:p>
    <w:p w14:paraId="713D63C5" w14:textId="77777777" w:rsidR="00CA5374" w:rsidRDefault="00CA5374" w:rsidP="008F328F">
      <w:pPr>
        <w:pStyle w:val="BodyCopy"/>
      </w:pPr>
    </w:p>
    <w:p w14:paraId="5346D571" w14:textId="5827282E" w:rsidR="008E1EF9" w:rsidRDefault="00CA5374" w:rsidP="00A839D7">
      <w:pPr>
        <w:pStyle w:val="MyCode"/>
        <w:rPr>
          <w:rStyle w:val="MyNoteChar"/>
          <w:b/>
          <w:bCs/>
        </w:rPr>
      </w:pPr>
      <w:r>
        <w:t>If \imxweb\custom does not exist – create it.</w:t>
      </w:r>
    </w:p>
    <w:p w14:paraId="75FD759D" w14:textId="5ABC453D" w:rsidR="00CA5374" w:rsidRDefault="00CA5374" w:rsidP="008F328F">
      <w:pPr>
        <w:pStyle w:val="BodyCopy"/>
        <w:rPr>
          <w:rStyle w:val="MyNoteChar"/>
        </w:rPr>
      </w:pPr>
    </w:p>
    <w:p w14:paraId="3B8ADB49" w14:textId="51FA90E8" w:rsidR="00E832D9" w:rsidRDefault="00E96A9C" w:rsidP="00A839D7">
      <w:pPr>
        <w:pStyle w:val="MyCode"/>
        <w:rPr>
          <w:rStyle w:val="MyNoteChar"/>
        </w:rPr>
      </w:pPr>
      <w:r>
        <w:t>If changed page does not appear in the portal – try to clear browser cache and cookies.</w:t>
      </w:r>
    </w:p>
    <w:p w14:paraId="6B0C2400" w14:textId="79DA506C" w:rsidR="0037261F" w:rsidRDefault="00E832D9" w:rsidP="00E832D9">
      <w:pPr>
        <w:pStyle w:val="Heading4noindent"/>
        <w:rPr>
          <w:rStyle w:val="MyNoteChar"/>
          <w:rFonts w:ascii="Verdana" w:hAnsi="Verdana"/>
          <w:sz w:val="26"/>
          <w:shd w:val="clear" w:color="auto" w:fill="auto"/>
        </w:rPr>
      </w:pPr>
      <w:bookmarkStart w:id="33" w:name="_Toc128725194"/>
      <w:r>
        <w:rPr>
          <w:rStyle w:val="MyNoteChar"/>
          <w:rFonts w:ascii="Verdana" w:hAnsi="Verdana"/>
          <w:sz w:val="26"/>
          <w:shd w:val="clear" w:color="auto" w:fill="auto"/>
        </w:rPr>
        <w:t>Deploy with Software Loader</w:t>
      </w:r>
      <w:bookmarkEnd w:id="33"/>
    </w:p>
    <w:p w14:paraId="0511D13D" w14:textId="4653FD85" w:rsidR="00E832D9" w:rsidRDefault="00E832D9" w:rsidP="008F328F">
      <w:pPr>
        <w:pStyle w:val="BodyCopy"/>
        <w:numPr>
          <w:ilvl w:val="0"/>
          <w:numId w:val="31"/>
        </w:numPr>
      </w:pPr>
      <w:r>
        <w:t>Open Software Loader, Select Import into database</w:t>
      </w:r>
      <w:r w:rsidR="00390D60">
        <w:t>, Log in.</w:t>
      </w:r>
    </w:p>
    <w:p w14:paraId="190ED295" w14:textId="7973823B" w:rsidR="00E832D9" w:rsidRDefault="00E832D9" w:rsidP="008F328F">
      <w:pPr>
        <w:pStyle w:val="BodyCopy"/>
        <w:numPr>
          <w:ilvl w:val="0"/>
          <w:numId w:val="31"/>
        </w:numPr>
      </w:pPr>
      <w:r>
        <w:t xml:space="preserve">Set Root directory </w:t>
      </w:r>
      <w:r w:rsidR="00390D60">
        <w:t xml:space="preserve">to a folder where ApiServer is installed </w:t>
      </w:r>
      <w:r>
        <w:t xml:space="preserve">- </w:t>
      </w:r>
      <w:r w:rsidRPr="00032426">
        <w:rPr>
          <w:rStyle w:val="MyCodeChar"/>
        </w:rPr>
        <w:t>C:\inetpub\wwwroot\ApiServer</w:t>
      </w:r>
    </w:p>
    <w:p w14:paraId="5F581707" w14:textId="1F31AD7C" w:rsidR="00390D60" w:rsidRDefault="00390D60" w:rsidP="008F328F">
      <w:pPr>
        <w:pStyle w:val="BodyCopy"/>
        <w:numPr>
          <w:ilvl w:val="0"/>
          <w:numId w:val="31"/>
        </w:numPr>
      </w:pPr>
      <w:r>
        <w:t xml:space="preserve">Open </w:t>
      </w:r>
      <w:r w:rsidRPr="00032426">
        <w:rPr>
          <w:rStyle w:val="MyCodeChar"/>
        </w:rPr>
        <w:t>\bin\imxweb</w:t>
      </w:r>
      <w:r>
        <w:t xml:space="preserve"> folder, select a file to be uploaded. Click Next.</w:t>
      </w:r>
    </w:p>
    <w:p w14:paraId="4FD9438A" w14:textId="08B69B3A" w:rsidR="00390D60" w:rsidRPr="00390D60" w:rsidRDefault="00390D60" w:rsidP="008F328F">
      <w:pPr>
        <w:pStyle w:val="BodyCopy"/>
        <w:numPr>
          <w:ilvl w:val="0"/>
          <w:numId w:val="31"/>
        </w:numPr>
        <w:rPr>
          <w:rStyle w:val="MyNoteChar"/>
          <w:rFonts w:ascii="Verdana" w:hAnsi="Verdana"/>
          <w:sz w:val="20"/>
          <w:shd w:val="clear" w:color="auto" w:fill="auto"/>
        </w:rPr>
      </w:pPr>
      <w:r>
        <w:t xml:space="preserve">Assign machine role - </w:t>
      </w:r>
      <w:r w:rsidRPr="00032426">
        <w:rPr>
          <w:rStyle w:val="MyCodeChar"/>
        </w:rPr>
        <w:t>/Server/Web/Business API Server</w:t>
      </w:r>
    </w:p>
    <w:p w14:paraId="606DB6EB" w14:textId="6827D770" w:rsidR="00390D60" w:rsidRDefault="00390D60" w:rsidP="008F328F">
      <w:pPr>
        <w:pStyle w:val="BodyCopy"/>
        <w:numPr>
          <w:ilvl w:val="0"/>
          <w:numId w:val="31"/>
        </w:numPr>
      </w:pPr>
      <w:r>
        <w:t>Set label, continue to the end.</w:t>
      </w:r>
    </w:p>
    <w:p w14:paraId="5B429A87" w14:textId="0BB3D3A8" w:rsidR="00390D60" w:rsidRDefault="00390D60" w:rsidP="008F328F">
      <w:pPr>
        <w:pStyle w:val="BodyCopy"/>
      </w:pPr>
    </w:p>
    <w:p w14:paraId="3A67E79A" w14:textId="580B2EEA" w:rsidR="00390D60" w:rsidRDefault="000038E8" w:rsidP="008F328F">
      <w:pPr>
        <w:pStyle w:val="BodyCopy"/>
      </w:pPr>
      <w:r>
        <w:t xml:space="preserve">Assigning machine role “Business API Server” assures that on target Job Server this file will be copied to the </w:t>
      </w:r>
      <w:r w:rsidRPr="00032426">
        <w:rPr>
          <w:rStyle w:val="MyCodeChar"/>
        </w:rPr>
        <w:t>&lt;ApiServer installation folder&gt;\bin\imxweb</w:t>
      </w:r>
      <w:r w:rsidR="00032426">
        <w:t xml:space="preserve"> f</w:t>
      </w:r>
      <w:r>
        <w:t>older.</w:t>
      </w:r>
      <w:r>
        <w:br/>
      </w:r>
      <w:r>
        <w:br/>
      </w:r>
      <w:r w:rsidR="00390D60">
        <w:rPr>
          <w:noProof/>
        </w:rPr>
        <w:lastRenderedPageBreak/>
        <w:drawing>
          <wp:inline distT="0" distB="0" distL="0" distR="0" wp14:anchorId="37635C69" wp14:editId="636021CB">
            <wp:extent cx="3924300" cy="3580504"/>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57311" cy="3610623"/>
                    </a:xfrm>
                    <a:prstGeom prst="rect">
                      <a:avLst/>
                    </a:prstGeom>
                  </pic:spPr>
                </pic:pic>
              </a:graphicData>
            </a:graphic>
          </wp:inline>
        </w:drawing>
      </w:r>
      <w:r w:rsidR="00741449">
        <w:br/>
      </w:r>
    </w:p>
    <w:p w14:paraId="32C3E73D" w14:textId="4B28448D" w:rsidR="00390D60" w:rsidRPr="00E832D9" w:rsidRDefault="00390D60" w:rsidP="008F328F">
      <w:pPr>
        <w:pStyle w:val="BodyCopy"/>
      </w:pPr>
      <w:r>
        <w:rPr>
          <w:noProof/>
        </w:rPr>
        <w:drawing>
          <wp:inline distT="0" distB="0" distL="0" distR="0" wp14:anchorId="62DAB714" wp14:editId="6C2B9B83">
            <wp:extent cx="4203700" cy="2741309"/>
            <wp:effectExtent l="0" t="0" r="635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19291" cy="2751476"/>
                    </a:xfrm>
                    <a:prstGeom prst="rect">
                      <a:avLst/>
                    </a:prstGeom>
                  </pic:spPr>
                </pic:pic>
              </a:graphicData>
            </a:graphic>
          </wp:inline>
        </w:drawing>
      </w:r>
    </w:p>
    <w:p w14:paraId="0A860806" w14:textId="4A7FFB3C" w:rsidR="00450E68" w:rsidRDefault="00450E68" w:rsidP="00450E68">
      <w:pPr>
        <w:pStyle w:val="Heading2noindent"/>
      </w:pPr>
      <w:bookmarkStart w:id="34" w:name="_Toc120861100"/>
      <w:bookmarkStart w:id="35" w:name="_Toc128725195"/>
      <w:r>
        <w:t>Working with Api Server</w:t>
      </w:r>
      <w:bookmarkEnd w:id="34"/>
      <w:bookmarkEnd w:id="35"/>
    </w:p>
    <w:p w14:paraId="52EE8B18" w14:textId="77777777" w:rsidR="00450E68" w:rsidRDefault="00450E68" w:rsidP="00450E68">
      <w:pPr>
        <w:pStyle w:val="Heading3noindent"/>
      </w:pPr>
      <w:bookmarkStart w:id="36" w:name="ExecutingAPIMethod"/>
      <w:bookmarkStart w:id="37" w:name="_Toc120861101"/>
      <w:bookmarkStart w:id="38" w:name="_Toc128725196"/>
      <w:bookmarkEnd w:id="36"/>
      <w:r>
        <w:t>Executing REST Api methods and viewing data</w:t>
      </w:r>
      <w:bookmarkEnd w:id="37"/>
      <w:bookmarkEnd w:id="38"/>
    </w:p>
    <w:p w14:paraId="245B0B69" w14:textId="7BCF6E24" w:rsidR="00450E68" w:rsidRDefault="00F20AC8" w:rsidP="008F328F">
      <w:pPr>
        <w:pStyle w:val="BodyCopy"/>
      </w:pPr>
      <w:r>
        <w:t>All data used in Web Portal comes from IM database via ApiServer.</w:t>
      </w:r>
    </w:p>
    <w:p w14:paraId="5FC14480" w14:textId="6868FA69" w:rsidR="00F20AC8" w:rsidRDefault="00F20AC8" w:rsidP="008F328F">
      <w:pPr>
        <w:pStyle w:val="BodyCopy"/>
      </w:pPr>
      <w:r>
        <w:t>ApiServer exposes REST Api for clients to use for reading/writing data.</w:t>
      </w:r>
    </w:p>
    <w:p w14:paraId="1E5B892E" w14:textId="2FA86ECE" w:rsidR="00F20AC8" w:rsidRDefault="00F20AC8" w:rsidP="008F328F">
      <w:pPr>
        <w:pStyle w:val="BodyCopy"/>
        <w:rPr>
          <w:rStyle w:val="MyNoteChar"/>
        </w:rPr>
      </w:pPr>
      <w:r>
        <w:lastRenderedPageBreak/>
        <w:t xml:space="preserve">REST Api contains hundreds of methods. To document various methods and to test them ApiServer uses </w:t>
      </w:r>
      <w:r w:rsidRPr="00F20AC8">
        <w:rPr>
          <w:rStyle w:val="MyNoteChar"/>
        </w:rPr>
        <w:t>swagger-ui</w:t>
      </w:r>
    </w:p>
    <w:p w14:paraId="6BAF9B0B" w14:textId="4ADBD667" w:rsidR="00F20AC8" w:rsidRDefault="00F20AC8" w:rsidP="008F328F">
      <w:pPr>
        <w:pStyle w:val="BodyCopy"/>
        <w:rPr>
          <w:rStyle w:val="MyNoteChar"/>
        </w:rPr>
      </w:pPr>
    </w:p>
    <w:p w14:paraId="6EBD0C59" w14:textId="0686C988" w:rsidR="00F20AC8" w:rsidRDefault="00F20AC8" w:rsidP="008F328F">
      <w:pPr>
        <w:pStyle w:val="BodyCopy"/>
        <w:rPr>
          <w:rStyle w:val="MyNoteChar"/>
          <w:rFonts w:ascii="Verdana" w:hAnsi="Verdana"/>
          <w:sz w:val="20"/>
          <w:shd w:val="clear" w:color="auto" w:fill="auto"/>
        </w:rPr>
      </w:pPr>
      <w:r w:rsidRPr="00F20AC8">
        <w:rPr>
          <w:rStyle w:val="MyNoteChar"/>
          <w:rFonts w:ascii="Verdana" w:hAnsi="Verdana"/>
          <w:sz w:val="20"/>
          <w:shd w:val="clear" w:color="auto" w:fill="auto"/>
        </w:rPr>
        <w:t>Swagger-ui</w:t>
      </w:r>
      <w:r>
        <w:rPr>
          <w:rStyle w:val="MyNoteChar"/>
          <w:rFonts w:ascii="Verdana" w:hAnsi="Verdana"/>
          <w:sz w:val="20"/>
          <w:shd w:val="clear" w:color="auto" w:fill="auto"/>
        </w:rPr>
        <w:t xml:space="preserve"> gives each methos a visual representation and capability to execute it with parameters</w:t>
      </w:r>
      <w:r w:rsidR="00BC3F1D">
        <w:rPr>
          <w:rStyle w:val="MyNoteChar"/>
          <w:rFonts w:ascii="Verdana" w:hAnsi="Verdana"/>
          <w:sz w:val="20"/>
          <w:shd w:val="clear" w:color="auto" w:fill="auto"/>
        </w:rPr>
        <w:t xml:space="preserve"> and view the result.</w:t>
      </w:r>
    </w:p>
    <w:p w14:paraId="7BEE0D37" w14:textId="767DFAA0" w:rsidR="00B22431" w:rsidRDefault="00B22431" w:rsidP="008F328F">
      <w:pPr>
        <w:pStyle w:val="BodyCopy"/>
        <w:rPr>
          <w:rStyle w:val="MyNoteChar"/>
          <w:rFonts w:ascii="Verdana" w:hAnsi="Verdana"/>
          <w:sz w:val="20"/>
          <w:shd w:val="clear" w:color="auto" w:fill="auto"/>
        </w:rPr>
      </w:pPr>
    </w:p>
    <w:p w14:paraId="5A04D1DF" w14:textId="0B1DBECE" w:rsidR="00B22431" w:rsidRDefault="00B22431" w:rsidP="008F328F">
      <w:pPr>
        <w:pStyle w:val="BodyCopy"/>
        <w:rPr>
          <w:rStyle w:val="MyNoteChar"/>
          <w:rFonts w:ascii="Verdana" w:hAnsi="Verdana"/>
          <w:sz w:val="20"/>
          <w:shd w:val="clear" w:color="auto" w:fill="auto"/>
        </w:rPr>
      </w:pPr>
      <w:r>
        <w:rPr>
          <w:rStyle w:val="MyNoteChar"/>
          <w:rFonts w:ascii="Verdana" w:hAnsi="Verdana"/>
          <w:sz w:val="20"/>
          <w:shd w:val="clear" w:color="auto" w:fill="auto"/>
        </w:rPr>
        <w:t xml:space="preserve">See </w:t>
      </w:r>
      <w:hyperlink r:id="rId55" w:history="1">
        <w:r w:rsidRPr="00B22431">
          <w:rPr>
            <w:rStyle w:val="Hyperlink"/>
          </w:rPr>
          <w:t>Identity Manager 9.1 - API Development Guide</w:t>
        </w:r>
      </w:hyperlink>
    </w:p>
    <w:p w14:paraId="2FDA57D1" w14:textId="0899DD93" w:rsidR="00BC3F1D" w:rsidRDefault="00BC3F1D" w:rsidP="0060205F">
      <w:pPr>
        <w:pStyle w:val="TOC2"/>
      </w:pPr>
      <w:r>
        <w:t>Open swagger</w:t>
      </w:r>
    </w:p>
    <w:p w14:paraId="11D61005" w14:textId="52F98246" w:rsidR="00BC3F1D" w:rsidRPr="00BC3F1D" w:rsidRDefault="00BC3F1D" w:rsidP="008F328F">
      <w:pPr>
        <w:pStyle w:val="BodyCopy"/>
      </w:pPr>
      <w:r>
        <w:t xml:space="preserve">URL: </w:t>
      </w:r>
      <w:r w:rsidRPr="00DB154D">
        <w:rPr>
          <w:rStyle w:val="MyNoteChar"/>
          <w:color w:val="0070C0"/>
        </w:rPr>
        <w:t>https://</w:t>
      </w:r>
      <w:r w:rsidR="005670AA">
        <w:rPr>
          <w:rStyle w:val="MyNoteChar"/>
          <w:color w:val="0070C0"/>
        </w:rPr>
        <w:t>dc01.oneidentity.demo</w:t>
      </w:r>
      <w:r w:rsidRPr="00DB154D">
        <w:rPr>
          <w:rStyle w:val="MyNoteChar"/>
          <w:color w:val="0070C0"/>
        </w:rPr>
        <w:t>/apiserver/html/qbm-app-landingpage/#/swagger-ui</w:t>
      </w:r>
    </w:p>
    <w:p w14:paraId="321DAB7D" w14:textId="2679C797" w:rsidR="00F20AC8" w:rsidRDefault="00BC3F1D" w:rsidP="008F328F">
      <w:pPr>
        <w:pStyle w:val="BodyCopy"/>
        <w:rPr>
          <w:rStyle w:val="MyNoteChar"/>
        </w:rPr>
      </w:pPr>
      <w:r>
        <w:t xml:space="preserve">URL for locally run ApiServer: </w:t>
      </w:r>
      <w:hyperlink r:id="rId56" w:anchor="/swagger-ui" w:history="1">
        <w:r w:rsidRPr="00116AE7">
          <w:rPr>
            <w:rStyle w:val="Hyperlink"/>
            <w:rFonts w:ascii="Arial" w:hAnsi="Arial"/>
            <w:sz w:val="18"/>
            <w:shd w:val="clear" w:color="auto" w:fill="DFEBF2" w:themeFill="text1" w:themeFillTint="1A"/>
          </w:rPr>
          <w:t>http://localhost:8182/html/qbm-app-landingpage/#/swagger-ui</w:t>
        </w:r>
      </w:hyperlink>
    </w:p>
    <w:p w14:paraId="76C0E84A" w14:textId="47DB11DE" w:rsidR="00BC3F1D" w:rsidRDefault="00BC3F1D" w:rsidP="0060205F">
      <w:pPr>
        <w:pStyle w:val="TOC2"/>
      </w:pPr>
      <w:bookmarkStart w:id="39" w:name="_Toc120861102"/>
      <w:r>
        <w:t>Log In</w:t>
      </w:r>
    </w:p>
    <w:p w14:paraId="3A4943C5" w14:textId="4A291319" w:rsidR="00BC3F1D" w:rsidRDefault="00BC3F1D" w:rsidP="008F328F">
      <w:pPr>
        <w:pStyle w:val="BodyCopy"/>
      </w:pPr>
      <w:r>
        <w:t>There are several login methods for every “project”.</w:t>
      </w:r>
    </w:p>
    <w:p w14:paraId="119BB40E" w14:textId="24CE8D09" w:rsidR="00BC3F1D" w:rsidRDefault="00BC3F1D" w:rsidP="008F328F">
      <w:pPr>
        <w:pStyle w:val="BodyCopy"/>
      </w:pPr>
      <w:r w:rsidRPr="003B1A8C">
        <w:t>Projects</w:t>
      </w:r>
      <w:r>
        <w:t>:</w:t>
      </w:r>
    </w:p>
    <w:p w14:paraId="3CDDAF42" w14:textId="438B1895" w:rsidR="00BC3F1D" w:rsidRDefault="00BC3F1D" w:rsidP="008F328F">
      <w:pPr>
        <w:pStyle w:val="BodyCopy"/>
        <w:numPr>
          <w:ilvl w:val="0"/>
          <w:numId w:val="28"/>
        </w:numPr>
      </w:pPr>
      <w:r>
        <w:t>Oppsupport</w:t>
      </w:r>
    </w:p>
    <w:p w14:paraId="774AAF2E" w14:textId="1C83C117" w:rsidR="00BC3F1D" w:rsidRDefault="00BC3F1D" w:rsidP="008F328F">
      <w:pPr>
        <w:pStyle w:val="BodyCopy"/>
        <w:numPr>
          <w:ilvl w:val="0"/>
          <w:numId w:val="28"/>
        </w:numPr>
      </w:pPr>
      <w:r>
        <w:t>Passwordreset</w:t>
      </w:r>
    </w:p>
    <w:p w14:paraId="05935498" w14:textId="7C4174DC" w:rsidR="00BC3F1D" w:rsidRDefault="00BC3F1D" w:rsidP="008F328F">
      <w:pPr>
        <w:pStyle w:val="BodyCopy"/>
        <w:numPr>
          <w:ilvl w:val="0"/>
          <w:numId w:val="28"/>
        </w:numPr>
      </w:pPr>
      <w:r>
        <w:t>Portal</w:t>
      </w:r>
    </w:p>
    <w:p w14:paraId="762D038B" w14:textId="0A06A717" w:rsidR="00BC3F1D" w:rsidRDefault="00BC3F1D" w:rsidP="008F328F">
      <w:pPr>
        <w:pStyle w:val="BodyCopy"/>
        <w:numPr>
          <w:ilvl w:val="0"/>
          <w:numId w:val="28"/>
        </w:numPr>
      </w:pPr>
      <w:r>
        <w:t>Register</w:t>
      </w:r>
    </w:p>
    <w:p w14:paraId="3C44DC39" w14:textId="45773EE3" w:rsidR="00BC3F1D" w:rsidRDefault="00BC3F1D" w:rsidP="008F328F">
      <w:pPr>
        <w:pStyle w:val="BodyCopy"/>
      </w:pPr>
    </w:p>
    <w:p w14:paraId="0AB452ED" w14:textId="747C422C" w:rsidR="00BC3F1D" w:rsidRDefault="00BC3F1D" w:rsidP="008F328F">
      <w:pPr>
        <w:pStyle w:val="BodyCopy"/>
      </w:pPr>
      <w:r>
        <w:rPr>
          <w:noProof/>
        </w:rPr>
        <w:drawing>
          <wp:inline distT="0" distB="0" distL="0" distR="0" wp14:anchorId="1FC2A51D" wp14:editId="503DF8BD">
            <wp:extent cx="5523399" cy="265430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2409" cy="2658630"/>
                    </a:xfrm>
                    <a:prstGeom prst="rect">
                      <a:avLst/>
                    </a:prstGeom>
                  </pic:spPr>
                </pic:pic>
              </a:graphicData>
            </a:graphic>
          </wp:inline>
        </w:drawing>
      </w:r>
    </w:p>
    <w:p w14:paraId="5E03982E" w14:textId="449F959C" w:rsidR="00BC3F1D" w:rsidRDefault="00BC3F1D" w:rsidP="008F328F">
      <w:pPr>
        <w:pStyle w:val="BodyCopy"/>
      </w:pPr>
    </w:p>
    <w:p w14:paraId="393B4B54" w14:textId="21FAAFF1" w:rsidR="00BC3F1D" w:rsidRDefault="00DB154D" w:rsidP="008F328F">
      <w:pPr>
        <w:pStyle w:val="BodyCopy"/>
      </w:pPr>
      <w:bookmarkStart w:id="40" w:name="APILogin"/>
      <w:bookmarkEnd w:id="40"/>
      <w:r>
        <w:t>For our purpose we’ll use “portal” project, so we need to log in to portal</w:t>
      </w:r>
      <w:r w:rsidR="003B1A8C">
        <w:t>. And we will use</w:t>
      </w:r>
      <w:r>
        <w:t xml:space="preserve"> RoleBasedPerson Authentication Module</w:t>
      </w:r>
      <w:r w:rsidR="004A429B">
        <w:t>.</w:t>
      </w:r>
    </w:p>
    <w:p w14:paraId="296D0310" w14:textId="7E0A5A51" w:rsidR="00DB154D" w:rsidRDefault="00DB154D" w:rsidP="008F328F">
      <w:pPr>
        <w:pStyle w:val="BodyCopy"/>
        <w:numPr>
          <w:ilvl w:val="0"/>
          <w:numId w:val="29"/>
        </w:numPr>
      </w:pPr>
      <w:r>
        <w:t xml:space="preserve">Click on POST </w:t>
      </w:r>
      <w:r w:rsidRPr="004A429B">
        <w:rPr>
          <w:rStyle w:val="MyNoteChar"/>
        </w:rPr>
        <w:t>/imx/login</w:t>
      </w:r>
      <w:r w:rsidR="00DE4C26">
        <w:rPr>
          <w:rStyle w:val="MyNoteChar"/>
        </w:rPr>
        <w:t>/{appId}</w:t>
      </w:r>
    </w:p>
    <w:p w14:paraId="0A6A7086" w14:textId="2249D339" w:rsidR="00DB154D" w:rsidRDefault="00DB154D" w:rsidP="008F328F">
      <w:pPr>
        <w:pStyle w:val="BodyCopy"/>
        <w:numPr>
          <w:ilvl w:val="0"/>
          <w:numId w:val="29"/>
        </w:numPr>
      </w:pPr>
      <w:r>
        <w:t>Click on “Try It Out” button</w:t>
      </w:r>
    </w:p>
    <w:p w14:paraId="0538E4F6" w14:textId="31392C9E" w:rsidR="00DE4C26" w:rsidRDefault="00DE4C26" w:rsidP="008F328F">
      <w:pPr>
        <w:pStyle w:val="BodyCopy"/>
        <w:numPr>
          <w:ilvl w:val="0"/>
          <w:numId w:val="29"/>
        </w:numPr>
      </w:pPr>
      <w:r>
        <w:t>Select “portal” under “Name of the application”</w:t>
      </w:r>
    </w:p>
    <w:p w14:paraId="79716CD5" w14:textId="06D073D6" w:rsidR="00DE4C26" w:rsidRDefault="00DE4C26" w:rsidP="008F328F">
      <w:pPr>
        <w:pStyle w:val="BodyCopy"/>
        <w:numPr>
          <w:ilvl w:val="0"/>
          <w:numId w:val="29"/>
        </w:numPr>
      </w:pPr>
      <w:r>
        <w:t xml:space="preserve">Select “true” under “Disable </w:t>
      </w:r>
      <w:r w:rsidR="0095561F">
        <w:t>XSRF protection for the session.</w:t>
      </w:r>
    </w:p>
    <w:p w14:paraId="62FDE7C2" w14:textId="22F9B47D" w:rsidR="00DB154D" w:rsidRDefault="00DE4C26" w:rsidP="008F328F">
      <w:pPr>
        <w:pStyle w:val="BodyCopy"/>
      </w:pPr>
      <w:r>
        <w:rPr>
          <w:noProof/>
        </w:rPr>
        <w:lastRenderedPageBreak/>
        <w:tab/>
      </w:r>
      <w:r>
        <w:rPr>
          <w:noProof/>
        </w:rPr>
        <w:tab/>
      </w:r>
      <w:r>
        <w:rPr>
          <w:noProof/>
        </w:rPr>
        <w:drawing>
          <wp:inline distT="0" distB="0" distL="0" distR="0" wp14:anchorId="608DE5FE" wp14:editId="7C60E6FB">
            <wp:extent cx="5753100" cy="223608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1982" cy="2239539"/>
                    </a:xfrm>
                    <a:prstGeom prst="rect">
                      <a:avLst/>
                    </a:prstGeom>
                  </pic:spPr>
                </pic:pic>
              </a:graphicData>
            </a:graphic>
          </wp:inline>
        </w:drawing>
      </w:r>
    </w:p>
    <w:p w14:paraId="7B09575F" w14:textId="77777777" w:rsidR="00220ACB" w:rsidRDefault="00220ACB" w:rsidP="008F328F">
      <w:pPr>
        <w:pStyle w:val="BodyCopy"/>
      </w:pPr>
    </w:p>
    <w:p w14:paraId="4CF4EDFD" w14:textId="435F6F75" w:rsidR="00DB154D" w:rsidRDefault="00DB154D" w:rsidP="008F328F">
      <w:pPr>
        <w:pStyle w:val="BodyCopy"/>
        <w:numPr>
          <w:ilvl w:val="0"/>
          <w:numId w:val="29"/>
        </w:numPr>
      </w:pPr>
      <w:r>
        <w:t xml:space="preserve">Type </w:t>
      </w:r>
      <w:r w:rsidR="00B61851" w:rsidRPr="00B61851">
        <w:rPr>
          <w:rStyle w:val="MyCodeChar"/>
        </w:rPr>
        <w:t>{"Module":"RoleBasedPerson","User":"</w:t>
      </w:r>
      <w:r w:rsidR="00B61851">
        <w:rPr>
          <w:rStyle w:val="MyCodeChar"/>
        </w:rPr>
        <w:t>username</w:t>
      </w:r>
      <w:r w:rsidR="00B61851" w:rsidRPr="00B61851">
        <w:rPr>
          <w:rStyle w:val="MyCodeChar"/>
        </w:rPr>
        <w:t>","Password":"</w:t>
      </w:r>
      <w:r w:rsidR="00B61851">
        <w:rPr>
          <w:rStyle w:val="MyCodeChar"/>
        </w:rPr>
        <w:t>****</w:t>
      </w:r>
      <w:r w:rsidR="00B61851" w:rsidRPr="00B61851">
        <w:rPr>
          <w:rStyle w:val="MyCodeChar"/>
        </w:rPr>
        <w:t>"}</w:t>
      </w:r>
      <w:r>
        <w:t xml:space="preserve"> into “Edit Value” </w:t>
      </w:r>
      <w:r w:rsidR="004A429B">
        <w:t>window</w:t>
      </w:r>
    </w:p>
    <w:p w14:paraId="0F651B4A" w14:textId="2A575F65" w:rsidR="004A429B" w:rsidRDefault="004A429B" w:rsidP="008F328F">
      <w:pPr>
        <w:pStyle w:val="BodyCopy"/>
        <w:numPr>
          <w:ilvl w:val="0"/>
          <w:numId w:val="29"/>
        </w:numPr>
      </w:pPr>
      <w:r>
        <w:t>Click on “Execute” below.</w:t>
      </w:r>
    </w:p>
    <w:p w14:paraId="74F36022" w14:textId="77777777" w:rsidR="003B1A8C" w:rsidRDefault="003B1A8C" w:rsidP="008F328F">
      <w:pPr>
        <w:pStyle w:val="BodyCopy"/>
      </w:pPr>
    </w:p>
    <w:p w14:paraId="41934162" w14:textId="70984876" w:rsidR="004A429B" w:rsidRDefault="004A429B" w:rsidP="008F328F">
      <w:pPr>
        <w:pStyle w:val="BodyCopy"/>
      </w:pPr>
      <w:r>
        <w:t>View Responses:</w:t>
      </w:r>
    </w:p>
    <w:p w14:paraId="1D20D4AD" w14:textId="77777777" w:rsidR="00220ACB" w:rsidRDefault="00220ACB" w:rsidP="008F328F">
      <w:pPr>
        <w:pStyle w:val="BodyCopy"/>
      </w:pPr>
    </w:p>
    <w:p w14:paraId="3E8F057E" w14:textId="3069E25B" w:rsidR="004A429B" w:rsidRDefault="004A429B" w:rsidP="008F328F">
      <w:pPr>
        <w:pStyle w:val="BodyCopy"/>
      </w:pPr>
      <w:r>
        <w:rPr>
          <w:noProof/>
        </w:rPr>
        <w:lastRenderedPageBreak/>
        <w:drawing>
          <wp:inline distT="0" distB="0" distL="0" distR="0" wp14:anchorId="0B9923B5" wp14:editId="5319F160">
            <wp:extent cx="4327818" cy="48704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33537" cy="4876886"/>
                    </a:xfrm>
                    <a:prstGeom prst="rect">
                      <a:avLst/>
                    </a:prstGeom>
                  </pic:spPr>
                </pic:pic>
              </a:graphicData>
            </a:graphic>
          </wp:inline>
        </w:drawing>
      </w:r>
    </w:p>
    <w:p w14:paraId="1B3550DC" w14:textId="6ADFADD8" w:rsidR="00220ACB" w:rsidRDefault="00220ACB" w:rsidP="0060205F">
      <w:pPr>
        <w:pStyle w:val="TOC2"/>
      </w:pPr>
      <w:r>
        <w:t>Execute a method</w:t>
      </w:r>
    </w:p>
    <w:p w14:paraId="221D2A30" w14:textId="3D51E5F3" w:rsidR="00220ACB" w:rsidRDefault="00867AF1" w:rsidP="008F328F">
      <w:pPr>
        <w:pStyle w:val="BodyCopy"/>
        <w:numPr>
          <w:ilvl w:val="0"/>
          <w:numId w:val="30"/>
        </w:numPr>
        <w:rPr>
          <w:rStyle w:val="MyNoteChar"/>
        </w:rPr>
      </w:pPr>
      <w:r>
        <w:t xml:space="preserve">Click on GET </w:t>
      </w:r>
      <w:r w:rsidR="00160F76" w:rsidRPr="00867AF1">
        <w:rPr>
          <w:rStyle w:val="MyNoteChar"/>
        </w:rPr>
        <w:t>/portal/person/all</w:t>
      </w:r>
    </w:p>
    <w:p w14:paraId="2C78F4AC" w14:textId="059DEB66" w:rsidR="00867AF1" w:rsidRDefault="00867AF1" w:rsidP="008F328F">
      <w:pPr>
        <w:pStyle w:val="BodyCopy"/>
        <w:numPr>
          <w:ilvl w:val="0"/>
          <w:numId w:val="30"/>
        </w:numPr>
        <w:rPr>
          <w:rStyle w:val="MyNoteChar"/>
        </w:rPr>
      </w:pPr>
      <w:r>
        <w:t xml:space="preserve">Populate Filter with value: </w:t>
      </w:r>
      <w:r w:rsidRPr="00867AF1">
        <w:rPr>
          <w:rStyle w:val="MyNoteChar"/>
        </w:rPr>
        <w:t>[{ColumnName: 'LastName',CompareOp:'Like', Value1: 'E%'}]</w:t>
      </w:r>
    </w:p>
    <w:p w14:paraId="165C5BC2" w14:textId="31CD3763" w:rsidR="00867AF1" w:rsidRDefault="00867AF1" w:rsidP="008F328F">
      <w:pPr>
        <w:pStyle w:val="BodyCopy"/>
        <w:numPr>
          <w:ilvl w:val="0"/>
          <w:numId w:val="30"/>
        </w:numPr>
        <w:rPr>
          <w:rStyle w:val="MyNoteChar"/>
        </w:rPr>
      </w:pPr>
      <w:r>
        <w:t xml:space="preserve">Populate “withProperties” with: </w:t>
      </w:r>
      <w:r w:rsidRPr="00867AF1">
        <w:rPr>
          <w:rStyle w:val="MyNoteChar"/>
        </w:rPr>
        <w:t>LastName,FirstName,CentralAccount</w:t>
      </w:r>
    </w:p>
    <w:p w14:paraId="28D2A303" w14:textId="6D3A0F04" w:rsidR="00867AF1" w:rsidRDefault="00867AF1" w:rsidP="008F328F">
      <w:pPr>
        <w:pStyle w:val="BodyCopy"/>
        <w:numPr>
          <w:ilvl w:val="0"/>
          <w:numId w:val="30"/>
        </w:numPr>
      </w:pPr>
      <w:r>
        <w:t>These are additional columns this request will return</w:t>
      </w:r>
    </w:p>
    <w:p w14:paraId="118ABE05" w14:textId="4632CBA1" w:rsidR="00F05806" w:rsidRDefault="00867AF1" w:rsidP="008F328F">
      <w:pPr>
        <w:pStyle w:val="BodyCopy"/>
        <w:numPr>
          <w:ilvl w:val="0"/>
          <w:numId w:val="30"/>
        </w:numPr>
        <w:rPr>
          <w:rStyle w:val="MyNoteChar"/>
          <w:rFonts w:ascii="Verdana" w:hAnsi="Verdana"/>
          <w:sz w:val="20"/>
          <w:shd w:val="clear" w:color="auto" w:fill="auto"/>
        </w:rPr>
      </w:pPr>
      <w:r w:rsidRPr="00867AF1">
        <w:rPr>
          <w:rStyle w:val="MyNoteChar"/>
          <w:rFonts w:ascii="Verdana" w:hAnsi="Verdana"/>
          <w:sz w:val="20"/>
          <w:shd w:val="clear" w:color="auto" w:fill="auto"/>
        </w:rPr>
        <w:t>Click on “Execute”</w:t>
      </w:r>
    </w:p>
    <w:p w14:paraId="25BAA805" w14:textId="04CC9B11" w:rsidR="00F05806" w:rsidRDefault="00F05806" w:rsidP="008F328F">
      <w:pPr>
        <w:pStyle w:val="BodyCopy"/>
        <w:rPr>
          <w:rStyle w:val="MyNoteChar"/>
          <w:rFonts w:ascii="Verdana" w:hAnsi="Verdana"/>
          <w:sz w:val="20"/>
          <w:shd w:val="clear" w:color="auto" w:fill="auto"/>
        </w:rPr>
      </w:pPr>
    </w:p>
    <w:p w14:paraId="38658716" w14:textId="469B30DF" w:rsidR="00F05806" w:rsidRPr="00F05806" w:rsidRDefault="00F05806" w:rsidP="008F328F">
      <w:pPr>
        <w:pStyle w:val="BodyCopy"/>
        <w:rPr>
          <w:rStyle w:val="MyNoteChar"/>
          <w:rFonts w:ascii="Verdana" w:hAnsi="Verdana"/>
          <w:sz w:val="20"/>
          <w:shd w:val="clear" w:color="auto" w:fill="auto"/>
        </w:rPr>
      </w:pPr>
      <w:r>
        <w:rPr>
          <w:noProof/>
        </w:rPr>
        <w:lastRenderedPageBreak/>
        <w:drawing>
          <wp:inline distT="0" distB="0" distL="0" distR="0" wp14:anchorId="4AAEB9DF" wp14:editId="31BD4C71">
            <wp:extent cx="5416550" cy="38731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21609" cy="3876797"/>
                    </a:xfrm>
                    <a:prstGeom prst="rect">
                      <a:avLst/>
                    </a:prstGeom>
                  </pic:spPr>
                </pic:pic>
              </a:graphicData>
            </a:graphic>
          </wp:inline>
        </w:drawing>
      </w:r>
    </w:p>
    <w:p w14:paraId="5CADCD91" w14:textId="77777777" w:rsidR="003B1A8C" w:rsidRPr="00867AF1" w:rsidRDefault="003B1A8C" w:rsidP="008F328F">
      <w:pPr>
        <w:pStyle w:val="BodyCopy"/>
        <w:rPr>
          <w:rStyle w:val="MyNoteChar"/>
          <w:rFonts w:ascii="Verdana" w:hAnsi="Verdana"/>
          <w:sz w:val="20"/>
          <w:shd w:val="clear" w:color="auto" w:fill="auto"/>
        </w:rPr>
      </w:pPr>
    </w:p>
    <w:p w14:paraId="32D71ABD" w14:textId="462A4FD6" w:rsidR="00867AF1" w:rsidRDefault="00867AF1" w:rsidP="008F328F">
      <w:pPr>
        <w:pStyle w:val="BodyCopy"/>
      </w:pPr>
      <w:r>
        <w:t>View results</w:t>
      </w:r>
      <w:r w:rsidR="00F05806">
        <w:br/>
      </w:r>
    </w:p>
    <w:p w14:paraId="66993702" w14:textId="40D3464B" w:rsidR="00867AF1" w:rsidRDefault="00867AF1" w:rsidP="008F328F">
      <w:pPr>
        <w:pStyle w:val="BodyCopy"/>
      </w:pPr>
      <w:r>
        <w:t xml:space="preserve">Curl: </w:t>
      </w:r>
    </w:p>
    <w:p w14:paraId="6F6CED49" w14:textId="77777777" w:rsidR="00867AF1" w:rsidRPr="00707D25" w:rsidRDefault="00867AF1" w:rsidP="00A839D7">
      <w:pPr>
        <w:pStyle w:val="MyCode"/>
      </w:pPr>
      <w:r w:rsidRPr="00707D25">
        <w:t>curl -X 'GET' \</w:t>
      </w:r>
    </w:p>
    <w:p w14:paraId="40D7FC9C" w14:textId="77777777" w:rsidR="00867AF1" w:rsidRPr="00707D25" w:rsidRDefault="00867AF1" w:rsidP="00A839D7">
      <w:pPr>
        <w:pStyle w:val="MyCode"/>
      </w:pPr>
      <w:r w:rsidRPr="00707D25">
        <w:t xml:space="preserve">  'http://localhost:8182/portal/person/all?filter=%5B%7BColumnName%3A%20'\''LastName'\''%2CCompareOp%3A'\''Like'\''%2C%20Value1%3A%20'\''E%25'\''%7D%5D&amp;withProperties=LastName%2CFirstName%2CCentralAccount' \</w:t>
      </w:r>
    </w:p>
    <w:p w14:paraId="043C7055" w14:textId="3C410D59" w:rsidR="00867AF1" w:rsidRPr="00707D25" w:rsidRDefault="00867AF1" w:rsidP="00A839D7">
      <w:pPr>
        <w:pStyle w:val="MyCode"/>
      </w:pPr>
      <w:r w:rsidRPr="00707D25">
        <w:t xml:space="preserve">  -H 'accept: application/json'</w:t>
      </w:r>
    </w:p>
    <w:p w14:paraId="33756554" w14:textId="77777777" w:rsidR="00D145C8" w:rsidRDefault="00D145C8" w:rsidP="008F328F">
      <w:pPr>
        <w:pStyle w:val="BodyCopy"/>
      </w:pPr>
    </w:p>
    <w:p w14:paraId="26A9D3E5" w14:textId="17D07717" w:rsidR="00867AF1" w:rsidRDefault="00867AF1" w:rsidP="008F328F">
      <w:pPr>
        <w:pStyle w:val="BodyCopy"/>
      </w:pPr>
      <w:r>
        <w:t>Request URL:</w:t>
      </w:r>
    </w:p>
    <w:p w14:paraId="62D7CE56" w14:textId="77777777" w:rsidR="00867AF1" w:rsidRDefault="00867AF1" w:rsidP="00A839D7">
      <w:pPr>
        <w:pStyle w:val="MyCode"/>
      </w:pPr>
      <w:r w:rsidRPr="00707D25">
        <w:t>http://localhost:8182/portal/person/all?filter=%5B%7BColumnName%3A%20'LastName'%2CCompareOp%3A'Like'%2C%20Value1%3A%20'E%25'%7D%5D&amp;withProperties=LastName%2CFirstName%2CCentralAccount</w:t>
      </w:r>
    </w:p>
    <w:p w14:paraId="47BDEA13" w14:textId="77777777" w:rsidR="00867AF1" w:rsidRPr="00867AF1" w:rsidRDefault="00867AF1" w:rsidP="008F328F">
      <w:pPr>
        <w:pStyle w:val="BodyCopy"/>
      </w:pPr>
    </w:p>
    <w:p w14:paraId="2D9CF177" w14:textId="57C4EE0E" w:rsidR="00867AF1" w:rsidRPr="00867AF1" w:rsidRDefault="00867AF1" w:rsidP="008F328F">
      <w:pPr>
        <w:pStyle w:val="BodyCopy"/>
      </w:pPr>
      <w:r>
        <w:rPr>
          <w:noProof/>
        </w:rPr>
        <w:lastRenderedPageBreak/>
        <w:drawing>
          <wp:inline distT="0" distB="0" distL="0" distR="0" wp14:anchorId="38ED60FC" wp14:editId="57FD8D0B">
            <wp:extent cx="3930650" cy="44881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1663" cy="4500755"/>
                    </a:xfrm>
                    <a:prstGeom prst="rect">
                      <a:avLst/>
                    </a:prstGeom>
                  </pic:spPr>
                </pic:pic>
              </a:graphicData>
            </a:graphic>
          </wp:inline>
        </w:drawing>
      </w:r>
      <w:r>
        <w:tab/>
      </w:r>
    </w:p>
    <w:p w14:paraId="5AB4F884" w14:textId="40650235" w:rsidR="00812D01" w:rsidRDefault="00450E68" w:rsidP="00812D01">
      <w:pPr>
        <w:pStyle w:val="Heading3noindent"/>
      </w:pPr>
      <w:bookmarkStart w:id="41" w:name="_Toc128725197"/>
      <w:r>
        <w:t>Using Postman to execute Api Server methods</w:t>
      </w:r>
      <w:bookmarkEnd w:id="39"/>
      <w:bookmarkEnd w:id="41"/>
    </w:p>
    <w:p w14:paraId="72F6EEB2" w14:textId="1216CB8E" w:rsidR="00B22431" w:rsidRDefault="0060205F" w:rsidP="008F328F">
      <w:pPr>
        <w:pStyle w:val="BodyCopy"/>
      </w:pPr>
      <w:r w:rsidRPr="00707D25">
        <w:rPr>
          <w:rStyle w:val="Style1Char"/>
          <w:rFonts w:ascii="Calibri" w:hAnsi="Calibri"/>
        </w:rPr>
        <w:t>Postman</w:t>
      </w:r>
      <w:r w:rsidR="00B22431">
        <w:t xml:space="preserve"> can be used for testing custom ApiServer plugins or regular API endpoints.</w:t>
      </w:r>
    </w:p>
    <w:p w14:paraId="1B78DB6E" w14:textId="77777777" w:rsidR="00B22431" w:rsidRDefault="00B22431" w:rsidP="008F328F">
      <w:pPr>
        <w:pStyle w:val="BodyCopy"/>
      </w:pPr>
    </w:p>
    <w:p w14:paraId="2C3AFE55" w14:textId="2FC9778A" w:rsidR="00812D01" w:rsidRDefault="00812D01" w:rsidP="008F328F">
      <w:pPr>
        <w:pStyle w:val="BodyCopy"/>
        <w:numPr>
          <w:ilvl w:val="0"/>
          <w:numId w:val="32"/>
        </w:numPr>
      </w:pPr>
      <w:r>
        <w:t>Open Postman</w:t>
      </w:r>
      <w:r>
        <w:tab/>
      </w:r>
    </w:p>
    <w:p w14:paraId="27287D6F" w14:textId="2D953FBF" w:rsidR="00450E68" w:rsidRPr="00FB1EAD" w:rsidRDefault="00812D01" w:rsidP="008F328F">
      <w:pPr>
        <w:pStyle w:val="BodyCopy"/>
        <w:numPr>
          <w:ilvl w:val="0"/>
          <w:numId w:val="32"/>
        </w:numPr>
        <w:rPr>
          <w:rStyle w:val="MyNoteChar"/>
          <w:rFonts w:ascii="Verdana" w:hAnsi="Verdana"/>
          <w:sz w:val="20"/>
          <w:shd w:val="clear" w:color="auto" w:fill="auto"/>
        </w:rPr>
      </w:pPr>
      <w:r>
        <w:t xml:space="preserve">Import file </w:t>
      </w:r>
      <w:r w:rsidR="00FB1EAD" w:rsidRPr="00E10F96">
        <w:rPr>
          <w:rStyle w:val="MyCodeChar"/>
          <w:sz w:val="16"/>
          <w:szCs w:val="16"/>
        </w:rPr>
        <w:t>"\UNITE\</w:t>
      </w:r>
      <w:r w:rsidR="00784A4C" w:rsidRPr="00E10F96">
        <w:rPr>
          <w:rStyle w:val="MyCodeChar"/>
          <w:sz w:val="16"/>
          <w:szCs w:val="16"/>
        </w:rPr>
        <w:t>ApiServer</w:t>
      </w:r>
      <w:r w:rsidR="00FB1EAD" w:rsidRPr="00E10F96">
        <w:rPr>
          <w:rStyle w:val="MyCodeChar"/>
          <w:sz w:val="16"/>
          <w:szCs w:val="16"/>
        </w:rPr>
        <w:t>\Identity Manager API Samples.postman_collection.json"</w:t>
      </w:r>
      <w:r w:rsidR="00E10F96">
        <w:rPr>
          <w:rStyle w:val="MyNoteChar"/>
        </w:rPr>
        <w:t xml:space="preserve"> </w:t>
      </w:r>
    </w:p>
    <w:p w14:paraId="2D719CA3" w14:textId="67BECA0A" w:rsidR="00FB1EAD" w:rsidRPr="00F71775" w:rsidRDefault="00FB1EAD" w:rsidP="008F328F">
      <w:pPr>
        <w:pStyle w:val="BodyCopy"/>
        <w:numPr>
          <w:ilvl w:val="0"/>
          <w:numId w:val="32"/>
        </w:numPr>
        <w:rPr>
          <w:rStyle w:val="Style1Char"/>
          <w:rFonts w:ascii="Verdana" w:hAnsi="Verdana"/>
          <w:shd w:val="clear" w:color="auto" w:fill="auto"/>
        </w:rPr>
      </w:pPr>
      <w:r>
        <w:t xml:space="preserve">Edit collection </w:t>
      </w:r>
      <w:r w:rsidRPr="00FB1EAD">
        <w:rPr>
          <w:rStyle w:val="Style1Char"/>
        </w:rPr>
        <w:t>Identity Manager API Samples</w:t>
      </w:r>
      <w:r>
        <w:rPr>
          <w:rStyle w:val="Style1Char"/>
        </w:rPr>
        <w:t xml:space="preserve"> </w:t>
      </w:r>
      <w:r>
        <w:t xml:space="preserve">set variable </w:t>
      </w:r>
      <w:r w:rsidRPr="00E10F96">
        <w:rPr>
          <w:rStyle w:val="MyCodeChar"/>
        </w:rPr>
        <w:t>“url”</w:t>
      </w:r>
      <w:r>
        <w:t xml:space="preserve"> to </w:t>
      </w:r>
      <w:hyperlink r:id="rId62" w:history="1">
        <w:r w:rsidR="00F71775" w:rsidRPr="00E10F96">
          <w:rPr>
            <w:rStyle w:val="MyCodeChar"/>
          </w:rPr>
          <w:t>https://dc01.oneidentity.demo</w:t>
        </w:r>
      </w:hyperlink>
      <w:r w:rsidR="00F71775" w:rsidRPr="00E10F96">
        <w:rPr>
          <w:rStyle w:val="MyCodeChar"/>
        </w:rPr>
        <w:t>/ApiServer.</w:t>
      </w:r>
      <w:r w:rsidR="00E10F96">
        <w:t xml:space="preserve"> D</w:t>
      </w:r>
      <w:r w:rsidR="00F71775">
        <w:t>on’t forget to click on “Save”.</w:t>
      </w:r>
    </w:p>
    <w:p w14:paraId="0F160653" w14:textId="3453C4F2" w:rsidR="00F71775" w:rsidRDefault="00F71775" w:rsidP="008F328F">
      <w:pPr>
        <w:pStyle w:val="BodyCopy"/>
        <w:rPr>
          <w:rStyle w:val="Style1Char"/>
        </w:rPr>
      </w:pPr>
    </w:p>
    <w:p w14:paraId="0CB73CB4" w14:textId="5724DA29" w:rsidR="00F71775" w:rsidRPr="00FB1EAD" w:rsidRDefault="00266812" w:rsidP="008F328F">
      <w:pPr>
        <w:pStyle w:val="BodyCopy"/>
        <w:rPr>
          <w:rStyle w:val="Style1Char"/>
          <w:rFonts w:ascii="Verdana" w:hAnsi="Verdana"/>
          <w:shd w:val="clear" w:color="auto" w:fill="auto"/>
        </w:rPr>
      </w:pPr>
      <w:r>
        <w:rPr>
          <w:noProof/>
        </w:rPr>
        <w:drawing>
          <wp:inline distT="0" distB="0" distL="0" distR="0" wp14:anchorId="3BD236CE" wp14:editId="7E55C60A">
            <wp:extent cx="5168900" cy="1439671"/>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75327" cy="1441461"/>
                    </a:xfrm>
                    <a:prstGeom prst="rect">
                      <a:avLst/>
                    </a:prstGeom>
                  </pic:spPr>
                </pic:pic>
              </a:graphicData>
            </a:graphic>
          </wp:inline>
        </w:drawing>
      </w:r>
    </w:p>
    <w:p w14:paraId="6CBB4C21" w14:textId="77777777" w:rsidR="00FB1EAD" w:rsidRPr="00812D01" w:rsidRDefault="00FB1EAD" w:rsidP="008F328F">
      <w:pPr>
        <w:pStyle w:val="BodyCopy"/>
        <w:rPr>
          <w:rStyle w:val="MyNoteChar"/>
          <w:rFonts w:ascii="Verdana" w:hAnsi="Verdana"/>
          <w:sz w:val="20"/>
          <w:shd w:val="clear" w:color="auto" w:fill="auto"/>
        </w:rPr>
      </w:pPr>
    </w:p>
    <w:p w14:paraId="7CF3386D" w14:textId="0D6EDF96" w:rsidR="00EA1117" w:rsidRPr="009D10A7" w:rsidRDefault="00F71775" w:rsidP="008F328F">
      <w:pPr>
        <w:pStyle w:val="BodyCopy"/>
        <w:numPr>
          <w:ilvl w:val="0"/>
          <w:numId w:val="32"/>
        </w:numPr>
        <w:rPr>
          <w:rStyle w:val="MyNoteChar"/>
          <w:rFonts w:ascii="Verdana" w:hAnsi="Verdana"/>
          <w:sz w:val="20"/>
        </w:rPr>
      </w:pPr>
      <w:r>
        <w:lastRenderedPageBreak/>
        <w:t>Click on “Login to any app”.</w:t>
      </w:r>
      <w:r w:rsidR="00067D06">
        <w:rPr>
          <w:rStyle w:val="MyNoteChar"/>
        </w:rPr>
        <w:t xml:space="preserve"> </w:t>
      </w:r>
    </w:p>
    <w:p w14:paraId="7524628D" w14:textId="77777777" w:rsidR="009D10A7" w:rsidRPr="009D10A7" w:rsidRDefault="009D10A7" w:rsidP="008F328F">
      <w:pPr>
        <w:pStyle w:val="BodyCopy"/>
        <w:rPr>
          <w:rStyle w:val="MyNoteChar"/>
          <w:rFonts w:ascii="Verdana" w:hAnsi="Verdana"/>
          <w:sz w:val="20"/>
        </w:rPr>
      </w:pPr>
    </w:p>
    <w:p w14:paraId="4323CF1D" w14:textId="03759891" w:rsidR="009D10A7" w:rsidRDefault="009D10A7" w:rsidP="008F328F">
      <w:pPr>
        <w:pStyle w:val="BodyCopy"/>
      </w:pPr>
      <w:r>
        <w:t xml:space="preserve">To disable XSRF token - pass the </w:t>
      </w:r>
      <w:r w:rsidRPr="00707D25">
        <w:rPr>
          <w:rStyle w:val="MyCodeChar"/>
        </w:rPr>
        <w:t>noxsrf=1</w:t>
      </w:r>
      <w:r>
        <w:t xml:space="preserve"> URL parameter when making the login request, which will disable XSRF protection for the session:</w:t>
      </w:r>
    </w:p>
    <w:p w14:paraId="17D632EB" w14:textId="3EA91CA0" w:rsidR="009D10A7" w:rsidRPr="00707D25" w:rsidRDefault="009D10A7" w:rsidP="00A839D7">
      <w:pPr>
        <w:pStyle w:val="Style1"/>
      </w:pPr>
      <w:r w:rsidRPr="00707D25">
        <w:t>{{url}}/imx/login/portal?noxsrf=1</w:t>
      </w:r>
      <w:r w:rsidRPr="00707D25">
        <w:tab/>
      </w:r>
    </w:p>
    <w:p w14:paraId="5A0C0CA9" w14:textId="77777777" w:rsidR="009D10A7" w:rsidRDefault="009D10A7" w:rsidP="008F328F">
      <w:pPr>
        <w:pStyle w:val="BodyCopy"/>
      </w:pPr>
      <w:r w:rsidRPr="0095561F">
        <w:rPr>
          <w:rFonts w:eastAsia="PMingLiU"/>
        </w:rPr>
        <w:t>and Body to</w:t>
      </w:r>
      <w:r>
        <w:t xml:space="preserve"> </w:t>
      </w:r>
    </w:p>
    <w:p w14:paraId="1F101DC3" w14:textId="10928A89" w:rsidR="009D10A7" w:rsidRPr="009D10A7" w:rsidRDefault="009D10A7" w:rsidP="00A839D7">
      <w:pPr>
        <w:pStyle w:val="Style1"/>
        <w:rPr>
          <w:rStyle w:val="MyNoteChar"/>
          <w:rFonts w:ascii="Verdana" w:hAnsi="Verdana"/>
          <w:sz w:val="20"/>
        </w:rPr>
      </w:pPr>
      <w:r w:rsidRPr="009D10A7">
        <w:rPr>
          <w:rStyle w:val="MyNoteChar"/>
        </w:rPr>
        <w:t>{ "Module": "RoleBasedPerson", "User": "</w:t>
      </w:r>
      <w:r w:rsidR="00581FA8">
        <w:rPr>
          <w:rStyle w:val="MyNoteChar"/>
        </w:rPr>
        <w:t>username</w:t>
      </w:r>
      <w:r w:rsidRPr="009D10A7">
        <w:rPr>
          <w:rStyle w:val="MyNoteChar"/>
        </w:rPr>
        <w:t>", "Password": "</w:t>
      </w:r>
      <w:r w:rsidR="00FB1EAD">
        <w:rPr>
          <w:rStyle w:val="MyNoteChar"/>
        </w:rPr>
        <w:t>****</w:t>
      </w:r>
      <w:r w:rsidRPr="009D10A7">
        <w:rPr>
          <w:rStyle w:val="MyNoteChar"/>
        </w:rPr>
        <w:t>" }</w:t>
      </w:r>
    </w:p>
    <w:p w14:paraId="41EFB9AD" w14:textId="7184366F" w:rsidR="00067D06" w:rsidRDefault="00067D06" w:rsidP="008F328F">
      <w:pPr>
        <w:pStyle w:val="BodyCopy"/>
      </w:pPr>
    </w:p>
    <w:p w14:paraId="78294252" w14:textId="52A7BCB9" w:rsidR="00F71775" w:rsidRDefault="00F71775" w:rsidP="008F328F">
      <w:pPr>
        <w:pStyle w:val="BodyCopy"/>
      </w:pPr>
      <w:r>
        <w:rPr>
          <w:noProof/>
        </w:rPr>
        <w:drawing>
          <wp:inline distT="0" distB="0" distL="0" distR="0" wp14:anchorId="07FFF1A2" wp14:editId="5ADAC614">
            <wp:extent cx="5118100" cy="1422788"/>
            <wp:effectExtent l="0" t="0" r="635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33824" cy="1427159"/>
                    </a:xfrm>
                    <a:prstGeom prst="rect">
                      <a:avLst/>
                    </a:prstGeom>
                  </pic:spPr>
                </pic:pic>
              </a:graphicData>
            </a:graphic>
          </wp:inline>
        </w:drawing>
      </w:r>
    </w:p>
    <w:p w14:paraId="455F5F91" w14:textId="760DC0C8" w:rsidR="00EA1117" w:rsidRDefault="00EA1117" w:rsidP="008F328F">
      <w:pPr>
        <w:pStyle w:val="BodyCopy"/>
        <w:rPr>
          <w:rStyle w:val="MyNoteChar"/>
        </w:rPr>
      </w:pPr>
    </w:p>
    <w:p w14:paraId="08A9A53B" w14:textId="77777777" w:rsidR="00067D06" w:rsidRDefault="00067D06" w:rsidP="008F328F">
      <w:pPr>
        <w:pStyle w:val="BodyCopy"/>
        <w:rPr>
          <w:rStyle w:val="MyNoteChar"/>
        </w:rPr>
      </w:pPr>
    </w:p>
    <w:p w14:paraId="2A4A253A" w14:textId="4D1B5F8E" w:rsidR="00EA1117" w:rsidRDefault="00EA1117" w:rsidP="008F328F">
      <w:pPr>
        <w:pStyle w:val="BodyCopy"/>
        <w:numPr>
          <w:ilvl w:val="0"/>
          <w:numId w:val="32"/>
        </w:numPr>
      </w:pPr>
      <w:r>
        <w:t xml:space="preserve">Click on Send, View result. </w:t>
      </w:r>
    </w:p>
    <w:p w14:paraId="7744D952" w14:textId="40323589" w:rsidR="00EA1117" w:rsidRDefault="00F71775" w:rsidP="008F328F">
      <w:pPr>
        <w:pStyle w:val="BodyCopy"/>
      </w:pPr>
      <w:r>
        <w:rPr>
          <w:noProof/>
        </w:rPr>
        <w:drawing>
          <wp:inline distT="0" distB="0" distL="0" distR="0" wp14:anchorId="613CA9E0" wp14:editId="13E637AC">
            <wp:extent cx="5452489" cy="26860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59817" cy="2689660"/>
                    </a:xfrm>
                    <a:prstGeom prst="rect">
                      <a:avLst/>
                    </a:prstGeom>
                  </pic:spPr>
                </pic:pic>
              </a:graphicData>
            </a:graphic>
          </wp:inline>
        </w:drawing>
      </w:r>
    </w:p>
    <w:p w14:paraId="77AF2633" w14:textId="77777777" w:rsidR="009E7F62" w:rsidRPr="00EA1117" w:rsidRDefault="009E7F62" w:rsidP="008F328F">
      <w:pPr>
        <w:pStyle w:val="BodyCopy"/>
      </w:pPr>
    </w:p>
    <w:p w14:paraId="1B56512E" w14:textId="29E99749" w:rsidR="00450E68" w:rsidRDefault="00F71775" w:rsidP="008F328F">
      <w:pPr>
        <w:pStyle w:val="BodyCopy"/>
        <w:numPr>
          <w:ilvl w:val="0"/>
          <w:numId w:val="32"/>
        </w:numPr>
      </w:pPr>
      <w:r>
        <w:t>Open</w:t>
      </w:r>
      <w:r w:rsidR="00EA1117">
        <w:t xml:space="preserve"> </w:t>
      </w:r>
      <w:r w:rsidR="00EA1117" w:rsidRPr="00EA1117">
        <w:rPr>
          <w:rStyle w:val="MyNoteChar"/>
        </w:rPr>
        <w:t>Reading from the Person Tabl</w:t>
      </w:r>
      <w:r>
        <w:rPr>
          <w:rStyle w:val="MyNoteChar"/>
        </w:rPr>
        <w:t>e with a filter</w:t>
      </w:r>
      <w:r w:rsidR="00EA1117" w:rsidRPr="00EA1117">
        <w:rPr>
          <w:rStyle w:val="MyNoteChar"/>
        </w:rPr>
        <w:t xml:space="preserve"> </w:t>
      </w:r>
    </w:p>
    <w:p w14:paraId="7D8651BF" w14:textId="6491071C" w:rsidR="00EA1117" w:rsidRDefault="00EA1117" w:rsidP="008F328F">
      <w:pPr>
        <w:pStyle w:val="BodyCopy"/>
        <w:numPr>
          <w:ilvl w:val="0"/>
          <w:numId w:val="32"/>
        </w:numPr>
      </w:pPr>
      <w:r>
        <w:t xml:space="preserve">Change URL to </w:t>
      </w:r>
      <w:r w:rsidRPr="00EA1117">
        <w:rPr>
          <w:rStyle w:val="MyNoteChar"/>
        </w:rPr>
        <w:t xml:space="preserve">{{url}}/portal/person/all?filter=[{ColumnName: 'LastName', CompareOp: 'like', Value1: 'E%'}] </w:t>
      </w:r>
      <w:r>
        <w:t xml:space="preserve"> </w:t>
      </w:r>
    </w:p>
    <w:p w14:paraId="2ACA9B22" w14:textId="3F69C015" w:rsidR="00EA1117" w:rsidRDefault="00EA1117" w:rsidP="008F328F">
      <w:pPr>
        <w:pStyle w:val="BodyCopy"/>
        <w:numPr>
          <w:ilvl w:val="0"/>
          <w:numId w:val="32"/>
        </w:numPr>
      </w:pPr>
      <w:r>
        <w:t>Click on Send, view result:</w:t>
      </w:r>
    </w:p>
    <w:p w14:paraId="56FABD12" w14:textId="6C343467" w:rsidR="00067D06" w:rsidRDefault="00067D06" w:rsidP="008F328F">
      <w:pPr>
        <w:pStyle w:val="BodyCopy"/>
      </w:pPr>
    </w:p>
    <w:p w14:paraId="29CB3D98" w14:textId="6FB418B8" w:rsidR="00067D06" w:rsidRDefault="00067D06" w:rsidP="008F328F">
      <w:pPr>
        <w:pStyle w:val="BodyCopy"/>
      </w:pPr>
      <w:r>
        <w:lastRenderedPageBreak/>
        <w:tab/>
      </w:r>
      <w:r>
        <w:rPr>
          <w:noProof/>
        </w:rPr>
        <w:drawing>
          <wp:inline distT="0" distB="0" distL="0" distR="0" wp14:anchorId="6B253C0F" wp14:editId="0E7DF6FA">
            <wp:extent cx="4864100" cy="3248969"/>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0562" cy="3253285"/>
                    </a:xfrm>
                    <a:prstGeom prst="rect">
                      <a:avLst/>
                    </a:prstGeom>
                  </pic:spPr>
                </pic:pic>
              </a:graphicData>
            </a:graphic>
          </wp:inline>
        </w:drawing>
      </w:r>
    </w:p>
    <w:p w14:paraId="1CFBDBBB" w14:textId="052963FD" w:rsidR="00067D06" w:rsidRDefault="00067D06" w:rsidP="008F328F">
      <w:pPr>
        <w:pStyle w:val="BodyCopy"/>
      </w:pPr>
    </w:p>
    <w:p w14:paraId="1FED863A" w14:textId="77777777" w:rsidR="00067D06" w:rsidRDefault="00067D06" w:rsidP="008F328F">
      <w:pPr>
        <w:pStyle w:val="BodyCopy"/>
      </w:pPr>
    </w:p>
    <w:p w14:paraId="40E4FFF3" w14:textId="691F47C8" w:rsidR="00EA1117" w:rsidRDefault="00EA1117" w:rsidP="008F328F">
      <w:pPr>
        <w:pStyle w:val="BodyCopy"/>
      </w:pPr>
    </w:p>
    <w:p w14:paraId="5F84911B" w14:textId="143820EF" w:rsidR="00067D06" w:rsidRDefault="00067D06" w:rsidP="008F328F">
      <w:pPr>
        <w:pStyle w:val="BodyCopy"/>
      </w:pPr>
    </w:p>
    <w:p w14:paraId="48543BE7" w14:textId="3893C9D9" w:rsidR="00067D06" w:rsidRPr="00E72C47" w:rsidRDefault="00067D06" w:rsidP="008F328F">
      <w:pPr>
        <w:pStyle w:val="BodyCopy"/>
      </w:pPr>
    </w:p>
    <w:p w14:paraId="414FAB42" w14:textId="0516C52B" w:rsidR="009B46C7" w:rsidRDefault="009B46C7" w:rsidP="009B46C7">
      <w:pPr>
        <w:pStyle w:val="Heading1noindent"/>
      </w:pPr>
      <w:bookmarkStart w:id="42" w:name="_Toc120861093"/>
      <w:bookmarkStart w:id="43" w:name="_Toc128725198"/>
      <w:r>
        <w:lastRenderedPageBreak/>
        <w:t>Customizations</w:t>
      </w:r>
      <w:bookmarkEnd w:id="42"/>
      <w:bookmarkEnd w:id="43"/>
    </w:p>
    <w:p w14:paraId="721AF8CD" w14:textId="21D97B28" w:rsidR="00047E11" w:rsidRDefault="009B46C7" w:rsidP="00047E11">
      <w:pPr>
        <w:pStyle w:val="Heading2noindent"/>
      </w:pPr>
      <w:bookmarkStart w:id="44" w:name="_Toc120861094"/>
      <w:bookmarkStart w:id="45" w:name="_Toc128725199"/>
      <w:r>
        <w:t>Simple</w:t>
      </w:r>
      <w:r w:rsidR="00A46B73">
        <w:t xml:space="preserve"> modifications</w:t>
      </w:r>
      <w:bookmarkEnd w:id="44"/>
      <w:bookmarkEnd w:id="45"/>
    </w:p>
    <w:p w14:paraId="2F5677DD" w14:textId="642CF57A" w:rsidR="00047E11" w:rsidRPr="00047E11" w:rsidRDefault="00047E11" w:rsidP="008F328F">
      <w:pPr>
        <w:pStyle w:val="BodyCopy"/>
      </w:pPr>
      <w:r>
        <w:t>Customizations not requiring modifications in either Angular or in ApiServer modules.</w:t>
      </w:r>
    </w:p>
    <w:p w14:paraId="6236EE47" w14:textId="6C75C896" w:rsidR="00237DF9" w:rsidRDefault="00237DF9" w:rsidP="00757B01">
      <w:pPr>
        <w:pStyle w:val="Heading3noindent"/>
        <w:numPr>
          <w:ilvl w:val="0"/>
          <w:numId w:val="14"/>
        </w:numPr>
      </w:pPr>
      <w:bookmarkStart w:id="46" w:name="_Toc120861095"/>
      <w:bookmarkStart w:id="47" w:name="_Toc128725200"/>
      <w:r>
        <w:t>Change Top Logo color</w:t>
      </w:r>
      <w:bookmarkEnd w:id="46"/>
      <w:bookmarkEnd w:id="47"/>
    </w:p>
    <w:p w14:paraId="799120A6" w14:textId="68956974" w:rsidR="00237DF9" w:rsidRDefault="00237DF9" w:rsidP="009E7F62">
      <w:pPr>
        <w:ind w:left="0" w:firstLine="720"/>
      </w:pPr>
      <w:r>
        <w:t>Stylesheet to make top logo color red:</w:t>
      </w:r>
    </w:p>
    <w:p w14:paraId="2DABE0B1" w14:textId="77777777" w:rsidR="00D21B54" w:rsidRPr="00707D25" w:rsidRDefault="00D21B54" w:rsidP="00A839D7">
      <w:pPr>
        <w:pStyle w:val="MyCode"/>
      </w:pPr>
      <w:r w:rsidRPr="00707D25">
        <w:t>&lt;style&gt;</w:t>
      </w:r>
    </w:p>
    <w:p w14:paraId="35D7A95D" w14:textId="157F1434" w:rsidR="00D21B54" w:rsidRPr="00707D25" w:rsidRDefault="00D21B54" w:rsidP="00A839D7">
      <w:pPr>
        <w:pStyle w:val="MyCode"/>
      </w:pPr>
      <w:r w:rsidRPr="00707D25">
        <w:t xml:space="preserve"> .eui-masthead, .eui-masthead .mat-toolbar.mat-primary {</w:t>
      </w:r>
    </w:p>
    <w:p w14:paraId="2D891E11" w14:textId="77777777" w:rsidR="00D21B54" w:rsidRPr="00707D25" w:rsidRDefault="00D21B54" w:rsidP="00A839D7">
      <w:pPr>
        <w:pStyle w:val="MyCode"/>
      </w:pPr>
      <w:r w:rsidRPr="00707D25">
        <w:t xml:space="preserve">  background-color: Red !important;</w:t>
      </w:r>
    </w:p>
    <w:p w14:paraId="00533E62" w14:textId="4736D732" w:rsidR="00D21B54" w:rsidRPr="00707D25" w:rsidRDefault="00D21B54" w:rsidP="00A839D7">
      <w:pPr>
        <w:pStyle w:val="MyCode"/>
      </w:pPr>
      <w:r w:rsidRPr="00707D25">
        <w:t xml:space="preserve"> }</w:t>
      </w:r>
    </w:p>
    <w:p w14:paraId="46FB6FAA" w14:textId="221D1386" w:rsidR="00237DF9" w:rsidRPr="00707D25" w:rsidRDefault="00D21B54" w:rsidP="00A839D7">
      <w:pPr>
        <w:pStyle w:val="MyCode"/>
      </w:pPr>
      <w:r w:rsidRPr="00707D25">
        <w:t>&lt;/style&gt;</w:t>
      </w:r>
    </w:p>
    <w:p w14:paraId="37960869" w14:textId="77777777" w:rsidR="00DE45C1" w:rsidRDefault="00DE45C1" w:rsidP="00D21B54">
      <w:pPr>
        <w:ind w:left="0"/>
      </w:pPr>
    </w:p>
    <w:p w14:paraId="7E1663EC" w14:textId="660DB999" w:rsidR="00D21B54" w:rsidRDefault="00D21B54" w:rsidP="009E7F62">
      <w:pPr>
        <w:ind w:left="0" w:firstLine="720"/>
      </w:pPr>
      <w:r>
        <w:t>Steps to modify:</w:t>
      </w:r>
    </w:p>
    <w:p w14:paraId="6D9F14D9" w14:textId="77777777" w:rsidR="00D21B54" w:rsidRPr="00515EE5" w:rsidRDefault="00D21B54" w:rsidP="00757B01">
      <w:pPr>
        <w:pStyle w:val="ListParagraph"/>
        <w:numPr>
          <w:ilvl w:val="0"/>
          <w:numId w:val="12"/>
        </w:numPr>
        <w:rPr>
          <w:rFonts w:ascii="Verdana" w:hAnsi="Verdana"/>
          <w:sz w:val="20"/>
          <w:szCs w:val="20"/>
        </w:rPr>
      </w:pPr>
      <w:r w:rsidRPr="00515EE5">
        <w:rPr>
          <w:rFonts w:ascii="Verdana" w:hAnsi="Verdana"/>
          <w:sz w:val="20"/>
          <w:szCs w:val="20"/>
        </w:rPr>
        <w:t xml:space="preserve">Extract </w:t>
      </w:r>
      <w:r w:rsidRPr="00515EE5">
        <w:rPr>
          <w:rStyle w:val="MyNoteChar"/>
        </w:rPr>
        <w:t>Html_qer-app-portal.zip</w:t>
      </w:r>
      <w:r w:rsidRPr="00515EE5">
        <w:rPr>
          <w:rFonts w:ascii="Verdana" w:hAnsi="Verdana"/>
          <w:sz w:val="20"/>
          <w:szCs w:val="20"/>
        </w:rPr>
        <w:t xml:space="preserve"> (From </w:t>
      </w:r>
      <w:r w:rsidRPr="00DE45C1">
        <w:rPr>
          <w:rStyle w:val="MyNoteChar"/>
        </w:rPr>
        <w:t>C:\Program Files\One Identity\One Identity Manager\imxweb</w:t>
      </w:r>
      <w:r w:rsidRPr="00515EE5">
        <w:rPr>
          <w:rFonts w:ascii="Verdana" w:hAnsi="Verdana"/>
          <w:sz w:val="20"/>
          <w:szCs w:val="20"/>
        </w:rPr>
        <w:t xml:space="preserve"> directory) to a temporary folder</w:t>
      </w:r>
    </w:p>
    <w:p w14:paraId="0AEFB089" w14:textId="77777777" w:rsidR="00D21B54" w:rsidRPr="00515EE5" w:rsidRDefault="00D21B54" w:rsidP="00757B01">
      <w:pPr>
        <w:pStyle w:val="ListParagraph"/>
        <w:numPr>
          <w:ilvl w:val="0"/>
          <w:numId w:val="12"/>
        </w:numPr>
        <w:rPr>
          <w:rFonts w:ascii="Verdana" w:hAnsi="Verdana"/>
          <w:sz w:val="20"/>
          <w:szCs w:val="20"/>
        </w:rPr>
      </w:pPr>
      <w:r w:rsidRPr="00515EE5">
        <w:rPr>
          <w:rFonts w:ascii="Verdana" w:hAnsi="Verdana"/>
          <w:sz w:val="20"/>
          <w:szCs w:val="20"/>
        </w:rPr>
        <w:t xml:space="preserve">Edit the </w:t>
      </w:r>
      <w:r w:rsidRPr="00515EE5">
        <w:rPr>
          <w:rStyle w:val="MyNoteChar"/>
        </w:rPr>
        <w:t>index.html</w:t>
      </w:r>
      <w:r w:rsidRPr="00515EE5">
        <w:rPr>
          <w:rFonts w:ascii="Verdana" w:hAnsi="Verdana"/>
          <w:sz w:val="20"/>
          <w:szCs w:val="20"/>
        </w:rPr>
        <w:t xml:space="preserve"> file inside that folder</w:t>
      </w:r>
    </w:p>
    <w:p w14:paraId="28543A3C" w14:textId="333C41E2" w:rsidR="00D21B54" w:rsidRPr="00515EE5" w:rsidRDefault="00D21B54" w:rsidP="00757B01">
      <w:pPr>
        <w:pStyle w:val="ListParagraph"/>
        <w:numPr>
          <w:ilvl w:val="0"/>
          <w:numId w:val="12"/>
        </w:numPr>
        <w:rPr>
          <w:rFonts w:ascii="Verdana" w:hAnsi="Verdana"/>
          <w:sz w:val="20"/>
          <w:szCs w:val="20"/>
        </w:rPr>
      </w:pPr>
      <w:r w:rsidRPr="00515EE5">
        <w:rPr>
          <w:rFonts w:ascii="Verdana" w:hAnsi="Verdana"/>
          <w:sz w:val="20"/>
          <w:szCs w:val="20"/>
        </w:rPr>
        <w:t xml:space="preserve">Add the style above inside the HTML </w:t>
      </w:r>
      <w:r w:rsidRPr="00515EE5">
        <w:rPr>
          <w:rStyle w:val="MyNoteChar"/>
        </w:rPr>
        <w:t>&lt;head&gt;</w:t>
      </w:r>
      <w:r w:rsidRPr="00515EE5">
        <w:rPr>
          <w:rFonts w:ascii="Verdana" w:hAnsi="Verdana"/>
          <w:sz w:val="20"/>
          <w:szCs w:val="20"/>
        </w:rPr>
        <w:t xml:space="preserve"> tag</w:t>
      </w:r>
    </w:p>
    <w:p w14:paraId="424AC7B2" w14:textId="77777777" w:rsidR="00D21B54" w:rsidRPr="00515EE5" w:rsidRDefault="00D21B54" w:rsidP="00757B01">
      <w:pPr>
        <w:pStyle w:val="ListParagraph"/>
        <w:numPr>
          <w:ilvl w:val="0"/>
          <w:numId w:val="12"/>
        </w:numPr>
        <w:rPr>
          <w:rFonts w:ascii="Verdana" w:hAnsi="Verdana"/>
          <w:sz w:val="20"/>
          <w:szCs w:val="20"/>
        </w:rPr>
      </w:pPr>
      <w:r w:rsidRPr="00515EE5">
        <w:rPr>
          <w:rFonts w:ascii="Verdana" w:hAnsi="Verdana"/>
          <w:sz w:val="20"/>
          <w:szCs w:val="20"/>
        </w:rPr>
        <w:t xml:space="preserve">ZIP the modified set of files as </w:t>
      </w:r>
      <w:r w:rsidRPr="00515EE5">
        <w:rPr>
          <w:rStyle w:val="MyNoteChar"/>
        </w:rPr>
        <w:t>Html_qer-app-portal.zip</w:t>
      </w:r>
      <w:r w:rsidRPr="00515EE5">
        <w:rPr>
          <w:rFonts w:ascii="Verdana" w:hAnsi="Verdana"/>
          <w:sz w:val="20"/>
          <w:szCs w:val="20"/>
        </w:rPr>
        <w:t xml:space="preserve"> (Note: Do not include the </w:t>
      </w:r>
      <w:r w:rsidRPr="00515EE5">
        <w:rPr>
          <w:rStyle w:val="MyNoteChar"/>
        </w:rPr>
        <w:t>Html_qer-app-portal</w:t>
      </w:r>
      <w:r w:rsidRPr="00515EE5">
        <w:rPr>
          <w:rFonts w:ascii="Verdana" w:hAnsi="Verdana"/>
          <w:sz w:val="20"/>
          <w:szCs w:val="20"/>
        </w:rPr>
        <w:t xml:space="preserve"> folder in the zip, only the files in that folder. If you do, you may get a HTTP 404 error when you access the page)</w:t>
      </w:r>
    </w:p>
    <w:p w14:paraId="56534310" w14:textId="55AE557E" w:rsidR="00D21B54" w:rsidRDefault="00D21B54" w:rsidP="00757B01">
      <w:pPr>
        <w:pStyle w:val="ListParagraph"/>
        <w:numPr>
          <w:ilvl w:val="0"/>
          <w:numId w:val="12"/>
        </w:numPr>
        <w:rPr>
          <w:rFonts w:ascii="Verdana" w:hAnsi="Verdana"/>
          <w:sz w:val="20"/>
          <w:szCs w:val="20"/>
        </w:rPr>
      </w:pPr>
      <w:r w:rsidRPr="00515EE5">
        <w:rPr>
          <w:rFonts w:ascii="Verdana" w:hAnsi="Verdana"/>
          <w:sz w:val="20"/>
          <w:szCs w:val="20"/>
        </w:rPr>
        <w:t>Move the ZIP</w:t>
      </w:r>
      <w:r w:rsidR="00515EE5">
        <w:rPr>
          <w:rFonts w:ascii="Verdana" w:hAnsi="Verdana"/>
          <w:sz w:val="20"/>
          <w:szCs w:val="20"/>
        </w:rPr>
        <w:t xml:space="preserve"> file</w:t>
      </w:r>
      <w:r w:rsidRPr="00515EE5">
        <w:rPr>
          <w:rFonts w:ascii="Verdana" w:hAnsi="Verdana"/>
          <w:sz w:val="20"/>
          <w:szCs w:val="20"/>
        </w:rPr>
        <w:t xml:space="preserve"> to </w:t>
      </w:r>
      <w:r w:rsidRPr="00515EE5">
        <w:rPr>
          <w:rStyle w:val="MyNoteChar"/>
        </w:rPr>
        <w:t>C:\inetpub\wwwroot\ApiServer\bin\imxweb\custom\Html_qer-app-portal.zip</w:t>
      </w:r>
      <w:r w:rsidRPr="00515EE5">
        <w:rPr>
          <w:rFonts w:ascii="Verdana" w:hAnsi="Verdana"/>
          <w:sz w:val="20"/>
          <w:szCs w:val="20"/>
        </w:rPr>
        <w:t xml:space="preserve"> on the API Server installation (or use software loader)</w:t>
      </w:r>
    </w:p>
    <w:p w14:paraId="1C129E7D" w14:textId="00A0D943" w:rsidR="00515EE5" w:rsidRDefault="00515EE5" w:rsidP="00515EE5">
      <w:r>
        <w:rPr>
          <w:noProof/>
        </w:rPr>
        <w:drawing>
          <wp:inline distT="0" distB="0" distL="0" distR="0" wp14:anchorId="41D1F154" wp14:editId="1BC18C23">
            <wp:extent cx="5334000" cy="158082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54992" cy="1587045"/>
                    </a:xfrm>
                    <a:prstGeom prst="rect">
                      <a:avLst/>
                    </a:prstGeom>
                  </pic:spPr>
                </pic:pic>
              </a:graphicData>
            </a:graphic>
          </wp:inline>
        </w:drawing>
      </w:r>
    </w:p>
    <w:p w14:paraId="35BB9584" w14:textId="7863A8F1" w:rsidR="00DE45C1" w:rsidRDefault="00DE45C1" w:rsidP="00515EE5"/>
    <w:p w14:paraId="22550F80" w14:textId="3A6C87EE" w:rsidR="00DE45C1" w:rsidRDefault="00DE45C1" w:rsidP="00515EE5"/>
    <w:p w14:paraId="70A78C13" w14:textId="1C0F9742" w:rsidR="00DE45C1" w:rsidRDefault="00DE45C1" w:rsidP="00515EE5"/>
    <w:p w14:paraId="1D2A8496" w14:textId="752BE8EF" w:rsidR="00DE45C1" w:rsidRDefault="00DE45C1" w:rsidP="00515EE5"/>
    <w:p w14:paraId="309419C7" w14:textId="77777777" w:rsidR="00DE45C1" w:rsidRDefault="00DE45C1" w:rsidP="00515EE5"/>
    <w:p w14:paraId="2C37E656" w14:textId="688DCFB0" w:rsidR="00DE45C1" w:rsidRDefault="00DE45C1" w:rsidP="00757B01">
      <w:pPr>
        <w:pStyle w:val="Heading3noindent"/>
        <w:numPr>
          <w:ilvl w:val="0"/>
          <w:numId w:val="14"/>
        </w:numPr>
      </w:pPr>
      <w:bookmarkStart w:id="48" w:name="_Toc120861096"/>
      <w:bookmarkStart w:id="49" w:name="_Toc128725201"/>
      <w:r w:rsidRPr="00DE45C1">
        <w:t>Change Top Logo and main background color</w:t>
      </w:r>
      <w:bookmarkEnd w:id="48"/>
      <w:bookmarkEnd w:id="49"/>
    </w:p>
    <w:p w14:paraId="625D71E8" w14:textId="1AE8D64E" w:rsidR="00DE45C1" w:rsidRPr="00DE45C1" w:rsidRDefault="00DE45C1" w:rsidP="009E7F62">
      <w:pPr>
        <w:ind w:left="0" w:firstLine="720"/>
      </w:pPr>
      <w:r>
        <w:t>Repeat same steps as above</w:t>
      </w:r>
    </w:p>
    <w:p w14:paraId="1937E879" w14:textId="77777777" w:rsidR="00DE45C1" w:rsidRPr="00707D25" w:rsidRDefault="00DE45C1" w:rsidP="00A839D7">
      <w:pPr>
        <w:pStyle w:val="MyCode"/>
      </w:pPr>
      <w:r w:rsidRPr="00707D25">
        <w:t>body {</w:t>
      </w:r>
    </w:p>
    <w:p w14:paraId="10DE2EBF" w14:textId="77777777" w:rsidR="00DE45C1" w:rsidRPr="00707D25" w:rsidRDefault="00DE45C1" w:rsidP="00A839D7">
      <w:pPr>
        <w:pStyle w:val="MyCode"/>
      </w:pPr>
      <w:r w:rsidRPr="00707D25">
        <w:t xml:space="preserve">        background-color: #CBC3E3 !important;</w:t>
      </w:r>
    </w:p>
    <w:p w14:paraId="36B3FF1F" w14:textId="77777777" w:rsidR="00DE45C1" w:rsidRPr="00707D25" w:rsidRDefault="00DE45C1" w:rsidP="00A839D7">
      <w:pPr>
        <w:pStyle w:val="MyCode"/>
      </w:pPr>
      <w:r w:rsidRPr="00707D25">
        <w:t xml:space="preserve">      }</w:t>
      </w:r>
    </w:p>
    <w:p w14:paraId="324F28C5" w14:textId="77777777" w:rsidR="00DE45C1" w:rsidRPr="00707D25" w:rsidRDefault="00DE45C1" w:rsidP="00A839D7">
      <w:pPr>
        <w:pStyle w:val="MyCode"/>
      </w:pPr>
    </w:p>
    <w:p w14:paraId="21DBE59C" w14:textId="77777777" w:rsidR="00DE45C1" w:rsidRPr="00707D25" w:rsidRDefault="00DE45C1" w:rsidP="00A839D7">
      <w:pPr>
        <w:pStyle w:val="MyCode"/>
      </w:pPr>
      <w:r w:rsidRPr="00707D25">
        <w:t xml:space="preserve">      /*Color of the top bar*/</w:t>
      </w:r>
    </w:p>
    <w:p w14:paraId="0C04558F" w14:textId="77777777" w:rsidR="00DE45C1" w:rsidRPr="00707D25" w:rsidRDefault="00DE45C1" w:rsidP="00A839D7">
      <w:pPr>
        <w:pStyle w:val="MyCode"/>
      </w:pPr>
      <w:r w:rsidRPr="00707D25">
        <w:t xml:space="preserve">      .eui-masthead,</w:t>
      </w:r>
    </w:p>
    <w:p w14:paraId="1D531828" w14:textId="77777777" w:rsidR="00DE45C1" w:rsidRPr="00707D25" w:rsidRDefault="00DE45C1" w:rsidP="00A839D7">
      <w:pPr>
        <w:pStyle w:val="MyCode"/>
      </w:pPr>
      <w:r w:rsidRPr="00707D25">
        <w:t xml:space="preserve">      .eui-masthead .mat-toolbar.mat-primary {</w:t>
      </w:r>
    </w:p>
    <w:p w14:paraId="17D27BC5" w14:textId="77777777" w:rsidR="00DE45C1" w:rsidRPr="00707D25" w:rsidRDefault="00DE45C1" w:rsidP="00A839D7">
      <w:pPr>
        <w:pStyle w:val="MyCode"/>
      </w:pPr>
      <w:r w:rsidRPr="00707D25">
        <w:t xml:space="preserve">        background-color: #5d3fd3 !important;</w:t>
      </w:r>
    </w:p>
    <w:p w14:paraId="1AFB4A89" w14:textId="0B94C9C8" w:rsidR="00DE45C1" w:rsidRPr="00707D25" w:rsidRDefault="00DE45C1" w:rsidP="00A839D7">
      <w:pPr>
        <w:pStyle w:val="MyCode"/>
      </w:pPr>
      <w:r w:rsidRPr="00707D25">
        <w:t xml:space="preserve">      }</w:t>
      </w:r>
    </w:p>
    <w:p w14:paraId="7DCBE3AC" w14:textId="11CD7838" w:rsidR="00DE45C1" w:rsidRPr="00707D25" w:rsidRDefault="00DE45C1" w:rsidP="00A839D7">
      <w:pPr>
        <w:pStyle w:val="MyCode"/>
      </w:pPr>
      <w:r w:rsidRPr="00707D25">
        <w:t>&lt;/style&gt;</w:t>
      </w:r>
    </w:p>
    <w:p w14:paraId="77DACA7C" w14:textId="04E432BB" w:rsidR="002A6070" w:rsidRDefault="00E72C47" w:rsidP="00E72C47">
      <w:pPr>
        <w:ind w:left="1008"/>
      </w:pPr>
      <w:r>
        <w:tab/>
      </w:r>
      <w:r>
        <w:tab/>
      </w:r>
      <w:r>
        <w:rPr>
          <w:noProof/>
        </w:rPr>
        <w:drawing>
          <wp:inline distT="0" distB="0" distL="0" distR="0" wp14:anchorId="4A12AEEB" wp14:editId="5A990905">
            <wp:extent cx="5397500" cy="3820922"/>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5456" cy="3826554"/>
                    </a:xfrm>
                    <a:prstGeom prst="rect">
                      <a:avLst/>
                    </a:prstGeom>
                  </pic:spPr>
                </pic:pic>
              </a:graphicData>
            </a:graphic>
          </wp:inline>
        </w:drawing>
      </w:r>
    </w:p>
    <w:p w14:paraId="7D618660" w14:textId="216D1234" w:rsidR="002A6070" w:rsidRDefault="002A6070" w:rsidP="00DE45C1">
      <w:pPr>
        <w:ind w:left="0"/>
      </w:pPr>
    </w:p>
    <w:p w14:paraId="70601C25" w14:textId="3224ADAE" w:rsidR="002A6070" w:rsidRDefault="002A6070" w:rsidP="00DE45C1">
      <w:pPr>
        <w:ind w:left="0"/>
      </w:pPr>
    </w:p>
    <w:p w14:paraId="4427B7F7" w14:textId="42C94AB5" w:rsidR="002A6070" w:rsidRDefault="002A6070" w:rsidP="00DE45C1">
      <w:pPr>
        <w:ind w:left="0"/>
      </w:pPr>
    </w:p>
    <w:p w14:paraId="3F43E2A3" w14:textId="2A5A5BBC" w:rsidR="002A6070" w:rsidRDefault="002A6070" w:rsidP="00DE45C1">
      <w:pPr>
        <w:ind w:left="0"/>
      </w:pPr>
    </w:p>
    <w:p w14:paraId="677E10F0" w14:textId="6A5CB8A0" w:rsidR="002A6070" w:rsidRDefault="002A6070" w:rsidP="00DE45C1">
      <w:pPr>
        <w:ind w:left="0"/>
      </w:pPr>
    </w:p>
    <w:p w14:paraId="71434861" w14:textId="68A69468" w:rsidR="00DE45C1" w:rsidRDefault="00DE45C1" w:rsidP="00757B01">
      <w:pPr>
        <w:pStyle w:val="Heading3noindent"/>
        <w:numPr>
          <w:ilvl w:val="0"/>
          <w:numId w:val="14"/>
        </w:numPr>
      </w:pPr>
      <w:bookmarkStart w:id="50" w:name="_Toc120861097"/>
      <w:bookmarkStart w:id="51" w:name="_Toc128725202"/>
      <w:r>
        <w:t>Change background image</w:t>
      </w:r>
      <w:bookmarkEnd w:id="50"/>
      <w:bookmarkEnd w:id="51"/>
    </w:p>
    <w:p w14:paraId="190AD568" w14:textId="77777777" w:rsidR="00DE45C1" w:rsidRPr="00DE45C1" w:rsidRDefault="00DE45C1" w:rsidP="009E7F62">
      <w:pPr>
        <w:ind w:left="0" w:firstLine="720"/>
      </w:pPr>
      <w:r>
        <w:t>Repeat same steps as above</w:t>
      </w:r>
    </w:p>
    <w:p w14:paraId="5CFF9158" w14:textId="77777777" w:rsidR="00DE45C1" w:rsidRPr="00707D25" w:rsidRDefault="00DE45C1" w:rsidP="00A839D7">
      <w:pPr>
        <w:pStyle w:val="MyCode"/>
      </w:pPr>
      <w:r w:rsidRPr="00707D25">
        <w:t>&lt;style&gt;</w:t>
      </w:r>
    </w:p>
    <w:p w14:paraId="5377B8FB" w14:textId="77777777" w:rsidR="00DE45C1" w:rsidRPr="00707D25" w:rsidRDefault="00DE45C1" w:rsidP="00A839D7">
      <w:pPr>
        <w:pStyle w:val="MyCode"/>
      </w:pPr>
      <w:r w:rsidRPr="00707D25">
        <w:t xml:space="preserve">      body{</w:t>
      </w:r>
    </w:p>
    <w:p w14:paraId="3300511F" w14:textId="77777777" w:rsidR="00DE45C1" w:rsidRPr="00707D25" w:rsidRDefault="00DE45C1" w:rsidP="00A839D7">
      <w:pPr>
        <w:pStyle w:val="MyCode"/>
      </w:pPr>
      <w:r w:rsidRPr="00707D25">
        <w:t xml:space="preserve">          background-image: url(../../OneIdentityQuest.png);</w:t>
      </w:r>
    </w:p>
    <w:p w14:paraId="2E34E73B" w14:textId="77777777" w:rsidR="00DE45C1" w:rsidRPr="00707D25" w:rsidRDefault="00DE45C1" w:rsidP="00A839D7">
      <w:pPr>
        <w:pStyle w:val="MyCode"/>
      </w:pPr>
      <w:r w:rsidRPr="00707D25">
        <w:t xml:space="preserve">          background-repeat: no-repeat;</w:t>
      </w:r>
    </w:p>
    <w:p w14:paraId="3E979B86" w14:textId="77777777" w:rsidR="00DE45C1" w:rsidRPr="00707D25" w:rsidRDefault="00DE45C1" w:rsidP="00A839D7">
      <w:pPr>
        <w:pStyle w:val="MyCode"/>
      </w:pPr>
      <w:r w:rsidRPr="00707D25">
        <w:t xml:space="preserve">          background-size: cover;</w:t>
      </w:r>
    </w:p>
    <w:p w14:paraId="59363C65" w14:textId="77777777" w:rsidR="00DE45C1" w:rsidRPr="00707D25" w:rsidRDefault="00DE45C1" w:rsidP="00A839D7">
      <w:pPr>
        <w:pStyle w:val="MyCode"/>
      </w:pPr>
      <w:r w:rsidRPr="00707D25">
        <w:t xml:space="preserve">      }</w:t>
      </w:r>
    </w:p>
    <w:p w14:paraId="10B7CAEE" w14:textId="77777777" w:rsidR="00DE45C1" w:rsidRPr="00707D25" w:rsidRDefault="00DE45C1" w:rsidP="00A839D7">
      <w:pPr>
        <w:pStyle w:val="MyCode"/>
      </w:pPr>
    </w:p>
    <w:p w14:paraId="75F0D6F0" w14:textId="77777777" w:rsidR="00DE45C1" w:rsidRPr="00707D25" w:rsidRDefault="00DE45C1" w:rsidP="00A839D7">
      <w:pPr>
        <w:pStyle w:val="MyCode"/>
      </w:pPr>
      <w:r w:rsidRPr="00707D25">
        <w:t xml:space="preserve">      /*Color of the top bar*/</w:t>
      </w:r>
    </w:p>
    <w:p w14:paraId="3372A428" w14:textId="77777777" w:rsidR="00DE45C1" w:rsidRPr="00707D25" w:rsidRDefault="00DE45C1" w:rsidP="00A839D7">
      <w:pPr>
        <w:pStyle w:val="MyCode"/>
      </w:pPr>
      <w:r w:rsidRPr="00707D25">
        <w:t xml:space="preserve">      .eui-masthead,</w:t>
      </w:r>
    </w:p>
    <w:p w14:paraId="50106CD2" w14:textId="77777777" w:rsidR="00DE45C1" w:rsidRPr="00707D25" w:rsidRDefault="00DE45C1" w:rsidP="00A839D7">
      <w:pPr>
        <w:pStyle w:val="MyCode"/>
      </w:pPr>
      <w:r w:rsidRPr="00707D25">
        <w:t xml:space="preserve">      .eui-masthead .mat-toolbar.mat-primary {</w:t>
      </w:r>
    </w:p>
    <w:p w14:paraId="212B8969" w14:textId="77777777" w:rsidR="00DE45C1" w:rsidRPr="00707D25" w:rsidRDefault="00DE45C1" w:rsidP="00A839D7">
      <w:pPr>
        <w:pStyle w:val="MyCode"/>
      </w:pPr>
      <w:r w:rsidRPr="00707D25">
        <w:t xml:space="preserve">        background-color: #5d3fd3 !important;</w:t>
      </w:r>
    </w:p>
    <w:p w14:paraId="1E4341CF" w14:textId="77777777" w:rsidR="00DE45C1" w:rsidRPr="00707D25" w:rsidRDefault="00DE45C1" w:rsidP="00A839D7">
      <w:pPr>
        <w:pStyle w:val="MyCode"/>
      </w:pPr>
      <w:r w:rsidRPr="00707D25">
        <w:t xml:space="preserve">      }</w:t>
      </w:r>
    </w:p>
    <w:p w14:paraId="154072AD" w14:textId="77777777" w:rsidR="00DE45C1" w:rsidRPr="00707D25" w:rsidRDefault="00DE45C1" w:rsidP="00A839D7">
      <w:pPr>
        <w:pStyle w:val="MyCode"/>
      </w:pPr>
    </w:p>
    <w:p w14:paraId="39C31F1A" w14:textId="00670C04" w:rsidR="00DE45C1" w:rsidRPr="00707D25" w:rsidRDefault="00DE45C1" w:rsidP="00A839D7">
      <w:pPr>
        <w:pStyle w:val="MyCode"/>
      </w:pPr>
      <w:r w:rsidRPr="00707D25">
        <w:t>&lt;/style&gt;</w:t>
      </w:r>
    </w:p>
    <w:p w14:paraId="65AB58DE" w14:textId="77777777" w:rsidR="009E7F62" w:rsidRDefault="009E7F62" w:rsidP="00E72C47">
      <w:pPr>
        <w:ind w:left="0" w:firstLine="720"/>
        <w:rPr>
          <w:rFonts w:ascii="Segoe UI" w:hAnsi="Segoe UI" w:cs="Segoe UI"/>
          <w:sz w:val="23"/>
          <w:szCs w:val="23"/>
          <w:shd w:val="clear" w:color="auto" w:fill="FFFFFF"/>
        </w:rPr>
      </w:pPr>
    </w:p>
    <w:p w14:paraId="1D05CA59" w14:textId="502CE71E" w:rsidR="002A6070" w:rsidRDefault="002A6070" w:rsidP="00E72C47">
      <w:pPr>
        <w:ind w:left="0" w:firstLine="720"/>
        <w:rPr>
          <w:rFonts w:ascii="Segoe UI" w:hAnsi="Segoe UI" w:cs="Segoe UI"/>
          <w:sz w:val="23"/>
          <w:szCs w:val="23"/>
          <w:shd w:val="clear" w:color="auto" w:fill="FFFFFF"/>
        </w:rPr>
      </w:pPr>
      <w:r>
        <w:rPr>
          <w:rFonts w:ascii="Segoe UI" w:hAnsi="Segoe UI" w:cs="Segoe UI"/>
          <w:sz w:val="23"/>
          <w:szCs w:val="23"/>
          <w:shd w:val="clear" w:color="auto" w:fill="FFFFFF"/>
        </w:rPr>
        <w:t>The image can be places in the top folder:</w:t>
      </w:r>
    </w:p>
    <w:p w14:paraId="160F1615" w14:textId="5DA5656D" w:rsidR="002A6070" w:rsidRDefault="002A6070" w:rsidP="009E7F62">
      <w:pPr>
        <w:ind w:left="1440"/>
        <w:rPr>
          <w:rFonts w:ascii="Segoe UI" w:hAnsi="Segoe UI" w:cs="Segoe UI"/>
          <w:sz w:val="23"/>
          <w:szCs w:val="23"/>
          <w:shd w:val="clear" w:color="auto" w:fill="FFFFFF"/>
        </w:rPr>
      </w:pPr>
      <w:r>
        <w:rPr>
          <w:noProof/>
        </w:rPr>
        <w:drawing>
          <wp:inline distT="0" distB="0" distL="0" distR="0" wp14:anchorId="4C4E104A" wp14:editId="586540CD">
            <wp:extent cx="3962400" cy="18863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80681" cy="1895077"/>
                    </a:xfrm>
                    <a:prstGeom prst="rect">
                      <a:avLst/>
                    </a:prstGeom>
                  </pic:spPr>
                </pic:pic>
              </a:graphicData>
            </a:graphic>
          </wp:inline>
        </w:drawing>
      </w:r>
      <w:r>
        <w:rPr>
          <w:rFonts w:ascii="Segoe UI" w:hAnsi="Segoe UI" w:cs="Segoe UI"/>
          <w:sz w:val="23"/>
          <w:szCs w:val="23"/>
          <w:shd w:val="clear" w:color="auto" w:fill="FFFFFF"/>
        </w:rPr>
        <w:br/>
      </w:r>
    </w:p>
    <w:p w14:paraId="4010510A" w14:textId="6C3172DC" w:rsidR="002A6070" w:rsidRDefault="002A6070" w:rsidP="009E7F62">
      <w:pPr>
        <w:ind w:left="1440"/>
        <w:rPr>
          <w:rFonts w:ascii="Segoe UI" w:hAnsi="Segoe UI" w:cs="Segoe UI"/>
          <w:sz w:val="23"/>
          <w:szCs w:val="23"/>
          <w:shd w:val="clear" w:color="auto" w:fill="FFFFFF"/>
        </w:rPr>
      </w:pPr>
      <w:r>
        <w:rPr>
          <w:noProof/>
        </w:rPr>
        <w:lastRenderedPageBreak/>
        <w:drawing>
          <wp:inline distT="0" distB="0" distL="0" distR="0" wp14:anchorId="00BFFB1E" wp14:editId="47AC3FB6">
            <wp:extent cx="4413250" cy="2503671"/>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32050" cy="2514336"/>
                    </a:xfrm>
                    <a:prstGeom prst="rect">
                      <a:avLst/>
                    </a:prstGeom>
                  </pic:spPr>
                </pic:pic>
              </a:graphicData>
            </a:graphic>
          </wp:inline>
        </w:drawing>
      </w:r>
    </w:p>
    <w:p w14:paraId="3CC36E95" w14:textId="7E310460" w:rsidR="002A6070" w:rsidRDefault="002A6070" w:rsidP="00757B01">
      <w:pPr>
        <w:pStyle w:val="Heading3noindent"/>
        <w:numPr>
          <w:ilvl w:val="0"/>
          <w:numId w:val="14"/>
        </w:numPr>
      </w:pPr>
      <w:bookmarkStart w:id="52" w:name="_Toc120861098"/>
      <w:bookmarkStart w:id="53" w:name="_Toc128725203"/>
      <w:r>
        <w:t>Change Logo image</w:t>
      </w:r>
      <w:bookmarkEnd w:id="52"/>
      <w:bookmarkEnd w:id="53"/>
    </w:p>
    <w:p w14:paraId="2CEE5D20" w14:textId="60C3F328" w:rsidR="002A6070" w:rsidRDefault="002A6070" w:rsidP="008F328F">
      <w:pPr>
        <w:pStyle w:val="BodyCopy"/>
      </w:pPr>
      <w:r w:rsidRPr="002A6070">
        <w:t>Add logo file to the API Server installation directory.</w:t>
      </w:r>
      <w:r>
        <w:br/>
      </w:r>
    </w:p>
    <w:p w14:paraId="326863B1" w14:textId="3F447D06" w:rsidR="002A6070" w:rsidRDefault="002A6070" w:rsidP="008F328F">
      <w:pPr>
        <w:pStyle w:val="BodyCopy"/>
      </w:pPr>
      <w:r>
        <w:rPr>
          <w:noProof/>
        </w:rPr>
        <w:drawing>
          <wp:inline distT="0" distB="0" distL="0" distR="0" wp14:anchorId="417D2A98" wp14:editId="0F58E7DE">
            <wp:extent cx="4471639" cy="2546350"/>
            <wp:effectExtent l="0" t="0" r="571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75875" cy="2548762"/>
                    </a:xfrm>
                    <a:prstGeom prst="rect">
                      <a:avLst/>
                    </a:prstGeom>
                  </pic:spPr>
                </pic:pic>
              </a:graphicData>
            </a:graphic>
          </wp:inline>
        </w:drawing>
      </w:r>
    </w:p>
    <w:p w14:paraId="792EAA5B" w14:textId="110325C0" w:rsidR="002A6070" w:rsidRDefault="002A6070" w:rsidP="008F328F">
      <w:pPr>
        <w:pStyle w:val="BodyCopy"/>
      </w:pPr>
      <w:r w:rsidRPr="002A6070">
        <w:t xml:space="preserve">Go to </w:t>
      </w:r>
      <w:r w:rsidRPr="002A6070">
        <w:rPr>
          <w:rStyle w:val="MyNoteChar"/>
        </w:rPr>
        <w:t>Administration Portal</w:t>
      </w:r>
      <w:r w:rsidRPr="002A6070">
        <w:t xml:space="preserve"> on API Server</w:t>
      </w:r>
    </w:p>
    <w:p w14:paraId="2122C082" w14:textId="79127866" w:rsidR="002A6070" w:rsidRDefault="002A6070" w:rsidP="008F328F">
      <w:pPr>
        <w:pStyle w:val="BodyCopy"/>
      </w:pPr>
      <w:r w:rsidRPr="002A6070">
        <w:t xml:space="preserve">Select </w:t>
      </w:r>
      <w:r w:rsidRPr="00227F6B">
        <w:rPr>
          <w:rStyle w:val="MyNoteChar"/>
        </w:rPr>
        <w:t>Configuration</w:t>
      </w:r>
      <w:r w:rsidRPr="002A6070">
        <w:t xml:space="preserve"> </w:t>
      </w:r>
      <w:r w:rsidR="00227F6B">
        <w:t>tab</w:t>
      </w:r>
      <w:r w:rsidRPr="002A6070">
        <w:t>.</w:t>
      </w:r>
    </w:p>
    <w:p w14:paraId="54A1EAC6" w14:textId="381638D8" w:rsidR="00227F6B" w:rsidRDefault="00227F6B" w:rsidP="008F328F">
      <w:pPr>
        <w:pStyle w:val="BodyCopy"/>
      </w:pPr>
      <w:r w:rsidRPr="00227F6B">
        <w:t xml:space="preserve">Select </w:t>
      </w:r>
      <w:r w:rsidRPr="00227F6B">
        <w:rPr>
          <w:rStyle w:val="MyNoteChar"/>
        </w:rPr>
        <w:t>imx</w:t>
      </w:r>
      <w:r w:rsidRPr="00227F6B">
        <w:t xml:space="preserve"> under </w:t>
      </w:r>
      <w:r w:rsidRPr="00227F6B">
        <w:rPr>
          <w:rStyle w:val="MyNoteChar"/>
        </w:rPr>
        <w:t>Show configuration for the following API project</w:t>
      </w:r>
      <w:r w:rsidRPr="00227F6B">
        <w:t xml:space="preserve"> dropdown box.</w:t>
      </w:r>
    </w:p>
    <w:p w14:paraId="47270633" w14:textId="6DEA61D1" w:rsidR="00227F6B" w:rsidRDefault="00227F6B" w:rsidP="008F328F">
      <w:pPr>
        <w:pStyle w:val="BodyCopy"/>
        <w:rPr>
          <w:rStyle w:val="MyNoteChar"/>
        </w:rPr>
      </w:pPr>
      <w:r w:rsidRPr="00227F6B">
        <w:t xml:space="preserve">Under </w:t>
      </w:r>
      <w:r w:rsidRPr="00227F6B">
        <w:rPr>
          <w:rStyle w:val="MyNoteChar"/>
        </w:rPr>
        <w:t>API Server configuration</w:t>
      </w:r>
      <w:r w:rsidRPr="00227F6B">
        <w:t xml:space="preserve"> -&gt; </w:t>
      </w:r>
      <w:r w:rsidRPr="00227F6B">
        <w:rPr>
          <w:rStyle w:val="MyNoteChar"/>
        </w:rPr>
        <w:t>Company logo</w:t>
      </w:r>
      <w:r w:rsidRPr="00227F6B">
        <w:t xml:space="preserve"> enter</w:t>
      </w:r>
      <w:r>
        <w:t xml:space="preserve">: </w:t>
      </w:r>
      <w:r w:rsidRPr="00227F6B">
        <w:rPr>
          <w:rStyle w:val="MyNoteChar"/>
        </w:rPr>
        <w:t>/ApiServerV821/Amazon.jpg</w:t>
      </w:r>
    </w:p>
    <w:p w14:paraId="036071F0" w14:textId="4395A249" w:rsidR="00227F6B" w:rsidRDefault="00227F6B" w:rsidP="008F328F">
      <w:pPr>
        <w:pStyle w:val="BodyCopy"/>
        <w:rPr>
          <w:rStyle w:val="MyNoteChar"/>
        </w:rPr>
      </w:pPr>
    </w:p>
    <w:p w14:paraId="337E14EA" w14:textId="65024E6E" w:rsidR="003C2190" w:rsidRDefault="00227F6B" w:rsidP="008F328F">
      <w:pPr>
        <w:pStyle w:val="BodyCopy"/>
        <w:rPr>
          <w:rStyle w:val="MyNoteChar"/>
        </w:rPr>
      </w:pPr>
      <w:r>
        <w:rPr>
          <w:noProof/>
        </w:rPr>
        <w:lastRenderedPageBreak/>
        <w:drawing>
          <wp:inline distT="0" distB="0" distL="0" distR="0" wp14:anchorId="67A4476C" wp14:editId="4785765F">
            <wp:extent cx="4572000" cy="378313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91394" cy="3799183"/>
                    </a:xfrm>
                    <a:prstGeom prst="rect">
                      <a:avLst/>
                    </a:prstGeom>
                  </pic:spPr>
                </pic:pic>
              </a:graphicData>
            </a:graphic>
          </wp:inline>
        </w:drawing>
      </w:r>
    </w:p>
    <w:p w14:paraId="7400BB89" w14:textId="42655CBC" w:rsidR="00DC14BF" w:rsidRDefault="00DC14BF" w:rsidP="00757B01">
      <w:pPr>
        <w:pStyle w:val="Heading3noindent"/>
        <w:numPr>
          <w:ilvl w:val="0"/>
          <w:numId w:val="14"/>
        </w:numPr>
      </w:pPr>
      <w:bookmarkStart w:id="54" w:name="_Toc120861099"/>
      <w:bookmarkStart w:id="55" w:name="_Toc128725204"/>
      <w:r w:rsidRPr="00DC14BF">
        <w:t>Show additional columns for Dynamic Roles</w:t>
      </w:r>
      <w:bookmarkEnd w:id="54"/>
      <w:bookmarkEnd w:id="55"/>
    </w:p>
    <w:p w14:paraId="53713057" w14:textId="0D2C4D98" w:rsidR="003C2190" w:rsidRDefault="003C2190" w:rsidP="00E72C47">
      <w:pPr>
        <w:pStyle w:val="Normalnoindent"/>
        <w:ind w:left="360"/>
      </w:pPr>
      <w:r w:rsidRPr="003C2190">
        <w:t>The below pulldown list of properties that can be used in dynamic roles is controlled via the "Show in wizard" checkbox.</w:t>
      </w:r>
    </w:p>
    <w:p w14:paraId="3C9F102D" w14:textId="4DE57202" w:rsidR="003C2190" w:rsidRDefault="003C2190" w:rsidP="00E72C47">
      <w:pPr>
        <w:pStyle w:val="Normalnoindent"/>
        <w:ind w:firstLine="360"/>
      </w:pPr>
      <w:r>
        <w:rPr>
          <w:noProof/>
        </w:rPr>
        <w:drawing>
          <wp:inline distT="0" distB="0" distL="0" distR="0" wp14:anchorId="19E42F53" wp14:editId="0442BB0D">
            <wp:extent cx="5638800" cy="20497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8800" cy="2049780"/>
                    </a:xfrm>
                    <a:prstGeom prst="rect">
                      <a:avLst/>
                    </a:prstGeom>
                  </pic:spPr>
                </pic:pic>
              </a:graphicData>
            </a:graphic>
          </wp:inline>
        </w:drawing>
      </w:r>
    </w:p>
    <w:p w14:paraId="7653895F" w14:textId="4F5A9673" w:rsidR="003C2190" w:rsidRDefault="003C2190" w:rsidP="00E72C47">
      <w:pPr>
        <w:pStyle w:val="Normalnoindent"/>
        <w:ind w:firstLine="360"/>
      </w:pPr>
      <w:r>
        <w:t xml:space="preserve">Designer view of the </w:t>
      </w:r>
      <w:r w:rsidRPr="003C2190">
        <w:rPr>
          <w:rStyle w:val="MyNoteChar"/>
        </w:rPr>
        <w:t>Show in wizard</w:t>
      </w:r>
      <w:r>
        <w:t xml:space="preserve"> checkbox.</w:t>
      </w:r>
    </w:p>
    <w:p w14:paraId="614A939D" w14:textId="0196D1F2" w:rsidR="003C2190" w:rsidRDefault="003C2190" w:rsidP="00E72C47">
      <w:pPr>
        <w:pStyle w:val="Normalnoindent"/>
        <w:ind w:left="360"/>
        <w:rPr>
          <w:rStyle w:val="MyNoteChar"/>
        </w:rPr>
      </w:pPr>
      <w:r>
        <w:rPr>
          <w:noProof/>
        </w:rPr>
        <w:lastRenderedPageBreak/>
        <w:drawing>
          <wp:inline distT="0" distB="0" distL="0" distR="0" wp14:anchorId="5856B9D5" wp14:editId="4A3196E2">
            <wp:extent cx="5067300" cy="39883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83134" cy="4000797"/>
                    </a:xfrm>
                    <a:prstGeom prst="rect">
                      <a:avLst/>
                    </a:prstGeom>
                  </pic:spPr>
                </pic:pic>
              </a:graphicData>
            </a:graphic>
          </wp:inline>
        </w:drawing>
      </w:r>
      <w:r>
        <w:rPr>
          <w:rStyle w:val="MyNoteChar"/>
        </w:rPr>
        <w:br/>
      </w:r>
      <w:r>
        <w:br/>
      </w:r>
      <w:r w:rsidRPr="003C2190">
        <w:rPr>
          <w:rStyle w:val="MyNoteChar"/>
        </w:rPr>
        <w:t>After making the changes, you need to </w:t>
      </w:r>
      <w:r w:rsidRPr="003C2190">
        <w:rPr>
          <w:rStyle w:val="MyNoteChar"/>
          <w:b/>
          <w:bCs/>
        </w:rPr>
        <w:t>Commit and Compile</w:t>
      </w:r>
      <w:r w:rsidRPr="003C2190">
        <w:rPr>
          <w:rStyle w:val="MyNoteChar"/>
        </w:rPr>
        <w:t>, and then restart the API server</w:t>
      </w:r>
    </w:p>
    <w:p w14:paraId="1200F2EE" w14:textId="6DDCDD55" w:rsidR="00C67B45" w:rsidRDefault="00C67B45" w:rsidP="00E72C47">
      <w:pPr>
        <w:pStyle w:val="Normalnoindent"/>
        <w:ind w:left="360"/>
        <w:rPr>
          <w:rStyle w:val="MyNoteChar"/>
        </w:rPr>
      </w:pPr>
    </w:p>
    <w:p w14:paraId="4D23FE4A" w14:textId="133696F7" w:rsidR="00C67B45" w:rsidRDefault="00C67B45" w:rsidP="00E72C47">
      <w:pPr>
        <w:pStyle w:val="Normalnoindent"/>
        <w:ind w:left="360"/>
        <w:rPr>
          <w:rStyle w:val="MyNoteChar"/>
        </w:rPr>
      </w:pPr>
    </w:p>
    <w:p w14:paraId="304A4A6A" w14:textId="3D3D5705" w:rsidR="00C67B45" w:rsidRDefault="00C67B45" w:rsidP="00E72C47">
      <w:pPr>
        <w:pStyle w:val="Normalnoindent"/>
        <w:ind w:left="360"/>
        <w:rPr>
          <w:rStyle w:val="MyNoteChar"/>
        </w:rPr>
      </w:pPr>
    </w:p>
    <w:p w14:paraId="75402764" w14:textId="4848EEDD" w:rsidR="00C67B45" w:rsidRDefault="00C67B45" w:rsidP="00E72C47">
      <w:pPr>
        <w:pStyle w:val="Normalnoindent"/>
        <w:ind w:left="360"/>
        <w:rPr>
          <w:rStyle w:val="MyNoteChar"/>
        </w:rPr>
      </w:pPr>
    </w:p>
    <w:p w14:paraId="3100656F" w14:textId="67040AC7" w:rsidR="00C67B45" w:rsidRDefault="00C67B45" w:rsidP="00E72C47">
      <w:pPr>
        <w:pStyle w:val="Normalnoindent"/>
        <w:ind w:left="360"/>
        <w:rPr>
          <w:rStyle w:val="MyNoteChar"/>
        </w:rPr>
      </w:pPr>
    </w:p>
    <w:p w14:paraId="211E5FF8" w14:textId="37C7E286" w:rsidR="00C67B45" w:rsidRDefault="00C67B45" w:rsidP="00E72C47">
      <w:pPr>
        <w:pStyle w:val="Normalnoindent"/>
        <w:ind w:left="360"/>
        <w:rPr>
          <w:rStyle w:val="MyNoteChar"/>
        </w:rPr>
      </w:pPr>
    </w:p>
    <w:p w14:paraId="0A4A0048" w14:textId="371BD7E5" w:rsidR="00C67B45" w:rsidRDefault="00C67B45" w:rsidP="00E72C47">
      <w:pPr>
        <w:pStyle w:val="Normalnoindent"/>
        <w:ind w:left="360"/>
        <w:rPr>
          <w:rStyle w:val="MyNoteChar"/>
        </w:rPr>
      </w:pPr>
    </w:p>
    <w:p w14:paraId="42363BB1" w14:textId="59679DC6" w:rsidR="00C67B45" w:rsidRDefault="00C67B45" w:rsidP="00E72C47">
      <w:pPr>
        <w:pStyle w:val="Normalnoindent"/>
        <w:ind w:left="360"/>
        <w:rPr>
          <w:rStyle w:val="MyNoteChar"/>
        </w:rPr>
      </w:pPr>
    </w:p>
    <w:p w14:paraId="771C9A4E" w14:textId="77777777" w:rsidR="00C67B45" w:rsidRDefault="00C67B45" w:rsidP="00E72C47">
      <w:pPr>
        <w:pStyle w:val="Normalnoindent"/>
        <w:ind w:left="360"/>
        <w:rPr>
          <w:rStyle w:val="MyNoteChar"/>
        </w:rPr>
      </w:pPr>
    </w:p>
    <w:p w14:paraId="5C895DF0" w14:textId="61FDBB6C" w:rsidR="00450E68" w:rsidRDefault="00450E68" w:rsidP="00450E68">
      <w:pPr>
        <w:pStyle w:val="Heading2noindent"/>
      </w:pPr>
      <w:bookmarkStart w:id="56" w:name="_Toc128725205"/>
      <w:bookmarkStart w:id="57" w:name="_Toc120861103"/>
      <w:bookmarkStart w:id="58" w:name="_Toc121212414"/>
      <w:r>
        <w:lastRenderedPageBreak/>
        <w:t>Advanced ApiServer Modifications</w:t>
      </w:r>
      <w:bookmarkEnd w:id="56"/>
    </w:p>
    <w:p w14:paraId="50504078" w14:textId="6E0687C7" w:rsidR="00450E68" w:rsidRDefault="00450E68" w:rsidP="00450E68">
      <w:pPr>
        <w:pStyle w:val="Heading3noindent"/>
      </w:pPr>
      <w:bookmarkStart w:id="59" w:name="_Toc128725206"/>
      <w:bookmarkStart w:id="60" w:name="BuildCustomPluginForAPIServer"/>
      <w:r>
        <w:t>Build Custom Plugin</w:t>
      </w:r>
      <w:bookmarkEnd w:id="57"/>
      <w:bookmarkEnd w:id="58"/>
      <w:bookmarkEnd w:id="59"/>
    </w:p>
    <w:bookmarkEnd w:id="60"/>
    <w:p w14:paraId="0B93CB24" w14:textId="08A0071F" w:rsidR="007D49A4" w:rsidRDefault="007D49A4" w:rsidP="008F328F">
      <w:pPr>
        <w:pStyle w:val="BodyCopy"/>
      </w:pPr>
      <w:r>
        <w:t>We will be using ApiSamples Visual Studio solution located in:</w:t>
      </w:r>
    </w:p>
    <w:p w14:paraId="3FA5DB78" w14:textId="06B490C1" w:rsidR="007D49A4" w:rsidRDefault="00B0020D" w:rsidP="008F328F">
      <w:pPr>
        <w:pStyle w:val="BodyCopy"/>
      </w:pPr>
      <w:r>
        <w:rPr>
          <w:rStyle w:val="MyCodeChar"/>
        </w:rPr>
        <w:t>&lt;IM-distribution&gt;</w:t>
      </w:r>
      <w:r w:rsidR="007D49A4" w:rsidRPr="00B0020D">
        <w:rPr>
          <w:rStyle w:val="MyCodeChar"/>
        </w:rPr>
        <w:t>\Modules\QBM\dvd\AddOn\ApiSamples</w:t>
      </w:r>
      <w:r>
        <w:rPr>
          <w:rStyle w:val="MyCodeChar"/>
        </w:rPr>
        <w:t xml:space="preserve"> </w:t>
      </w:r>
      <w:r>
        <w:t>for code samples.</w:t>
      </w:r>
    </w:p>
    <w:p w14:paraId="5821EBD7" w14:textId="28618BFF" w:rsidR="000938DC" w:rsidRDefault="000938DC" w:rsidP="008F328F">
      <w:pPr>
        <w:pStyle w:val="BodyCopy"/>
      </w:pPr>
    </w:p>
    <w:p w14:paraId="414476E6" w14:textId="1D367624" w:rsidR="000938DC" w:rsidRDefault="000938DC" w:rsidP="008F328F">
      <w:pPr>
        <w:pStyle w:val="BodyCopy"/>
      </w:pPr>
      <w:r w:rsidRPr="000938DC">
        <w:t>Source code for ApiServer is not available, so every time we need to extend functionality of the ApiServer (like reading data from some complex SQL statement or adding/modifying records in IM) we need to create a custom plugin</w:t>
      </w:r>
    </w:p>
    <w:p w14:paraId="437F5046" w14:textId="0637725D" w:rsidR="002F7594" w:rsidRDefault="002F7594" w:rsidP="008F328F">
      <w:pPr>
        <w:pStyle w:val="BodyCopy"/>
      </w:pPr>
    </w:p>
    <w:p w14:paraId="182B009A" w14:textId="25166C81" w:rsidR="002F7594" w:rsidRDefault="002F7594" w:rsidP="008F328F">
      <w:pPr>
        <w:pStyle w:val="BodyCopy"/>
      </w:pPr>
      <w:r>
        <w:t xml:space="preserve">This plugin will be added to the </w:t>
      </w:r>
      <w:r w:rsidRPr="002F7594">
        <w:t>qer-app-portal API</w:t>
      </w:r>
      <w:r>
        <w:t xml:space="preserve"> project to extend portal functionality.</w:t>
      </w:r>
    </w:p>
    <w:p w14:paraId="02A95B7A" w14:textId="72F67281" w:rsidR="002F7594" w:rsidRDefault="002F7594" w:rsidP="008F328F">
      <w:pPr>
        <w:pStyle w:val="BodyCopy"/>
      </w:pPr>
      <w:r>
        <w:t>It will accept user’s login to the portal and all endpoints will look like:</w:t>
      </w:r>
    </w:p>
    <w:p w14:paraId="7393B67C" w14:textId="057AC165" w:rsidR="002F7594" w:rsidRDefault="002F7594" w:rsidP="008F328F">
      <w:pPr>
        <w:pStyle w:val="BodyCopy"/>
      </w:pPr>
      <w:r>
        <w:t>&lt;server&gt;\portal\&lt;method endpoint&gt;.</w:t>
      </w:r>
    </w:p>
    <w:p w14:paraId="5159EBE6" w14:textId="01BBB6D7" w:rsidR="00991BF7" w:rsidRDefault="00991BF7" w:rsidP="008F328F">
      <w:pPr>
        <w:pStyle w:val="BodyCopy"/>
      </w:pPr>
    </w:p>
    <w:p w14:paraId="1962193E" w14:textId="5AD57FB9" w:rsidR="00991BF7" w:rsidRDefault="00991BF7" w:rsidP="008F328F">
      <w:pPr>
        <w:pStyle w:val="BodyCopy"/>
      </w:pPr>
      <w:r>
        <w:t xml:space="preserve">There are two Visual Studio solutions provided </w:t>
      </w:r>
      <w:r w:rsidR="00E90F7A">
        <w:t xml:space="preserve">in </w:t>
      </w:r>
      <w:r w:rsidR="00AF0BC9" w:rsidRPr="00AF0BC9">
        <w:rPr>
          <w:rStyle w:val="MyCodeChar"/>
        </w:rPr>
        <w:t>\UNITE\</w:t>
      </w:r>
      <w:r w:rsidR="00784A4C">
        <w:rPr>
          <w:rStyle w:val="MyCodeChar"/>
        </w:rPr>
        <w:t>ApiServer</w:t>
      </w:r>
      <w:r w:rsidR="00AF0BC9">
        <w:rPr>
          <w:rStyle w:val="MyCodeChar"/>
        </w:rPr>
        <w:t xml:space="preserve"> </w:t>
      </w:r>
      <w:r w:rsidR="00E90F7A">
        <w:t>folder.</w:t>
      </w:r>
      <w:r w:rsidR="00AF0BC9">
        <w:t xml:space="preserve"> </w:t>
      </w:r>
      <w:r w:rsidR="00E90F7A">
        <w:t>They contain UnitePlugin and SamplePlugin solutions. SamplePlugin solution is not necessary, but it show that methods from multiple custom plugins will be combined in the client .tgz file when it is built.</w:t>
      </w:r>
    </w:p>
    <w:p w14:paraId="16F024A1" w14:textId="44C396FA" w:rsidR="00C156FB" w:rsidRPr="00C156FB" w:rsidRDefault="007D49A4" w:rsidP="00C156FB">
      <w:pPr>
        <w:pStyle w:val="Heading4noindent"/>
      </w:pPr>
      <w:bookmarkStart w:id="61" w:name="_Toc128725207"/>
      <w:r>
        <w:t>Create</w:t>
      </w:r>
      <w:r w:rsidR="004A4637">
        <w:t xml:space="preserve"> Plugin</w:t>
      </w:r>
      <w:bookmarkEnd w:id="61"/>
    </w:p>
    <w:p w14:paraId="479AA9C9" w14:textId="77777777" w:rsidR="00191765" w:rsidRDefault="00191765" w:rsidP="008F328F">
      <w:pPr>
        <w:pStyle w:val="BodyCopy"/>
      </w:pPr>
    </w:p>
    <w:p w14:paraId="586EB6DC" w14:textId="62028ED1" w:rsidR="00191765" w:rsidRDefault="00191765" w:rsidP="00191765">
      <w:pPr>
        <w:pStyle w:val="Normalnoindent"/>
        <w:numPr>
          <w:ilvl w:val="1"/>
          <w:numId w:val="16"/>
        </w:numPr>
      </w:pPr>
      <w:r>
        <w:t>Open Visual Studio 2022 (2019, 2017 is also fine)</w:t>
      </w:r>
    </w:p>
    <w:p w14:paraId="23899EE3" w14:textId="652BFA65" w:rsidR="00191765" w:rsidRDefault="00566924" w:rsidP="00191765">
      <w:pPr>
        <w:pStyle w:val="Normalnoindent"/>
        <w:numPr>
          <w:ilvl w:val="1"/>
          <w:numId w:val="16"/>
        </w:numPr>
      </w:pPr>
      <w:r>
        <w:t>Create new project</w:t>
      </w:r>
    </w:p>
    <w:p w14:paraId="027386A9" w14:textId="2501BA58" w:rsidR="00566924" w:rsidRDefault="00566924" w:rsidP="003559B1">
      <w:pPr>
        <w:pStyle w:val="Normalnoindent"/>
        <w:numPr>
          <w:ilvl w:val="2"/>
          <w:numId w:val="16"/>
        </w:numPr>
      </w:pPr>
      <w:r>
        <w:t>Select “C# Class Library (.NET Framework)”</w:t>
      </w:r>
    </w:p>
    <w:p w14:paraId="0AF1EFF4" w14:textId="7E8F1191" w:rsidR="003559B1" w:rsidRPr="008E4375" w:rsidRDefault="003559B1" w:rsidP="003559B1">
      <w:pPr>
        <w:pStyle w:val="Normalnoindent"/>
        <w:numPr>
          <w:ilvl w:val="2"/>
          <w:numId w:val="16"/>
        </w:numPr>
        <w:rPr>
          <w:rStyle w:val="MyNoteChar"/>
          <w:rFonts w:ascii="Verdana" w:hAnsi="Verdana"/>
          <w:sz w:val="20"/>
          <w:shd w:val="clear" w:color="auto" w:fill="auto"/>
        </w:rPr>
      </w:pPr>
      <w:r>
        <w:t xml:space="preserve">Select a working folder </w:t>
      </w:r>
      <w:r w:rsidRPr="007E1DEC">
        <w:rPr>
          <w:rStyle w:val="MyNoteChar"/>
        </w:rPr>
        <w:t>C:\Projects\ApiServer</w:t>
      </w:r>
    </w:p>
    <w:p w14:paraId="77BF9553" w14:textId="115AF69A" w:rsidR="00C045BC" w:rsidRDefault="008E4375" w:rsidP="008F328F">
      <w:pPr>
        <w:pStyle w:val="Normalnoindent"/>
        <w:numPr>
          <w:ilvl w:val="2"/>
          <w:numId w:val="16"/>
        </w:numPr>
      </w:pPr>
      <w:r>
        <w:t xml:space="preserve">Give solution a name </w:t>
      </w:r>
      <w:r w:rsidRPr="007E1DEC">
        <w:rPr>
          <w:rStyle w:val="MyNoteChar"/>
        </w:rPr>
        <w:t>UnitePlugin.CompositionApi.Server.Plugin</w:t>
      </w:r>
    </w:p>
    <w:p w14:paraId="1099D101" w14:textId="1332CDDA" w:rsidR="007E1DEC" w:rsidRDefault="007E1DEC" w:rsidP="008F328F">
      <w:pPr>
        <w:pStyle w:val="BodyCopy"/>
      </w:pPr>
    </w:p>
    <w:p w14:paraId="1D1CA034" w14:textId="79B1B1F3" w:rsidR="007E1DEC" w:rsidRDefault="007E1DEC" w:rsidP="008F328F">
      <w:pPr>
        <w:pStyle w:val="BodyCopy"/>
      </w:pPr>
      <w:r>
        <w:lastRenderedPageBreak/>
        <w:tab/>
      </w:r>
      <w:r>
        <w:tab/>
      </w:r>
      <w:r>
        <w:rPr>
          <w:noProof/>
        </w:rPr>
        <w:drawing>
          <wp:inline distT="0" distB="0" distL="0" distR="0" wp14:anchorId="379A5D9C" wp14:editId="3E3ED16E">
            <wp:extent cx="3886200" cy="292461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91699" cy="2928754"/>
                    </a:xfrm>
                    <a:prstGeom prst="rect">
                      <a:avLst/>
                    </a:prstGeom>
                  </pic:spPr>
                </pic:pic>
              </a:graphicData>
            </a:graphic>
          </wp:inline>
        </w:drawing>
      </w:r>
    </w:p>
    <w:p w14:paraId="3104B3BC" w14:textId="77777777" w:rsidR="004C47D2" w:rsidRDefault="004C47D2" w:rsidP="008F328F">
      <w:pPr>
        <w:pStyle w:val="BodyCopy"/>
      </w:pPr>
    </w:p>
    <w:p w14:paraId="4D1BE22B" w14:textId="259AE6EC" w:rsidR="007E1DEC" w:rsidRDefault="007E1DEC" w:rsidP="008F328F">
      <w:pPr>
        <w:pStyle w:val="BodyCopy"/>
      </w:pPr>
      <w:r>
        <w:tab/>
      </w:r>
      <w:r>
        <w:tab/>
        <w:t>Result:</w:t>
      </w:r>
    </w:p>
    <w:p w14:paraId="3DF852ED" w14:textId="2B90B5F6" w:rsidR="007E1DEC" w:rsidRDefault="007E1DEC" w:rsidP="008F328F">
      <w:pPr>
        <w:pStyle w:val="BodyCopy"/>
      </w:pPr>
      <w:r>
        <w:tab/>
      </w:r>
      <w:r>
        <w:tab/>
      </w:r>
      <w:r>
        <w:rPr>
          <w:noProof/>
        </w:rPr>
        <w:drawing>
          <wp:inline distT="0" distB="0" distL="0" distR="0" wp14:anchorId="44C0C6A5" wp14:editId="32917C63">
            <wp:extent cx="3962743" cy="19432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2743" cy="1943268"/>
                    </a:xfrm>
                    <a:prstGeom prst="rect">
                      <a:avLst/>
                    </a:prstGeom>
                  </pic:spPr>
                </pic:pic>
              </a:graphicData>
            </a:graphic>
          </wp:inline>
        </w:drawing>
      </w:r>
    </w:p>
    <w:p w14:paraId="69A17881" w14:textId="77777777" w:rsidR="00723ED7" w:rsidRDefault="00723ED7" w:rsidP="008F328F">
      <w:pPr>
        <w:pStyle w:val="BodyCopy"/>
      </w:pPr>
    </w:p>
    <w:p w14:paraId="324D2EEE" w14:textId="38EDB51A" w:rsidR="00723ED7" w:rsidRDefault="00723ED7" w:rsidP="008E4375">
      <w:pPr>
        <w:pStyle w:val="BodyCopy"/>
        <w:numPr>
          <w:ilvl w:val="0"/>
          <w:numId w:val="16"/>
        </w:numPr>
      </w:pPr>
      <w:r>
        <w:t>Configure Project</w:t>
      </w:r>
    </w:p>
    <w:p w14:paraId="7423B381" w14:textId="2D449039" w:rsidR="008E4375" w:rsidRDefault="008E4375" w:rsidP="008E4375">
      <w:pPr>
        <w:pStyle w:val="BodyCopy"/>
        <w:numPr>
          <w:ilvl w:val="2"/>
          <w:numId w:val="16"/>
        </w:numPr>
      </w:pPr>
      <w:r>
        <w:t xml:space="preserve">Rename file </w:t>
      </w:r>
      <w:r w:rsidRPr="00482CC8">
        <w:rPr>
          <w:rStyle w:val="Style1Char"/>
        </w:rPr>
        <w:t>Class1.cs</w:t>
      </w:r>
      <w:r>
        <w:t xml:space="preserve"> to </w:t>
      </w:r>
      <w:r w:rsidRPr="00482CC8">
        <w:rPr>
          <w:rStyle w:val="Style1Char"/>
        </w:rPr>
        <w:t>MyMethods.cs</w:t>
      </w:r>
      <w:r>
        <w:t>. Accept renaming class also.</w:t>
      </w:r>
    </w:p>
    <w:p w14:paraId="770568E2" w14:textId="2595A40F" w:rsidR="008E4375" w:rsidRDefault="008E4375" w:rsidP="008E4375">
      <w:pPr>
        <w:pStyle w:val="BodyCopy"/>
        <w:numPr>
          <w:ilvl w:val="2"/>
          <w:numId w:val="16"/>
        </w:numPr>
      </w:pPr>
      <w:r>
        <w:t xml:space="preserve">Make sure main class implements </w:t>
      </w:r>
      <w:r w:rsidRPr="002F7594">
        <w:t>IApiProviderFor</w:t>
      </w:r>
      <w:r>
        <w:t>:</w:t>
      </w:r>
    </w:p>
    <w:p w14:paraId="17363296" w14:textId="77777777" w:rsidR="006720F3" w:rsidRDefault="006720F3" w:rsidP="006720F3">
      <w:pPr>
        <w:pStyle w:val="BodyCopy"/>
        <w:ind w:left="1980"/>
      </w:pPr>
    </w:p>
    <w:p w14:paraId="4601CF6F" w14:textId="153F7126" w:rsidR="006720F3" w:rsidRDefault="006720F3" w:rsidP="00A839D7">
      <w:pPr>
        <w:pStyle w:val="MyCode"/>
      </w:pPr>
      <w:r>
        <w:t>public class MyMethods : IApiProviderFor&lt;PortalApiProject&gt;, IApiProvider</w:t>
      </w:r>
    </w:p>
    <w:p w14:paraId="543FF376" w14:textId="77777777" w:rsidR="006720F3" w:rsidRDefault="006720F3" w:rsidP="006720F3">
      <w:pPr>
        <w:pStyle w:val="BodyCopy"/>
        <w:ind w:left="1980"/>
      </w:pPr>
    </w:p>
    <w:p w14:paraId="2AC3999F" w14:textId="2CE92CCC" w:rsidR="006720F3" w:rsidRDefault="006720F3" w:rsidP="006720F3">
      <w:pPr>
        <w:pStyle w:val="BodyCopy"/>
        <w:ind w:left="1980"/>
      </w:pPr>
      <w:r>
        <w:t xml:space="preserve">This way the plugin will be added to the </w:t>
      </w:r>
      <w:r w:rsidRPr="002F7594">
        <w:t>qer-app-portal API</w:t>
      </w:r>
      <w:r>
        <w:t>.</w:t>
      </w:r>
    </w:p>
    <w:p w14:paraId="32B4F793" w14:textId="77777777" w:rsidR="006720F3" w:rsidRDefault="006720F3" w:rsidP="006720F3">
      <w:pPr>
        <w:pStyle w:val="BodyCopy"/>
        <w:ind w:left="1980"/>
      </w:pPr>
    </w:p>
    <w:p w14:paraId="5E4C4909" w14:textId="16060C70" w:rsidR="00EE1BC6" w:rsidRDefault="006720F3" w:rsidP="008F328F">
      <w:pPr>
        <w:pStyle w:val="BodyCopy"/>
        <w:numPr>
          <w:ilvl w:val="2"/>
          <w:numId w:val="16"/>
        </w:numPr>
      </w:pPr>
      <w:r>
        <w:t>Add references:</w:t>
      </w:r>
    </w:p>
    <w:p w14:paraId="5FF4608E" w14:textId="77777777" w:rsidR="00EE1BC6" w:rsidRDefault="00EE1BC6" w:rsidP="008F328F">
      <w:pPr>
        <w:pStyle w:val="BodyCopy"/>
      </w:pPr>
    </w:p>
    <w:p w14:paraId="57470CB5" w14:textId="3AE738CB" w:rsidR="008773C3" w:rsidRDefault="008773C3" w:rsidP="00C73591">
      <w:pPr>
        <w:pStyle w:val="BodyCopy"/>
        <w:ind w:left="720"/>
      </w:pPr>
      <w:r>
        <w:lastRenderedPageBreak/>
        <w:tab/>
      </w:r>
      <w:r>
        <w:tab/>
      </w:r>
      <w:r>
        <w:rPr>
          <w:noProof/>
        </w:rPr>
        <w:drawing>
          <wp:inline distT="0" distB="0" distL="0" distR="0" wp14:anchorId="68517078" wp14:editId="121F795B">
            <wp:extent cx="2374900" cy="2896357"/>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78652" cy="2900933"/>
                    </a:xfrm>
                    <a:prstGeom prst="rect">
                      <a:avLst/>
                    </a:prstGeom>
                  </pic:spPr>
                </pic:pic>
              </a:graphicData>
            </a:graphic>
          </wp:inline>
        </w:drawing>
      </w:r>
    </w:p>
    <w:p w14:paraId="537AA5AD" w14:textId="2332C733" w:rsidR="0033178C" w:rsidRDefault="0033178C" w:rsidP="008F328F">
      <w:pPr>
        <w:pStyle w:val="BodyCopy"/>
      </w:pPr>
    </w:p>
    <w:p w14:paraId="6E10B1D6" w14:textId="52A11EF5" w:rsidR="0033178C" w:rsidRDefault="0033178C" w:rsidP="00C73591">
      <w:pPr>
        <w:pStyle w:val="BodyCopy"/>
        <w:ind w:left="720"/>
      </w:pPr>
      <w:r>
        <w:tab/>
      </w:r>
      <w:r>
        <w:tab/>
      </w:r>
      <w:r w:rsidR="005B7256">
        <w:t xml:space="preserve">All of them are in the </w:t>
      </w:r>
      <w:r w:rsidR="005B7256" w:rsidRPr="005B7256">
        <w:rPr>
          <w:rStyle w:val="MyNoteChar"/>
        </w:rPr>
        <w:t>“One Identity”</w:t>
      </w:r>
      <w:r w:rsidR="005B7256">
        <w:t xml:space="preserve"> folder.</w:t>
      </w:r>
    </w:p>
    <w:p w14:paraId="3473B7A3" w14:textId="77777777" w:rsidR="00A367D7" w:rsidRDefault="00A367D7" w:rsidP="008F328F">
      <w:pPr>
        <w:pStyle w:val="BodyCopy"/>
      </w:pPr>
    </w:p>
    <w:p w14:paraId="1164C812" w14:textId="77777777" w:rsidR="00A367D7" w:rsidRDefault="005B7256" w:rsidP="008F328F">
      <w:pPr>
        <w:pStyle w:val="BodyCopy"/>
        <w:numPr>
          <w:ilvl w:val="0"/>
          <w:numId w:val="16"/>
        </w:numPr>
      </w:pPr>
      <w:r>
        <w:t xml:space="preserve">Copy all text from </w:t>
      </w:r>
      <w:r w:rsidR="005F1EF8">
        <w:rPr>
          <w:rStyle w:val="MyNoteChar"/>
        </w:rPr>
        <w:t>My</w:t>
      </w:r>
      <w:r w:rsidR="0014697D">
        <w:rPr>
          <w:rStyle w:val="MyNoteChar"/>
        </w:rPr>
        <w:t>Methods</w:t>
      </w:r>
      <w:r w:rsidRPr="005B7256">
        <w:rPr>
          <w:rStyle w:val="MyNoteChar"/>
        </w:rPr>
        <w:t>.cs</w:t>
      </w:r>
      <w:r>
        <w:t xml:space="preserve"> file in the distribution folder</w:t>
      </w:r>
      <w:r w:rsidR="0014697D">
        <w:br/>
      </w:r>
      <w:r w:rsidR="0014697D" w:rsidRPr="0014697D">
        <w:rPr>
          <w:rStyle w:val="Style1Char"/>
        </w:rPr>
        <w:t>UNITE\</w:t>
      </w:r>
      <w:r w:rsidR="00784A4C">
        <w:rPr>
          <w:rStyle w:val="Style1Char"/>
        </w:rPr>
        <w:t>ApiServer</w:t>
      </w:r>
      <w:r w:rsidR="0014697D" w:rsidRPr="0014697D">
        <w:rPr>
          <w:rStyle w:val="Style1Char"/>
        </w:rPr>
        <w:t>\SamplePlugin.CompositionApi.Server.Plugin</w:t>
      </w:r>
      <w:r>
        <w:rPr>
          <w:rStyle w:val="MyNoteChar"/>
        </w:rPr>
        <w:t xml:space="preserve"> </w:t>
      </w:r>
      <w:r w:rsidR="0014697D">
        <w:rPr>
          <w:rStyle w:val="MyNoteChar"/>
        </w:rPr>
        <w:br/>
      </w:r>
      <w:r>
        <w:t xml:space="preserve">into </w:t>
      </w:r>
      <w:r w:rsidR="005F1EF8">
        <w:rPr>
          <w:rStyle w:val="MyNoteChar"/>
        </w:rPr>
        <w:t>My</w:t>
      </w:r>
      <w:r w:rsidRPr="005B7256">
        <w:rPr>
          <w:rStyle w:val="MyNoteChar"/>
        </w:rPr>
        <w:t>Methods.cs</w:t>
      </w:r>
      <w:r>
        <w:t xml:space="preserve"> in the project. (Can just copy file)</w:t>
      </w:r>
    </w:p>
    <w:p w14:paraId="2575ACAD" w14:textId="798D74C3" w:rsidR="005B7256" w:rsidRDefault="005B7256" w:rsidP="00C01720">
      <w:pPr>
        <w:pStyle w:val="BodyCopy"/>
        <w:numPr>
          <w:ilvl w:val="0"/>
          <w:numId w:val="16"/>
        </w:numPr>
      </w:pPr>
      <w:r>
        <w:t>In Visual Studio Solution Explorer right click on project</w:t>
      </w:r>
      <w:r w:rsidR="00BD4A19">
        <w:t xml:space="preserve"> </w:t>
      </w:r>
      <w:r w:rsidRPr="005B7256">
        <w:rPr>
          <w:rStyle w:val="MyNoteChar"/>
        </w:rPr>
        <w:t>“UnitePlugin.CompositionApi.Server.Plugin”</w:t>
      </w:r>
      <w:r>
        <w:t xml:space="preserve"> and select </w:t>
      </w:r>
      <w:r w:rsidRPr="005B7256">
        <w:rPr>
          <w:rStyle w:val="MyNoteChar"/>
        </w:rPr>
        <w:t>Poperties</w:t>
      </w:r>
      <w:r w:rsidR="00723ED7">
        <w:rPr>
          <w:rStyle w:val="MyNoteChar"/>
        </w:rPr>
        <w:br/>
      </w:r>
    </w:p>
    <w:p w14:paraId="15C10BE5" w14:textId="0F11F6CB" w:rsidR="005B7256" w:rsidRDefault="005B7256" w:rsidP="008F328F">
      <w:pPr>
        <w:pStyle w:val="BodyCopy"/>
        <w:numPr>
          <w:ilvl w:val="0"/>
          <w:numId w:val="33"/>
        </w:numPr>
      </w:pPr>
      <w:r>
        <w:t xml:space="preserve">In </w:t>
      </w:r>
      <w:r w:rsidRPr="005B7256">
        <w:rPr>
          <w:rStyle w:val="MyNoteChar"/>
        </w:rPr>
        <w:t>Application</w:t>
      </w:r>
      <w:r>
        <w:t xml:space="preserve"> Tab configure Assembly Name and Default Namespace</w:t>
      </w:r>
      <w:r>
        <w:br/>
      </w:r>
    </w:p>
    <w:p w14:paraId="649C9CD3" w14:textId="5CB95B5D" w:rsidR="005B7256" w:rsidRDefault="005B7256" w:rsidP="00A839D7">
      <w:pPr>
        <w:pStyle w:val="BodyCopy"/>
        <w:ind w:left="1800"/>
      </w:pPr>
      <w:r>
        <w:rPr>
          <w:noProof/>
        </w:rPr>
        <w:drawing>
          <wp:inline distT="0" distB="0" distL="0" distR="0" wp14:anchorId="02906A65" wp14:editId="2DB05385">
            <wp:extent cx="5006379" cy="188595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1092" cy="1887725"/>
                    </a:xfrm>
                    <a:prstGeom prst="rect">
                      <a:avLst/>
                    </a:prstGeom>
                  </pic:spPr>
                </pic:pic>
              </a:graphicData>
            </a:graphic>
          </wp:inline>
        </w:drawing>
      </w:r>
    </w:p>
    <w:p w14:paraId="4DF2E091" w14:textId="1B5B964F" w:rsidR="005B7256" w:rsidRDefault="005B7256" w:rsidP="008F328F">
      <w:pPr>
        <w:pStyle w:val="BodyCopy"/>
      </w:pPr>
    </w:p>
    <w:p w14:paraId="23A21F41" w14:textId="3CE964AA" w:rsidR="005B7256" w:rsidRDefault="005B7256" w:rsidP="008F328F">
      <w:pPr>
        <w:pStyle w:val="BodyCopy"/>
        <w:numPr>
          <w:ilvl w:val="0"/>
          <w:numId w:val="33"/>
        </w:numPr>
      </w:pPr>
      <w:r>
        <w:t xml:space="preserve">In </w:t>
      </w:r>
      <w:r w:rsidRPr="005B7256">
        <w:rPr>
          <w:rStyle w:val="MyNoteChar"/>
        </w:rPr>
        <w:t>Debug</w:t>
      </w:r>
      <w:r>
        <w:t xml:space="preserve"> Tab set:</w:t>
      </w:r>
      <w:r w:rsidR="004C47D2">
        <w:br/>
      </w:r>
    </w:p>
    <w:p w14:paraId="275F1EB9" w14:textId="77777777" w:rsidR="008D7171" w:rsidRDefault="008D7171" w:rsidP="008F328F">
      <w:pPr>
        <w:pStyle w:val="BodyCopy"/>
      </w:pPr>
      <w:r>
        <w:tab/>
      </w:r>
      <w:r>
        <w:tab/>
      </w:r>
      <w:r w:rsidR="005B7256">
        <w:t>Start External Program</w:t>
      </w:r>
      <w:r>
        <w:t>:</w:t>
      </w:r>
    </w:p>
    <w:p w14:paraId="33142418" w14:textId="1D9685AE" w:rsidR="005B7256" w:rsidRDefault="005B7256" w:rsidP="00A839D7">
      <w:pPr>
        <w:pStyle w:val="MyCode"/>
        <w:rPr>
          <w:rStyle w:val="MyNoteChar"/>
        </w:rPr>
      </w:pPr>
      <w:r w:rsidRPr="00707D25">
        <w:t>C:\Program Files\One Identity\One Identity Manager\ImxClient.exe</w:t>
      </w:r>
      <w:r w:rsidR="004C47D2" w:rsidRPr="00707D25">
        <w:br/>
      </w:r>
    </w:p>
    <w:p w14:paraId="338B7D00" w14:textId="03CA1DC7" w:rsidR="008D7171" w:rsidRDefault="008D7171" w:rsidP="008F328F">
      <w:pPr>
        <w:pStyle w:val="BodyCopy"/>
      </w:pPr>
      <w:r>
        <w:tab/>
      </w:r>
      <w:r>
        <w:tab/>
      </w:r>
      <w:r w:rsidR="00723ED7">
        <w:t>Start Options</w:t>
      </w:r>
      <w:r w:rsidR="00482CC8">
        <w:t xml:space="preserve"> -&gt; Command line arguments</w:t>
      </w:r>
      <w:r>
        <w:t>:</w:t>
      </w:r>
    </w:p>
    <w:p w14:paraId="683480C4" w14:textId="77777777" w:rsidR="00A839D7" w:rsidRDefault="00A839D7" w:rsidP="008F328F">
      <w:pPr>
        <w:pStyle w:val="BodyCopy"/>
      </w:pPr>
    </w:p>
    <w:p w14:paraId="086A142F" w14:textId="196C377A" w:rsidR="008D7171" w:rsidRPr="00707D25" w:rsidRDefault="00723ED7" w:rsidP="00A839D7">
      <w:pPr>
        <w:pStyle w:val="MyCode"/>
      </w:pPr>
      <w:r w:rsidRPr="00707D25">
        <w:t>run-apiserver -B /plugin UnitePlugin.CompositionApi.Server.Plugin.dll /conndialog fallback</w:t>
      </w:r>
    </w:p>
    <w:p w14:paraId="738266AD" w14:textId="6FE03BFC" w:rsidR="005B7256" w:rsidRDefault="00723ED7" w:rsidP="00A839D7">
      <w:pPr>
        <w:pStyle w:val="BodyCopy"/>
        <w:ind w:left="720"/>
      </w:pPr>
      <w:r>
        <w:tab/>
      </w:r>
      <w:r>
        <w:tab/>
      </w:r>
      <w:r>
        <w:tab/>
      </w:r>
      <w:r>
        <w:rPr>
          <w:noProof/>
        </w:rPr>
        <w:drawing>
          <wp:inline distT="0" distB="0" distL="0" distR="0" wp14:anchorId="14192E92" wp14:editId="18E9E2F7">
            <wp:extent cx="4696322" cy="2546350"/>
            <wp:effectExtent l="0" t="0" r="952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3847" cy="2550430"/>
                    </a:xfrm>
                    <a:prstGeom prst="rect">
                      <a:avLst/>
                    </a:prstGeom>
                  </pic:spPr>
                </pic:pic>
              </a:graphicData>
            </a:graphic>
          </wp:inline>
        </w:drawing>
      </w:r>
    </w:p>
    <w:p w14:paraId="72346B80" w14:textId="600D06E2" w:rsidR="00EE1BC6" w:rsidRDefault="00EE1BC6" w:rsidP="008F328F">
      <w:pPr>
        <w:pStyle w:val="BodyCopy"/>
      </w:pPr>
    </w:p>
    <w:p w14:paraId="05C40E55" w14:textId="3C06EF64" w:rsidR="00EE1BC6" w:rsidRDefault="00482CC8" w:rsidP="00A839D7">
      <w:pPr>
        <w:pStyle w:val="BodyCopy"/>
        <w:numPr>
          <w:ilvl w:val="0"/>
          <w:numId w:val="16"/>
        </w:numPr>
      </w:pPr>
      <w:r>
        <w:t xml:space="preserve">In Solution explorer under &lt;project&gt;/Properties, </w:t>
      </w:r>
      <w:r w:rsidR="00EE1BC6">
        <w:t>In Assembly</w:t>
      </w:r>
      <w:r>
        <w:t>Info</w:t>
      </w:r>
      <w:r w:rsidR="00EE1BC6">
        <w:t>.cs add the following attribute:</w:t>
      </w:r>
      <w:r w:rsidR="004C47D2">
        <w:br/>
      </w:r>
    </w:p>
    <w:p w14:paraId="7103F375" w14:textId="61DBBB19" w:rsidR="00EE1BC6" w:rsidRPr="00707D25" w:rsidRDefault="00EE1BC6" w:rsidP="00A839D7">
      <w:pPr>
        <w:pStyle w:val="MyCode"/>
      </w:pPr>
      <w:r w:rsidRPr="00707D25">
        <w:rPr>
          <w:rStyle w:val="MyNoteChar"/>
          <w:rFonts w:ascii="Calibri" w:hAnsi="Calibri"/>
          <w:sz w:val="20"/>
          <w:shd w:val="clear" w:color="auto" w:fill="auto"/>
        </w:rPr>
        <w:t>[assembly: QBM.CompositionApi.PlugIns.Module("CCC")]</w:t>
      </w:r>
    </w:p>
    <w:p w14:paraId="4CC0F98C" w14:textId="0CE73961" w:rsidR="005B7256" w:rsidRDefault="005B7256" w:rsidP="008F328F">
      <w:pPr>
        <w:pStyle w:val="BodyCopy"/>
      </w:pPr>
      <w:bookmarkStart w:id="62" w:name="_Toc120861104"/>
    </w:p>
    <w:p w14:paraId="1D9106D9" w14:textId="446337DA" w:rsidR="00EE1BC6" w:rsidRDefault="00EE1BC6" w:rsidP="00A839D7">
      <w:pPr>
        <w:pStyle w:val="BodyCopy"/>
        <w:ind w:left="720"/>
      </w:pPr>
      <w:r>
        <w:t>This attribute will register plugin with CCC module</w:t>
      </w:r>
      <w:r w:rsidR="005F1EF8">
        <w:t>.</w:t>
      </w:r>
    </w:p>
    <w:p w14:paraId="2D628009" w14:textId="36D6AAF1" w:rsidR="00482CC8" w:rsidRDefault="00482CC8" w:rsidP="00A839D7">
      <w:pPr>
        <w:pStyle w:val="BodyCopy"/>
        <w:ind w:left="720"/>
      </w:pPr>
    </w:p>
    <w:p w14:paraId="6468B8F0" w14:textId="5B5F3125" w:rsidR="00482CC8" w:rsidRDefault="00482CC8" w:rsidP="00A839D7">
      <w:pPr>
        <w:pStyle w:val="BodyCopy"/>
        <w:ind w:left="720"/>
      </w:pPr>
      <w:r>
        <w:rPr>
          <w:noProof/>
        </w:rPr>
        <w:drawing>
          <wp:inline distT="0" distB="0" distL="0" distR="0" wp14:anchorId="6DED3965" wp14:editId="40BFD98B">
            <wp:extent cx="3833192" cy="2392887"/>
            <wp:effectExtent l="0" t="0" r="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33192" cy="2392887"/>
                    </a:xfrm>
                    <a:prstGeom prst="rect">
                      <a:avLst/>
                    </a:prstGeom>
                  </pic:spPr>
                </pic:pic>
              </a:graphicData>
            </a:graphic>
          </wp:inline>
        </w:drawing>
      </w:r>
    </w:p>
    <w:p w14:paraId="2A30FBA3" w14:textId="77777777" w:rsidR="0056085F" w:rsidRDefault="0056085F" w:rsidP="008F328F">
      <w:pPr>
        <w:pStyle w:val="BodyCopy"/>
      </w:pPr>
    </w:p>
    <w:p w14:paraId="4C3D65ED" w14:textId="19D23F13" w:rsidR="00871BC6" w:rsidRDefault="00871BC6" w:rsidP="00A839D7">
      <w:pPr>
        <w:pStyle w:val="BodyCopy"/>
        <w:numPr>
          <w:ilvl w:val="0"/>
          <w:numId w:val="16"/>
        </w:numPr>
      </w:pPr>
      <w:r>
        <w:t>Methods implemented:</w:t>
      </w:r>
    </w:p>
    <w:p w14:paraId="27837C29" w14:textId="1EDFEF60" w:rsidR="006F7992" w:rsidRDefault="006F7992" w:rsidP="008F328F">
      <w:pPr>
        <w:pStyle w:val="BodyCopy"/>
      </w:pPr>
    </w:p>
    <w:p w14:paraId="0FEEF92A" w14:textId="6139398A" w:rsidR="006F7992" w:rsidRDefault="006F7992" w:rsidP="00A839D7">
      <w:pPr>
        <w:pStyle w:val="MyCode"/>
      </w:pPr>
      <w:r>
        <w:lastRenderedPageBreak/>
        <w:t>ATTENTION! Before executing these methods make sure a script and Predefined SQL are present in IM Designer.</w:t>
      </w:r>
    </w:p>
    <w:p w14:paraId="7F48ADC7" w14:textId="6B614D4E" w:rsidR="006F7992" w:rsidRDefault="006F7992" w:rsidP="00A839D7">
      <w:pPr>
        <w:pStyle w:val="MyCode"/>
      </w:pPr>
      <w:r>
        <w:t xml:space="preserve">Script: </w:t>
      </w:r>
      <w:r w:rsidRPr="006F7992">
        <w:t>CCC_Call_Database_Direct</w:t>
      </w:r>
    </w:p>
    <w:p w14:paraId="5A579FA8" w14:textId="0EDF91F0" w:rsidR="006F7992" w:rsidRDefault="006F7992" w:rsidP="00A839D7">
      <w:pPr>
        <w:pStyle w:val="MyCode"/>
      </w:pPr>
      <w:r>
        <w:t xml:space="preserve">Predefined SQL: </w:t>
      </w:r>
      <w:r w:rsidRPr="006F7992">
        <w:t>CCC_Get_Reports_With_Business_Roles</w:t>
      </w:r>
    </w:p>
    <w:p w14:paraId="67371120" w14:textId="31EE6D8B" w:rsidR="006F7992" w:rsidRDefault="006F7992" w:rsidP="00A839D7">
      <w:pPr>
        <w:pStyle w:val="MyCode"/>
      </w:pPr>
      <w:r>
        <w:t>There is a transport file provided in UNITE folder.</w:t>
      </w:r>
    </w:p>
    <w:p w14:paraId="5B8F2DE1" w14:textId="77777777" w:rsidR="006F7992" w:rsidRDefault="006F7992" w:rsidP="008F328F">
      <w:pPr>
        <w:pStyle w:val="BodyCopy"/>
      </w:pPr>
    </w:p>
    <w:p w14:paraId="3B81A4AA" w14:textId="3203A844" w:rsidR="00871BC6" w:rsidRDefault="00871BC6" w:rsidP="008F328F">
      <w:pPr>
        <w:pStyle w:val="BodyCopy"/>
      </w:pPr>
      <w:r>
        <w:tab/>
      </w:r>
      <w:r>
        <w:tab/>
        <w:t>-</w:t>
      </w:r>
      <w:r>
        <w:tab/>
      </w:r>
      <w:r w:rsidRPr="00871BC6">
        <w:rPr>
          <w:rStyle w:val="MyCodeChar"/>
        </w:rPr>
        <w:t>GET uniteplugin/getreportsrolesscript/{centralaccount}</w:t>
      </w:r>
      <w:r w:rsidR="001813F2">
        <w:rPr>
          <w:rStyle w:val="MyCodeChar"/>
        </w:rPr>
        <w:br/>
      </w:r>
    </w:p>
    <w:p w14:paraId="758D226D" w14:textId="77777777" w:rsidR="007D7D07" w:rsidRDefault="00871BC6" w:rsidP="008F328F">
      <w:pPr>
        <w:pStyle w:val="BodyCopy"/>
      </w:pPr>
      <w:r>
        <w:t xml:space="preserve">This method calls an IM script, which retrieves a list </w:t>
      </w:r>
      <w:r w:rsidR="005F1EF8">
        <w:t>of the user’s</w:t>
      </w:r>
      <w:r>
        <w:t xml:space="preserve"> reports with their business roles</w:t>
      </w:r>
      <w:r w:rsidR="005F1EF8">
        <w:t>. User is</w:t>
      </w:r>
      <w:r>
        <w:t xml:space="preserve"> specified by “centralaccount” parameter</w:t>
      </w:r>
      <w:r w:rsidR="00482CC8">
        <w:t xml:space="preserve"> (or UID_Person)</w:t>
      </w:r>
      <w:r>
        <w:t>.</w:t>
      </w:r>
      <w:r w:rsidR="006F7992">
        <w:t xml:space="preserve"> Result is returned in standard JSON format.</w:t>
      </w:r>
    </w:p>
    <w:p w14:paraId="702A8E63" w14:textId="53EE3C53" w:rsidR="00871BC6" w:rsidRDefault="005F1EF8" w:rsidP="008F328F">
      <w:pPr>
        <w:pStyle w:val="BodyCopy"/>
      </w:pPr>
      <w:r>
        <w:br/>
      </w:r>
      <w:r w:rsidRPr="005F1EF8">
        <w:rPr>
          <w:rStyle w:val="Style1Char"/>
        </w:rPr>
        <w:t>'[{"ManagerCentralAccount":"BEN.ERDMAN",</w:t>
      </w:r>
      <w:r w:rsidRPr="005F1EF8">
        <w:rPr>
          <w:rStyle w:val="Style1Char"/>
        </w:rPr>
        <w:br/>
        <w:t>"FirstName":"Orval",</w:t>
      </w:r>
      <w:r w:rsidRPr="005F1EF8">
        <w:rPr>
          <w:rStyle w:val="Style1Char"/>
        </w:rPr>
        <w:br/>
        <w:t>"LastName":"Bogisich",</w:t>
      </w:r>
      <w:r w:rsidRPr="005F1EF8">
        <w:rPr>
          <w:rStyle w:val="Style1Char"/>
        </w:rPr>
        <w:br/>
        <w:t>"Title":"",</w:t>
      </w:r>
      <w:r w:rsidRPr="005F1EF8">
        <w:rPr>
          <w:rStyle w:val="Style1Char"/>
        </w:rPr>
        <w:br/>
        <w:t>"BusinessRole":"Contractor"},</w:t>
      </w:r>
      <w:r w:rsidRPr="005F1EF8">
        <w:rPr>
          <w:rStyle w:val="Style1Char"/>
        </w:rPr>
        <w:br/>
        <w:t>{"ManagerCentralAccount":"BEN.ERDMAN",</w:t>
      </w:r>
      <w:r w:rsidRPr="005F1EF8">
        <w:rPr>
          <w:rStyle w:val="Style1Char"/>
        </w:rPr>
        <w:br/>
        <w:t>"FirstName":"Orval",</w:t>
      </w:r>
      <w:r w:rsidRPr="005F1EF8">
        <w:rPr>
          <w:rStyle w:val="Style1Char"/>
        </w:rPr>
        <w:br/>
        <w:t>"LastName":"Bogisich",</w:t>
      </w:r>
      <w:r w:rsidRPr="005F1EF8">
        <w:rPr>
          <w:rStyle w:val="Style1Char"/>
        </w:rPr>
        <w:br/>
        <w:t>"Title":"",</w:t>
      </w:r>
      <w:r w:rsidRPr="005F1EF8">
        <w:rPr>
          <w:rStyle w:val="Style1Char"/>
        </w:rPr>
        <w:br/>
        <w:t>"BusinessRole":"Assistant to Accounting Clerk"}]’</w:t>
      </w:r>
    </w:p>
    <w:p w14:paraId="3E28B9C1" w14:textId="77777777" w:rsidR="00871BC6" w:rsidRDefault="00871BC6" w:rsidP="008F328F">
      <w:pPr>
        <w:pStyle w:val="BodyCopy"/>
      </w:pPr>
    </w:p>
    <w:p w14:paraId="65D5EF6A" w14:textId="1C432AF3" w:rsidR="00871BC6" w:rsidRDefault="00871BC6" w:rsidP="008F328F">
      <w:pPr>
        <w:pStyle w:val="BodyCopy"/>
      </w:pPr>
      <w:r w:rsidRPr="00871BC6">
        <w:tab/>
      </w:r>
      <w:r>
        <w:tab/>
        <w:t>-</w:t>
      </w:r>
      <w:r>
        <w:tab/>
      </w:r>
      <w:r w:rsidRPr="006F7992">
        <w:rPr>
          <w:rStyle w:val="MyCodeChar"/>
        </w:rPr>
        <w:t>GET uniteplugin/getreportsrolessql/{centralaccount}</w:t>
      </w:r>
      <w:r w:rsidR="00482CC8">
        <w:rPr>
          <w:rStyle w:val="MyCodeChar"/>
        </w:rPr>
        <w:t xml:space="preserve"> </w:t>
      </w:r>
      <w:r w:rsidR="00482CC8" w:rsidRPr="00482CC8">
        <w:rPr>
          <w:rStyle w:val="Style1Char"/>
        </w:rPr>
        <w:t>(Accepts UID_Person)</w:t>
      </w:r>
      <w:r w:rsidR="001813F2" w:rsidRPr="00482CC8">
        <w:rPr>
          <w:rStyle w:val="Style1Char"/>
        </w:rPr>
        <w:br/>
      </w:r>
    </w:p>
    <w:p w14:paraId="5BE9E29B" w14:textId="0503DA19" w:rsidR="00871BC6" w:rsidRDefault="00871BC6" w:rsidP="008F328F">
      <w:pPr>
        <w:pStyle w:val="BodyCopy"/>
      </w:pPr>
      <w:r>
        <w:t>This method call</w:t>
      </w:r>
      <w:r w:rsidR="006F7992">
        <w:t>s</w:t>
      </w:r>
      <w:r>
        <w:t xml:space="preserve"> </w:t>
      </w:r>
      <w:r w:rsidR="006F7992">
        <w:t xml:space="preserve">IM’s Prefedined SQL to retrieve the same information as in method above. </w:t>
      </w:r>
      <w:r w:rsidR="00043DF0">
        <w:t>Data is returned in “standard” IM ApiServer</w:t>
      </w:r>
      <w:r w:rsidR="00043DF0">
        <w:tab/>
        <w:t>format.</w:t>
      </w:r>
      <w:r w:rsidR="005F1EF8">
        <w:br/>
      </w:r>
    </w:p>
    <w:p w14:paraId="7FD29B30" w14:textId="273EA1A8" w:rsidR="005F1EF8" w:rsidRDefault="005F1EF8" w:rsidP="008F328F">
      <w:pPr>
        <w:pStyle w:val="BodyCopy"/>
      </w:pPr>
      <w:r>
        <w:rPr>
          <w:noProof/>
        </w:rPr>
        <w:drawing>
          <wp:inline distT="0" distB="0" distL="0" distR="0" wp14:anchorId="28CC75C9" wp14:editId="66E1C85F">
            <wp:extent cx="4157330" cy="2590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0222" cy="2592603"/>
                    </a:xfrm>
                    <a:prstGeom prst="rect">
                      <a:avLst/>
                    </a:prstGeom>
                  </pic:spPr>
                </pic:pic>
              </a:graphicData>
            </a:graphic>
          </wp:inline>
        </w:drawing>
      </w:r>
    </w:p>
    <w:p w14:paraId="26EDC500" w14:textId="2EC62A67" w:rsidR="00723ED7" w:rsidRDefault="00723ED7" w:rsidP="00723ED7">
      <w:pPr>
        <w:pStyle w:val="Heading4noindent"/>
      </w:pPr>
      <w:bookmarkStart w:id="63" w:name="_Toc128725208"/>
      <w:r>
        <w:t>Run Plugin</w:t>
      </w:r>
      <w:bookmarkEnd w:id="63"/>
      <w:r>
        <w:br/>
      </w:r>
    </w:p>
    <w:p w14:paraId="03557D66" w14:textId="19F4FE85" w:rsidR="00723ED7" w:rsidRDefault="00723ED7" w:rsidP="008F328F">
      <w:pPr>
        <w:pStyle w:val="BodyCopy"/>
      </w:pPr>
      <w:r>
        <w:t>1.</w:t>
      </w:r>
      <w:r>
        <w:tab/>
        <w:t xml:space="preserve">In Visual Studio click Green Triangle (Start) or Debug Menu -&gt; Start </w:t>
      </w:r>
      <w:r w:rsidR="004C47D2">
        <w:tab/>
      </w:r>
      <w:r>
        <w:t>Debugging</w:t>
      </w:r>
    </w:p>
    <w:p w14:paraId="7B57DBF2" w14:textId="643D88B7" w:rsidR="009645D5" w:rsidRDefault="009645D5" w:rsidP="008F328F">
      <w:pPr>
        <w:pStyle w:val="BodyCopy"/>
      </w:pPr>
      <w:r>
        <w:lastRenderedPageBreak/>
        <w:tab/>
      </w:r>
    </w:p>
    <w:p w14:paraId="27B2BBCF" w14:textId="158B0965" w:rsidR="009645D5" w:rsidRDefault="009645D5" w:rsidP="008F328F">
      <w:pPr>
        <w:pStyle w:val="BodyCopy"/>
      </w:pPr>
      <w:r>
        <w:tab/>
      </w:r>
      <w:r>
        <w:rPr>
          <w:noProof/>
        </w:rPr>
        <w:drawing>
          <wp:inline distT="0" distB="0" distL="0" distR="0" wp14:anchorId="5B6FE84A" wp14:editId="18086803">
            <wp:extent cx="4927600" cy="1139763"/>
            <wp:effectExtent l="0" t="0" r="635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41654" cy="1143014"/>
                    </a:xfrm>
                    <a:prstGeom prst="rect">
                      <a:avLst/>
                    </a:prstGeom>
                  </pic:spPr>
                </pic:pic>
              </a:graphicData>
            </a:graphic>
          </wp:inline>
        </w:drawing>
      </w:r>
    </w:p>
    <w:p w14:paraId="11F4140D" w14:textId="0CBCDDC1" w:rsidR="009645D5" w:rsidRDefault="009645D5" w:rsidP="008F328F">
      <w:pPr>
        <w:pStyle w:val="BodyCopy"/>
      </w:pPr>
    </w:p>
    <w:p w14:paraId="4493DBB4" w14:textId="73F8D865" w:rsidR="009645D5" w:rsidRDefault="009645D5" w:rsidP="008F328F">
      <w:pPr>
        <w:pStyle w:val="BodyCopy"/>
      </w:pPr>
      <w:r>
        <w:tab/>
      </w:r>
      <w:r>
        <w:rPr>
          <w:noProof/>
        </w:rPr>
        <w:drawing>
          <wp:inline distT="0" distB="0" distL="0" distR="0" wp14:anchorId="6E94ECCA" wp14:editId="4D05D63E">
            <wp:extent cx="4927600" cy="1646908"/>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60525" cy="1657912"/>
                    </a:xfrm>
                    <a:prstGeom prst="rect">
                      <a:avLst/>
                    </a:prstGeom>
                  </pic:spPr>
                </pic:pic>
              </a:graphicData>
            </a:graphic>
          </wp:inline>
        </w:drawing>
      </w:r>
    </w:p>
    <w:p w14:paraId="2C928CA9" w14:textId="5F635EBF" w:rsidR="009645D5" w:rsidRDefault="009645D5" w:rsidP="008F328F">
      <w:pPr>
        <w:pStyle w:val="BodyCopy"/>
      </w:pPr>
    </w:p>
    <w:p w14:paraId="2711FD78" w14:textId="3B80BEFD" w:rsidR="009645D5" w:rsidRDefault="009645D5" w:rsidP="008F328F">
      <w:pPr>
        <w:pStyle w:val="BodyCopy"/>
      </w:pPr>
      <w:r>
        <w:t>2.</w:t>
      </w:r>
      <w:r>
        <w:tab/>
        <w:t>Log into One Identity Manager dialog as system user.</w:t>
      </w:r>
    </w:p>
    <w:p w14:paraId="3E5C3694" w14:textId="1807385D" w:rsidR="009645D5" w:rsidRDefault="009645D5" w:rsidP="008F328F">
      <w:pPr>
        <w:pStyle w:val="BodyCopy"/>
      </w:pPr>
      <w:r>
        <w:t>3.</w:t>
      </w:r>
      <w:r>
        <w:tab/>
        <w:t>Watch information in command prompt. It should have no errors and should</w:t>
      </w:r>
      <w:r w:rsidR="008D7171">
        <w:t xml:space="preserve"> </w:t>
      </w:r>
      <w:r>
        <w:t xml:space="preserve">have </w:t>
      </w:r>
      <w:r w:rsidRPr="009645D5">
        <w:rPr>
          <w:rStyle w:val="MyNoteChar"/>
        </w:rPr>
        <w:t>UnitePlugin</w:t>
      </w:r>
      <w:r>
        <w:t xml:space="preserve"> loaded:</w:t>
      </w:r>
    </w:p>
    <w:p w14:paraId="78388D7A" w14:textId="2C9869FF" w:rsidR="009645D5" w:rsidRDefault="009645D5" w:rsidP="008F328F">
      <w:pPr>
        <w:pStyle w:val="BodyCopy"/>
      </w:pPr>
    </w:p>
    <w:p w14:paraId="31F44833" w14:textId="4332D87B" w:rsidR="00381FE0" w:rsidRDefault="009645D5" w:rsidP="008F328F">
      <w:pPr>
        <w:pStyle w:val="BodyCopy"/>
      </w:pPr>
      <w:r>
        <w:tab/>
      </w:r>
      <w:r>
        <w:rPr>
          <w:noProof/>
        </w:rPr>
        <w:drawing>
          <wp:inline distT="0" distB="0" distL="0" distR="0" wp14:anchorId="574F9EB6" wp14:editId="700AD9AC">
            <wp:extent cx="5029200" cy="27703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59662" cy="2787139"/>
                    </a:xfrm>
                    <a:prstGeom prst="rect">
                      <a:avLst/>
                    </a:prstGeom>
                  </pic:spPr>
                </pic:pic>
              </a:graphicData>
            </a:graphic>
          </wp:inline>
        </w:drawing>
      </w:r>
    </w:p>
    <w:p w14:paraId="10A7B7FC" w14:textId="27DE7E08" w:rsidR="00381FE0" w:rsidRDefault="00381FE0" w:rsidP="008F328F">
      <w:pPr>
        <w:pStyle w:val="BodyCopy"/>
      </w:pPr>
    </w:p>
    <w:p w14:paraId="1D95CDBA" w14:textId="10AA883C" w:rsidR="00381FE0" w:rsidRDefault="00381FE0" w:rsidP="00381FE0">
      <w:pPr>
        <w:pStyle w:val="Heading4noindent"/>
      </w:pPr>
      <w:bookmarkStart w:id="64" w:name="TestAPIPlugin"/>
      <w:bookmarkStart w:id="65" w:name="_Toc128725209"/>
      <w:bookmarkEnd w:id="64"/>
      <w:r>
        <w:t>Test Plugin</w:t>
      </w:r>
      <w:bookmarkEnd w:id="65"/>
    </w:p>
    <w:p w14:paraId="41C20DF8" w14:textId="77777777" w:rsidR="00381FE0" w:rsidRDefault="00381FE0" w:rsidP="008F328F">
      <w:pPr>
        <w:pStyle w:val="BodyCopy"/>
      </w:pPr>
    </w:p>
    <w:p w14:paraId="20BF7160" w14:textId="2D6997A7" w:rsidR="00381FE0" w:rsidRDefault="00381FE0" w:rsidP="008F328F">
      <w:pPr>
        <w:pStyle w:val="BodyCopy"/>
      </w:pPr>
      <w:r>
        <w:t>1.</w:t>
      </w:r>
      <w:r>
        <w:tab/>
        <w:t xml:space="preserve">While server is running open a browser and browse to </w:t>
      </w:r>
      <w:hyperlink r:id="rId85" w:history="1">
        <w:r w:rsidRPr="00116AE7">
          <w:rPr>
            <w:rStyle w:val="Hyperlink"/>
            <w:rFonts w:ascii="Arial" w:hAnsi="Arial"/>
            <w:sz w:val="18"/>
            <w:shd w:val="clear" w:color="auto" w:fill="DFEBF2" w:themeFill="text1" w:themeFillTint="1A"/>
          </w:rPr>
          <w:t>http://localhost:8182</w:t>
        </w:r>
      </w:hyperlink>
      <w:r>
        <w:rPr>
          <w:rStyle w:val="MyNoteChar"/>
        </w:rPr>
        <w:t xml:space="preserve"> </w:t>
      </w:r>
    </w:p>
    <w:p w14:paraId="37941D33" w14:textId="5AC0E8E5" w:rsidR="000B37BF" w:rsidRDefault="00381FE0" w:rsidP="008F328F">
      <w:pPr>
        <w:pStyle w:val="BodyCopy"/>
      </w:pPr>
      <w:r>
        <w:t xml:space="preserve">2. </w:t>
      </w:r>
      <w:r>
        <w:tab/>
      </w:r>
      <w:r w:rsidR="000B37BF">
        <w:t>Click on API Documentation tile. Wait for swagge</w:t>
      </w:r>
      <w:r w:rsidR="00934DD2">
        <w:t>r</w:t>
      </w:r>
      <w:r w:rsidR="000B37BF">
        <w:t xml:space="preserve"> to open</w:t>
      </w:r>
    </w:p>
    <w:p w14:paraId="1C396FB8" w14:textId="60DC4A84" w:rsidR="000B37BF" w:rsidRDefault="000B37BF" w:rsidP="008F328F">
      <w:pPr>
        <w:pStyle w:val="BodyCopy"/>
      </w:pPr>
      <w:r>
        <w:t xml:space="preserve">3. </w:t>
      </w:r>
      <w:r>
        <w:tab/>
        <w:t>Find custom methods:</w:t>
      </w:r>
    </w:p>
    <w:p w14:paraId="7E23891C" w14:textId="344FEB3D" w:rsidR="000B37BF" w:rsidRDefault="000B37BF" w:rsidP="008F328F">
      <w:pPr>
        <w:pStyle w:val="BodyCopy"/>
      </w:pPr>
    </w:p>
    <w:p w14:paraId="79004492" w14:textId="7FB413BF" w:rsidR="000B37BF" w:rsidRDefault="000B37BF" w:rsidP="008F328F">
      <w:pPr>
        <w:pStyle w:val="BodyCopy"/>
      </w:pPr>
      <w:r>
        <w:tab/>
      </w:r>
      <w:r w:rsidR="00446529">
        <w:rPr>
          <w:noProof/>
        </w:rPr>
        <w:drawing>
          <wp:inline distT="0" distB="0" distL="0" distR="0" wp14:anchorId="38230B0A" wp14:editId="336B4105">
            <wp:extent cx="4724809" cy="267485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24809" cy="2674852"/>
                    </a:xfrm>
                    <a:prstGeom prst="rect">
                      <a:avLst/>
                    </a:prstGeom>
                  </pic:spPr>
                </pic:pic>
              </a:graphicData>
            </a:graphic>
          </wp:inline>
        </w:drawing>
      </w:r>
    </w:p>
    <w:p w14:paraId="3A667236" w14:textId="77777777" w:rsidR="00446529" w:rsidRDefault="00446529" w:rsidP="008F328F">
      <w:pPr>
        <w:pStyle w:val="BodyCopy"/>
      </w:pPr>
    </w:p>
    <w:p w14:paraId="4CBE5A6E" w14:textId="33712255" w:rsidR="000B37BF" w:rsidRDefault="000B37BF" w:rsidP="008F328F">
      <w:pPr>
        <w:pStyle w:val="BodyCopy"/>
      </w:pPr>
      <w:r>
        <w:t>4.</w:t>
      </w:r>
      <w:r>
        <w:tab/>
        <w:t xml:space="preserve">Login and run </w:t>
      </w:r>
      <w:r w:rsidRPr="000B37BF">
        <w:rPr>
          <w:rStyle w:val="MyNoteChar"/>
        </w:rPr>
        <w:t>/portal/</w:t>
      </w:r>
      <w:r w:rsidR="00446529">
        <w:rPr>
          <w:rStyle w:val="MyNoteChar"/>
        </w:rPr>
        <w:t>unite</w:t>
      </w:r>
      <w:r w:rsidRPr="000B37BF">
        <w:rPr>
          <w:rStyle w:val="MyNoteChar"/>
        </w:rPr>
        <w:t>plugin</w:t>
      </w:r>
      <w:r>
        <w:t xml:space="preserve"> as described in </w:t>
      </w:r>
      <w:hyperlink w:anchor="ExecutingAPIMethod" w:history="1">
        <w:r w:rsidRPr="000B37BF">
          <w:rPr>
            <w:rStyle w:val="Hyperlink"/>
          </w:rPr>
          <w:t>Executing API Methods</w:t>
        </w:r>
      </w:hyperlink>
      <w:r>
        <w:t xml:space="preserve"> </w:t>
      </w:r>
    </w:p>
    <w:p w14:paraId="3D1EEEC0" w14:textId="552BCA7F" w:rsidR="000B37BF" w:rsidRDefault="000B37BF" w:rsidP="008F328F">
      <w:pPr>
        <w:pStyle w:val="BodyCopy"/>
      </w:pPr>
      <w:r>
        <w:tab/>
      </w:r>
    </w:p>
    <w:p w14:paraId="0C045B22" w14:textId="7E5E1AD5" w:rsidR="004C47D2" w:rsidRDefault="004C47D2" w:rsidP="004C47D2">
      <w:pPr>
        <w:pStyle w:val="Note"/>
        <w:jc w:val="center"/>
      </w:pPr>
      <w:r>
        <w:t>Plugin is working now.</w:t>
      </w:r>
    </w:p>
    <w:p w14:paraId="7B385D0E" w14:textId="7747469B" w:rsidR="006A73BD" w:rsidRDefault="006A73BD" w:rsidP="006A73BD">
      <w:pPr>
        <w:ind w:left="720"/>
      </w:pPr>
      <w:r>
        <w:t>5.</w:t>
      </w:r>
      <w:r>
        <w:tab/>
        <w:t>Plugin can be tested using Postman.</w:t>
      </w:r>
    </w:p>
    <w:p w14:paraId="046C9987" w14:textId="79BFA20D" w:rsidR="006A73BD" w:rsidRPr="006A73BD" w:rsidRDefault="006A73BD" w:rsidP="006A73BD">
      <w:pPr>
        <w:ind w:left="1440" w:hanging="720"/>
      </w:pPr>
      <w:r>
        <w:t>6.</w:t>
      </w:r>
      <w:r>
        <w:tab/>
        <w:t xml:space="preserve">If VS doesn’t stop on breakpoints during debug -check if same dll already exists in </w:t>
      </w:r>
      <w:r w:rsidRPr="006A73BD">
        <w:rPr>
          <w:rStyle w:val="MyCodeChar"/>
        </w:rPr>
        <w:t>C:\Program Files\One Identity\One Identity Manager</w:t>
      </w:r>
      <w:r>
        <w:t xml:space="preserve"> directory (if it was previously deployed).</w:t>
      </w:r>
    </w:p>
    <w:p w14:paraId="77C2D6DE" w14:textId="217636AF" w:rsidR="004C47D2" w:rsidRDefault="007D49A4" w:rsidP="004C47D2">
      <w:pPr>
        <w:pStyle w:val="Heading4noindent"/>
      </w:pPr>
      <w:bookmarkStart w:id="66" w:name="_Toc128725210"/>
      <w:r>
        <w:t>Deploy Plugin</w:t>
      </w:r>
      <w:bookmarkEnd w:id="66"/>
    </w:p>
    <w:p w14:paraId="4F1C9790" w14:textId="42A67E5B" w:rsidR="004C47D2" w:rsidRPr="007F32E4" w:rsidRDefault="00C045BC" w:rsidP="008F328F">
      <w:pPr>
        <w:pStyle w:val="BodyCopy"/>
        <w:rPr>
          <w:rStyle w:val="MyCodeChar"/>
          <w:sz w:val="18"/>
          <w:szCs w:val="18"/>
        </w:rPr>
      </w:pPr>
      <w:r>
        <w:t>1.</w:t>
      </w:r>
      <w:r>
        <w:tab/>
        <w:t xml:space="preserve">Copy new </w:t>
      </w:r>
      <w:r w:rsidR="00A42174" w:rsidRPr="00A42174">
        <w:rPr>
          <w:rStyle w:val="Style1Char"/>
        </w:rPr>
        <w:t>UnitePlugin.CompositionApi.Server.Plugin.dll</w:t>
      </w:r>
      <w:r>
        <w:t xml:space="preserve"> from folder </w:t>
      </w:r>
      <w:r>
        <w:tab/>
      </w:r>
      <w:r>
        <w:tab/>
      </w:r>
      <w:r>
        <w:tab/>
      </w:r>
      <w:r>
        <w:tab/>
      </w:r>
      <w:r w:rsidRPr="007F32E4">
        <w:rPr>
          <w:rStyle w:val="MyCodeChar"/>
          <w:sz w:val="18"/>
          <w:szCs w:val="18"/>
        </w:rPr>
        <w:t>C:\Projects\ApiServer\UnitePlugin.CompositionApi.Server.Plugin\bin\Debug</w:t>
      </w:r>
    </w:p>
    <w:p w14:paraId="1269787F" w14:textId="77777777" w:rsidR="00C045BC" w:rsidRPr="00707D25" w:rsidRDefault="00C045BC" w:rsidP="008F328F">
      <w:pPr>
        <w:pStyle w:val="BodyCopy"/>
        <w:rPr>
          <w:rStyle w:val="MyCodeChar"/>
        </w:rPr>
      </w:pPr>
    </w:p>
    <w:p w14:paraId="4109DE91" w14:textId="209887FD" w:rsidR="00C045BC" w:rsidRPr="00707D25" w:rsidRDefault="00C045BC" w:rsidP="008F328F">
      <w:pPr>
        <w:pStyle w:val="BodyCopy"/>
        <w:rPr>
          <w:rStyle w:val="MyCodeChar"/>
        </w:rPr>
      </w:pPr>
      <w:r>
        <w:tab/>
        <w:t xml:space="preserve">To Folder: </w:t>
      </w:r>
      <w:r w:rsidRPr="00707D25">
        <w:rPr>
          <w:rStyle w:val="MyCodeChar"/>
        </w:rPr>
        <w:t>C:\Program Files\One Identity\One Identity Manager</w:t>
      </w:r>
    </w:p>
    <w:p w14:paraId="26699F5B" w14:textId="77777777" w:rsidR="00C045BC" w:rsidRDefault="00C045BC" w:rsidP="008F328F">
      <w:pPr>
        <w:pStyle w:val="BodyCopy"/>
      </w:pPr>
    </w:p>
    <w:p w14:paraId="3A1B3C88" w14:textId="600B535F" w:rsidR="00F518DC" w:rsidRDefault="00C045BC" w:rsidP="008F328F">
      <w:pPr>
        <w:pStyle w:val="BodyCopy"/>
      </w:pPr>
      <w:r>
        <w:t>2.</w:t>
      </w:r>
      <w:r>
        <w:tab/>
      </w:r>
      <w:r w:rsidR="00F518DC">
        <w:t xml:space="preserve">Run local ApiServer -In Command Prompt run: </w:t>
      </w:r>
    </w:p>
    <w:p w14:paraId="16A5A731" w14:textId="7CFD655C" w:rsidR="00C045BC" w:rsidRPr="007F32E4" w:rsidRDefault="00F518DC" w:rsidP="008F328F">
      <w:pPr>
        <w:pStyle w:val="BodyCopy"/>
        <w:rPr>
          <w:sz w:val="18"/>
          <w:szCs w:val="18"/>
        </w:rPr>
      </w:pPr>
      <w:r>
        <w:tab/>
      </w:r>
      <w:r w:rsidRPr="007F32E4">
        <w:rPr>
          <w:rStyle w:val="MyCodeChar"/>
          <w:sz w:val="18"/>
          <w:szCs w:val="18"/>
        </w:rPr>
        <w:t>"C:\Program Files\One Identity\One Identity Manager\imxclient.exe" run-apiserver -B</w:t>
      </w:r>
      <w:r w:rsidR="00C045BC" w:rsidRPr="007F32E4">
        <w:rPr>
          <w:sz w:val="18"/>
          <w:szCs w:val="18"/>
        </w:rPr>
        <w:tab/>
      </w:r>
    </w:p>
    <w:p w14:paraId="202675E8" w14:textId="7E8605F1" w:rsidR="00F518DC" w:rsidRDefault="00F518DC" w:rsidP="008F328F">
      <w:pPr>
        <w:pStyle w:val="BodyCopy"/>
      </w:pPr>
    </w:p>
    <w:p w14:paraId="2D62A914" w14:textId="2FCA2D2F" w:rsidR="00F518DC" w:rsidRDefault="00F518DC" w:rsidP="008F328F">
      <w:pPr>
        <w:pStyle w:val="BodyCopy"/>
      </w:pPr>
      <w:r>
        <w:t>3.</w:t>
      </w:r>
      <w:r>
        <w:tab/>
        <w:t xml:space="preserve">Watch information in command prompt. It should have no errors and should </w:t>
      </w:r>
      <w:r w:rsidR="00DA5757">
        <w:t xml:space="preserve">contain </w:t>
      </w:r>
      <w:r w:rsidRPr="009645D5">
        <w:rPr>
          <w:rStyle w:val="MyNoteChar"/>
        </w:rPr>
        <w:t>UnitePlugin</w:t>
      </w:r>
      <w:r>
        <w:t xml:space="preserve"> loaded. Press </w:t>
      </w:r>
      <w:r w:rsidR="00E736E6">
        <w:t>“</w:t>
      </w:r>
      <w:r>
        <w:t>enter</w:t>
      </w:r>
      <w:r w:rsidR="00E736E6">
        <w:t>”</w:t>
      </w:r>
      <w:r>
        <w:t xml:space="preserve"> to stop </w:t>
      </w:r>
    </w:p>
    <w:p w14:paraId="769EE562" w14:textId="4F25D308" w:rsidR="00F518DC" w:rsidRDefault="00F518DC" w:rsidP="008F328F">
      <w:pPr>
        <w:pStyle w:val="BodyCopy"/>
      </w:pPr>
    </w:p>
    <w:p w14:paraId="791DAE7F" w14:textId="54196ED5" w:rsidR="00F518DC" w:rsidRDefault="00F518DC" w:rsidP="008F328F">
      <w:pPr>
        <w:pStyle w:val="BodyCopy"/>
      </w:pPr>
      <w:r w:rsidRPr="00F518DC">
        <w:t>4.</w:t>
      </w:r>
      <w:r>
        <w:tab/>
        <w:t xml:space="preserve">Copy new dll to the folder </w:t>
      </w:r>
      <w:r w:rsidRPr="00707D25">
        <w:rPr>
          <w:rStyle w:val="MyCodeChar"/>
        </w:rPr>
        <w:t xml:space="preserve">C:\inetpub\wwwroot\ApiServer\bin </w:t>
      </w:r>
      <w:r w:rsidR="008D7171">
        <w:t>.</w:t>
      </w:r>
    </w:p>
    <w:p w14:paraId="4F53C207" w14:textId="5B476F4B" w:rsidR="00F518DC" w:rsidRDefault="00F518DC" w:rsidP="008F328F">
      <w:pPr>
        <w:pStyle w:val="BodyCopy"/>
      </w:pPr>
    </w:p>
    <w:p w14:paraId="5E856789" w14:textId="2D8A42E6" w:rsidR="00F518DC" w:rsidRDefault="00F518DC" w:rsidP="008F328F">
      <w:pPr>
        <w:pStyle w:val="BodyCopy"/>
      </w:pPr>
      <w:r>
        <w:t xml:space="preserve">5. </w:t>
      </w:r>
      <w:r>
        <w:tab/>
        <w:t>Run iisreset in command prompt.</w:t>
      </w:r>
    </w:p>
    <w:p w14:paraId="2C352DCC" w14:textId="0F2AC673" w:rsidR="00F518DC" w:rsidRDefault="00F518DC" w:rsidP="008F328F">
      <w:pPr>
        <w:pStyle w:val="BodyCopy"/>
      </w:pPr>
    </w:p>
    <w:p w14:paraId="770BED5C" w14:textId="3EB56B45" w:rsidR="00F518DC" w:rsidRDefault="00F518DC" w:rsidP="008F328F">
      <w:pPr>
        <w:pStyle w:val="BodyCopy"/>
      </w:pPr>
      <w:r>
        <w:t xml:space="preserve">6. </w:t>
      </w:r>
      <w:r>
        <w:tab/>
        <w:t xml:space="preserve">Navigate browser to </w:t>
      </w:r>
      <w:hyperlink r:id="rId87" w:history="1">
        <w:r w:rsidR="00BD5C9A">
          <w:rPr>
            <w:rStyle w:val="Hyperlink"/>
          </w:rPr>
          <w:t>https://dc01.oneidentity.demo/ApiServer</w:t>
        </w:r>
      </w:hyperlink>
      <w:r w:rsidR="00710971">
        <w:t>, click on “API</w:t>
      </w:r>
      <w:r w:rsidR="00710971">
        <w:tab/>
        <w:t>Documentation” tile.</w:t>
      </w:r>
    </w:p>
    <w:p w14:paraId="0B20D7C8" w14:textId="0602C4E3" w:rsidR="00710971" w:rsidRDefault="00710971" w:rsidP="008F328F">
      <w:pPr>
        <w:pStyle w:val="BodyCopy"/>
      </w:pPr>
    </w:p>
    <w:p w14:paraId="3347F8E7" w14:textId="65F502B1" w:rsidR="00710971" w:rsidRPr="00F518DC" w:rsidRDefault="00710971" w:rsidP="008F328F">
      <w:pPr>
        <w:pStyle w:val="BodyCopy"/>
      </w:pPr>
      <w:r>
        <w:t>7.</w:t>
      </w:r>
      <w:r>
        <w:tab/>
      </w:r>
      <w:r w:rsidR="00BD5C9A">
        <w:t xml:space="preserve">Test your deployed API Plugin as </w:t>
      </w:r>
      <w:hyperlink w:anchor="TestAPIPlugin" w:history="1">
        <w:r w:rsidR="00BD5C9A">
          <w:rPr>
            <w:rStyle w:val="Hyperlink"/>
          </w:rPr>
          <w:t>here</w:t>
        </w:r>
      </w:hyperlink>
      <w:r w:rsidR="00BD5C9A">
        <w:t>.</w:t>
      </w:r>
    </w:p>
    <w:p w14:paraId="0C29BD51" w14:textId="6AA29721" w:rsidR="00A45381" w:rsidRDefault="00A45381" w:rsidP="00B60526">
      <w:pPr>
        <w:pStyle w:val="Heading3noindent"/>
      </w:pPr>
      <w:bookmarkStart w:id="67" w:name="_Toc128725211"/>
      <w:bookmarkStart w:id="68" w:name="BuildCustomPluginTGZ"/>
      <w:r>
        <w:t xml:space="preserve">Build Client </w:t>
      </w:r>
      <w:r w:rsidR="007445E2">
        <w:t>package (.tgz)</w:t>
      </w:r>
      <w:bookmarkEnd w:id="67"/>
    </w:p>
    <w:p w14:paraId="7A8CAF4A" w14:textId="4FFD2743" w:rsidR="00A8491F" w:rsidRDefault="00A8491F" w:rsidP="008F328F">
      <w:pPr>
        <w:pStyle w:val="BodyCopy"/>
      </w:pPr>
      <w:r>
        <w:t>Client package is a wrapper around calls to Api Server methods.</w:t>
      </w:r>
    </w:p>
    <w:p w14:paraId="057F04BF" w14:textId="509A5990" w:rsidR="00A8491F" w:rsidRDefault="00A8491F" w:rsidP="008F328F">
      <w:pPr>
        <w:pStyle w:val="BodyCopy"/>
      </w:pPr>
      <w:r>
        <w:t>This one will contain custom methods from new plugin dlls.</w:t>
      </w:r>
    </w:p>
    <w:p w14:paraId="4C6AC33A" w14:textId="77777777" w:rsidR="00A8491F" w:rsidRDefault="00A8491F" w:rsidP="008F328F">
      <w:pPr>
        <w:pStyle w:val="BodyCopy"/>
      </w:pPr>
    </w:p>
    <w:bookmarkEnd w:id="68"/>
    <w:p w14:paraId="665CBB3E" w14:textId="280CAA99" w:rsidR="00BD5C9A" w:rsidRDefault="00A8491F" w:rsidP="008F328F">
      <w:pPr>
        <w:pStyle w:val="BodyCopy"/>
        <w:numPr>
          <w:ilvl w:val="1"/>
          <w:numId w:val="16"/>
        </w:numPr>
      </w:pPr>
      <w:r>
        <w:t>Copy</w:t>
      </w:r>
      <w:r w:rsidR="00BD5C9A">
        <w:t xml:space="preserve"> new dll </w:t>
      </w:r>
      <w:r>
        <w:t>to</w:t>
      </w:r>
      <w:r w:rsidR="00BD5C9A">
        <w:t xml:space="preserve"> </w:t>
      </w:r>
      <w:r w:rsidR="00E736E6">
        <w:t xml:space="preserve">the </w:t>
      </w:r>
      <w:r w:rsidR="00BD5C9A" w:rsidRPr="00707D25">
        <w:rPr>
          <w:rStyle w:val="MyCodeChar"/>
        </w:rPr>
        <w:t xml:space="preserve">C:\Program Files\One Identity\One Identity Manager </w:t>
      </w:r>
      <w:r w:rsidR="00BD5C9A">
        <w:t>folder</w:t>
      </w:r>
    </w:p>
    <w:p w14:paraId="775F8F62" w14:textId="7383938D" w:rsidR="00A8491F" w:rsidRDefault="00A8491F" w:rsidP="008F328F">
      <w:pPr>
        <w:pStyle w:val="BodyCopy"/>
      </w:pPr>
    </w:p>
    <w:p w14:paraId="19C0747F" w14:textId="1EA0FB31" w:rsidR="00A8491F" w:rsidRDefault="00A8491F" w:rsidP="00A839D7">
      <w:pPr>
        <w:pStyle w:val="Style1"/>
      </w:pPr>
      <w:r w:rsidRPr="00A8491F">
        <w:rPr>
          <w:b/>
          <w:bCs/>
        </w:rPr>
        <w:t>Make sure to delete it after client package is created!</w:t>
      </w:r>
      <w:r>
        <w:t xml:space="preserve"> </w:t>
      </w:r>
      <w:r>
        <w:br/>
        <w:t>Further debugging will not work while this dll is in that folder.</w:t>
      </w:r>
    </w:p>
    <w:p w14:paraId="243309A8" w14:textId="63C9D82B" w:rsidR="00E90F7A" w:rsidRDefault="00E90F7A" w:rsidP="008F328F">
      <w:pPr>
        <w:pStyle w:val="BodyCopy"/>
      </w:pPr>
      <w:r>
        <w:tab/>
      </w:r>
    </w:p>
    <w:p w14:paraId="66DA12FB" w14:textId="64913018" w:rsidR="00E90F7A" w:rsidRDefault="00E90F7A" w:rsidP="00A839D7">
      <w:pPr>
        <w:pStyle w:val="MyCode"/>
      </w:pPr>
      <w:r>
        <w:t xml:space="preserve">We can place dlls from both UnitePlugin and SamplePlugin solutions into this directory. </w:t>
      </w:r>
    </w:p>
    <w:p w14:paraId="29E80556" w14:textId="30EEEDE0" w:rsidR="00E90F7A" w:rsidRPr="00A42174" w:rsidRDefault="00E90F7A" w:rsidP="00A839D7">
      <w:pPr>
        <w:pStyle w:val="MyCode"/>
      </w:pPr>
      <w:r w:rsidRPr="00A42174">
        <w:t>SamplePlugin.CompositionApi.Server.Plugin.dll</w:t>
      </w:r>
    </w:p>
    <w:p w14:paraId="5FBF145D" w14:textId="08F6528D" w:rsidR="00E90F7A" w:rsidRDefault="00E90F7A" w:rsidP="00A839D7">
      <w:pPr>
        <w:pStyle w:val="MyCode"/>
      </w:pPr>
      <w:r>
        <w:t xml:space="preserve">And </w:t>
      </w:r>
    </w:p>
    <w:p w14:paraId="3499B505" w14:textId="6CC9A597" w:rsidR="00E90F7A" w:rsidRPr="00A42174" w:rsidRDefault="00E90F7A" w:rsidP="00A839D7">
      <w:pPr>
        <w:pStyle w:val="MyCode"/>
      </w:pPr>
      <w:r w:rsidRPr="00A42174">
        <w:t>UnitePlugin.CompositionApi.Server.Plugin.dll</w:t>
      </w:r>
    </w:p>
    <w:p w14:paraId="5176E6D3" w14:textId="0EE27ECE" w:rsidR="00E90F7A" w:rsidRDefault="00E90F7A" w:rsidP="00A839D7">
      <w:pPr>
        <w:pStyle w:val="MyCode"/>
      </w:pPr>
      <w:r>
        <w:t xml:space="preserve">Then methods from both will be present in the resulting client package. </w:t>
      </w:r>
    </w:p>
    <w:p w14:paraId="745A6973" w14:textId="2F6013CC" w:rsidR="00BD5C9A" w:rsidRDefault="00BD5C9A" w:rsidP="008F328F">
      <w:pPr>
        <w:pStyle w:val="BodyCopy"/>
      </w:pPr>
    </w:p>
    <w:p w14:paraId="13E43641" w14:textId="01AA6EF0" w:rsidR="00BD5C9A" w:rsidRDefault="00BD5C9A" w:rsidP="008F328F">
      <w:pPr>
        <w:pStyle w:val="BodyCopy"/>
      </w:pPr>
      <w:r>
        <w:t>2.</w:t>
      </w:r>
      <w:r>
        <w:tab/>
        <w:t xml:space="preserve">In Command Prompt run: </w:t>
      </w:r>
    </w:p>
    <w:p w14:paraId="4B310B57" w14:textId="02AE337A" w:rsidR="00BD5C9A" w:rsidRPr="00707D25" w:rsidRDefault="00AF22AF" w:rsidP="00A839D7">
      <w:pPr>
        <w:pStyle w:val="MyCode"/>
      </w:pPr>
      <w:r w:rsidRPr="00707D25">
        <w:t>&gt;</w:t>
      </w:r>
      <w:r w:rsidR="00BD5C9A" w:rsidRPr="00707D25">
        <w:t xml:space="preserve"> cd C:\Program Files\One Identity\One Identity Manager</w:t>
      </w:r>
    </w:p>
    <w:p w14:paraId="0BBCAB96" w14:textId="36CD0949" w:rsidR="00710ED3" w:rsidRDefault="00AF22AF" w:rsidP="00A839D7">
      <w:pPr>
        <w:pStyle w:val="MyCode"/>
      </w:pPr>
      <w:r w:rsidRPr="00707D25">
        <w:t>&gt;</w:t>
      </w:r>
      <w:r w:rsidR="00BD5C9A" w:rsidRPr="00707D25">
        <w:t xml:space="preserve"> </w:t>
      </w:r>
      <w:r w:rsidR="00710ED3" w:rsidRPr="00707D25">
        <w:t>imxclient compile-api /copyapi imx-api</w:t>
      </w:r>
      <w:r w:rsidR="00710ED3">
        <w:t>-uniteplugin.</w:t>
      </w:r>
      <w:r w:rsidR="00710ED3" w:rsidRPr="00707D25">
        <w:t xml:space="preserve">tgz /packagename </w:t>
      </w:r>
      <w:r w:rsidR="00710ED3" w:rsidRPr="00F06CD2">
        <w:rPr>
          <w:b/>
          <w:bCs/>
        </w:rPr>
        <w:t>imx-api-uniteplugin</w:t>
      </w:r>
      <w:r w:rsidR="00710ED3">
        <w:br/>
        <w:t xml:space="preserve">   Any name can be used for the plugin file.</w:t>
      </w:r>
      <w:r w:rsidR="00710ED3">
        <w:br/>
        <w:t xml:space="preserve">   </w:t>
      </w:r>
      <w:r w:rsidR="00710ED3" w:rsidRPr="00707D25">
        <w:t>imxclient compile-api /copyapi imx-api</w:t>
      </w:r>
      <w:r w:rsidR="00710ED3">
        <w:t>-&lt;</w:t>
      </w:r>
      <w:r w:rsidR="00710ED3" w:rsidRPr="00A8491F">
        <w:rPr>
          <w:b/>
          <w:bCs/>
        </w:rPr>
        <w:t>any name</w:t>
      </w:r>
      <w:r w:rsidR="00710ED3">
        <w:t>&gt;.</w:t>
      </w:r>
      <w:r w:rsidR="00710ED3" w:rsidRPr="00707D25">
        <w:t>tgz /packagename imx-api</w:t>
      </w:r>
      <w:r w:rsidR="00710ED3">
        <w:t>-&lt;</w:t>
      </w:r>
      <w:r w:rsidR="00710ED3" w:rsidRPr="00A8491F">
        <w:rPr>
          <w:b/>
          <w:bCs/>
        </w:rPr>
        <w:t>any name</w:t>
      </w:r>
      <w:r w:rsidR="00710ED3">
        <w:t>&gt;</w:t>
      </w:r>
    </w:p>
    <w:p w14:paraId="4BEDA9B4" w14:textId="77777777" w:rsidR="00710ED3" w:rsidRPr="00710ED3" w:rsidRDefault="00710ED3" w:rsidP="00710ED3"/>
    <w:p w14:paraId="7240B70F" w14:textId="3D0DB97A" w:rsidR="00AF22AF" w:rsidRDefault="00AF22AF" w:rsidP="00F31AE3">
      <w:pPr>
        <w:ind w:left="1440"/>
      </w:pPr>
      <w:r>
        <w:lastRenderedPageBreak/>
        <w:tab/>
      </w:r>
      <w:r>
        <w:rPr>
          <w:noProof/>
        </w:rPr>
        <w:drawing>
          <wp:inline distT="0" distB="0" distL="0" distR="0" wp14:anchorId="7C648CEE" wp14:editId="270CACB0">
            <wp:extent cx="5342034" cy="2768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3981" cy="2795522"/>
                    </a:xfrm>
                    <a:prstGeom prst="rect">
                      <a:avLst/>
                    </a:prstGeom>
                  </pic:spPr>
                </pic:pic>
              </a:graphicData>
            </a:graphic>
          </wp:inline>
        </w:drawing>
      </w:r>
    </w:p>
    <w:p w14:paraId="2F67920C" w14:textId="1D4D763C" w:rsidR="00AF22AF" w:rsidRDefault="00AC72E1" w:rsidP="00AF22AF">
      <w:pPr>
        <w:ind w:left="720"/>
      </w:pPr>
      <w:r>
        <w:t>3.</w:t>
      </w:r>
      <w:r>
        <w:tab/>
      </w:r>
      <w:r w:rsidR="00AF22AF">
        <w:t xml:space="preserve">See new </w:t>
      </w:r>
      <w:r w:rsidR="00AF22AF" w:rsidRPr="00707D25">
        <w:rPr>
          <w:rStyle w:val="MyCodeChar"/>
        </w:rPr>
        <w:t>imx-api-uniteplugin.tgz</w:t>
      </w:r>
      <w:r w:rsidR="00AF22AF">
        <w:t xml:space="preserve"> in </w:t>
      </w:r>
      <w:r w:rsidR="00AF22AF" w:rsidRPr="00707D25">
        <w:rPr>
          <w:rStyle w:val="MyCodeChar"/>
        </w:rPr>
        <w:t>C:\Program Files\One Identity\One Identity Manager</w:t>
      </w:r>
    </w:p>
    <w:p w14:paraId="06271368" w14:textId="5848158A" w:rsidR="00645569" w:rsidRDefault="00645569" w:rsidP="00AF22AF">
      <w:pPr>
        <w:ind w:left="720"/>
      </w:pPr>
      <w:r>
        <w:t>4.</w:t>
      </w:r>
      <w:r>
        <w:tab/>
        <w:t xml:space="preserve">Verify. Unzip file </w:t>
      </w:r>
      <w:r w:rsidRPr="00707D25">
        <w:rPr>
          <w:rStyle w:val="MyCodeChar"/>
        </w:rPr>
        <w:t>imx-api-uniteplugin.tgz</w:t>
      </w:r>
      <w:r w:rsidRPr="00645569">
        <w:t xml:space="preserve"> </w:t>
      </w:r>
      <w:r>
        <w:t xml:space="preserve">, Open file </w:t>
      </w:r>
      <w:r w:rsidRPr="00707D25">
        <w:rPr>
          <w:rStyle w:val="MyCodeChar"/>
        </w:rPr>
        <w:t xml:space="preserve">TypedClient.d.ts </w:t>
      </w:r>
      <w:r w:rsidRPr="00707D25">
        <w:rPr>
          <w:rStyle w:val="MyCodeChar"/>
        </w:rPr>
        <w:br/>
      </w:r>
      <w:r>
        <w:tab/>
        <w:t>This file should contain class V2Client with methods from your dll:</w:t>
      </w:r>
    </w:p>
    <w:p w14:paraId="14EC20B8" w14:textId="29882A34" w:rsidR="00645569" w:rsidRDefault="00645569" w:rsidP="00645569">
      <w:pPr>
        <w:ind w:left="720"/>
      </w:pPr>
      <w:r>
        <w:tab/>
      </w:r>
      <w:r>
        <w:rPr>
          <w:noProof/>
        </w:rPr>
        <w:drawing>
          <wp:inline distT="0" distB="0" distL="0" distR="0" wp14:anchorId="36FF3A7A" wp14:editId="6D8EDF0D">
            <wp:extent cx="3187700" cy="2144993"/>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08856" cy="2159229"/>
                    </a:xfrm>
                    <a:prstGeom prst="rect">
                      <a:avLst/>
                    </a:prstGeom>
                  </pic:spPr>
                </pic:pic>
              </a:graphicData>
            </a:graphic>
          </wp:inline>
        </w:drawing>
      </w:r>
    </w:p>
    <w:p w14:paraId="6837802B" w14:textId="03C78EC2" w:rsidR="00136824" w:rsidRDefault="00136824" w:rsidP="00136824">
      <w:pPr>
        <w:ind w:left="720"/>
      </w:pPr>
      <w:r>
        <w:tab/>
        <w:t>If generated file doesn’t contain methods from dll:</w:t>
      </w:r>
    </w:p>
    <w:p w14:paraId="750D308B" w14:textId="26643B2A" w:rsidR="00136824" w:rsidRDefault="00136824" w:rsidP="008F328F">
      <w:pPr>
        <w:pStyle w:val="BodyCopy"/>
        <w:numPr>
          <w:ilvl w:val="0"/>
          <w:numId w:val="33"/>
        </w:numPr>
      </w:pPr>
      <w:r>
        <w:t>Delete content of the folder:</w:t>
      </w:r>
    </w:p>
    <w:p w14:paraId="7AC35501" w14:textId="6367E729" w:rsidR="00136824" w:rsidRPr="00707D25" w:rsidRDefault="00136824" w:rsidP="00A839D7">
      <w:pPr>
        <w:pStyle w:val="MyCode"/>
      </w:pPr>
      <w:r w:rsidRPr="00707D25">
        <w:t>C:\Users\Administrator\AppData\Local\One Identity\One Identity Manager\ImxClient</w:t>
      </w:r>
    </w:p>
    <w:p w14:paraId="044AD5F0" w14:textId="33014694" w:rsidR="00136824" w:rsidRDefault="00136824" w:rsidP="008F328F">
      <w:pPr>
        <w:pStyle w:val="BodyCopy"/>
        <w:numPr>
          <w:ilvl w:val="0"/>
          <w:numId w:val="33"/>
        </w:numPr>
      </w:pPr>
      <w:r>
        <w:t>Make sure following attribute is present</w:t>
      </w:r>
    </w:p>
    <w:p w14:paraId="0B28194B" w14:textId="2C65E31A" w:rsidR="00136824" w:rsidRPr="00707D25" w:rsidRDefault="00136824" w:rsidP="00A839D7">
      <w:pPr>
        <w:pStyle w:val="MyCode"/>
      </w:pPr>
      <w:r w:rsidRPr="00707D25">
        <w:rPr>
          <w:rStyle w:val="MyNoteChar"/>
          <w:rFonts w:ascii="Calibri" w:hAnsi="Calibri"/>
          <w:sz w:val="20"/>
          <w:shd w:val="clear" w:color="auto" w:fill="auto"/>
        </w:rPr>
        <w:t>[assembly: QBM.CompositionApi.PlugIns.Module("CCC")]</w:t>
      </w:r>
    </w:p>
    <w:p w14:paraId="52FD595B" w14:textId="1C5F0174" w:rsidR="00136824" w:rsidRDefault="00136824" w:rsidP="008F328F">
      <w:pPr>
        <w:pStyle w:val="BodyCopy"/>
      </w:pPr>
    </w:p>
    <w:p w14:paraId="1A1A6D9C" w14:textId="77777777" w:rsidR="00E23E50" w:rsidRDefault="00AF22AF" w:rsidP="00B60526">
      <w:pPr>
        <w:pStyle w:val="Heading3noindent"/>
      </w:pPr>
      <w:bookmarkStart w:id="69" w:name="_Toc128725212"/>
      <w:r>
        <w:lastRenderedPageBreak/>
        <w:t>Add client package to the Web Portal project</w:t>
      </w:r>
      <w:bookmarkEnd w:id="69"/>
    </w:p>
    <w:p w14:paraId="3F465212" w14:textId="1CE66449" w:rsidR="005C29CF" w:rsidRDefault="00E23E50" w:rsidP="008F328F">
      <w:pPr>
        <w:pStyle w:val="BodyCopy"/>
      </w:pPr>
      <w:r>
        <w:t>1.</w:t>
      </w:r>
      <w:r>
        <w:tab/>
      </w:r>
      <w:r w:rsidR="005C29CF">
        <w:t xml:space="preserve">Copy file </w:t>
      </w:r>
      <w:r w:rsidR="005C29CF" w:rsidRPr="00707D25">
        <w:rPr>
          <w:rStyle w:val="MyCodeChar"/>
        </w:rPr>
        <w:t>imx-api-uniteplugin.tgz</w:t>
      </w:r>
      <w:r w:rsidR="005C29CF">
        <w:t xml:space="preserve"> to the folder</w:t>
      </w:r>
    </w:p>
    <w:p w14:paraId="73FB9BF4" w14:textId="6910B2C7" w:rsidR="005C29CF" w:rsidRDefault="005C29CF" w:rsidP="008F328F">
      <w:pPr>
        <w:pStyle w:val="BodyCopy"/>
      </w:pPr>
      <w:r>
        <w:tab/>
      </w:r>
      <w:r w:rsidRPr="00707D25">
        <w:rPr>
          <w:rStyle w:val="MyCodeChar"/>
        </w:rPr>
        <w:t xml:space="preserve">C:\Projects\WebPortalV91\IdentityManager-Nam-Presales.Imx\imxweb\imx-modules </w:t>
      </w:r>
    </w:p>
    <w:p w14:paraId="4ABE9EED" w14:textId="77777777" w:rsidR="005C29CF" w:rsidRDefault="005C29CF" w:rsidP="008F328F">
      <w:pPr>
        <w:pStyle w:val="BodyCopy"/>
      </w:pPr>
    </w:p>
    <w:p w14:paraId="3E2EBF1C" w14:textId="77777777" w:rsidR="005C29CF" w:rsidRDefault="005C29CF" w:rsidP="008F328F">
      <w:pPr>
        <w:pStyle w:val="BodyCopy"/>
      </w:pPr>
      <w:r>
        <w:t xml:space="preserve">2. </w:t>
      </w:r>
      <w:r>
        <w:tab/>
        <w:t xml:space="preserve">In VS Code open file </w:t>
      </w:r>
      <w:r w:rsidRPr="00707D25">
        <w:rPr>
          <w:rStyle w:val="MyCodeChar"/>
        </w:rPr>
        <w:t>\imxweb\package.json</w:t>
      </w:r>
    </w:p>
    <w:p w14:paraId="4C5C332E" w14:textId="77777777" w:rsidR="005C29CF" w:rsidRDefault="005C29CF" w:rsidP="008F328F">
      <w:pPr>
        <w:pStyle w:val="BodyCopy"/>
      </w:pPr>
    </w:p>
    <w:p w14:paraId="07BE905C" w14:textId="3339F136" w:rsidR="005C29CF" w:rsidRDefault="005C29CF" w:rsidP="008F328F">
      <w:pPr>
        <w:pStyle w:val="BodyCopy"/>
      </w:pPr>
      <w:r>
        <w:t>3.</w:t>
      </w:r>
      <w:r>
        <w:tab/>
        <w:t xml:space="preserve">Add line </w:t>
      </w:r>
      <w:r w:rsidRPr="00707D25">
        <w:rPr>
          <w:rStyle w:val="MyCodeChar"/>
        </w:rPr>
        <w:t>"imx-api-uniteplugin": "file:imx-modules/imx-api-uniteplugin.tgz"</w:t>
      </w:r>
      <w:r>
        <w:t xml:space="preserve"> to the </w:t>
      </w:r>
      <w:r>
        <w:tab/>
      </w:r>
      <w:r w:rsidRPr="00707D25">
        <w:rPr>
          <w:rStyle w:val="MyCodeChar"/>
        </w:rPr>
        <w:t>"optionalDependencies"</w:t>
      </w:r>
      <w:r w:rsidRPr="005C29CF">
        <w:t xml:space="preserve"> </w:t>
      </w:r>
      <w:r>
        <w:t>node.</w:t>
      </w:r>
    </w:p>
    <w:p w14:paraId="50E7850D" w14:textId="5CE814CB" w:rsidR="005C29CF" w:rsidRDefault="005C29CF" w:rsidP="008F328F">
      <w:pPr>
        <w:pStyle w:val="BodyCopy"/>
      </w:pPr>
    </w:p>
    <w:p w14:paraId="4E729E1D" w14:textId="7ABDD05D" w:rsidR="005C29CF" w:rsidRDefault="005C29CF" w:rsidP="008F328F">
      <w:pPr>
        <w:pStyle w:val="BodyCopy"/>
      </w:pPr>
      <w:r>
        <w:tab/>
      </w:r>
      <w:r>
        <w:rPr>
          <w:noProof/>
        </w:rPr>
        <w:drawing>
          <wp:inline distT="0" distB="0" distL="0" distR="0" wp14:anchorId="5EEF6D2E" wp14:editId="04EA6F3F">
            <wp:extent cx="3822700" cy="314447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41660" cy="3160075"/>
                    </a:xfrm>
                    <a:prstGeom prst="rect">
                      <a:avLst/>
                    </a:prstGeom>
                  </pic:spPr>
                </pic:pic>
              </a:graphicData>
            </a:graphic>
          </wp:inline>
        </w:drawing>
      </w:r>
    </w:p>
    <w:p w14:paraId="16BDE9E3" w14:textId="77777777" w:rsidR="005C29CF" w:rsidRDefault="005C29CF" w:rsidP="008F328F">
      <w:pPr>
        <w:pStyle w:val="BodyCopy"/>
      </w:pPr>
    </w:p>
    <w:p w14:paraId="6FD3096F" w14:textId="293B7797" w:rsidR="00BD5C9A" w:rsidRDefault="005C29CF" w:rsidP="008F328F">
      <w:pPr>
        <w:pStyle w:val="BodyCopy"/>
      </w:pPr>
      <w:r>
        <w:t>4.</w:t>
      </w:r>
      <w:r>
        <w:tab/>
        <w:t>I</w:t>
      </w:r>
      <w:r w:rsidR="0056085F">
        <w:t>n</w:t>
      </w:r>
      <w:r>
        <w:t xml:space="preserve"> VS Code terminal run command </w:t>
      </w:r>
      <w:r w:rsidRPr="00707D25">
        <w:rPr>
          <w:rStyle w:val="MyCodeChar"/>
        </w:rPr>
        <w:t>npm install imx-api-uniteplugin</w:t>
      </w:r>
      <w:r w:rsidR="0056085F">
        <w:t xml:space="preserve"> </w:t>
      </w:r>
    </w:p>
    <w:p w14:paraId="58BB850D" w14:textId="35B120B6" w:rsidR="0056085F" w:rsidRDefault="004335AD" w:rsidP="008F328F">
      <w:pPr>
        <w:pStyle w:val="BodyCopy"/>
      </w:pPr>
      <w:r>
        <w:tab/>
      </w:r>
      <w:r w:rsidR="0056085F">
        <w:tab/>
      </w:r>
    </w:p>
    <w:p w14:paraId="3232EB95" w14:textId="59D2AA3A" w:rsidR="0056085F" w:rsidRPr="00707D25" w:rsidRDefault="0056085F" w:rsidP="008F328F">
      <w:pPr>
        <w:pStyle w:val="BodyCopy"/>
        <w:rPr>
          <w:rStyle w:val="MyCodeChar"/>
        </w:rPr>
      </w:pPr>
      <w:r>
        <w:tab/>
        <w:t xml:space="preserve">This command will install package </w:t>
      </w:r>
      <w:r w:rsidRPr="00707D25">
        <w:rPr>
          <w:rStyle w:val="MyCodeChar"/>
        </w:rPr>
        <w:t xml:space="preserve">imx-api-uniteplugin </w:t>
      </w:r>
      <w:r>
        <w:t xml:space="preserve">in the folder </w:t>
      </w:r>
      <w:r>
        <w:tab/>
      </w:r>
      <w:r w:rsidRPr="00707D25">
        <w:rPr>
          <w:rStyle w:val="MyCodeChar"/>
        </w:rPr>
        <w:t>\imxweb\node_modules</w:t>
      </w:r>
    </w:p>
    <w:p w14:paraId="01D963EB" w14:textId="70A23A7C" w:rsidR="0056085F" w:rsidRPr="00707D25" w:rsidRDefault="0056085F" w:rsidP="008F328F">
      <w:pPr>
        <w:pStyle w:val="BodyCopy"/>
        <w:rPr>
          <w:rStyle w:val="MyCodeChar"/>
        </w:rPr>
      </w:pPr>
    </w:p>
    <w:p w14:paraId="1AAA9C3D" w14:textId="231A720C" w:rsidR="0056085F" w:rsidRPr="00707D25" w:rsidRDefault="0056085F" w:rsidP="008F328F">
      <w:pPr>
        <w:pStyle w:val="BodyCopy"/>
        <w:rPr>
          <w:rStyle w:val="MyCodeChar"/>
        </w:rPr>
      </w:pPr>
    </w:p>
    <w:p w14:paraId="1F04D6C4" w14:textId="5FF78648" w:rsidR="0056085F" w:rsidRPr="00224569" w:rsidRDefault="00224569" w:rsidP="008F328F">
      <w:pPr>
        <w:pStyle w:val="BodyCopy"/>
        <w:rPr>
          <w:rStyle w:val="MyCodeChar"/>
          <w:rFonts w:ascii="Verdana" w:hAnsi="Verdana"/>
          <w:shd w:val="clear" w:color="auto" w:fill="auto"/>
        </w:rPr>
      </w:pPr>
      <w:r w:rsidRPr="00224569">
        <w:rPr>
          <w:rStyle w:val="MyCodeChar"/>
          <w:rFonts w:ascii="Verdana" w:hAnsi="Verdana"/>
          <w:shd w:val="clear" w:color="auto" w:fill="auto"/>
        </w:rPr>
        <w:t>See client call</w:t>
      </w:r>
      <w:r>
        <w:rPr>
          <w:rStyle w:val="MyCodeChar"/>
          <w:rFonts w:ascii="Verdana" w:hAnsi="Verdana"/>
          <w:shd w:val="clear" w:color="auto" w:fill="auto"/>
        </w:rPr>
        <w:t xml:space="preserve">ing API Server via </w:t>
      </w:r>
      <w:r w:rsidRPr="00707D25">
        <w:rPr>
          <w:rStyle w:val="MyCodeChar"/>
        </w:rPr>
        <w:t>imx-api-uniteplugin.tgz</w:t>
      </w:r>
      <w:r>
        <w:rPr>
          <w:rStyle w:val="MyCodeChar"/>
        </w:rPr>
        <w:t xml:space="preserve"> </w:t>
      </w:r>
      <w:r>
        <w:rPr>
          <w:rStyle w:val="MyCodeChar"/>
          <w:rFonts w:ascii="Verdana" w:hAnsi="Verdana"/>
          <w:shd w:val="clear" w:color="auto" w:fill="auto"/>
        </w:rPr>
        <w:t xml:space="preserve">in </w:t>
      </w:r>
      <w:hyperlink w:anchor="AddCustomPluginCallingCustomApiServer" w:history="1">
        <w:r w:rsidRPr="00224569">
          <w:rPr>
            <w:rStyle w:val="Hyperlink"/>
          </w:rPr>
          <w:t>Advanced Web Portal Modifications</w:t>
        </w:r>
      </w:hyperlink>
    </w:p>
    <w:p w14:paraId="1244F2DF" w14:textId="46B13341" w:rsidR="0056085F" w:rsidRPr="00707D25" w:rsidRDefault="0056085F" w:rsidP="008F328F">
      <w:pPr>
        <w:pStyle w:val="BodyCopy"/>
        <w:rPr>
          <w:rStyle w:val="MyCodeChar"/>
        </w:rPr>
      </w:pPr>
    </w:p>
    <w:p w14:paraId="7DC23024" w14:textId="41CFFEAD" w:rsidR="0056085F" w:rsidRPr="00707D25" w:rsidRDefault="0056085F" w:rsidP="008F328F">
      <w:pPr>
        <w:pStyle w:val="BodyCopy"/>
        <w:rPr>
          <w:rStyle w:val="MyCodeChar"/>
        </w:rPr>
      </w:pPr>
    </w:p>
    <w:p w14:paraId="636A117B" w14:textId="294D0817" w:rsidR="0056085F" w:rsidRPr="00707D25" w:rsidRDefault="0056085F" w:rsidP="008F328F">
      <w:pPr>
        <w:pStyle w:val="BodyCopy"/>
        <w:rPr>
          <w:rStyle w:val="MyCodeChar"/>
        </w:rPr>
      </w:pPr>
    </w:p>
    <w:p w14:paraId="0B3C31E0" w14:textId="0E199A4B" w:rsidR="0056085F" w:rsidRPr="00707D25" w:rsidRDefault="0056085F" w:rsidP="008F328F">
      <w:pPr>
        <w:pStyle w:val="BodyCopy"/>
        <w:rPr>
          <w:rStyle w:val="MyCodeChar"/>
        </w:rPr>
      </w:pPr>
    </w:p>
    <w:p w14:paraId="0740F515" w14:textId="5E15F2E4" w:rsidR="0056085F" w:rsidRPr="00707D25" w:rsidRDefault="0056085F" w:rsidP="008F328F">
      <w:pPr>
        <w:pStyle w:val="BodyCopy"/>
        <w:rPr>
          <w:rStyle w:val="MyCodeChar"/>
        </w:rPr>
      </w:pPr>
    </w:p>
    <w:p w14:paraId="0B13F424" w14:textId="4BBA5BBE" w:rsidR="0056085F" w:rsidRPr="00707D25" w:rsidRDefault="0056085F" w:rsidP="008F328F">
      <w:pPr>
        <w:pStyle w:val="BodyCopy"/>
        <w:rPr>
          <w:rStyle w:val="MyCodeChar"/>
        </w:rPr>
      </w:pPr>
    </w:p>
    <w:p w14:paraId="475E5F3D" w14:textId="0931D5D3" w:rsidR="0056085F" w:rsidRPr="00707D25" w:rsidRDefault="0056085F" w:rsidP="008F328F">
      <w:pPr>
        <w:pStyle w:val="BodyCopy"/>
        <w:rPr>
          <w:rStyle w:val="MyCodeChar"/>
        </w:rPr>
      </w:pPr>
    </w:p>
    <w:p w14:paraId="57E4AD35" w14:textId="653CC360" w:rsidR="0056085F" w:rsidRPr="00707D25" w:rsidRDefault="0056085F" w:rsidP="008F328F">
      <w:pPr>
        <w:pStyle w:val="BodyCopy"/>
        <w:rPr>
          <w:rStyle w:val="MyCodeChar"/>
        </w:rPr>
      </w:pPr>
    </w:p>
    <w:p w14:paraId="67201D4E" w14:textId="6331B020" w:rsidR="0056085F" w:rsidRPr="00707D25" w:rsidRDefault="0056085F" w:rsidP="008F328F">
      <w:pPr>
        <w:pStyle w:val="BodyCopy"/>
        <w:rPr>
          <w:rStyle w:val="MyCodeChar"/>
        </w:rPr>
      </w:pPr>
    </w:p>
    <w:p w14:paraId="043EB756" w14:textId="67FDBAA6" w:rsidR="0056085F" w:rsidRPr="00707D25" w:rsidRDefault="0056085F" w:rsidP="008F328F">
      <w:pPr>
        <w:pStyle w:val="BodyCopy"/>
        <w:rPr>
          <w:rStyle w:val="MyCodeChar"/>
        </w:rPr>
      </w:pPr>
    </w:p>
    <w:p w14:paraId="0BEE5883" w14:textId="5C0051C7" w:rsidR="0056085F" w:rsidRPr="00707D25" w:rsidRDefault="0056085F" w:rsidP="008F328F">
      <w:pPr>
        <w:pStyle w:val="BodyCopy"/>
        <w:rPr>
          <w:rStyle w:val="MyCodeChar"/>
        </w:rPr>
      </w:pPr>
    </w:p>
    <w:p w14:paraId="134E2BCB" w14:textId="3E964BC1" w:rsidR="0056085F" w:rsidRPr="00707D25" w:rsidRDefault="0056085F" w:rsidP="008F328F">
      <w:pPr>
        <w:pStyle w:val="BodyCopy"/>
        <w:rPr>
          <w:rStyle w:val="MyCodeChar"/>
        </w:rPr>
      </w:pPr>
    </w:p>
    <w:p w14:paraId="26E4FC56" w14:textId="0E58ED0D" w:rsidR="0056085F" w:rsidRPr="00707D25" w:rsidRDefault="0056085F" w:rsidP="008F328F">
      <w:pPr>
        <w:pStyle w:val="BodyCopy"/>
        <w:rPr>
          <w:rStyle w:val="MyCodeChar"/>
        </w:rPr>
      </w:pPr>
    </w:p>
    <w:p w14:paraId="048AC678" w14:textId="0D363345" w:rsidR="0056085F" w:rsidRPr="00707D25" w:rsidRDefault="0056085F" w:rsidP="008F328F">
      <w:pPr>
        <w:pStyle w:val="BodyCopy"/>
        <w:rPr>
          <w:rStyle w:val="MyCodeChar"/>
        </w:rPr>
      </w:pPr>
    </w:p>
    <w:p w14:paraId="73598720" w14:textId="3FC5FF00" w:rsidR="0056085F" w:rsidRPr="00707D25" w:rsidRDefault="0056085F" w:rsidP="008F328F">
      <w:pPr>
        <w:pStyle w:val="BodyCopy"/>
        <w:rPr>
          <w:rStyle w:val="MyCodeChar"/>
        </w:rPr>
      </w:pPr>
    </w:p>
    <w:p w14:paraId="29D487EE" w14:textId="0A2F01D0" w:rsidR="0056085F" w:rsidRPr="00707D25" w:rsidRDefault="0056085F" w:rsidP="008F328F">
      <w:pPr>
        <w:pStyle w:val="BodyCopy"/>
        <w:rPr>
          <w:rStyle w:val="MyCodeChar"/>
        </w:rPr>
      </w:pPr>
    </w:p>
    <w:p w14:paraId="48653DD6" w14:textId="1A74BCBD" w:rsidR="0056085F" w:rsidRPr="00707D25" w:rsidRDefault="0056085F" w:rsidP="008F328F">
      <w:pPr>
        <w:pStyle w:val="BodyCopy"/>
        <w:rPr>
          <w:rStyle w:val="MyCodeChar"/>
        </w:rPr>
      </w:pPr>
    </w:p>
    <w:p w14:paraId="0B796998" w14:textId="77777777" w:rsidR="0056085F" w:rsidRPr="00BD5C9A" w:rsidRDefault="0056085F" w:rsidP="008F328F">
      <w:pPr>
        <w:pStyle w:val="BodyCopy"/>
      </w:pPr>
    </w:p>
    <w:p w14:paraId="03BAF4CA" w14:textId="03775E7C" w:rsidR="009B0BA9" w:rsidRDefault="009B46C7" w:rsidP="009B0BA9">
      <w:pPr>
        <w:pStyle w:val="Heading2noindent"/>
      </w:pPr>
      <w:bookmarkStart w:id="70" w:name="_Toc128725213"/>
      <w:r>
        <w:t xml:space="preserve">Advanced </w:t>
      </w:r>
      <w:r w:rsidR="00C67B45">
        <w:t xml:space="preserve">Web Portal </w:t>
      </w:r>
      <w:r>
        <w:t>Modifications</w:t>
      </w:r>
      <w:bookmarkEnd w:id="62"/>
      <w:bookmarkEnd w:id="70"/>
    </w:p>
    <w:p w14:paraId="763D5325" w14:textId="77777777" w:rsidR="009B0BA9" w:rsidRPr="00707D25" w:rsidRDefault="009B0BA9" w:rsidP="00A839D7">
      <w:pPr>
        <w:pStyle w:val="MyCode"/>
      </w:pPr>
      <w:r w:rsidRPr="00707D25">
        <w:t>If VS Code gives “No quick fix available” when hovering over keyword, underlined with red – try following:</w:t>
      </w:r>
    </w:p>
    <w:p w14:paraId="673E47B0" w14:textId="4A319F72" w:rsidR="009B0BA9" w:rsidRPr="00707D25" w:rsidRDefault="009B0BA9" w:rsidP="00A839D7">
      <w:pPr>
        <w:pStyle w:val="MyCode"/>
      </w:pPr>
      <w:r w:rsidRPr="00707D25">
        <w:t>In file “tsconfig.json” add “</w:t>
      </w:r>
      <w:r w:rsidRPr="00707D25">
        <w:rPr>
          <w:b/>
          <w:bCs/>
        </w:rPr>
        <w:t>exclude</w:t>
      </w:r>
      <w:r w:rsidRPr="00707D25">
        <w:t>” node:</w:t>
      </w:r>
    </w:p>
    <w:p w14:paraId="6CBEAD3B" w14:textId="77777777" w:rsidR="009B0BA9" w:rsidRPr="00707D25" w:rsidRDefault="009B0BA9" w:rsidP="00A839D7">
      <w:pPr>
        <w:pStyle w:val="MyCode"/>
      </w:pPr>
    </w:p>
    <w:p w14:paraId="0C636E4E" w14:textId="77777777" w:rsidR="009B0BA9" w:rsidRPr="00707D25" w:rsidRDefault="009B0BA9" w:rsidP="00A839D7">
      <w:pPr>
        <w:pStyle w:val="MyCode"/>
      </w:pPr>
      <w:r w:rsidRPr="00707D25">
        <w:t>"angularCompilerOptions": {</w:t>
      </w:r>
    </w:p>
    <w:p w14:paraId="5D8B65E0" w14:textId="77777777" w:rsidR="009B0BA9" w:rsidRPr="00707D25" w:rsidRDefault="009B0BA9" w:rsidP="00A839D7">
      <w:pPr>
        <w:pStyle w:val="MyCode"/>
      </w:pPr>
      <w:r w:rsidRPr="00707D25">
        <w:t xml:space="preserve">    ...</w:t>
      </w:r>
    </w:p>
    <w:p w14:paraId="47D01D6A" w14:textId="77777777" w:rsidR="009B0BA9" w:rsidRPr="00707D25" w:rsidRDefault="009B0BA9" w:rsidP="00A839D7">
      <w:pPr>
        <w:pStyle w:val="MyCode"/>
      </w:pPr>
      <w:r w:rsidRPr="00707D25">
        <w:t xml:space="preserve">    ...</w:t>
      </w:r>
    </w:p>
    <w:p w14:paraId="16053996" w14:textId="77777777" w:rsidR="009B0BA9" w:rsidRPr="00707D25" w:rsidRDefault="009B0BA9" w:rsidP="00A839D7">
      <w:pPr>
        <w:pStyle w:val="MyCode"/>
      </w:pPr>
      <w:r w:rsidRPr="00707D25">
        <w:t xml:space="preserve">  },</w:t>
      </w:r>
    </w:p>
    <w:p w14:paraId="617EED4E" w14:textId="77777777" w:rsidR="009B0BA9" w:rsidRPr="00707D25" w:rsidRDefault="009B0BA9" w:rsidP="00A839D7">
      <w:pPr>
        <w:pStyle w:val="MyCode"/>
      </w:pPr>
      <w:r w:rsidRPr="00707D25">
        <w:t xml:space="preserve">  "exclude": [</w:t>
      </w:r>
    </w:p>
    <w:p w14:paraId="5D62C3EB" w14:textId="77777777" w:rsidR="009B0BA9" w:rsidRPr="00707D25" w:rsidRDefault="009B0BA9" w:rsidP="00A839D7">
      <w:pPr>
        <w:pStyle w:val="MyCode"/>
      </w:pPr>
      <w:r w:rsidRPr="00707D25">
        <w:t xml:space="preserve">    ".git",</w:t>
      </w:r>
    </w:p>
    <w:p w14:paraId="3102EE81" w14:textId="77777777" w:rsidR="009B0BA9" w:rsidRPr="00707D25" w:rsidRDefault="009B0BA9" w:rsidP="00A839D7">
      <w:pPr>
        <w:pStyle w:val="MyCode"/>
      </w:pPr>
      <w:r w:rsidRPr="00707D25">
        <w:t xml:space="preserve">    ".app-cache",</w:t>
      </w:r>
    </w:p>
    <w:p w14:paraId="5884A66D" w14:textId="77777777" w:rsidR="009B0BA9" w:rsidRPr="00707D25" w:rsidRDefault="009B0BA9" w:rsidP="00A839D7">
      <w:pPr>
        <w:pStyle w:val="MyCode"/>
      </w:pPr>
      <w:r w:rsidRPr="00707D25">
        <w:t xml:space="preserve">    ".npm",</w:t>
      </w:r>
    </w:p>
    <w:p w14:paraId="73F17C16" w14:textId="77777777" w:rsidR="009B0BA9" w:rsidRPr="00707D25" w:rsidRDefault="009B0BA9" w:rsidP="00A839D7">
      <w:pPr>
        <w:pStyle w:val="MyCode"/>
      </w:pPr>
      <w:r w:rsidRPr="00707D25">
        <w:t xml:space="preserve">    ".npm-tmp",</w:t>
      </w:r>
    </w:p>
    <w:p w14:paraId="123245B1" w14:textId="77777777" w:rsidR="009B0BA9" w:rsidRPr="00707D25" w:rsidRDefault="009B0BA9" w:rsidP="00A839D7">
      <w:pPr>
        <w:pStyle w:val="MyCode"/>
      </w:pPr>
      <w:r w:rsidRPr="00707D25">
        <w:t xml:space="preserve">    "dist",</w:t>
      </w:r>
    </w:p>
    <w:p w14:paraId="2DA847C8" w14:textId="77777777" w:rsidR="009B0BA9" w:rsidRPr="00707D25" w:rsidRDefault="009B0BA9" w:rsidP="00A839D7">
      <w:pPr>
        <w:pStyle w:val="MyCode"/>
      </w:pPr>
      <w:r w:rsidRPr="00707D25">
        <w:t xml:space="preserve">    "dist*",</w:t>
      </w:r>
    </w:p>
    <w:p w14:paraId="2BD68B24" w14:textId="77777777" w:rsidR="009B0BA9" w:rsidRPr="00707D25" w:rsidRDefault="009B0BA9" w:rsidP="00A839D7">
      <w:pPr>
        <w:pStyle w:val="MyCode"/>
      </w:pPr>
      <w:r w:rsidRPr="00707D25">
        <w:t xml:space="preserve">    "node_modules",</w:t>
      </w:r>
    </w:p>
    <w:p w14:paraId="60A4A27E" w14:textId="77777777" w:rsidR="009B0BA9" w:rsidRPr="00707D25" w:rsidRDefault="009B0BA9" w:rsidP="00A839D7">
      <w:pPr>
        <w:pStyle w:val="MyCode"/>
      </w:pPr>
      <w:r w:rsidRPr="00707D25">
        <w:t xml:space="preserve">    "subfolder/dist",</w:t>
      </w:r>
    </w:p>
    <w:p w14:paraId="26FAA161" w14:textId="77777777" w:rsidR="009B0BA9" w:rsidRPr="00707D25" w:rsidRDefault="009B0BA9" w:rsidP="00A839D7">
      <w:pPr>
        <w:pStyle w:val="MyCode"/>
      </w:pPr>
      <w:r w:rsidRPr="00707D25">
        <w:t xml:space="preserve">    "subfolder/node_modules",</w:t>
      </w:r>
    </w:p>
    <w:p w14:paraId="780DC566" w14:textId="77777777" w:rsidR="009B0BA9" w:rsidRPr="00707D25" w:rsidRDefault="009B0BA9" w:rsidP="00A839D7">
      <w:pPr>
        <w:pStyle w:val="MyCode"/>
      </w:pPr>
      <w:r w:rsidRPr="00707D25">
        <w:t xml:space="preserve">    "**/dist/*",</w:t>
      </w:r>
    </w:p>
    <w:p w14:paraId="435ADEFA" w14:textId="77777777" w:rsidR="009B0BA9" w:rsidRPr="00707D25" w:rsidRDefault="009B0BA9" w:rsidP="00A839D7">
      <w:pPr>
        <w:pStyle w:val="MyCode"/>
      </w:pPr>
      <w:r w:rsidRPr="00707D25">
        <w:t xml:space="preserve">    "**/node_modules/*",</w:t>
      </w:r>
    </w:p>
    <w:p w14:paraId="1028FFA7" w14:textId="77777777" w:rsidR="009B0BA9" w:rsidRPr="00707D25" w:rsidRDefault="009B0BA9" w:rsidP="00A839D7">
      <w:pPr>
        <w:pStyle w:val="MyCode"/>
      </w:pPr>
      <w:r w:rsidRPr="00707D25">
        <w:t xml:space="preserve">  ]</w:t>
      </w:r>
    </w:p>
    <w:p w14:paraId="38FBBEC5" w14:textId="77777777" w:rsidR="009D6355" w:rsidRDefault="009B0BA9" w:rsidP="00A839D7">
      <w:pPr>
        <w:pStyle w:val="MyCode"/>
      </w:pPr>
      <w:r w:rsidRPr="00707D25">
        <w:t>}</w:t>
      </w:r>
      <w:r w:rsidRPr="00707D25">
        <w:tab/>
      </w:r>
    </w:p>
    <w:p w14:paraId="1D416733" w14:textId="77777777" w:rsidR="009D6355" w:rsidRDefault="009D6355" w:rsidP="00A839D7">
      <w:pPr>
        <w:pStyle w:val="MyCode"/>
      </w:pPr>
    </w:p>
    <w:p w14:paraId="784EB36F" w14:textId="3F721B7C" w:rsidR="00D963F2" w:rsidRPr="009D6355" w:rsidRDefault="009D6355" w:rsidP="00A839D7">
      <w:pPr>
        <w:pStyle w:val="MyCode"/>
      </w:pPr>
      <w:r w:rsidRPr="009D6355">
        <w:t>After that restart VS Code</w:t>
      </w:r>
      <w:r w:rsidR="009B0BA9" w:rsidRPr="009D6355">
        <w:t xml:space="preserve"> </w:t>
      </w:r>
      <w:bookmarkStart w:id="71" w:name="_Toc120861105"/>
    </w:p>
    <w:p w14:paraId="7EECDD48" w14:textId="217CC9B2" w:rsidR="00A12E06" w:rsidRDefault="00A12E06" w:rsidP="00A12E06"/>
    <w:p w14:paraId="4B527998" w14:textId="08AAA241" w:rsidR="00A12E06" w:rsidRDefault="00A12E06" w:rsidP="008F328F">
      <w:pPr>
        <w:pStyle w:val="BodyCopy"/>
      </w:pPr>
      <w:r>
        <w:t>List of common commands used while working with Angular project.</w:t>
      </w:r>
    </w:p>
    <w:p w14:paraId="151F4240" w14:textId="71AA8945" w:rsidR="00A12E06" w:rsidRDefault="00A12E06" w:rsidP="008F328F">
      <w:pPr>
        <w:pStyle w:val="BodyCopy"/>
      </w:pPr>
      <w:r>
        <w:t>Commands executed one per library/application.</w:t>
      </w:r>
    </w:p>
    <w:p w14:paraId="3660FF1F" w14:textId="77777777" w:rsidR="00A12E06" w:rsidRDefault="00A12E06" w:rsidP="008F328F">
      <w:pPr>
        <w:pStyle w:val="BodyCopy"/>
      </w:pPr>
    </w:p>
    <w:p w14:paraId="529AAB4B" w14:textId="77777777" w:rsidR="00A12E06" w:rsidRDefault="00A12E06" w:rsidP="00A839D7">
      <w:pPr>
        <w:pStyle w:val="MyCode"/>
      </w:pPr>
      <w:r>
        <w:t>1.</w:t>
      </w:r>
      <w:r>
        <w:tab/>
      </w:r>
      <w:r w:rsidRPr="00A12E06">
        <w:t>To work on (edit/modify/debug) static library:</w:t>
      </w:r>
    </w:p>
    <w:p w14:paraId="7450E4B0" w14:textId="1DB6FDCB" w:rsidR="00A12E06" w:rsidRPr="006650D8" w:rsidRDefault="00A12E06" w:rsidP="00A839D7">
      <w:pPr>
        <w:pStyle w:val="MyCode"/>
      </w:pPr>
      <w:r>
        <w:tab/>
      </w:r>
      <w:r w:rsidRPr="006650D8">
        <w:t>npm run build:watch qbm</w:t>
      </w:r>
    </w:p>
    <w:p w14:paraId="10331A22" w14:textId="441B09D6" w:rsidR="00A12E06" w:rsidRPr="006650D8" w:rsidRDefault="00A12E06" w:rsidP="00A839D7">
      <w:pPr>
        <w:pStyle w:val="MyCode"/>
      </w:pPr>
      <w:r w:rsidRPr="006650D8">
        <w:tab/>
        <w:t>npm run build:watch qer</w:t>
      </w:r>
    </w:p>
    <w:p w14:paraId="5C552FE8" w14:textId="658A4205" w:rsidR="00A12E06" w:rsidRDefault="00A12E06" w:rsidP="00A839D7">
      <w:pPr>
        <w:pStyle w:val="MyCode"/>
      </w:pPr>
    </w:p>
    <w:p w14:paraId="0413A066" w14:textId="6039E0D4" w:rsidR="00A12E06" w:rsidRDefault="00A12E06" w:rsidP="00A839D7">
      <w:pPr>
        <w:pStyle w:val="MyCode"/>
      </w:pPr>
      <w:r>
        <w:t>2.</w:t>
      </w:r>
      <w:r>
        <w:tab/>
      </w:r>
      <w:r w:rsidRPr="00A12E06">
        <w:t>To work on (edit/modify/debug) dynamic library:</w:t>
      </w:r>
    </w:p>
    <w:p w14:paraId="2772FC62" w14:textId="25F9E273" w:rsidR="00A12E06" w:rsidRDefault="00A12E06" w:rsidP="00A839D7">
      <w:pPr>
        <w:pStyle w:val="MyCode"/>
      </w:pPr>
      <w:r>
        <w:tab/>
      </w:r>
      <w:r w:rsidRPr="006650D8">
        <w:t>npm run build:watch:dynamic tsb</w:t>
      </w:r>
      <w:r w:rsidRPr="00A12E06">
        <w:t xml:space="preserve"> </w:t>
      </w:r>
      <w:r>
        <w:t>(</w:t>
      </w:r>
      <w:r w:rsidRPr="00A12E06">
        <w:t>att</w:t>
      </w:r>
      <w:r>
        <w:t>, rmb, rms)</w:t>
      </w:r>
    </w:p>
    <w:p w14:paraId="7E712BDE" w14:textId="17E2D69F" w:rsidR="00A12E06" w:rsidRPr="006650D8" w:rsidRDefault="00A12E06" w:rsidP="00A839D7">
      <w:pPr>
        <w:pStyle w:val="MyCode"/>
      </w:pPr>
      <w:r>
        <w:tab/>
      </w:r>
      <w:r w:rsidRPr="006650D8">
        <w:t>npm run build:watch:dynamic sample-plugin</w:t>
      </w:r>
    </w:p>
    <w:p w14:paraId="74505CB0" w14:textId="08D07EAB" w:rsidR="00A12E06" w:rsidRDefault="00A12E06" w:rsidP="00A839D7">
      <w:pPr>
        <w:pStyle w:val="MyCode"/>
      </w:pPr>
    </w:p>
    <w:p w14:paraId="41980930" w14:textId="62D8826F" w:rsidR="00A12E06" w:rsidRDefault="00A12E06" w:rsidP="00A839D7">
      <w:pPr>
        <w:pStyle w:val="MyCode"/>
      </w:pPr>
      <w:r>
        <w:t>3.</w:t>
      </w:r>
      <w:r>
        <w:tab/>
      </w:r>
      <w:r w:rsidRPr="00A12E06">
        <w:t>To run Angular application</w:t>
      </w:r>
      <w:r>
        <w:t>:</w:t>
      </w:r>
    </w:p>
    <w:p w14:paraId="2710C740" w14:textId="42282732" w:rsidR="00A12E06" w:rsidRDefault="00A12E06" w:rsidP="00A839D7">
      <w:pPr>
        <w:pStyle w:val="MyCode"/>
      </w:pPr>
      <w:r>
        <w:tab/>
      </w:r>
      <w:r w:rsidRPr="006650D8">
        <w:t>npm run start qer-app-portal</w:t>
      </w:r>
      <w:r>
        <w:t xml:space="preserve"> (</w:t>
      </w:r>
      <w:r w:rsidRPr="00A12E06">
        <w:t>qer-app-pwdportal</w:t>
      </w:r>
      <w:r>
        <w:t>,…)</w:t>
      </w:r>
    </w:p>
    <w:p w14:paraId="19748853" w14:textId="2AF6BBB3" w:rsidR="00A12E06" w:rsidRDefault="00A12E06" w:rsidP="00A839D7">
      <w:pPr>
        <w:pStyle w:val="MyCode"/>
      </w:pPr>
    </w:p>
    <w:p w14:paraId="568B99EB" w14:textId="172FC575" w:rsidR="00A12E06" w:rsidRDefault="00A12E06" w:rsidP="00A839D7">
      <w:pPr>
        <w:pStyle w:val="MyCode"/>
      </w:pPr>
      <w:r>
        <w:t>4.</w:t>
      </w:r>
      <w:r>
        <w:tab/>
      </w:r>
      <w:r w:rsidRPr="00A12E06">
        <w:t>To Publish/Deploy to Server</w:t>
      </w:r>
      <w:r>
        <w:t>:</w:t>
      </w:r>
    </w:p>
    <w:p w14:paraId="62D878B0" w14:textId="77777777" w:rsidR="00192EA5" w:rsidRPr="00192EA5" w:rsidRDefault="00A12E06" w:rsidP="00A839D7">
      <w:pPr>
        <w:pStyle w:val="MyCode"/>
      </w:pPr>
      <w:r w:rsidRPr="00192EA5">
        <w:lastRenderedPageBreak/>
        <w:tab/>
        <w:t>a.</w:t>
      </w:r>
      <w:r w:rsidRPr="00192EA5">
        <w:tab/>
        <w:t xml:space="preserve">Static libraries don’t </w:t>
      </w:r>
      <w:r w:rsidR="006650D8" w:rsidRPr="00192EA5">
        <w:t xml:space="preserve">get deployed. Just build them: </w:t>
      </w:r>
    </w:p>
    <w:p w14:paraId="1EB6E69C" w14:textId="303D0B3A" w:rsidR="00A12E06" w:rsidRPr="00192EA5" w:rsidRDefault="00192EA5" w:rsidP="00A839D7">
      <w:pPr>
        <w:pStyle w:val="MyCode"/>
      </w:pPr>
      <w:r>
        <w:t xml:space="preserve">                </w:t>
      </w:r>
      <w:r w:rsidR="006650D8" w:rsidRPr="00192EA5">
        <w:t>npm run build qbm</w:t>
      </w:r>
    </w:p>
    <w:p w14:paraId="5059AC8E" w14:textId="295E5181" w:rsidR="006650D8" w:rsidRPr="00192EA5" w:rsidRDefault="006650D8" w:rsidP="00A839D7">
      <w:pPr>
        <w:pStyle w:val="MyCode"/>
      </w:pPr>
      <w:r w:rsidRPr="00192EA5">
        <w:tab/>
        <w:t>b.</w:t>
      </w:r>
      <w:r w:rsidRPr="00192EA5">
        <w:tab/>
        <w:t>Dynamic libraries</w:t>
      </w:r>
    </w:p>
    <w:p w14:paraId="22699D94" w14:textId="13785D14" w:rsidR="006650D8" w:rsidRDefault="006650D8" w:rsidP="00A839D7">
      <w:pPr>
        <w:pStyle w:val="MyCode"/>
      </w:pPr>
      <w:r w:rsidRPr="00192EA5">
        <w:tab/>
      </w:r>
      <w:r w:rsidRPr="00192EA5">
        <w:tab/>
      </w:r>
      <w:r w:rsidRPr="006650D8">
        <w:rPr>
          <w:b/>
          <w:bCs/>
        </w:rPr>
        <w:t>npm run build:lib tsb</w:t>
      </w:r>
      <w:r>
        <w:t xml:space="preserve"> (sample-plugin, …)</w:t>
      </w:r>
    </w:p>
    <w:p w14:paraId="670D047C" w14:textId="34D8A226" w:rsidR="006650D8" w:rsidRPr="00A12E06" w:rsidRDefault="006650D8" w:rsidP="008F328F">
      <w:pPr>
        <w:pStyle w:val="BodyCopy"/>
      </w:pPr>
      <w:r>
        <w:tab/>
      </w:r>
      <w:r>
        <w:tab/>
      </w:r>
    </w:p>
    <w:p w14:paraId="7F50A3A5" w14:textId="2FEC9D9C" w:rsidR="00DC14BF" w:rsidRDefault="00DE79C2" w:rsidP="00DC14BF">
      <w:pPr>
        <w:pStyle w:val="Heading3noindent"/>
      </w:pPr>
      <w:bookmarkStart w:id="72" w:name="_Toc128725214"/>
      <w:r>
        <w:t xml:space="preserve">1. </w:t>
      </w:r>
      <w:r w:rsidR="00DC14BF">
        <w:t>Add column 1</w:t>
      </w:r>
      <w:bookmarkStart w:id="73" w:name="AddColumn1"/>
      <w:bookmarkEnd w:id="71"/>
      <w:r w:rsidR="008C36B8">
        <w:t xml:space="preserve"> – System Entitlements </w:t>
      </w:r>
      <w:r w:rsidR="00EC0DF3">
        <w:t>Membership</w:t>
      </w:r>
      <w:bookmarkEnd w:id="72"/>
    </w:p>
    <w:p w14:paraId="74E2985B" w14:textId="1B65F942" w:rsidR="00C51FFA" w:rsidRDefault="00C51FFA" w:rsidP="00C51FFA">
      <w:pPr>
        <w:pStyle w:val="Heading4noindent"/>
      </w:pPr>
      <w:bookmarkStart w:id="74" w:name="_Toc128725215"/>
      <w:bookmarkEnd w:id="73"/>
      <w:r>
        <w:t>Find module to work on</w:t>
      </w:r>
      <w:bookmarkEnd w:id="74"/>
    </w:p>
    <w:p w14:paraId="44265D1D" w14:textId="08DAE8C4" w:rsidR="00D963F2" w:rsidRDefault="00D963F2" w:rsidP="008F328F">
      <w:pPr>
        <w:pStyle w:val="BodyCopy"/>
      </w:pPr>
      <w:r>
        <w:t>Need to add a column which shows what system the entitlement comes from.</w:t>
      </w:r>
    </w:p>
    <w:p w14:paraId="51205685" w14:textId="799BC129" w:rsidR="009F24F6" w:rsidRDefault="009F24F6" w:rsidP="008F328F">
      <w:pPr>
        <w:pStyle w:val="BodyCopy"/>
      </w:pPr>
      <w:r>
        <w:t xml:space="preserve">To get to this page select a direct report of logged in user, select “Membership” </w:t>
      </w:r>
      <w:r w:rsidR="00C00AC6">
        <w:t>tab,</w:t>
      </w:r>
      <w:r>
        <w:t xml:space="preserve"> and select a “System entitlements” menu.</w:t>
      </w:r>
    </w:p>
    <w:p w14:paraId="4E1A53BE" w14:textId="77777777" w:rsidR="00C51FFA" w:rsidRDefault="00C51FFA" w:rsidP="008F328F">
      <w:pPr>
        <w:pStyle w:val="BodyCopy"/>
      </w:pPr>
    </w:p>
    <w:p w14:paraId="1FB4A7C4" w14:textId="1B5492A6" w:rsidR="00D963F2" w:rsidRDefault="00D963F2" w:rsidP="008F328F">
      <w:pPr>
        <w:pStyle w:val="BodyCopy"/>
      </w:pPr>
      <w:r>
        <w:rPr>
          <w:noProof/>
        </w:rPr>
        <w:drawing>
          <wp:inline distT="0" distB="0" distL="0" distR="0" wp14:anchorId="10B84219" wp14:editId="7D528CB5">
            <wp:extent cx="5702300" cy="2092671"/>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10536" cy="2095693"/>
                    </a:xfrm>
                    <a:prstGeom prst="rect">
                      <a:avLst/>
                    </a:prstGeom>
                  </pic:spPr>
                </pic:pic>
              </a:graphicData>
            </a:graphic>
          </wp:inline>
        </w:drawing>
      </w:r>
    </w:p>
    <w:p w14:paraId="168AB888" w14:textId="7C66E7EA" w:rsidR="00D963F2" w:rsidRDefault="00D963F2" w:rsidP="008F328F">
      <w:pPr>
        <w:pStyle w:val="BodyCopy"/>
      </w:pPr>
    </w:p>
    <w:p w14:paraId="12DBFC5D" w14:textId="6B055C0E" w:rsidR="00D963F2" w:rsidRDefault="00D963F2" w:rsidP="008F328F">
      <w:pPr>
        <w:pStyle w:val="BodyCopy"/>
      </w:pPr>
      <w:r>
        <w:t>1.</w:t>
      </w:r>
      <w:r>
        <w:tab/>
        <w:t>Right click on the name, click “Inspect” on the pop-up menu.</w:t>
      </w:r>
    </w:p>
    <w:p w14:paraId="47A96E83" w14:textId="4E95EB32" w:rsidR="00D963F2" w:rsidRDefault="00D963F2" w:rsidP="008F328F">
      <w:pPr>
        <w:pStyle w:val="BodyCopy"/>
      </w:pPr>
      <w:r>
        <w:tab/>
        <w:t>Find “identifiable” identifier above the inspect point.</w:t>
      </w:r>
    </w:p>
    <w:p w14:paraId="49B37031" w14:textId="18CE1516" w:rsidR="00D963F2" w:rsidRDefault="00D963F2" w:rsidP="008F328F">
      <w:pPr>
        <w:pStyle w:val="BodyCopy"/>
      </w:pPr>
    </w:p>
    <w:p w14:paraId="350B9CF3" w14:textId="0878505C" w:rsidR="00D963F2" w:rsidRDefault="00D963F2" w:rsidP="008F328F">
      <w:pPr>
        <w:pStyle w:val="BodyCopy"/>
      </w:pPr>
      <w:r>
        <w:tab/>
      </w:r>
      <w:r>
        <w:rPr>
          <w:noProof/>
        </w:rPr>
        <w:drawing>
          <wp:inline distT="0" distB="0" distL="0" distR="0" wp14:anchorId="612CB534" wp14:editId="4B94045D">
            <wp:extent cx="2552700" cy="2111213"/>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61289" cy="2118317"/>
                    </a:xfrm>
                    <a:prstGeom prst="rect">
                      <a:avLst/>
                    </a:prstGeom>
                  </pic:spPr>
                </pic:pic>
              </a:graphicData>
            </a:graphic>
          </wp:inline>
        </w:drawing>
      </w:r>
    </w:p>
    <w:p w14:paraId="0AAF9478" w14:textId="388BD8D1" w:rsidR="00D963F2" w:rsidRDefault="00D963F2" w:rsidP="008F328F">
      <w:pPr>
        <w:pStyle w:val="BodyCopy"/>
      </w:pPr>
    </w:p>
    <w:p w14:paraId="6809935A" w14:textId="124C82D9" w:rsidR="00D963F2" w:rsidRDefault="00D963F2" w:rsidP="008F328F">
      <w:pPr>
        <w:pStyle w:val="BodyCopy"/>
      </w:pPr>
      <w:r>
        <w:t>2.</w:t>
      </w:r>
      <w:r>
        <w:tab/>
      </w:r>
      <w:r w:rsidR="00C51FFA">
        <w:t xml:space="preserve">Paste the name from #1 into the search in VS Code. </w:t>
      </w:r>
    </w:p>
    <w:p w14:paraId="1C446965" w14:textId="057E41C2" w:rsidR="00C51FFA" w:rsidRDefault="00C51FFA" w:rsidP="008F328F">
      <w:pPr>
        <w:pStyle w:val="BodyCopy"/>
      </w:pPr>
      <w:r>
        <w:tab/>
        <w:t>See the results. There might be multiple results.</w:t>
      </w:r>
    </w:p>
    <w:p w14:paraId="62E78133" w14:textId="25536A5A" w:rsidR="006D771A" w:rsidRDefault="006D771A" w:rsidP="008F328F">
      <w:pPr>
        <w:pStyle w:val="BodyCopy"/>
      </w:pPr>
    </w:p>
    <w:p w14:paraId="0C23C222" w14:textId="1BE775C2" w:rsidR="00C51FFA" w:rsidRDefault="00C51FFA" w:rsidP="008F328F">
      <w:pPr>
        <w:pStyle w:val="BodyCopy"/>
      </w:pPr>
      <w:r>
        <w:lastRenderedPageBreak/>
        <w:tab/>
      </w:r>
      <w:r>
        <w:rPr>
          <w:noProof/>
        </w:rPr>
        <w:drawing>
          <wp:inline distT="0" distB="0" distL="0" distR="0" wp14:anchorId="15403132" wp14:editId="07F9F98E">
            <wp:extent cx="3702050" cy="1826508"/>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22228" cy="1836463"/>
                    </a:xfrm>
                    <a:prstGeom prst="rect">
                      <a:avLst/>
                    </a:prstGeom>
                  </pic:spPr>
                </pic:pic>
              </a:graphicData>
            </a:graphic>
          </wp:inline>
        </w:drawing>
      </w:r>
    </w:p>
    <w:p w14:paraId="199D5DA9" w14:textId="622650B4" w:rsidR="00C51FFA" w:rsidRDefault="00C51FFA" w:rsidP="008F328F">
      <w:pPr>
        <w:pStyle w:val="BodyCopy"/>
      </w:pPr>
    </w:p>
    <w:p w14:paraId="72F3058B" w14:textId="2765353D" w:rsidR="00C51FFA" w:rsidRDefault="00C51FFA" w:rsidP="008F328F">
      <w:pPr>
        <w:pStyle w:val="BodyCopy"/>
      </w:pPr>
      <w:r>
        <w:t>3.</w:t>
      </w:r>
      <w:r>
        <w:tab/>
        <w:t>Double click on the result. Corresponding .html file opens up.</w:t>
      </w:r>
    </w:p>
    <w:p w14:paraId="70B82539" w14:textId="03F38C2A" w:rsidR="00C51FFA" w:rsidRDefault="00C51FFA" w:rsidP="008F328F">
      <w:pPr>
        <w:pStyle w:val="BodyCopy"/>
      </w:pPr>
      <w:r>
        <w:tab/>
        <w:t>Click on the “Explorer” tab in VS Code.</w:t>
      </w:r>
    </w:p>
    <w:p w14:paraId="3154D291" w14:textId="0841D2F5" w:rsidR="00C51FFA" w:rsidRDefault="00C51FFA" w:rsidP="008F328F">
      <w:pPr>
        <w:pStyle w:val="BodyCopy"/>
      </w:pPr>
      <w:r>
        <w:tab/>
        <w:t>Project tree opens with selected html file highlighted.</w:t>
      </w:r>
    </w:p>
    <w:p w14:paraId="05EDC2C8" w14:textId="68065D99" w:rsidR="00C51FFA" w:rsidRDefault="00C51FFA" w:rsidP="008F328F">
      <w:pPr>
        <w:pStyle w:val="BodyCopy"/>
      </w:pPr>
      <w:r>
        <w:tab/>
        <w:t>Select .ts file (component) with the same name as html file.</w:t>
      </w:r>
    </w:p>
    <w:p w14:paraId="5741A51A" w14:textId="0C67AD37" w:rsidR="00C51FFA" w:rsidRDefault="00C51FFA" w:rsidP="008F328F">
      <w:pPr>
        <w:pStyle w:val="BodyCopy"/>
      </w:pPr>
    </w:p>
    <w:p w14:paraId="006CD77F" w14:textId="33C5BA6C" w:rsidR="00C51FFA" w:rsidRDefault="00C51FFA" w:rsidP="008F328F">
      <w:pPr>
        <w:pStyle w:val="BodyCopy"/>
      </w:pPr>
      <w:r>
        <w:tab/>
      </w:r>
      <w:r>
        <w:rPr>
          <w:noProof/>
        </w:rPr>
        <w:drawing>
          <wp:inline distT="0" distB="0" distL="0" distR="0" wp14:anchorId="39D1531C" wp14:editId="219A33E6">
            <wp:extent cx="2336800" cy="4207478"/>
            <wp:effectExtent l="0" t="0" r="635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44504" cy="4221349"/>
                    </a:xfrm>
                    <a:prstGeom prst="rect">
                      <a:avLst/>
                    </a:prstGeom>
                  </pic:spPr>
                </pic:pic>
              </a:graphicData>
            </a:graphic>
          </wp:inline>
        </w:drawing>
      </w:r>
    </w:p>
    <w:p w14:paraId="438DA018" w14:textId="304CEBEF" w:rsidR="00C51FFA" w:rsidRDefault="00C51FFA" w:rsidP="008F328F">
      <w:pPr>
        <w:pStyle w:val="BodyCopy"/>
      </w:pPr>
    </w:p>
    <w:p w14:paraId="1203FC54" w14:textId="5AD47280" w:rsidR="00C51FFA" w:rsidRDefault="00C51FFA" w:rsidP="008F328F">
      <w:pPr>
        <w:pStyle w:val="BodyCopy"/>
      </w:pPr>
      <w:r>
        <w:t>4.</w:t>
      </w:r>
      <w:r>
        <w:tab/>
        <w:t>See what module selected html file belongs to.</w:t>
      </w:r>
    </w:p>
    <w:p w14:paraId="0F824358" w14:textId="6A14CF59" w:rsidR="00B0228A" w:rsidRDefault="00C51FFA" w:rsidP="008F328F">
      <w:pPr>
        <w:pStyle w:val="BodyCopy"/>
      </w:pPr>
      <w:r>
        <w:tab/>
        <w:t>In our case it is “</w:t>
      </w:r>
      <w:r w:rsidR="00B0228A">
        <w:t>qer”.</w:t>
      </w:r>
    </w:p>
    <w:p w14:paraId="3B63808B" w14:textId="7C871EE0" w:rsidR="00B0228A" w:rsidRDefault="00B0228A" w:rsidP="00B0228A">
      <w:pPr>
        <w:pStyle w:val="Heading4noindent"/>
      </w:pPr>
      <w:bookmarkStart w:id="75" w:name="_Toc128725216"/>
      <w:r>
        <w:lastRenderedPageBreak/>
        <w:t>Start debugging</w:t>
      </w:r>
      <w:bookmarkEnd w:id="75"/>
    </w:p>
    <w:p w14:paraId="1C073014" w14:textId="18E4875D" w:rsidR="00B0228A" w:rsidRPr="00707D25" w:rsidRDefault="00245F23" w:rsidP="008F328F">
      <w:pPr>
        <w:pStyle w:val="BodyCopy"/>
        <w:rPr>
          <w:rStyle w:val="MyCodeChar"/>
        </w:rPr>
      </w:pPr>
      <w:r>
        <w:t>1</w:t>
      </w:r>
      <w:r w:rsidR="00B0228A">
        <w:t>.</w:t>
      </w:r>
      <w:r w:rsidR="00B0228A">
        <w:tab/>
        <w:t xml:space="preserve">In VS Code open a terminal and run command: </w:t>
      </w:r>
      <w:r w:rsidR="00B0228A" w:rsidRPr="00707D25">
        <w:rPr>
          <w:rStyle w:val="MyCodeChar"/>
        </w:rPr>
        <w:t>npm run build:watch qer</w:t>
      </w:r>
    </w:p>
    <w:p w14:paraId="0F9C3E80" w14:textId="61FB2EE9" w:rsidR="00B0228A" w:rsidRDefault="00B0228A" w:rsidP="008F328F">
      <w:pPr>
        <w:pStyle w:val="BodyCopy"/>
      </w:pPr>
      <w:r>
        <w:tab/>
        <w:t>Wait until compiles with no errors.</w:t>
      </w:r>
    </w:p>
    <w:p w14:paraId="7C437B01" w14:textId="43D2D7D0" w:rsidR="00B0228A" w:rsidRDefault="00B0228A" w:rsidP="008F328F">
      <w:pPr>
        <w:pStyle w:val="BodyCopy"/>
      </w:pPr>
    </w:p>
    <w:p w14:paraId="0AAE298C" w14:textId="68152E3F" w:rsidR="00B0228A" w:rsidRDefault="00B0228A" w:rsidP="008F328F">
      <w:pPr>
        <w:pStyle w:val="BodyCopy"/>
      </w:pPr>
      <w:r>
        <w:tab/>
      </w:r>
      <w:r>
        <w:rPr>
          <w:noProof/>
        </w:rPr>
        <w:drawing>
          <wp:inline distT="0" distB="0" distL="0" distR="0" wp14:anchorId="62F01D6A" wp14:editId="4833035F">
            <wp:extent cx="4777553" cy="1873250"/>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80713" cy="1874489"/>
                    </a:xfrm>
                    <a:prstGeom prst="rect">
                      <a:avLst/>
                    </a:prstGeom>
                  </pic:spPr>
                </pic:pic>
              </a:graphicData>
            </a:graphic>
          </wp:inline>
        </w:drawing>
      </w:r>
    </w:p>
    <w:p w14:paraId="0F9C25D2" w14:textId="583C2C33" w:rsidR="00B0228A" w:rsidRDefault="00B0228A" w:rsidP="008F328F">
      <w:pPr>
        <w:pStyle w:val="BodyCopy"/>
      </w:pPr>
    </w:p>
    <w:p w14:paraId="688D447A" w14:textId="67030FFF" w:rsidR="00AB504C" w:rsidRDefault="00245F23" w:rsidP="008F328F">
      <w:pPr>
        <w:pStyle w:val="BodyCopy"/>
      </w:pPr>
      <w:r>
        <w:t>2</w:t>
      </w:r>
      <w:r w:rsidR="00B0228A">
        <w:t>.</w:t>
      </w:r>
      <w:r w:rsidR="00B0228A">
        <w:tab/>
      </w:r>
      <w:r w:rsidR="00AB504C">
        <w:t xml:space="preserve">Open another terminal and run command: </w:t>
      </w:r>
      <w:r w:rsidR="00AB504C" w:rsidRPr="00707D25">
        <w:rPr>
          <w:rStyle w:val="MyCodeChar"/>
        </w:rPr>
        <w:t>npm run build:watch:dynamic tsb</w:t>
      </w:r>
    </w:p>
    <w:p w14:paraId="37387EC5" w14:textId="77777777" w:rsidR="00AB504C" w:rsidRDefault="00AB504C" w:rsidP="008F328F">
      <w:pPr>
        <w:pStyle w:val="BodyCopy"/>
      </w:pPr>
    </w:p>
    <w:p w14:paraId="177897E4" w14:textId="69C1603C" w:rsidR="00B0228A" w:rsidRPr="00707D25" w:rsidRDefault="00245F23" w:rsidP="008F328F">
      <w:pPr>
        <w:pStyle w:val="BodyCopy"/>
        <w:rPr>
          <w:rStyle w:val="MyCodeChar"/>
        </w:rPr>
      </w:pPr>
      <w:r>
        <w:t>3</w:t>
      </w:r>
      <w:r w:rsidR="00AB504C">
        <w:t>.</w:t>
      </w:r>
      <w:r w:rsidR="00AB504C">
        <w:tab/>
      </w:r>
      <w:r w:rsidR="00B0228A">
        <w:t xml:space="preserve">Open another terminal and run command: </w:t>
      </w:r>
      <w:r w:rsidR="00B0228A" w:rsidRPr="00707D25">
        <w:rPr>
          <w:rStyle w:val="MyCodeChar"/>
        </w:rPr>
        <w:t>npm run start qer-app-portal</w:t>
      </w:r>
    </w:p>
    <w:p w14:paraId="2F531EA9" w14:textId="743BE644" w:rsidR="00AB504C" w:rsidRPr="00707D25" w:rsidRDefault="00AB504C" w:rsidP="008F328F">
      <w:pPr>
        <w:pStyle w:val="BodyCopy"/>
        <w:rPr>
          <w:rStyle w:val="MyCodeChar"/>
        </w:rPr>
      </w:pPr>
    </w:p>
    <w:p w14:paraId="18577DF4" w14:textId="1F87194D" w:rsidR="00B0228A" w:rsidRDefault="00245F23" w:rsidP="008F328F">
      <w:pPr>
        <w:pStyle w:val="BodyCopy"/>
      </w:pPr>
      <w:r>
        <w:t>4</w:t>
      </w:r>
      <w:r w:rsidR="00B0228A">
        <w:t>.</w:t>
      </w:r>
      <w:r w:rsidR="00B0228A">
        <w:tab/>
        <w:t xml:space="preserve">Set a breakpoint </w:t>
      </w:r>
      <w:r w:rsidR="009F24F6">
        <w:t xml:space="preserve">in file </w:t>
      </w:r>
      <w:r w:rsidR="009F24F6" w:rsidRPr="00707D25">
        <w:rPr>
          <w:rStyle w:val="MyCodeChar"/>
        </w:rPr>
        <w:t xml:space="preserve">identity-role-memberships.component.ts </w:t>
      </w:r>
      <w:r w:rsidR="009F24F6">
        <w:t>function getData()</w:t>
      </w:r>
    </w:p>
    <w:p w14:paraId="41AE9481" w14:textId="752EDD77" w:rsidR="009F24F6" w:rsidRDefault="009F24F6" w:rsidP="008F328F">
      <w:pPr>
        <w:pStyle w:val="BodyCopy"/>
      </w:pPr>
      <w:r>
        <w:tab/>
        <w:t>To see what kind of data we get from Api Server.</w:t>
      </w:r>
    </w:p>
    <w:p w14:paraId="20ECB9DE" w14:textId="033A443C" w:rsidR="009F24F6" w:rsidRDefault="009F24F6" w:rsidP="008F328F">
      <w:pPr>
        <w:pStyle w:val="BodyCopy"/>
      </w:pPr>
    </w:p>
    <w:p w14:paraId="6D586C8A" w14:textId="2E0BE71E" w:rsidR="009F24F6" w:rsidRDefault="009F24F6" w:rsidP="008F328F">
      <w:pPr>
        <w:pStyle w:val="BodyCopy"/>
      </w:pPr>
      <w:r>
        <w:tab/>
      </w:r>
      <w:r>
        <w:rPr>
          <w:noProof/>
        </w:rPr>
        <w:drawing>
          <wp:inline distT="0" distB="0" distL="0" distR="0" wp14:anchorId="14ED09E8" wp14:editId="7D6886E4">
            <wp:extent cx="4152900" cy="212088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62315" cy="2125690"/>
                    </a:xfrm>
                    <a:prstGeom prst="rect">
                      <a:avLst/>
                    </a:prstGeom>
                  </pic:spPr>
                </pic:pic>
              </a:graphicData>
            </a:graphic>
          </wp:inline>
        </w:drawing>
      </w:r>
    </w:p>
    <w:p w14:paraId="19AE4158" w14:textId="6EDFBB30" w:rsidR="009F24F6" w:rsidRDefault="009F24F6" w:rsidP="008F328F">
      <w:pPr>
        <w:pStyle w:val="BodyCopy"/>
      </w:pPr>
    </w:p>
    <w:p w14:paraId="181D19F9" w14:textId="31091CE2" w:rsidR="009F24F6" w:rsidRDefault="00245F23" w:rsidP="008F328F">
      <w:pPr>
        <w:pStyle w:val="BodyCopy"/>
      </w:pPr>
      <w:r>
        <w:t>5</w:t>
      </w:r>
      <w:r w:rsidR="009F24F6">
        <w:t xml:space="preserve">. </w:t>
      </w:r>
      <w:r w:rsidR="009F24F6">
        <w:tab/>
        <w:t xml:space="preserve">Start debugging as in </w:t>
      </w:r>
      <w:hyperlink w:anchor="StartDebugging" w:history="1">
        <w:r w:rsidR="009F24F6" w:rsidRPr="009F24F6">
          <w:rPr>
            <w:rStyle w:val="Hyperlink"/>
          </w:rPr>
          <w:t>StartDebugging</w:t>
        </w:r>
      </w:hyperlink>
      <w:r w:rsidR="009F24F6">
        <w:t>.</w:t>
      </w:r>
    </w:p>
    <w:p w14:paraId="3CA2581C" w14:textId="5D3E0184" w:rsidR="009F24F6" w:rsidRDefault="009F24F6" w:rsidP="008F328F">
      <w:pPr>
        <w:pStyle w:val="BodyCopy"/>
      </w:pPr>
      <w:r>
        <w:tab/>
        <w:t>Navigate to the page. Code will stop at the breakpoint.</w:t>
      </w:r>
    </w:p>
    <w:p w14:paraId="2ECD0CCE" w14:textId="0B710B3D" w:rsidR="009F24F6" w:rsidRDefault="009F24F6" w:rsidP="008F328F">
      <w:pPr>
        <w:pStyle w:val="BodyCopy"/>
      </w:pPr>
    </w:p>
    <w:p w14:paraId="0AC8D2D1" w14:textId="2BD1C367" w:rsidR="009F24F6" w:rsidRDefault="00245F23" w:rsidP="008F328F">
      <w:pPr>
        <w:pStyle w:val="BodyCopy"/>
      </w:pPr>
      <w:r>
        <w:t>6</w:t>
      </w:r>
      <w:r w:rsidR="009F24F6">
        <w:t xml:space="preserve">. </w:t>
      </w:r>
      <w:r w:rsidR="009F24F6">
        <w:tab/>
      </w:r>
      <w:r w:rsidR="00AB504C">
        <w:t>Press F10 to step over next function to retrieve data from Api Server</w:t>
      </w:r>
    </w:p>
    <w:p w14:paraId="41997FA7" w14:textId="1A1D8EBE" w:rsidR="00AB504C" w:rsidRDefault="00AB504C" w:rsidP="008F328F">
      <w:pPr>
        <w:pStyle w:val="BodyCopy"/>
      </w:pPr>
      <w:r>
        <w:tab/>
        <w:t>In Variables window see “dataSource -&gt; Data -&gt; 0”</w:t>
      </w:r>
    </w:p>
    <w:p w14:paraId="7AF9D740" w14:textId="5148DAF6" w:rsidR="00AB504C" w:rsidRDefault="00AB504C" w:rsidP="008F328F">
      <w:pPr>
        <w:pStyle w:val="BodyCopy"/>
      </w:pPr>
      <w:r>
        <w:t xml:space="preserve">There is a list of columns below it. Turns out column “UID_UNSRoot” is </w:t>
      </w:r>
      <w:r>
        <w:tab/>
        <w:t>already present. That is what we want to display. It points to the origin of the System entitlement.</w:t>
      </w:r>
    </w:p>
    <w:p w14:paraId="76E6DF84" w14:textId="783A13C7" w:rsidR="00AB504C" w:rsidRPr="00707D25" w:rsidRDefault="00AB504C" w:rsidP="00A839D7">
      <w:pPr>
        <w:pStyle w:val="MyCode"/>
      </w:pPr>
      <w:r w:rsidRPr="00707D25">
        <w:lastRenderedPageBreak/>
        <w:t xml:space="preserve">I assume here that this column will bring a display value of the UNSRoot, not the actual </w:t>
      </w:r>
      <w:r w:rsidR="00B41D04" w:rsidRPr="00707D25">
        <w:t>ID</w:t>
      </w:r>
      <w:r w:rsidR="00B72A6D">
        <w:t xml:space="preserve"> when displayed in the table.</w:t>
      </w:r>
    </w:p>
    <w:p w14:paraId="007B94F2" w14:textId="77777777" w:rsidR="00B41D04" w:rsidRDefault="00B41D04" w:rsidP="00B41D04">
      <w:pPr>
        <w:ind w:left="720"/>
      </w:pPr>
    </w:p>
    <w:p w14:paraId="38A15425" w14:textId="63E00F11" w:rsidR="00B41D04" w:rsidRDefault="00245F23" w:rsidP="00B41D04">
      <w:pPr>
        <w:ind w:left="720"/>
      </w:pPr>
      <w:r>
        <w:t>7</w:t>
      </w:r>
      <w:r w:rsidR="00B41D04">
        <w:t>.</w:t>
      </w:r>
      <w:r w:rsidR="00B41D04">
        <w:tab/>
        <w:t>Stop debugging by either closing the browser or clicking on Stop (Shift+F5)</w:t>
      </w:r>
    </w:p>
    <w:p w14:paraId="5308A5ED" w14:textId="5488E6AA" w:rsidR="00B41D04" w:rsidRDefault="00B41D04" w:rsidP="00B41D04">
      <w:pPr>
        <w:ind w:left="720"/>
      </w:pPr>
      <w:r>
        <w:tab/>
      </w:r>
      <w:r>
        <w:rPr>
          <w:noProof/>
        </w:rPr>
        <w:drawing>
          <wp:inline distT="0" distB="0" distL="0" distR="0" wp14:anchorId="5886FD5E" wp14:editId="129BAB75">
            <wp:extent cx="2222500" cy="640490"/>
            <wp:effectExtent l="0" t="0" r="635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31823" cy="643177"/>
                    </a:xfrm>
                    <a:prstGeom prst="rect">
                      <a:avLst/>
                    </a:prstGeom>
                  </pic:spPr>
                </pic:pic>
              </a:graphicData>
            </a:graphic>
          </wp:inline>
        </w:drawing>
      </w:r>
    </w:p>
    <w:p w14:paraId="2305FC80" w14:textId="635C0268" w:rsidR="00FA56FB" w:rsidRDefault="00FA56FB" w:rsidP="00FA56FB">
      <w:pPr>
        <w:pStyle w:val="Heading4noindent"/>
      </w:pPr>
      <w:bookmarkStart w:id="76" w:name="_Toc128725217"/>
      <w:r>
        <w:t>Modify</w:t>
      </w:r>
      <w:bookmarkEnd w:id="76"/>
    </w:p>
    <w:p w14:paraId="5E165946" w14:textId="77777777" w:rsidR="007A6AE7" w:rsidRDefault="007A6AE7" w:rsidP="008F328F">
      <w:pPr>
        <w:pStyle w:val="BodyCopy"/>
      </w:pPr>
    </w:p>
    <w:p w14:paraId="5BD5432B" w14:textId="4FBB9989" w:rsidR="00FA56FB" w:rsidRDefault="007A6AE7" w:rsidP="008F328F">
      <w:pPr>
        <w:pStyle w:val="BodyCopy"/>
      </w:pPr>
      <w:r>
        <w:t xml:space="preserve">To display data in </w:t>
      </w:r>
      <w:r w:rsidRPr="00707D25">
        <w:rPr>
          <w:rStyle w:val="MyCodeChar"/>
        </w:rPr>
        <w:t xml:space="preserve">imx-membership-table (see .html file) </w:t>
      </w:r>
      <w:r>
        <w:t>we need to pass the following information to it:</w:t>
      </w:r>
    </w:p>
    <w:p w14:paraId="6AFE0CDC" w14:textId="6D003FF2" w:rsidR="007A6AE7" w:rsidRPr="00707D25" w:rsidRDefault="007A6AE7" w:rsidP="00A839D7">
      <w:pPr>
        <w:pStyle w:val="MyCode"/>
      </w:pPr>
      <w:r w:rsidRPr="00707D25">
        <w:t>displayedColumns - Array of columns to display (To limit which data columns, returned from ApiServer, will be displayed)</w:t>
      </w:r>
    </w:p>
    <w:p w14:paraId="4970B7ED" w14:textId="1304BC16" w:rsidR="007A6AE7" w:rsidRPr="00707D25" w:rsidRDefault="007A6AE7" w:rsidP="00A839D7">
      <w:pPr>
        <w:pStyle w:val="MyCode"/>
      </w:pPr>
      <w:r w:rsidRPr="00707D25">
        <w:t>dataSource – Data to be displayed</w:t>
      </w:r>
    </w:p>
    <w:p w14:paraId="737EB970" w14:textId="0DC6DE0D" w:rsidR="007A6AE7" w:rsidRPr="00707D25" w:rsidRDefault="007A6AE7" w:rsidP="00A839D7">
      <w:pPr>
        <w:pStyle w:val="MyCode"/>
      </w:pPr>
      <w:r w:rsidRPr="00707D25">
        <w:t>entitySchema – description of all columns related to the data. (Retrieved from ApiServer)</w:t>
      </w:r>
    </w:p>
    <w:p w14:paraId="40F31DF7" w14:textId="1E80D1B7" w:rsidR="007A6AE7" w:rsidRPr="00707D25" w:rsidRDefault="007A6AE7" w:rsidP="00A839D7">
      <w:pPr>
        <w:pStyle w:val="MyCode"/>
      </w:pPr>
      <w:r w:rsidRPr="00707D25">
        <w:t>navigationState</w:t>
      </w:r>
    </w:p>
    <w:p w14:paraId="3856B36F" w14:textId="77777777" w:rsidR="007A6AE7" w:rsidRPr="007A6AE7" w:rsidRDefault="007A6AE7" w:rsidP="007A6AE7"/>
    <w:p w14:paraId="11EF0F45" w14:textId="43B652DC" w:rsidR="00B41D04" w:rsidRDefault="00245F23" w:rsidP="00B41D04">
      <w:pPr>
        <w:ind w:left="720"/>
      </w:pPr>
      <w:r>
        <w:t>1</w:t>
      </w:r>
      <w:r w:rsidR="00B41D04">
        <w:t xml:space="preserve">. </w:t>
      </w:r>
      <w:r w:rsidR="00B41D04">
        <w:tab/>
        <w:t xml:space="preserve">Add </w:t>
      </w:r>
      <w:r w:rsidR="00FA56FB">
        <w:t xml:space="preserve">an additional “Display column” to tell a display component to display an </w:t>
      </w:r>
      <w:r w:rsidR="00FA56FB">
        <w:tab/>
        <w:t>extra column.</w:t>
      </w:r>
    </w:p>
    <w:p w14:paraId="10617FE4" w14:textId="00ED4A46" w:rsidR="00FA56FB" w:rsidRDefault="00FA56FB" w:rsidP="00B41D04">
      <w:pPr>
        <w:ind w:left="720"/>
      </w:pPr>
      <w:r>
        <w:tab/>
        <w:t xml:space="preserve">In </w:t>
      </w:r>
      <w:r w:rsidRPr="00707D25">
        <w:rPr>
          <w:rStyle w:val="MyCodeChar"/>
        </w:rPr>
        <w:t>identity-role-memberships.component.ts</w:t>
      </w:r>
      <w:r>
        <w:t xml:space="preserve"> in the constructor under </w:t>
      </w:r>
      <w:r>
        <w:tab/>
      </w:r>
      <w:r w:rsidRPr="00707D25">
        <w:rPr>
          <w:rStyle w:val="MyCodeChar"/>
        </w:rPr>
        <w:t>this.displayColumns</w:t>
      </w:r>
      <w:r>
        <w:t xml:space="preserve"> array add </w:t>
      </w:r>
      <w:r w:rsidRPr="00EC2B41">
        <w:rPr>
          <w:b/>
          <w:bCs/>
        </w:rPr>
        <w:t>first</w:t>
      </w:r>
      <w:r>
        <w:t xml:space="preserve"> element: </w:t>
      </w:r>
      <w:r>
        <w:br/>
      </w:r>
      <w:r>
        <w:tab/>
      </w:r>
    </w:p>
    <w:p w14:paraId="2A471561" w14:textId="01E3A765" w:rsidR="00FA56FB" w:rsidRDefault="00FA56FB" w:rsidP="00A839D7">
      <w:pPr>
        <w:pStyle w:val="MyCode"/>
      </w:pPr>
      <w:r w:rsidRPr="00707D25">
        <w:t>{ ColumnName: "UID_UNSRoot", Display: "Target System", IsReadOnly: true, Type: ValType.String },</w:t>
      </w:r>
    </w:p>
    <w:p w14:paraId="159980A5" w14:textId="474677B8" w:rsidR="00EC2B41" w:rsidRDefault="00EC2B41" w:rsidP="00EC2B41">
      <w:r>
        <w:tab/>
      </w:r>
      <w:r>
        <w:tab/>
        <w:t>OR</w:t>
      </w:r>
    </w:p>
    <w:p w14:paraId="756B9AA4" w14:textId="3298A723" w:rsidR="00EC2B41" w:rsidRPr="00EC2B41" w:rsidRDefault="00EC2B41" w:rsidP="00A839D7">
      <w:pPr>
        <w:pStyle w:val="MyCode"/>
      </w:pPr>
      <w:r w:rsidRPr="00EC2B41">
        <w:t>this.entitySchema.Columns.UID_UNSRoot,</w:t>
      </w:r>
    </w:p>
    <w:p w14:paraId="31BA0A53" w14:textId="4A8D63AA" w:rsidR="00FA56FB" w:rsidRDefault="00FA56FB" w:rsidP="00FA56FB"/>
    <w:p w14:paraId="2D354D85" w14:textId="15C5A169" w:rsidR="00EC2B41" w:rsidRDefault="00EC2B41" w:rsidP="00FA56FB">
      <w:r>
        <w:tab/>
      </w:r>
      <w:r>
        <w:tab/>
      </w:r>
      <w:r>
        <w:rPr>
          <w:noProof/>
        </w:rPr>
        <w:drawing>
          <wp:inline distT="0" distB="0" distL="0" distR="0" wp14:anchorId="59CDF443" wp14:editId="4D27547C">
            <wp:extent cx="4044950" cy="1244129"/>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57469" cy="1247980"/>
                    </a:xfrm>
                    <a:prstGeom prst="rect">
                      <a:avLst/>
                    </a:prstGeom>
                  </pic:spPr>
                </pic:pic>
              </a:graphicData>
            </a:graphic>
          </wp:inline>
        </w:drawing>
      </w:r>
    </w:p>
    <w:p w14:paraId="1ED00589" w14:textId="4CB16849" w:rsidR="00FA56FB" w:rsidRPr="00EC2B41" w:rsidRDefault="00FA56FB" w:rsidP="00A839D7">
      <w:pPr>
        <w:pStyle w:val="MyCode"/>
      </w:pPr>
      <w:r w:rsidRPr="00EC2B41">
        <w:lastRenderedPageBreak/>
        <w:t>See how in terminal code starts recompiling as soon as changes are saved.</w:t>
      </w:r>
    </w:p>
    <w:p w14:paraId="0E008470" w14:textId="77777777" w:rsidR="00FA56FB" w:rsidRPr="00FA56FB" w:rsidRDefault="00FA56FB" w:rsidP="00FA56FB"/>
    <w:p w14:paraId="1D866EDC" w14:textId="3CC43FA6" w:rsidR="00FA56FB" w:rsidRDefault="00245F23" w:rsidP="00FA56FB">
      <w:pPr>
        <w:ind w:left="720"/>
      </w:pPr>
      <w:r>
        <w:t>2</w:t>
      </w:r>
      <w:r w:rsidR="00FA56FB">
        <w:t>.</w:t>
      </w:r>
      <w:r w:rsidR="00FA56FB">
        <w:tab/>
        <w:t xml:space="preserve">Run in debug mode again. See a new column appear. But the header of the </w:t>
      </w:r>
      <w:r w:rsidR="00FA56FB">
        <w:tab/>
        <w:t xml:space="preserve">column is UID_UNSRoot. </w:t>
      </w:r>
    </w:p>
    <w:p w14:paraId="770547D6" w14:textId="6BD32D76" w:rsidR="00FA56FB" w:rsidRDefault="00FA56FB" w:rsidP="00FA56FB">
      <w:pPr>
        <w:ind w:left="720"/>
      </w:pPr>
      <w:r>
        <w:tab/>
      </w:r>
      <w:r>
        <w:rPr>
          <w:noProof/>
        </w:rPr>
        <w:drawing>
          <wp:inline distT="0" distB="0" distL="0" distR="0" wp14:anchorId="34C9278D" wp14:editId="7BD9C122">
            <wp:extent cx="3397250" cy="17802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04503" cy="1784091"/>
                    </a:xfrm>
                    <a:prstGeom prst="rect">
                      <a:avLst/>
                    </a:prstGeom>
                  </pic:spPr>
                </pic:pic>
              </a:graphicData>
            </a:graphic>
          </wp:inline>
        </w:drawing>
      </w:r>
    </w:p>
    <w:p w14:paraId="1F83E84D" w14:textId="77777777" w:rsidR="007A6AE7" w:rsidRDefault="007A6AE7" w:rsidP="00FA56FB">
      <w:pPr>
        <w:ind w:left="720"/>
      </w:pPr>
    </w:p>
    <w:p w14:paraId="59B1DA47" w14:textId="25737669" w:rsidR="00FA56FB" w:rsidRDefault="00FB6B39" w:rsidP="00FA56FB">
      <w:pPr>
        <w:ind w:left="720"/>
      </w:pPr>
      <w:r>
        <w:tab/>
      </w:r>
      <w:r w:rsidR="00FA56FB">
        <w:t xml:space="preserve">To fix that we need to change </w:t>
      </w:r>
      <w:r w:rsidR="007A6AE7">
        <w:t xml:space="preserve">a display name of the UID_UNSRoot column </w:t>
      </w:r>
      <w:r w:rsidR="007A6AE7">
        <w:tab/>
        <w:t>in the entitySchema.</w:t>
      </w:r>
    </w:p>
    <w:p w14:paraId="59925483" w14:textId="282146F7" w:rsidR="00FB6B39" w:rsidRDefault="00245F23" w:rsidP="00FA56FB">
      <w:pPr>
        <w:ind w:left="720"/>
      </w:pPr>
      <w:r>
        <w:t>3</w:t>
      </w:r>
      <w:r w:rsidR="00FB6B39">
        <w:t>.</w:t>
      </w:r>
      <w:r w:rsidR="00FB6B39">
        <w:tab/>
        <w:t>Add this line of code before specifying displayColumns:</w:t>
      </w:r>
    </w:p>
    <w:p w14:paraId="77B7180A" w14:textId="78E0F97A" w:rsidR="00FB6B39" w:rsidRDefault="00FB6B39" w:rsidP="00A839D7">
      <w:pPr>
        <w:pStyle w:val="MyCode"/>
      </w:pPr>
      <w:r w:rsidRPr="00707D25">
        <w:t>this.entitySchema.Columns["UID_UNSRoot"].Display="Target System"</w:t>
      </w:r>
    </w:p>
    <w:p w14:paraId="69CFB4C1" w14:textId="6C261294" w:rsidR="00EC2B41" w:rsidRDefault="00EC2B41" w:rsidP="00EC2B41">
      <w:r>
        <w:tab/>
      </w:r>
      <w:r>
        <w:tab/>
        <w:t>Or</w:t>
      </w:r>
    </w:p>
    <w:p w14:paraId="0BA3ADA2" w14:textId="3CEC5F22" w:rsidR="00EC2B41" w:rsidRDefault="00EC2B41" w:rsidP="00A839D7">
      <w:pPr>
        <w:pStyle w:val="MyCode"/>
      </w:pPr>
      <w:r w:rsidRPr="00EC2B41">
        <w:t>this.entitySchema.Columns.UID_UNSRoot.Display = "Target System"</w:t>
      </w:r>
    </w:p>
    <w:p w14:paraId="57FF2AA0" w14:textId="21F39DE6" w:rsidR="00FB6B39" w:rsidRDefault="00EC2B41" w:rsidP="00EC2B41">
      <w:r>
        <w:tab/>
      </w:r>
      <w:r>
        <w:tab/>
      </w:r>
      <w:r w:rsidR="00FB6B39">
        <w:tab/>
      </w:r>
      <w:r w:rsidR="00FB6B39">
        <w:rPr>
          <w:noProof/>
        </w:rPr>
        <w:drawing>
          <wp:inline distT="0" distB="0" distL="0" distR="0" wp14:anchorId="4724972B" wp14:editId="142615CD">
            <wp:extent cx="4718050" cy="1187577"/>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76934" cy="1202399"/>
                    </a:xfrm>
                    <a:prstGeom prst="rect">
                      <a:avLst/>
                    </a:prstGeom>
                  </pic:spPr>
                </pic:pic>
              </a:graphicData>
            </a:graphic>
          </wp:inline>
        </w:drawing>
      </w:r>
    </w:p>
    <w:p w14:paraId="260CD0B9" w14:textId="657CA946" w:rsidR="00EC2B41" w:rsidRDefault="00EC2B41" w:rsidP="00FB6B39">
      <w:pPr>
        <w:ind w:left="1440"/>
      </w:pPr>
      <w:r>
        <w:t>Or</w:t>
      </w:r>
    </w:p>
    <w:p w14:paraId="7A76D5E4" w14:textId="0037EDC6" w:rsidR="00EC2B41" w:rsidRDefault="00EC2B41" w:rsidP="00FB6B39">
      <w:pPr>
        <w:ind w:left="1440"/>
      </w:pPr>
      <w:r>
        <w:rPr>
          <w:noProof/>
        </w:rPr>
        <w:lastRenderedPageBreak/>
        <w:drawing>
          <wp:inline distT="0" distB="0" distL="0" distR="0" wp14:anchorId="7CA962AC" wp14:editId="605D08C3">
            <wp:extent cx="3568700" cy="1276080"/>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95295" cy="1285590"/>
                    </a:xfrm>
                    <a:prstGeom prst="rect">
                      <a:avLst/>
                    </a:prstGeom>
                  </pic:spPr>
                </pic:pic>
              </a:graphicData>
            </a:graphic>
          </wp:inline>
        </w:drawing>
      </w:r>
    </w:p>
    <w:p w14:paraId="5B79245E" w14:textId="2BAEA1D2" w:rsidR="00FB6B39" w:rsidRDefault="00245F23" w:rsidP="00FB6B39">
      <w:pPr>
        <w:ind w:left="720"/>
      </w:pPr>
      <w:r>
        <w:t>4</w:t>
      </w:r>
      <w:r w:rsidR="00FB6B39">
        <w:t xml:space="preserve">. </w:t>
      </w:r>
      <w:r w:rsidR="00FB6B39">
        <w:tab/>
        <w:t>Run in debug mode again. Now extra column looks good.</w:t>
      </w:r>
    </w:p>
    <w:p w14:paraId="23D726CD" w14:textId="781C58F8" w:rsidR="00FB6B39" w:rsidRDefault="00FB6B39" w:rsidP="00FB6B39">
      <w:pPr>
        <w:ind w:left="720"/>
      </w:pPr>
      <w:r>
        <w:tab/>
      </w:r>
      <w:r>
        <w:rPr>
          <w:noProof/>
        </w:rPr>
        <w:drawing>
          <wp:inline distT="0" distB="0" distL="0" distR="0" wp14:anchorId="79A393AC" wp14:editId="5D67F484">
            <wp:extent cx="4159250" cy="213605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73279" cy="2143264"/>
                    </a:xfrm>
                    <a:prstGeom prst="rect">
                      <a:avLst/>
                    </a:prstGeom>
                  </pic:spPr>
                </pic:pic>
              </a:graphicData>
            </a:graphic>
          </wp:inline>
        </w:drawing>
      </w:r>
    </w:p>
    <w:p w14:paraId="728E2D4F" w14:textId="66063A05" w:rsidR="00FB6B39" w:rsidRDefault="00245F23" w:rsidP="00FB6B39">
      <w:pPr>
        <w:ind w:left="720"/>
      </w:pPr>
      <w:r>
        <w:t>5</w:t>
      </w:r>
      <w:r w:rsidR="00FB6B39">
        <w:t>.</w:t>
      </w:r>
      <w:r w:rsidR="00FB6B39">
        <w:tab/>
        <w:t xml:space="preserve">One last step. To protect from an error we should check if UNI_UNSRoot </w:t>
      </w:r>
      <w:r w:rsidR="00FB6B39">
        <w:tab/>
        <w:t xml:space="preserve">column is present in the entitySchema before trying to display it. </w:t>
      </w:r>
    </w:p>
    <w:p w14:paraId="088CA197" w14:textId="7E3568DD" w:rsidR="00FB6B39" w:rsidRDefault="00FB6B39" w:rsidP="00FB6B39">
      <w:pPr>
        <w:ind w:left="720"/>
      </w:pPr>
      <w:r>
        <w:tab/>
        <w:t>Add if statement before assigning a Display name to this column:</w:t>
      </w:r>
    </w:p>
    <w:p w14:paraId="6204E510" w14:textId="589A23DE" w:rsidR="00FB6B39" w:rsidRPr="00707D25" w:rsidRDefault="00FB6B39" w:rsidP="00A839D7">
      <w:pPr>
        <w:pStyle w:val="MyCode"/>
      </w:pPr>
      <w:r w:rsidRPr="00707D25">
        <w:t>if(this.entitySchema.Columns["UID_UNSRoot"] != null){</w:t>
      </w:r>
    </w:p>
    <w:p w14:paraId="207C55A0" w14:textId="27853C84" w:rsidR="00FB6B39" w:rsidRDefault="00FB6B39" w:rsidP="00FB6B39">
      <w:r>
        <w:tab/>
        <w:t xml:space="preserve">and if it doesn’t exist </w:t>
      </w:r>
      <w:r w:rsidR="00245F23">
        <w:t>–</w:t>
      </w:r>
      <w:r>
        <w:t xml:space="preserve"> </w:t>
      </w:r>
      <w:r w:rsidR="00245F23">
        <w:t>leave code as before:</w:t>
      </w:r>
    </w:p>
    <w:p w14:paraId="72783EB1" w14:textId="3D068D4B" w:rsidR="00245F23" w:rsidRDefault="00245F23" w:rsidP="00FB6B39">
      <w:r>
        <w:tab/>
      </w:r>
      <w:r>
        <w:rPr>
          <w:noProof/>
        </w:rPr>
        <w:drawing>
          <wp:inline distT="0" distB="0" distL="0" distR="0" wp14:anchorId="65466286" wp14:editId="77CBB1F9">
            <wp:extent cx="4521200" cy="19326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33741" cy="1937981"/>
                    </a:xfrm>
                    <a:prstGeom prst="rect">
                      <a:avLst/>
                    </a:prstGeom>
                  </pic:spPr>
                </pic:pic>
              </a:graphicData>
            </a:graphic>
          </wp:inline>
        </w:drawing>
      </w:r>
    </w:p>
    <w:p w14:paraId="3F673C01" w14:textId="77668522" w:rsidR="00245F23" w:rsidRDefault="00245F23" w:rsidP="00245F23">
      <w:pPr>
        <w:pStyle w:val="Heading4noindent"/>
      </w:pPr>
      <w:bookmarkStart w:id="77" w:name="DeployInAddColumn1"/>
      <w:bookmarkStart w:id="78" w:name="_Toc128725218"/>
      <w:bookmarkEnd w:id="77"/>
      <w:r>
        <w:t>Deploy</w:t>
      </w:r>
      <w:bookmarkEnd w:id="78"/>
    </w:p>
    <w:p w14:paraId="24991BAA" w14:textId="77777777" w:rsidR="007B1D1B" w:rsidRPr="00AB1114" w:rsidRDefault="00245F23" w:rsidP="008F328F">
      <w:pPr>
        <w:pStyle w:val="BodyCopy"/>
        <w:rPr>
          <w:b/>
          <w:bCs/>
        </w:rPr>
      </w:pPr>
      <w:r>
        <w:t xml:space="preserve">Since this code belongs to the “qer” module and this module is “static” – </w:t>
      </w:r>
      <w:r w:rsidRPr="00AB1114">
        <w:rPr>
          <w:b/>
          <w:bCs/>
        </w:rPr>
        <w:t xml:space="preserve">we </w:t>
      </w:r>
      <w:r w:rsidRPr="00AB1114">
        <w:rPr>
          <w:b/>
          <w:bCs/>
        </w:rPr>
        <w:tab/>
      </w:r>
    </w:p>
    <w:p w14:paraId="10B56E35" w14:textId="77777777" w:rsidR="007B1D1B" w:rsidRDefault="00245F23" w:rsidP="008F328F">
      <w:pPr>
        <w:pStyle w:val="BodyCopy"/>
      </w:pPr>
      <w:r w:rsidRPr="00AB1114">
        <w:rPr>
          <w:b/>
          <w:bCs/>
        </w:rPr>
        <w:lastRenderedPageBreak/>
        <w:t>don’t</w:t>
      </w:r>
      <w:r w:rsidR="007B1D1B" w:rsidRPr="00AB1114">
        <w:rPr>
          <w:b/>
          <w:bCs/>
        </w:rPr>
        <w:t xml:space="preserve"> </w:t>
      </w:r>
      <w:r w:rsidRPr="00AB1114">
        <w:rPr>
          <w:b/>
          <w:bCs/>
        </w:rPr>
        <w:t>need to deploy it</w:t>
      </w:r>
      <w:r>
        <w:t xml:space="preserve">. But we need to recompile and deploy applications </w:t>
      </w:r>
    </w:p>
    <w:p w14:paraId="330E6D4D" w14:textId="20C71676" w:rsidR="00245F23" w:rsidRDefault="00245F23" w:rsidP="008F328F">
      <w:pPr>
        <w:pStyle w:val="BodyCopy"/>
      </w:pPr>
      <w:r>
        <w:t>and modules which depend on this module.</w:t>
      </w:r>
    </w:p>
    <w:p w14:paraId="2538C7B2" w14:textId="4D73004E" w:rsidR="00245F23" w:rsidRDefault="00245F23" w:rsidP="008F328F">
      <w:pPr>
        <w:pStyle w:val="BodyCopy"/>
      </w:pPr>
      <w:r>
        <w:t>In this case it is just a Web Portal application.</w:t>
      </w:r>
    </w:p>
    <w:p w14:paraId="4FDF99AF" w14:textId="5017B740" w:rsidR="00245F23" w:rsidRDefault="00245F23" w:rsidP="008F328F">
      <w:pPr>
        <w:pStyle w:val="BodyCopy"/>
      </w:pPr>
    </w:p>
    <w:p w14:paraId="4F2529AB" w14:textId="77777777" w:rsidR="00F60C94" w:rsidRDefault="00245F23" w:rsidP="008F328F">
      <w:pPr>
        <w:pStyle w:val="BodyCopy"/>
      </w:pPr>
      <w:r>
        <w:t>1.</w:t>
      </w:r>
      <w:r>
        <w:tab/>
        <w:t xml:space="preserve">Stop debugging. </w:t>
      </w:r>
    </w:p>
    <w:p w14:paraId="1A901417" w14:textId="19FD5680" w:rsidR="00245F23" w:rsidRPr="00707D25" w:rsidRDefault="00F60C94" w:rsidP="008F328F">
      <w:pPr>
        <w:pStyle w:val="BodyCopy"/>
      </w:pPr>
      <w:r>
        <w:t xml:space="preserve">Terminate batch jobs: </w:t>
      </w:r>
      <w:r w:rsidR="00245F23">
        <w:t xml:space="preserve">In every open terminal press Ctrl+C, reply </w:t>
      </w:r>
      <w:r w:rsidR="00245F23" w:rsidRPr="00707D25">
        <w:rPr>
          <w:rStyle w:val="MyCodeChar"/>
        </w:rPr>
        <w:t>Y</w:t>
      </w:r>
      <w:r w:rsidR="00245F23">
        <w:t xml:space="preserve"> to question</w:t>
      </w:r>
      <w:r w:rsidR="007B1D1B">
        <w:t xml:space="preserve"> </w:t>
      </w:r>
      <w:r w:rsidR="00245F23" w:rsidRPr="007B1D1B">
        <w:rPr>
          <w:rStyle w:val="Style1Char"/>
        </w:rPr>
        <w:t>Terminate batch job (Y/N)?</w:t>
      </w:r>
    </w:p>
    <w:p w14:paraId="11E090C7" w14:textId="28E665B5" w:rsidR="00245F23" w:rsidRDefault="000C20E6" w:rsidP="008F328F">
      <w:pPr>
        <w:pStyle w:val="BodyCopy"/>
      </w:pPr>
      <w:r>
        <w:br/>
      </w:r>
      <w:r w:rsidR="00245F23">
        <w:t>2.</w:t>
      </w:r>
      <w:r w:rsidR="00245F23">
        <w:tab/>
        <w:t xml:space="preserve">In terminal window run command: </w:t>
      </w:r>
      <w:r w:rsidR="00245F23" w:rsidRPr="00707D25">
        <w:rPr>
          <w:rStyle w:val="MyCodeChar"/>
        </w:rPr>
        <w:t xml:space="preserve">npm run build:app qer-app-portal </w:t>
      </w:r>
    </w:p>
    <w:p w14:paraId="3B487F75" w14:textId="493F947C" w:rsidR="00245F23" w:rsidRDefault="00245F23" w:rsidP="008F328F">
      <w:pPr>
        <w:pStyle w:val="BodyCopy"/>
      </w:pPr>
      <w:r>
        <w:tab/>
      </w:r>
      <w:r w:rsidR="000C20E6">
        <w:t xml:space="preserve">The result will appear in the </w:t>
      </w:r>
      <w:r w:rsidR="000C20E6" w:rsidRPr="00707D25">
        <w:rPr>
          <w:rStyle w:val="MyCodeChar"/>
        </w:rPr>
        <w:t>\imxweb\dist</w:t>
      </w:r>
      <w:r w:rsidR="000C20E6">
        <w:t xml:space="preserve"> folder</w:t>
      </w:r>
    </w:p>
    <w:p w14:paraId="2730368F" w14:textId="2D682F3E" w:rsidR="000C20E6" w:rsidRPr="00707D25" w:rsidRDefault="000C20E6" w:rsidP="008F328F">
      <w:pPr>
        <w:pStyle w:val="BodyCopy"/>
        <w:rPr>
          <w:rStyle w:val="MyCodeChar"/>
        </w:rPr>
      </w:pPr>
    </w:p>
    <w:p w14:paraId="10E91BA4" w14:textId="415294B5" w:rsidR="000C20E6" w:rsidRPr="00707D25" w:rsidRDefault="000C20E6" w:rsidP="008F328F">
      <w:pPr>
        <w:pStyle w:val="BodyCopy"/>
        <w:rPr>
          <w:rStyle w:val="MyCodeChar"/>
        </w:rPr>
      </w:pPr>
      <w:r>
        <w:t>3.</w:t>
      </w:r>
      <w:r>
        <w:tab/>
        <w:t xml:space="preserve">Open folder </w:t>
      </w:r>
      <w:r w:rsidRPr="00707D25">
        <w:rPr>
          <w:rStyle w:val="MyCodeChar"/>
        </w:rPr>
        <w:t xml:space="preserve">\imxweb\dist\qer-app-portal. </w:t>
      </w:r>
    </w:p>
    <w:p w14:paraId="181FAA90" w14:textId="53CA622A" w:rsidR="000C20E6" w:rsidRPr="00707D25" w:rsidRDefault="000C20E6" w:rsidP="008F328F">
      <w:pPr>
        <w:pStyle w:val="BodyCopy"/>
        <w:rPr>
          <w:rStyle w:val="MyCodeChar"/>
        </w:rPr>
      </w:pPr>
      <w:r>
        <w:tab/>
        <w:t xml:space="preserve">Delete folder </w:t>
      </w:r>
      <w:r w:rsidRPr="00707D25">
        <w:rPr>
          <w:rStyle w:val="MyCodeChar"/>
        </w:rPr>
        <w:t>\html</w:t>
      </w:r>
    </w:p>
    <w:p w14:paraId="1624B4D6" w14:textId="6E344CEE" w:rsidR="000C20E6" w:rsidRPr="00707D25" w:rsidRDefault="000C20E6" w:rsidP="008F328F">
      <w:pPr>
        <w:pStyle w:val="BodyCopy"/>
        <w:rPr>
          <w:rStyle w:val="MyCodeChar"/>
        </w:rPr>
      </w:pPr>
      <w:r>
        <w:tab/>
        <w:t xml:space="preserve">Using 7-Zip, zip content of the folder and give it a name </w:t>
      </w:r>
      <w:r w:rsidRPr="00707D25">
        <w:rPr>
          <w:rStyle w:val="MyCodeChar"/>
        </w:rPr>
        <w:t>“Html_qer-app-portal.zip”</w:t>
      </w:r>
    </w:p>
    <w:p w14:paraId="36F5E0FE" w14:textId="77777777" w:rsidR="000C20E6" w:rsidRDefault="000C20E6" w:rsidP="008F328F">
      <w:pPr>
        <w:pStyle w:val="BodyCopy"/>
      </w:pPr>
    </w:p>
    <w:p w14:paraId="513436DD" w14:textId="66B18C54" w:rsidR="00BE0B64" w:rsidRPr="00707D25" w:rsidRDefault="000C20E6" w:rsidP="008F328F">
      <w:pPr>
        <w:pStyle w:val="BodyCopy"/>
        <w:rPr>
          <w:rStyle w:val="MyCodeChar"/>
        </w:rPr>
      </w:pPr>
      <w:r>
        <w:t>4.</w:t>
      </w:r>
      <w:r>
        <w:tab/>
        <w:t xml:space="preserve">Move zip file to the folder </w:t>
      </w:r>
      <w:r w:rsidRPr="00707D25">
        <w:rPr>
          <w:rStyle w:val="MyCodeChar"/>
        </w:rPr>
        <w:t>C:\inetpub\wwwroot\ApiServer\bin\imxweb\custom</w:t>
      </w:r>
    </w:p>
    <w:p w14:paraId="446153EC" w14:textId="3C1490AB" w:rsidR="00BE0B64" w:rsidRPr="00707D25" w:rsidRDefault="00BE0B64" w:rsidP="008F328F">
      <w:pPr>
        <w:pStyle w:val="BodyCopy"/>
        <w:rPr>
          <w:rStyle w:val="MyCodeChar"/>
        </w:rPr>
      </w:pPr>
      <w:r>
        <w:tab/>
      </w:r>
      <w:r w:rsidRPr="00EC0DF3">
        <w:rPr>
          <w:b/>
          <w:bCs/>
        </w:rPr>
        <w:t>Original file can remain in the</w:t>
      </w:r>
      <w:r>
        <w:t xml:space="preserve"> </w:t>
      </w:r>
      <w:r w:rsidRPr="00707D25">
        <w:rPr>
          <w:rStyle w:val="MyCodeChar"/>
        </w:rPr>
        <w:t xml:space="preserve">C:\inetpub\wwwroot\ApiServer\bin\imxweb </w:t>
      </w:r>
      <w:r>
        <w:t>folder</w:t>
      </w:r>
    </w:p>
    <w:p w14:paraId="65403D7E" w14:textId="77777777" w:rsidR="00BE0B64" w:rsidRPr="00707D25" w:rsidRDefault="00BE0B64" w:rsidP="008F328F">
      <w:pPr>
        <w:pStyle w:val="BodyCopy"/>
        <w:rPr>
          <w:rStyle w:val="MyCodeChar"/>
        </w:rPr>
      </w:pPr>
    </w:p>
    <w:p w14:paraId="677839EC" w14:textId="272318CD" w:rsidR="000C20E6" w:rsidRDefault="00BE0B64" w:rsidP="008F328F">
      <w:pPr>
        <w:pStyle w:val="BodyCopy"/>
      </w:pPr>
      <w:r>
        <w:t>5.</w:t>
      </w:r>
      <w:r>
        <w:tab/>
        <w:t xml:space="preserve">Run </w:t>
      </w:r>
      <w:r w:rsidRPr="00707D25">
        <w:rPr>
          <w:rStyle w:val="MyCodeChar"/>
        </w:rPr>
        <w:t>iisreset</w:t>
      </w:r>
      <w:r w:rsidR="000C20E6">
        <w:tab/>
      </w:r>
    </w:p>
    <w:p w14:paraId="087B30D7" w14:textId="790D5CB4" w:rsidR="00BE0B64" w:rsidRPr="00707D25" w:rsidRDefault="00BE0B64" w:rsidP="008F328F">
      <w:pPr>
        <w:pStyle w:val="BodyCopy"/>
        <w:rPr>
          <w:rStyle w:val="MyCodeChar"/>
        </w:rPr>
      </w:pPr>
    </w:p>
    <w:p w14:paraId="10AA52DD" w14:textId="1798B6D2" w:rsidR="00BE0B64" w:rsidRPr="00707D25" w:rsidRDefault="00BE0B64" w:rsidP="008F328F">
      <w:pPr>
        <w:pStyle w:val="BodyCopy"/>
        <w:rPr>
          <w:rStyle w:val="MyCodeChar"/>
        </w:rPr>
      </w:pPr>
      <w:r>
        <w:t>6.</w:t>
      </w:r>
      <w:r>
        <w:tab/>
        <w:t>Navigate to the Web Portal running on IIS and see that new column is there.</w:t>
      </w:r>
    </w:p>
    <w:p w14:paraId="1D9C4A29" w14:textId="674CA94C" w:rsidR="00DC14BF" w:rsidRDefault="00DE79C2" w:rsidP="00DC14BF">
      <w:pPr>
        <w:pStyle w:val="Heading3noindent"/>
      </w:pPr>
      <w:bookmarkStart w:id="79" w:name="_Toc120861106"/>
      <w:bookmarkStart w:id="80" w:name="_Toc128725219"/>
      <w:r>
        <w:t xml:space="preserve">2. </w:t>
      </w:r>
      <w:r w:rsidR="00DC14BF">
        <w:t>Add column 2</w:t>
      </w:r>
      <w:bookmarkEnd w:id="79"/>
      <w:r w:rsidR="008C36B8">
        <w:t xml:space="preserve"> – Business Roles Membership</w:t>
      </w:r>
      <w:bookmarkEnd w:id="80"/>
    </w:p>
    <w:p w14:paraId="6F17C902" w14:textId="26735F40" w:rsidR="004477E9" w:rsidRDefault="004477E9" w:rsidP="004477E9">
      <w:pPr>
        <w:pStyle w:val="Heading4noindent"/>
      </w:pPr>
      <w:bookmarkStart w:id="81" w:name="_Toc128725220"/>
      <w:r>
        <w:t>Find module to work on</w:t>
      </w:r>
      <w:bookmarkEnd w:id="81"/>
    </w:p>
    <w:p w14:paraId="79844FFC" w14:textId="0795E672" w:rsidR="004477E9" w:rsidRDefault="004477E9" w:rsidP="008F328F">
      <w:pPr>
        <w:pStyle w:val="BodyCopy"/>
      </w:pPr>
      <w:r>
        <w:t>Need to add a column which shows the full path for business role</w:t>
      </w:r>
      <w:r w:rsidR="005553AC">
        <w:t xml:space="preserve"> on the membership</w:t>
      </w:r>
      <w:r w:rsidR="00E612AE">
        <w:t xml:space="preserve"> </w:t>
      </w:r>
      <w:r w:rsidR="005553AC">
        <w:t>tab</w:t>
      </w:r>
      <w:r>
        <w:t>.</w:t>
      </w:r>
    </w:p>
    <w:p w14:paraId="63FD8057" w14:textId="3941E9FF" w:rsidR="004477E9" w:rsidRDefault="004477E9" w:rsidP="008F328F">
      <w:pPr>
        <w:pStyle w:val="BodyCopy"/>
      </w:pPr>
      <w:r>
        <w:t>To get to this page select a direct report of logged in user, select “Membership” tab and select a “</w:t>
      </w:r>
      <w:r w:rsidR="005553AC">
        <w:t>Business roles</w:t>
      </w:r>
      <w:r>
        <w:t>” menu.</w:t>
      </w:r>
    </w:p>
    <w:p w14:paraId="0F3164F2" w14:textId="77777777" w:rsidR="004477E9" w:rsidRDefault="004477E9" w:rsidP="008F328F">
      <w:pPr>
        <w:pStyle w:val="BodyCopy"/>
      </w:pPr>
    </w:p>
    <w:p w14:paraId="74FA5B7F" w14:textId="4138FA42" w:rsidR="004477E9" w:rsidRDefault="005553AC" w:rsidP="008F328F">
      <w:pPr>
        <w:pStyle w:val="BodyCopy"/>
      </w:pPr>
      <w:r>
        <w:rPr>
          <w:noProof/>
        </w:rPr>
        <w:drawing>
          <wp:inline distT="0" distB="0" distL="0" distR="0" wp14:anchorId="41E58553" wp14:editId="604BAA3C">
            <wp:extent cx="5638800" cy="21416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51161" cy="2146355"/>
                    </a:xfrm>
                    <a:prstGeom prst="rect">
                      <a:avLst/>
                    </a:prstGeom>
                  </pic:spPr>
                </pic:pic>
              </a:graphicData>
            </a:graphic>
          </wp:inline>
        </w:drawing>
      </w:r>
    </w:p>
    <w:p w14:paraId="43951132" w14:textId="77777777" w:rsidR="004477E9" w:rsidRDefault="004477E9" w:rsidP="008F328F">
      <w:pPr>
        <w:pStyle w:val="BodyCopy"/>
      </w:pPr>
    </w:p>
    <w:p w14:paraId="48C180F5" w14:textId="77777777" w:rsidR="004477E9" w:rsidRDefault="004477E9" w:rsidP="008F328F">
      <w:pPr>
        <w:pStyle w:val="BodyCopy"/>
      </w:pPr>
      <w:r>
        <w:t>1.</w:t>
      </w:r>
      <w:r>
        <w:tab/>
        <w:t>Right click on the name, click “Inspect” on the pop-up menu.</w:t>
      </w:r>
    </w:p>
    <w:p w14:paraId="427D1005" w14:textId="77777777" w:rsidR="004477E9" w:rsidRDefault="004477E9" w:rsidP="008F328F">
      <w:pPr>
        <w:pStyle w:val="BodyCopy"/>
      </w:pPr>
      <w:r>
        <w:tab/>
        <w:t>Find “identifiable” identifier above the inspect point.</w:t>
      </w:r>
    </w:p>
    <w:p w14:paraId="52DC6190" w14:textId="77777777" w:rsidR="004477E9" w:rsidRDefault="004477E9" w:rsidP="008F328F">
      <w:pPr>
        <w:pStyle w:val="BodyCopy"/>
      </w:pPr>
    </w:p>
    <w:p w14:paraId="6B97B1AB" w14:textId="0385BD40" w:rsidR="004477E9" w:rsidRDefault="004477E9" w:rsidP="008F328F">
      <w:pPr>
        <w:pStyle w:val="BodyCopy"/>
      </w:pPr>
      <w:r>
        <w:tab/>
      </w:r>
      <w:r w:rsidR="005553AC">
        <w:rPr>
          <w:noProof/>
        </w:rPr>
        <w:drawing>
          <wp:inline distT="0" distB="0" distL="0" distR="0" wp14:anchorId="179567D9" wp14:editId="6E6A6A87">
            <wp:extent cx="5657850" cy="130746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57850" cy="1307465"/>
                    </a:xfrm>
                    <a:prstGeom prst="rect">
                      <a:avLst/>
                    </a:prstGeom>
                  </pic:spPr>
                </pic:pic>
              </a:graphicData>
            </a:graphic>
          </wp:inline>
        </w:drawing>
      </w:r>
    </w:p>
    <w:p w14:paraId="3CB9EBA2" w14:textId="43918636" w:rsidR="005553AC" w:rsidRDefault="005553AC" w:rsidP="008F328F">
      <w:pPr>
        <w:pStyle w:val="BodyCopy"/>
      </w:pPr>
    </w:p>
    <w:p w14:paraId="40D68FB9" w14:textId="3B1CBCEE" w:rsidR="005553AC" w:rsidRDefault="005553AC" w:rsidP="008F328F">
      <w:pPr>
        <w:pStyle w:val="BodyCopy"/>
      </w:pPr>
      <w:r>
        <w:t>It looks the same as in “</w:t>
      </w:r>
      <w:hyperlink w:anchor="AddColumn1" w:history="1">
        <w:r w:rsidRPr="005553AC">
          <w:rPr>
            <w:rStyle w:val="Hyperlink"/>
          </w:rPr>
          <w:t>Add Column 1</w:t>
        </w:r>
      </w:hyperlink>
      <w:r>
        <w:t>”</w:t>
      </w:r>
    </w:p>
    <w:p w14:paraId="3587DD97" w14:textId="77777777" w:rsidR="004477E9" w:rsidRDefault="004477E9" w:rsidP="008F328F">
      <w:pPr>
        <w:pStyle w:val="BodyCopy"/>
      </w:pPr>
    </w:p>
    <w:p w14:paraId="2E1FEAA7" w14:textId="370EFF46" w:rsidR="004477E9" w:rsidRDefault="004477E9" w:rsidP="008F328F">
      <w:pPr>
        <w:pStyle w:val="BodyCopy"/>
      </w:pPr>
      <w:r>
        <w:t>2.</w:t>
      </w:r>
      <w:r>
        <w:tab/>
      </w:r>
      <w:r w:rsidR="005553AC">
        <w:t xml:space="preserve">We know that it is module “qer” and component – </w:t>
      </w:r>
      <w:r w:rsidR="005553AC" w:rsidRPr="00707D25">
        <w:rPr>
          <w:rStyle w:val="MyCodeChar"/>
        </w:rPr>
        <w:t>identity-role-memberships.component.ts</w:t>
      </w:r>
    </w:p>
    <w:p w14:paraId="1979C823" w14:textId="77777777" w:rsidR="004477E9" w:rsidRDefault="004477E9" w:rsidP="008F328F">
      <w:pPr>
        <w:pStyle w:val="BodyCopy"/>
      </w:pPr>
    </w:p>
    <w:p w14:paraId="4EBBF0D7" w14:textId="2675E71C" w:rsidR="004477E9" w:rsidRDefault="004477E9" w:rsidP="004477E9">
      <w:pPr>
        <w:pStyle w:val="Heading4noindent"/>
      </w:pPr>
      <w:bookmarkStart w:id="82" w:name="_Toc128725221"/>
      <w:r>
        <w:t>Start debugging</w:t>
      </w:r>
      <w:bookmarkEnd w:id="82"/>
    </w:p>
    <w:p w14:paraId="37EC052D" w14:textId="39B0E3BB" w:rsidR="00C8475C" w:rsidRDefault="00C8475C" w:rsidP="008F328F">
      <w:pPr>
        <w:pStyle w:val="BodyCopy"/>
        <w:numPr>
          <w:ilvl w:val="0"/>
          <w:numId w:val="37"/>
        </w:numPr>
      </w:pPr>
      <w:r>
        <w:t xml:space="preserve">In VS Code open a terminal and run command: </w:t>
      </w:r>
      <w:r w:rsidRPr="00707D25">
        <w:rPr>
          <w:rStyle w:val="MyCodeChar"/>
        </w:rPr>
        <w:t>npm run build:watch:dynamic rmb</w:t>
      </w:r>
      <w:r>
        <w:tab/>
      </w:r>
    </w:p>
    <w:p w14:paraId="5E45E00B" w14:textId="63CDBD17" w:rsidR="00910E19" w:rsidRDefault="00910E19" w:rsidP="00B446B2">
      <w:pPr>
        <w:pStyle w:val="BodyCopy"/>
        <w:ind w:left="720"/>
      </w:pPr>
      <w:r>
        <w:t>If we don’t run this component, menu “Business roles” will not appear in the “Membership” tab of the person’s data window.</w:t>
      </w:r>
    </w:p>
    <w:p w14:paraId="0BAD3E3B" w14:textId="10392631" w:rsidR="006B2FF6" w:rsidRDefault="006B2FF6" w:rsidP="008F328F">
      <w:pPr>
        <w:pStyle w:val="BodyCopy"/>
      </w:pPr>
    </w:p>
    <w:p w14:paraId="748F6FED" w14:textId="205B5A65" w:rsidR="00C8475C" w:rsidRDefault="006B2FF6" w:rsidP="008F328F">
      <w:pPr>
        <w:pStyle w:val="BodyCopy"/>
      </w:pPr>
      <w:r>
        <w:t>2.</w:t>
      </w:r>
      <w:r>
        <w:tab/>
        <w:t xml:space="preserve">Open another terminal and run command: </w:t>
      </w:r>
      <w:r w:rsidRPr="00707D25">
        <w:rPr>
          <w:rStyle w:val="MyCodeChar"/>
        </w:rPr>
        <w:t>npm run build:watch qer</w:t>
      </w:r>
      <w:r w:rsidR="00A83058">
        <w:rPr>
          <w:rStyle w:val="MyCodeChar"/>
        </w:rPr>
        <w:br/>
      </w:r>
    </w:p>
    <w:p w14:paraId="757046AF" w14:textId="0C67B8BC" w:rsidR="004477E9" w:rsidRDefault="00A83058" w:rsidP="008F328F">
      <w:pPr>
        <w:pStyle w:val="BodyCopy"/>
      </w:pPr>
      <w:r>
        <w:t>3</w:t>
      </w:r>
      <w:r w:rsidR="00C8475C">
        <w:t>.</w:t>
      </w:r>
      <w:r w:rsidR="00C8475C">
        <w:tab/>
        <w:t xml:space="preserve">Open another terminal and run command: </w:t>
      </w:r>
      <w:r w:rsidR="00C8475C" w:rsidRPr="00707D25">
        <w:rPr>
          <w:rStyle w:val="MyCodeChar"/>
        </w:rPr>
        <w:t>npm run start qer-app-portal</w:t>
      </w:r>
      <w:r w:rsidR="004477E9">
        <w:tab/>
      </w:r>
    </w:p>
    <w:p w14:paraId="6F54A2AE" w14:textId="77777777" w:rsidR="004477E9" w:rsidRDefault="004477E9" w:rsidP="008F328F">
      <w:pPr>
        <w:pStyle w:val="BodyCopy"/>
      </w:pPr>
    </w:p>
    <w:p w14:paraId="2B1FEBE1" w14:textId="253F17C1" w:rsidR="00C8475C" w:rsidRDefault="00A83058" w:rsidP="008F328F">
      <w:pPr>
        <w:pStyle w:val="BodyCopy"/>
      </w:pPr>
      <w:r>
        <w:t>4</w:t>
      </w:r>
      <w:r w:rsidR="004477E9">
        <w:t xml:space="preserve">. </w:t>
      </w:r>
      <w:r w:rsidR="004477E9">
        <w:tab/>
        <w:t>Start debugging as in</w:t>
      </w:r>
      <w:r w:rsidR="005553AC">
        <w:t xml:space="preserve"> </w:t>
      </w:r>
      <w:hyperlink w:anchor="StartDebugging" w:history="1">
        <w:r w:rsidR="00C8475C" w:rsidRPr="00C8475C">
          <w:rPr>
            <w:rStyle w:val="Hyperlink"/>
          </w:rPr>
          <w:t>"Start Debugging"</w:t>
        </w:r>
      </w:hyperlink>
      <w:r w:rsidR="004477E9">
        <w:t>.</w:t>
      </w:r>
      <w:r w:rsidR="00C8475C">
        <w:tab/>
      </w:r>
    </w:p>
    <w:p w14:paraId="04F1F281" w14:textId="77777777" w:rsidR="004477E9" w:rsidRDefault="004477E9" w:rsidP="008F328F">
      <w:pPr>
        <w:pStyle w:val="BodyCopy"/>
      </w:pPr>
      <w:r>
        <w:tab/>
        <w:t>Navigate to the page. Code will stop at the breakpoint.</w:t>
      </w:r>
    </w:p>
    <w:p w14:paraId="50F0F676" w14:textId="77777777" w:rsidR="004477E9" w:rsidRDefault="004477E9" w:rsidP="008F328F">
      <w:pPr>
        <w:pStyle w:val="BodyCopy"/>
      </w:pPr>
    </w:p>
    <w:p w14:paraId="2C01F163" w14:textId="266B2CFA" w:rsidR="00D9304C" w:rsidRDefault="00A83058" w:rsidP="00FE4146">
      <w:pPr>
        <w:pStyle w:val="BodyCopy"/>
        <w:ind w:left="720" w:hanging="720"/>
      </w:pPr>
      <w:r>
        <w:t>5</w:t>
      </w:r>
      <w:r w:rsidR="004477E9">
        <w:t xml:space="preserve">. </w:t>
      </w:r>
      <w:r w:rsidR="004477E9">
        <w:tab/>
      </w:r>
      <w:r w:rsidR="00C8475C">
        <w:t>If code exe</w:t>
      </w:r>
      <w:r w:rsidR="00D9304C">
        <w:t xml:space="preserve">cution stopped on </w:t>
      </w:r>
      <w:r w:rsidR="00D9304C" w:rsidRPr="00707D25">
        <w:rPr>
          <w:rStyle w:val="MyCodeChar"/>
        </w:rPr>
        <w:t>const dataSource = await this.roleMembershipsService.get(</w:t>
      </w:r>
      <w:r w:rsidR="00D9304C">
        <w:t>,</w:t>
      </w:r>
    </w:p>
    <w:p w14:paraId="472BDE2A" w14:textId="5C1828E5" w:rsidR="004477E9" w:rsidRDefault="00C8475C" w:rsidP="008F328F">
      <w:pPr>
        <w:pStyle w:val="BodyCopy"/>
      </w:pPr>
      <w:r>
        <w:tab/>
      </w:r>
      <w:r w:rsidR="004477E9">
        <w:t xml:space="preserve">Press F10 to step over </w:t>
      </w:r>
      <w:r w:rsidR="00D9304C">
        <w:t>this</w:t>
      </w:r>
      <w:r w:rsidR="004477E9">
        <w:t xml:space="preserve"> function to retrieve data from Api Server</w:t>
      </w:r>
    </w:p>
    <w:p w14:paraId="78F6CE2A" w14:textId="71651911" w:rsidR="004477E9" w:rsidRDefault="004477E9" w:rsidP="008F328F">
      <w:pPr>
        <w:pStyle w:val="BodyCopy"/>
      </w:pPr>
      <w:r>
        <w:tab/>
        <w:t>In Variables window see “</w:t>
      </w:r>
      <w:r w:rsidRPr="00940D5B">
        <w:rPr>
          <w:rStyle w:val="Style1Char"/>
        </w:rPr>
        <w:t>dataSource -&gt; Data -&gt; 0</w:t>
      </w:r>
      <w:r w:rsidR="000848AA" w:rsidRPr="00940D5B">
        <w:rPr>
          <w:rStyle w:val="Style1Char"/>
        </w:rPr>
        <w:t xml:space="preserve"> -&gt; entity -&gt; columns</w:t>
      </w:r>
      <w:r>
        <w:t>”</w:t>
      </w:r>
    </w:p>
    <w:p w14:paraId="36F14133" w14:textId="06792064" w:rsidR="00D9304C" w:rsidRDefault="004477E9" w:rsidP="00FE4146">
      <w:pPr>
        <w:pStyle w:val="BodyCopy"/>
        <w:ind w:firstLine="720"/>
      </w:pPr>
      <w:r>
        <w:t xml:space="preserve">There is a list of columns below it. </w:t>
      </w:r>
      <w:r w:rsidR="00D9304C">
        <w:t>C</w:t>
      </w:r>
      <w:r>
        <w:t>olumn “</w:t>
      </w:r>
      <w:r w:rsidR="00D9304C" w:rsidRPr="000848AA">
        <w:rPr>
          <w:rStyle w:val="Style1Char"/>
        </w:rPr>
        <w:t>RoleFullPath</w:t>
      </w:r>
      <w:r>
        <w:t>” is</w:t>
      </w:r>
      <w:r w:rsidR="00D9304C">
        <w:t xml:space="preserve"> </w:t>
      </w:r>
      <w:r>
        <w:t xml:space="preserve">already present. </w:t>
      </w:r>
    </w:p>
    <w:p w14:paraId="59B55C43" w14:textId="4E7F9FE1" w:rsidR="00D9304C" w:rsidRDefault="004477E9" w:rsidP="00FE4146">
      <w:pPr>
        <w:pStyle w:val="BodyCopy"/>
        <w:ind w:firstLine="720"/>
      </w:pPr>
      <w:r>
        <w:t xml:space="preserve">That is what we want to display. It points to the origin of the </w:t>
      </w:r>
      <w:r w:rsidR="00D9304C">
        <w:t>Business Role</w:t>
      </w:r>
      <w:r>
        <w:t>.</w:t>
      </w:r>
    </w:p>
    <w:p w14:paraId="11255A93" w14:textId="77777777" w:rsidR="000848AA" w:rsidRDefault="000848AA" w:rsidP="008F328F">
      <w:pPr>
        <w:pStyle w:val="BodyCopy"/>
      </w:pPr>
    </w:p>
    <w:p w14:paraId="0270CA42" w14:textId="43F7E270" w:rsidR="000848AA" w:rsidRDefault="000848AA" w:rsidP="00FE4146">
      <w:pPr>
        <w:pStyle w:val="BodyCopy"/>
        <w:ind w:firstLine="720"/>
      </w:pPr>
      <w:r>
        <w:t>Also check the value of “</w:t>
      </w:r>
      <w:r w:rsidRPr="00940D5B">
        <w:rPr>
          <w:rStyle w:val="Style1Char"/>
        </w:rPr>
        <w:t>dataSource -&gt; Data -&gt; 0 -&gt; entity -&gt; TypeName</w:t>
      </w:r>
      <w:r>
        <w:t>”</w:t>
      </w:r>
    </w:p>
    <w:p w14:paraId="17B6B2A4" w14:textId="313B60C4" w:rsidR="000848AA" w:rsidRDefault="000848AA" w:rsidP="00FE4146">
      <w:pPr>
        <w:pStyle w:val="BodyCopy"/>
        <w:ind w:firstLine="720"/>
      </w:pPr>
      <w:r>
        <w:t xml:space="preserve">It is </w:t>
      </w:r>
      <w:r w:rsidRPr="000848AA">
        <w:rPr>
          <w:rStyle w:val="Style1Char"/>
        </w:rPr>
        <w:t>“PersonInOrg”</w:t>
      </w:r>
      <w:r>
        <w:t>.</w:t>
      </w:r>
    </w:p>
    <w:p w14:paraId="501ACB8E" w14:textId="77777777" w:rsidR="00D9304C" w:rsidRDefault="00D9304C" w:rsidP="008F328F">
      <w:pPr>
        <w:pStyle w:val="BodyCopy"/>
      </w:pPr>
    </w:p>
    <w:p w14:paraId="73301520" w14:textId="0F15FDC6" w:rsidR="004477E9" w:rsidRDefault="004477E9" w:rsidP="008F328F">
      <w:pPr>
        <w:pStyle w:val="BodyCopy"/>
      </w:pPr>
      <w:r>
        <w:t>7.</w:t>
      </w:r>
      <w:r>
        <w:tab/>
        <w:t>Stop debugging by either closing the browser or clicking on Stop (Shift+F5)</w:t>
      </w:r>
    </w:p>
    <w:p w14:paraId="16A75E85" w14:textId="77777777" w:rsidR="004477E9" w:rsidRDefault="004477E9" w:rsidP="00A83058">
      <w:pPr>
        <w:ind w:left="1440"/>
      </w:pPr>
      <w:r>
        <w:tab/>
      </w:r>
      <w:r>
        <w:rPr>
          <w:noProof/>
        </w:rPr>
        <w:drawing>
          <wp:inline distT="0" distB="0" distL="0" distR="0" wp14:anchorId="41C13DDD" wp14:editId="2D6F1B35">
            <wp:extent cx="2222500" cy="640490"/>
            <wp:effectExtent l="0" t="0" r="635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31823" cy="643177"/>
                    </a:xfrm>
                    <a:prstGeom prst="rect">
                      <a:avLst/>
                    </a:prstGeom>
                  </pic:spPr>
                </pic:pic>
              </a:graphicData>
            </a:graphic>
          </wp:inline>
        </w:drawing>
      </w:r>
    </w:p>
    <w:p w14:paraId="2DE1CB64" w14:textId="77777777" w:rsidR="004477E9" w:rsidRDefault="004477E9" w:rsidP="004477E9">
      <w:pPr>
        <w:pStyle w:val="Heading4noindent"/>
      </w:pPr>
      <w:bookmarkStart w:id="83" w:name="_Toc128725222"/>
      <w:r>
        <w:t>Modify</w:t>
      </w:r>
      <w:bookmarkEnd w:id="83"/>
    </w:p>
    <w:p w14:paraId="729D5F96" w14:textId="77777777" w:rsidR="00D9304C" w:rsidRDefault="00D9304C" w:rsidP="008F328F">
      <w:pPr>
        <w:pStyle w:val="BodyCopy"/>
      </w:pPr>
    </w:p>
    <w:p w14:paraId="651AD9FB" w14:textId="615018A6" w:rsidR="006B2FF6" w:rsidRDefault="004477E9" w:rsidP="008F328F">
      <w:pPr>
        <w:pStyle w:val="BodyCopy"/>
      </w:pPr>
      <w:r>
        <w:lastRenderedPageBreak/>
        <w:t xml:space="preserve">1. </w:t>
      </w:r>
      <w:r>
        <w:tab/>
      </w:r>
      <w:r w:rsidR="006B2FF6">
        <w:t xml:space="preserve">We already have customizations from previous chapter. We just need to add another column checking if this specific column exists in the </w:t>
      </w:r>
      <w:r w:rsidR="006B2FF6" w:rsidRPr="00707D25">
        <w:rPr>
          <w:rStyle w:val="MyCodeChar"/>
        </w:rPr>
        <w:t>entitySchema</w:t>
      </w:r>
      <w:r w:rsidR="003E3BC1">
        <w:rPr>
          <w:rStyle w:val="MyCodeChar"/>
        </w:rPr>
        <w:t xml:space="preserve"> </w:t>
      </w:r>
      <w:r w:rsidR="003E3BC1">
        <w:t>or if entity is of the specific type:</w:t>
      </w:r>
    </w:p>
    <w:p w14:paraId="68E71997" w14:textId="52296978" w:rsidR="006B2FF6" w:rsidRDefault="006B2FF6" w:rsidP="006B2FF6">
      <w:pPr>
        <w:ind w:left="0"/>
      </w:pPr>
    </w:p>
    <w:p w14:paraId="35798768" w14:textId="53DCF1D0" w:rsidR="006B2FF6" w:rsidRDefault="006B2FF6" w:rsidP="00A9324D">
      <w:pPr>
        <w:ind w:left="1440"/>
      </w:pPr>
      <w:r>
        <w:rPr>
          <w:noProof/>
        </w:rPr>
        <w:drawing>
          <wp:inline distT="0" distB="0" distL="0" distR="0" wp14:anchorId="54D59F93" wp14:editId="023914B6">
            <wp:extent cx="5208309" cy="3454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12731" cy="3457333"/>
                    </a:xfrm>
                    <a:prstGeom prst="rect">
                      <a:avLst/>
                    </a:prstGeom>
                  </pic:spPr>
                </pic:pic>
              </a:graphicData>
            </a:graphic>
          </wp:inline>
        </w:drawing>
      </w:r>
    </w:p>
    <w:p w14:paraId="5E35947F" w14:textId="62D7554A" w:rsidR="008E2223" w:rsidRDefault="008E2223" w:rsidP="00A9324D">
      <w:pPr>
        <w:ind w:left="1440"/>
      </w:pPr>
      <w:r>
        <w:t>Or</w:t>
      </w:r>
    </w:p>
    <w:p w14:paraId="79EFD41E" w14:textId="068532B5" w:rsidR="008E2223" w:rsidRDefault="008E2223" w:rsidP="00A9324D">
      <w:pPr>
        <w:ind w:left="1440"/>
      </w:pPr>
      <w:r>
        <w:rPr>
          <w:noProof/>
        </w:rPr>
        <w:drawing>
          <wp:inline distT="0" distB="0" distL="0" distR="0" wp14:anchorId="45AD6A4F" wp14:editId="2F995FAA">
            <wp:extent cx="2984500" cy="1230896"/>
            <wp:effectExtent l="0" t="0" r="635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93345" cy="1234544"/>
                    </a:xfrm>
                    <a:prstGeom prst="rect">
                      <a:avLst/>
                    </a:prstGeom>
                  </pic:spPr>
                </pic:pic>
              </a:graphicData>
            </a:graphic>
          </wp:inline>
        </w:drawing>
      </w:r>
    </w:p>
    <w:p w14:paraId="2D229445" w14:textId="77777777" w:rsidR="00AD1141" w:rsidRDefault="00AD1141" w:rsidP="00A839D7">
      <w:pPr>
        <w:pStyle w:val="Style1"/>
      </w:pPr>
      <w:r>
        <w:t>}else if(this.entitySchema.TypeName == "PersonInOrg"){</w:t>
      </w:r>
    </w:p>
    <w:p w14:paraId="229EF68E" w14:textId="77777777" w:rsidR="00AD1141" w:rsidRDefault="00AD1141" w:rsidP="00A839D7">
      <w:pPr>
        <w:pStyle w:val="Style1"/>
      </w:pPr>
      <w:r>
        <w:t xml:space="preserve">      this.displayedColumns = [</w:t>
      </w:r>
    </w:p>
    <w:p w14:paraId="4765771C" w14:textId="77777777" w:rsidR="00AD1141" w:rsidRDefault="00AD1141" w:rsidP="00A839D7">
      <w:pPr>
        <w:pStyle w:val="Style1"/>
      </w:pPr>
      <w:r>
        <w:t xml:space="preserve">        this.entitySchema.Columns.RoleFullPath,</w:t>
      </w:r>
    </w:p>
    <w:p w14:paraId="1A9738A1" w14:textId="77777777" w:rsidR="00AD1141" w:rsidRDefault="00AD1141" w:rsidP="00A839D7">
      <w:pPr>
        <w:pStyle w:val="Style1"/>
      </w:pPr>
      <w:r>
        <w:t xml:space="preserve">        this.entitySchema.Columns.XOrigin,</w:t>
      </w:r>
    </w:p>
    <w:p w14:paraId="36642898" w14:textId="77777777" w:rsidR="00AD1141" w:rsidRDefault="00AD1141" w:rsidP="00A839D7">
      <w:pPr>
        <w:pStyle w:val="Style1"/>
      </w:pPr>
      <w:r>
        <w:t xml:space="preserve">        this.entitySchema.Columns.XDateInserted,</w:t>
      </w:r>
    </w:p>
    <w:p w14:paraId="3B761A39" w14:textId="77777777" w:rsidR="00AD1141" w:rsidRDefault="00AD1141" w:rsidP="00A839D7">
      <w:pPr>
        <w:pStyle w:val="Style1"/>
      </w:pPr>
      <w:r>
        <w:t xml:space="preserve">        this.entitySchema.Columns.OrderState,</w:t>
      </w:r>
    </w:p>
    <w:p w14:paraId="3CD8CFBA" w14:textId="77777777" w:rsidR="00AD1141" w:rsidRDefault="00AD1141" w:rsidP="00A839D7">
      <w:pPr>
        <w:pStyle w:val="Style1"/>
      </w:pPr>
      <w:r>
        <w:t xml:space="preserve">        this.entitySchema.Columns.ValidUntil</w:t>
      </w:r>
    </w:p>
    <w:p w14:paraId="64A5F64C" w14:textId="77777777" w:rsidR="00AD1141" w:rsidRDefault="00AD1141" w:rsidP="00A839D7">
      <w:pPr>
        <w:pStyle w:val="Style1"/>
      </w:pPr>
      <w:r>
        <w:t xml:space="preserve">      ];</w:t>
      </w:r>
    </w:p>
    <w:p w14:paraId="3EF70B8B" w14:textId="4DE6B8BF" w:rsidR="00AD1141" w:rsidRDefault="00AD1141" w:rsidP="00A839D7">
      <w:pPr>
        <w:pStyle w:val="Style1"/>
      </w:pPr>
      <w:r>
        <w:t xml:space="preserve">    }else{</w:t>
      </w:r>
    </w:p>
    <w:p w14:paraId="0993C7AC" w14:textId="77777777" w:rsidR="000D74C1" w:rsidRDefault="000D74C1" w:rsidP="006B2FF6">
      <w:pPr>
        <w:ind w:left="0"/>
      </w:pPr>
    </w:p>
    <w:p w14:paraId="67DFBB6C" w14:textId="25C4CA5B" w:rsidR="006B2FF6" w:rsidRDefault="006B2FF6" w:rsidP="006B2FF6">
      <w:pPr>
        <w:ind w:left="0"/>
      </w:pPr>
      <w:r>
        <w:lastRenderedPageBreak/>
        <w:t xml:space="preserve">2. </w:t>
      </w:r>
      <w:r>
        <w:tab/>
        <w:t>Run in debug mode again.</w:t>
      </w:r>
    </w:p>
    <w:p w14:paraId="67A95952" w14:textId="2C9C4AE7" w:rsidR="006B2FF6" w:rsidRDefault="006B2FF6" w:rsidP="006B2FF6">
      <w:pPr>
        <w:ind w:left="0"/>
      </w:pPr>
      <w:r>
        <w:tab/>
        <w:t>Navigate to page, view extra column present:</w:t>
      </w:r>
    </w:p>
    <w:p w14:paraId="02F243A8" w14:textId="5570D387" w:rsidR="006B2FF6" w:rsidRDefault="006B2FF6" w:rsidP="006B2FF6">
      <w:pPr>
        <w:ind w:left="720"/>
      </w:pPr>
      <w:r>
        <w:tab/>
      </w:r>
      <w:r>
        <w:rPr>
          <w:noProof/>
        </w:rPr>
        <w:drawing>
          <wp:inline distT="0" distB="0" distL="0" distR="0" wp14:anchorId="646FCEC3" wp14:editId="069F04D5">
            <wp:extent cx="4654550" cy="255602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4586" cy="2561535"/>
                    </a:xfrm>
                    <a:prstGeom prst="rect">
                      <a:avLst/>
                    </a:prstGeom>
                  </pic:spPr>
                </pic:pic>
              </a:graphicData>
            </a:graphic>
          </wp:inline>
        </w:drawing>
      </w:r>
    </w:p>
    <w:p w14:paraId="2A28B4D4" w14:textId="77777777" w:rsidR="004477E9" w:rsidRDefault="004477E9" w:rsidP="004477E9">
      <w:pPr>
        <w:pStyle w:val="Heading4noindent"/>
      </w:pPr>
      <w:bookmarkStart w:id="84" w:name="_Toc128725223"/>
      <w:r>
        <w:t>Deploy</w:t>
      </w:r>
      <w:bookmarkEnd w:id="84"/>
    </w:p>
    <w:p w14:paraId="3319DB83" w14:textId="18F0807B" w:rsidR="004477E9" w:rsidRPr="004477E9" w:rsidRDefault="0066223C" w:rsidP="008F328F">
      <w:pPr>
        <w:pStyle w:val="BodyCopy"/>
      </w:pPr>
      <w:r>
        <w:t xml:space="preserve">Same as in </w:t>
      </w:r>
      <w:hyperlink w:anchor="DeployInAddColumn1" w:history="1">
        <w:r w:rsidR="008C6683" w:rsidRPr="008C6683">
          <w:rPr>
            <w:rStyle w:val="Hyperlink"/>
          </w:rPr>
          <w:t>Deploy in Add Column 1</w:t>
        </w:r>
      </w:hyperlink>
    </w:p>
    <w:p w14:paraId="4117D87E" w14:textId="6BBA2DD3" w:rsidR="006D771A" w:rsidRDefault="00DE79C2" w:rsidP="00DC14BF">
      <w:pPr>
        <w:pStyle w:val="Heading3noindent"/>
      </w:pPr>
      <w:bookmarkStart w:id="85" w:name="_Toc128725224"/>
      <w:r>
        <w:t xml:space="preserve">3. </w:t>
      </w:r>
      <w:r w:rsidR="006D771A">
        <w:t>Add column 3</w:t>
      </w:r>
      <w:r w:rsidR="008C36B8">
        <w:t xml:space="preserve"> – User Accounts Membership</w:t>
      </w:r>
      <w:bookmarkEnd w:id="85"/>
    </w:p>
    <w:p w14:paraId="408E38C1" w14:textId="1586AD89" w:rsidR="00BD7FC8" w:rsidRDefault="00BD7FC8" w:rsidP="008F328F">
      <w:pPr>
        <w:pStyle w:val="BodyCopy"/>
      </w:pPr>
      <w:r>
        <w:t>This one is complicated. The column we need to add is not returned from the API call.</w:t>
      </w:r>
    </w:p>
    <w:p w14:paraId="2400AF94" w14:textId="3F2F0AE0" w:rsidR="00BD7FC8" w:rsidRDefault="00DA6384" w:rsidP="008F328F">
      <w:pPr>
        <w:pStyle w:val="BodyCopy"/>
      </w:pPr>
      <w:r>
        <w:t>So,</w:t>
      </w:r>
      <w:r w:rsidR="00BD7FC8">
        <w:t xml:space="preserve"> we need to find the way to return this column from API, modify client to make that call and receive extra column.</w:t>
      </w:r>
    </w:p>
    <w:p w14:paraId="0A074FC5" w14:textId="464ED28F" w:rsidR="008E5124" w:rsidRDefault="008E5124" w:rsidP="008E5124">
      <w:pPr>
        <w:pStyle w:val="Heading4noindent"/>
      </w:pPr>
      <w:bookmarkStart w:id="86" w:name="_Toc128725225"/>
      <w:r>
        <w:t>Find module to work on</w:t>
      </w:r>
      <w:bookmarkEnd w:id="86"/>
    </w:p>
    <w:p w14:paraId="558BFED9" w14:textId="1FAE16BA" w:rsidR="008E5124" w:rsidRDefault="008E5124" w:rsidP="008F328F">
      <w:pPr>
        <w:pStyle w:val="BodyCopy"/>
      </w:pPr>
      <w:r>
        <w:t>Need to add a column which shows whether account is active or not.</w:t>
      </w:r>
    </w:p>
    <w:p w14:paraId="76BCB334" w14:textId="7A36A31B" w:rsidR="008E5124" w:rsidRDefault="008E5124" w:rsidP="008F328F">
      <w:pPr>
        <w:pStyle w:val="BodyCopy"/>
      </w:pPr>
      <w:r>
        <w:t>To get to this page select a direct report of logged in user, select “Membership” tab, and select a “User Accounts” menu.</w:t>
      </w:r>
    </w:p>
    <w:p w14:paraId="4033D311" w14:textId="77777777" w:rsidR="008E5124" w:rsidRDefault="008E5124" w:rsidP="008F328F">
      <w:pPr>
        <w:pStyle w:val="BodyCopy"/>
      </w:pPr>
    </w:p>
    <w:p w14:paraId="1F3512B6" w14:textId="6FF5C5B2" w:rsidR="008E5124" w:rsidRDefault="008E5124" w:rsidP="008F328F">
      <w:pPr>
        <w:pStyle w:val="BodyCopy"/>
      </w:pPr>
      <w:r>
        <w:rPr>
          <w:noProof/>
        </w:rPr>
        <w:drawing>
          <wp:inline distT="0" distB="0" distL="0" distR="0" wp14:anchorId="42AE406A" wp14:editId="6E51B566">
            <wp:extent cx="5295900" cy="211949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05447" cy="2123313"/>
                    </a:xfrm>
                    <a:prstGeom prst="rect">
                      <a:avLst/>
                    </a:prstGeom>
                  </pic:spPr>
                </pic:pic>
              </a:graphicData>
            </a:graphic>
          </wp:inline>
        </w:drawing>
      </w:r>
    </w:p>
    <w:p w14:paraId="521B9A4C" w14:textId="77777777" w:rsidR="008E5124" w:rsidRDefault="008E5124" w:rsidP="008F328F">
      <w:pPr>
        <w:pStyle w:val="BodyCopy"/>
      </w:pPr>
    </w:p>
    <w:p w14:paraId="07FB28B5" w14:textId="77777777" w:rsidR="008E5124" w:rsidRDefault="008E5124" w:rsidP="008F328F">
      <w:pPr>
        <w:pStyle w:val="BodyCopy"/>
      </w:pPr>
      <w:r>
        <w:t>1.</w:t>
      </w:r>
      <w:r>
        <w:tab/>
        <w:t>Right click on the name, click “Inspect” on the pop-up menu.</w:t>
      </w:r>
    </w:p>
    <w:p w14:paraId="49556C17" w14:textId="77777777" w:rsidR="008E5124" w:rsidRDefault="008E5124" w:rsidP="008F328F">
      <w:pPr>
        <w:pStyle w:val="BodyCopy"/>
      </w:pPr>
      <w:r>
        <w:tab/>
        <w:t>Find “identifiable” identifier above the inspect point.</w:t>
      </w:r>
    </w:p>
    <w:p w14:paraId="6D207B01" w14:textId="77777777" w:rsidR="008E5124" w:rsidRDefault="008E5124" w:rsidP="008F328F">
      <w:pPr>
        <w:pStyle w:val="BodyCopy"/>
      </w:pPr>
    </w:p>
    <w:p w14:paraId="121BCE9A" w14:textId="3690A267" w:rsidR="008E5124" w:rsidRDefault="008E5124" w:rsidP="008F328F">
      <w:pPr>
        <w:pStyle w:val="BodyCopy"/>
      </w:pPr>
      <w:r>
        <w:tab/>
      </w:r>
      <w:r w:rsidR="00BD7FC8">
        <w:rPr>
          <w:noProof/>
        </w:rPr>
        <w:drawing>
          <wp:inline distT="0" distB="0" distL="0" distR="0" wp14:anchorId="65B315B1" wp14:editId="1FE1A878">
            <wp:extent cx="5642356" cy="2247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44868" cy="2248901"/>
                    </a:xfrm>
                    <a:prstGeom prst="rect">
                      <a:avLst/>
                    </a:prstGeom>
                  </pic:spPr>
                </pic:pic>
              </a:graphicData>
            </a:graphic>
          </wp:inline>
        </w:drawing>
      </w:r>
    </w:p>
    <w:p w14:paraId="4FD19986" w14:textId="77777777" w:rsidR="008E5124" w:rsidRDefault="008E5124" w:rsidP="008F328F">
      <w:pPr>
        <w:pStyle w:val="BodyCopy"/>
      </w:pPr>
    </w:p>
    <w:p w14:paraId="36FB90A2" w14:textId="77777777" w:rsidR="008E5124" w:rsidRDefault="008E5124" w:rsidP="008F328F">
      <w:pPr>
        <w:pStyle w:val="BodyCopy"/>
      </w:pPr>
      <w:r>
        <w:t>2.</w:t>
      </w:r>
      <w:r>
        <w:tab/>
        <w:t xml:space="preserve">Paste the name from #1 into the search in VS Code. </w:t>
      </w:r>
    </w:p>
    <w:p w14:paraId="02C244C3" w14:textId="19FD33D1" w:rsidR="00BD7FC8" w:rsidRDefault="008E5124" w:rsidP="008F328F">
      <w:pPr>
        <w:pStyle w:val="BodyCopy"/>
      </w:pPr>
      <w:r>
        <w:t xml:space="preserve">See the results. There </w:t>
      </w:r>
      <w:r w:rsidR="00BD7FC8">
        <w:t>are</w:t>
      </w:r>
      <w:r>
        <w:t xml:space="preserve"> multiple results</w:t>
      </w:r>
      <w:r w:rsidR="00BD7FC8">
        <w:t xml:space="preserve">, but they all located in the same file: </w:t>
      </w:r>
      <w:r w:rsidR="00BD7FC8" w:rsidRPr="00707D25">
        <w:rPr>
          <w:rStyle w:val="MyCodeChar"/>
        </w:rPr>
        <w:t>accounts-ext.component.html</w:t>
      </w:r>
    </w:p>
    <w:p w14:paraId="4CC5642A" w14:textId="77777777" w:rsidR="008E5124" w:rsidRDefault="008E5124" w:rsidP="008F328F">
      <w:pPr>
        <w:pStyle w:val="BodyCopy"/>
      </w:pPr>
    </w:p>
    <w:p w14:paraId="4BA088AE" w14:textId="51C877DD" w:rsidR="008E5124" w:rsidRDefault="008E5124" w:rsidP="008F328F">
      <w:pPr>
        <w:pStyle w:val="BodyCopy"/>
      </w:pPr>
      <w:r>
        <w:tab/>
      </w:r>
      <w:r w:rsidR="00BD7FC8">
        <w:rPr>
          <w:noProof/>
        </w:rPr>
        <w:drawing>
          <wp:inline distT="0" distB="0" distL="0" distR="0" wp14:anchorId="12AB2DA8" wp14:editId="30EE04B1">
            <wp:extent cx="3276600" cy="22675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84448" cy="2273013"/>
                    </a:xfrm>
                    <a:prstGeom prst="rect">
                      <a:avLst/>
                    </a:prstGeom>
                  </pic:spPr>
                </pic:pic>
              </a:graphicData>
            </a:graphic>
          </wp:inline>
        </w:drawing>
      </w:r>
    </w:p>
    <w:p w14:paraId="68A86ADA" w14:textId="77777777" w:rsidR="008E5124" w:rsidRDefault="008E5124" w:rsidP="008F328F">
      <w:pPr>
        <w:pStyle w:val="BodyCopy"/>
      </w:pPr>
    </w:p>
    <w:p w14:paraId="20181FC3" w14:textId="5F177571" w:rsidR="008E5124" w:rsidRDefault="008E5124" w:rsidP="008F328F">
      <w:pPr>
        <w:pStyle w:val="BodyCopy"/>
      </w:pPr>
      <w:r>
        <w:t>3.</w:t>
      </w:r>
      <w:r>
        <w:tab/>
        <w:t xml:space="preserve">Double click on the result. Corresponding .html file </w:t>
      </w:r>
      <w:r w:rsidR="00BD7FC8">
        <w:t>opens</w:t>
      </w:r>
      <w:r>
        <w:t>.</w:t>
      </w:r>
    </w:p>
    <w:p w14:paraId="58874B43" w14:textId="77777777" w:rsidR="008E5124" w:rsidRDefault="008E5124" w:rsidP="008F328F">
      <w:pPr>
        <w:pStyle w:val="BodyCopy"/>
      </w:pPr>
      <w:r>
        <w:tab/>
        <w:t>Click on the “Explorer” tab in VS Code.</w:t>
      </w:r>
    </w:p>
    <w:p w14:paraId="595F37DC" w14:textId="77777777" w:rsidR="008E5124" w:rsidRDefault="008E5124" w:rsidP="008F328F">
      <w:pPr>
        <w:pStyle w:val="BodyCopy"/>
      </w:pPr>
      <w:r>
        <w:tab/>
        <w:t>Project tree opens with selected html file highlighted.</w:t>
      </w:r>
    </w:p>
    <w:p w14:paraId="34EEC9B1" w14:textId="216F7A19" w:rsidR="008E5124" w:rsidRDefault="008E5124" w:rsidP="008F328F">
      <w:pPr>
        <w:pStyle w:val="BodyCopy"/>
      </w:pPr>
      <w:r>
        <w:t>Select .ts file (component) with the same name as html file</w:t>
      </w:r>
      <w:r w:rsidR="00BD7FC8">
        <w:t xml:space="preserve">: </w:t>
      </w:r>
      <w:r w:rsidR="008E2223">
        <w:br/>
      </w:r>
      <w:r w:rsidR="00BD7FC8" w:rsidRPr="00707D25">
        <w:rPr>
          <w:rStyle w:val="MyCodeChar"/>
        </w:rPr>
        <w:t>accounts-ext.component.ts</w:t>
      </w:r>
    </w:p>
    <w:p w14:paraId="47BC4BD0" w14:textId="77777777" w:rsidR="008E5124" w:rsidRDefault="008E5124" w:rsidP="008F328F">
      <w:pPr>
        <w:pStyle w:val="BodyCopy"/>
      </w:pPr>
    </w:p>
    <w:p w14:paraId="1DB55377" w14:textId="5896C2C5" w:rsidR="008E5124" w:rsidRDefault="008E5124" w:rsidP="008F328F">
      <w:pPr>
        <w:pStyle w:val="BodyCopy"/>
      </w:pPr>
      <w:r>
        <w:lastRenderedPageBreak/>
        <w:tab/>
      </w:r>
      <w:r w:rsidR="00BD7FC8">
        <w:rPr>
          <w:noProof/>
        </w:rPr>
        <w:drawing>
          <wp:inline distT="0" distB="0" distL="0" distR="0" wp14:anchorId="2ABAED43" wp14:editId="0D5BBF21">
            <wp:extent cx="2356496" cy="2698750"/>
            <wp:effectExtent l="0" t="0" r="571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59137" cy="2701775"/>
                    </a:xfrm>
                    <a:prstGeom prst="rect">
                      <a:avLst/>
                    </a:prstGeom>
                  </pic:spPr>
                </pic:pic>
              </a:graphicData>
            </a:graphic>
          </wp:inline>
        </w:drawing>
      </w:r>
    </w:p>
    <w:p w14:paraId="504FBB18" w14:textId="77777777" w:rsidR="008E5124" w:rsidRDefault="008E5124" w:rsidP="008F328F">
      <w:pPr>
        <w:pStyle w:val="BodyCopy"/>
      </w:pPr>
    </w:p>
    <w:p w14:paraId="1DC970C5" w14:textId="77777777" w:rsidR="008E5124" w:rsidRDefault="008E5124" w:rsidP="008F328F">
      <w:pPr>
        <w:pStyle w:val="BodyCopy"/>
      </w:pPr>
      <w:r>
        <w:t>4.</w:t>
      </w:r>
      <w:r>
        <w:tab/>
        <w:t>See what module selected html file belongs to.</w:t>
      </w:r>
    </w:p>
    <w:p w14:paraId="53F8025E" w14:textId="4702DF3A" w:rsidR="008E5124" w:rsidRDefault="008E5124" w:rsidP="008F328F">
      <w:pPr>
        <w:pStyle w:val="BodyCopy"/>
      </w:pPr>
      <w:r>
        <w:tab/>
        <w:t xml:space="preserve">In </w:t>
      </w:r>
      <w:r w:rsidR="00BD7FC8">
        <w:t>this</w:t>
      </w:r>
      <w:r>
        <w:t xml:space="preserve"> case it is </w:t>
      </w:r>
      <w:r w:rsidRPr="00707D25">
        <w:rPr>
          <w:rStyle w:val="MyCodeChar"/>
        </w:rPr>
        <w:t>“</w:t>
      </w:r>
      <w:r w:rsidR="00BD7FC8" w:rsidRPr="00707D25">
        <w:rPr>
          <w:rStyle w:val="MyCodeChar"/>
        </w:rPr>
        <w:t>tsb</w:t>
      </w:r>
      <w:r w:rsidRPr="00707D25">
        <w:rPr>
          <w:rStyle w:val="MyCodeChar"/>
        </w:rPr>
        <w:t>”</w:t>
      </w:r>
      <w:r>
        <w:t>.</w:t>
      </w:r>
    </w:p>
    <w:p w14:paraId="6C7FB0F4" w14:textId="2EE78741" w:rsidR="008E5124" w:rsidRDefault="008E5124" w:rsidP="008E5124">
      <w:pPr>
        <w:pStyle w:val="Heading4noindent"/>
      </w:pPr>
      <w:bookmarkStart w:id="87" w:name="StartDebuggingAddColumn3"/>
      <w:bookmarkStart w:id="88" w:name="_Toc128725226"/>
      <w:bookmarkEnd w:id="87"/>
      <w:r>
        <w:t>Start debugging</w:t>
      </w:r>
      <w:bookmarkEnd w:id="88"/>
    </w:p>
    <w:p w14:paraId="79B4748D" w14:textId="2F675EC6" w:rsidR="008E5124" w:rsidRPr="00707D25" w:rsidRDefault="008E5124" w:rsidP="008F328F">
      <w:pPr>
        <w:pStyle w:val="BodyCopy"/>
        <w:rPr>
          <w:rStyle w:val="MyCodeChar"/>
        </w:rPr>
      </w:pPr>
      <w:r>
        <w:t>1.</w:t>
      </w:r>
      <w:r>
        <w:tab/>
        <w:t xml:space="preserve">In VS Code open a terminal and run command: </w:t>
      </w:r>
      <w:r w:rsidR="000C159B" w:rsidRPr="00707D25">
        <w:rPr>
          <w:rStyle w:val="MyCodeChar"/>
        </w:rPr>
        <w:t>npm run build:watch:dynamic tsb</w:t>
      </w:r>
    </w:p>
    <w:p w14:paraId="1AE8456D" w14:textId="77777777" w:rsidR="008E5124" w:rsidRDefault="008E5124" w:rsidP="008F328F">
      <w:pPr>
        <w:pStyle w:val="BodyCopy"/>
      </w:pPr>
      <w:r>
        <w:tab/>
        <w:t>Wait until compiles with no errors.</w:t>
      </w:r>
    </w:p>
    <w:p w14:paraId="5BBC3858" w14:textId="77777777" w:rsidR="008E5124" w:rsidRDefault="008E5124" w:rsidP="008F328F">
      <w:pPr>
        <w:pStyle w:val="BodyCopy"/>
      </w:pPr>
    </w:p>
    <w:p w14:paraId="5ECA6853" w14:textId="77777777" w:rsidR="008E5124" w:rsidRDefault="008E5124" w:rsidP="008F328F">
      <w:pPr>
        <w:pStyle w:val="BodyCopy"/>
      </w:pPr>
      <w:r>
        <w:tab/>
      </w:r>
      <w:r>
        <w:rPr>
          <w:noProof/>
        </w:rPr>
        <w:drawing>
          <wp:inline distT="0" distB="0" distL="0" distR="0" wp14:anchorId="2B926D1D" wp14:editId="2B70B007">
            <wp:extent cx="4777553" cy="187325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80713" cy="1874489"/>
                    </a:xfrm>
                    <a:prstGeom prst="rect">
                      <a:avLst/>
                    </a:prstGeom>
                  </pic:spPr>
                </pic:pic>
              </a:graphicData>
            </a:graphic>
          </wp:inline>
        </w:drawing>
      </w:r>
    </w:p>
    <w:p w14:paraId="1611289F" w14:textId="77777777" w:rsidR="008E5124" w:rsidRDefault="008E5124" w:rsidP="008F328F">
      <w:pPr>
        <w:pStyle w:val="BodyCopy"/>
      </w:pPr>
    </w:p>
    <w:p w14:paraId="3AF1A2CC" w14:textId="777B653F" w:rsidR="008E5124" w:rsidRPr="00707D25" w:rsidRDefault="008E5124" w:rsidP="008F328F">
      <w:pPr>
        <w:pStyle w:val="BodyCopy"/>
        <w:rPr>
          <w:rStyle w:val="MyCodeChar"/>
        </w:rPr>
      </w:pPr>
      <w:r>
        <w:t>2.</w:t>
      </w:r>
      <w:r>
        <w:tab/>
        <w:t xml:space="preserve">Open another terminal and run command: </w:t>
      </w:r>
      <w:r w:rsidRPr="00707D25">
        <w:rPr>
          <w:rStyle w:val="MyCodeChar"/>
        </w:rPr>
        <w:t>npm run start qer-app-portal</w:t>
      </w:r>
    </w:p>
    <w:p w14:paraId="62FF4280" w14:textId="77777777" w:rsidR="008E5124" w:rsidRPr="00707D25" w:rsidRDefault="008E5124" w:rsidP="008F328F">
      <w:pPr>
        <w:pStyle w:val="BodyCopy"/>
        <w:rPr>
          <w:rStyle w:val="MyCodeChar"/>
        </w:rPr>
      </w:pPr>
    </w:p>
    <w:p w14:paraId="75A712E5" w14:textId="5374C04F" w:rsidR="008E5124" w:rsidRDefault="000C159B" w:rsidP="008F328F">
      <w:pPr>
        <w:pStyle w:val="BodyCopy"/>
      </w:pPr>
      <w:r>
        <w:t>3</w:t>
      </w:r>
      <w:r w:rsidR="008E5124">
        <w:t>.</w:t>
      </w:r>
      <w:r w:rsidR="008E5124">
        <w:tab/>
        <w:t xml:space="preserve">Set a breakpoint in file </w:t>
      </w:r>
      <w:r w:rsidRPr="00707D25">
        <w:rPr>
          <w:rStyle w:val="MyCodeChar"/>
        </w:rPr>
        <w:t xml:space="preserve">accounts-ext.component.ts </w:t>
      </w:r>
      <w:r w:rsidR="008E5124">
        <w:t>function getData()</w:t>
      </w:r>
    </w:p>
    <w:p w14:paraId="258CD8B3" w14:textId="77777777" w:rsidR="008E5124" w:rsidRDefault="008E5124" w:rsidP="008F328F">
      <w:pPr>
        <w:pStyle w:val="BodyCopy"/>
      </w:pPr>
      <w:r>
        <w:tab/>
        <w:t>To see what kind of data we get from Api Server.</w:t>
      </w:r>
    </w:p>
    <w:p w14:paraId="27620819" w14:textId="41026A8B" w:rsidR="008E5124" w:rsidRDefault="008E5124" w:rsidP="008F328F">
      <w:pPr>
        <w:pStyle w:val="BodyCopy"/>
      </w:pPr>
    </w:p>
    <w:p w14:paraId="14BE3A27" w14:textId="63BA2C8B" w:rsidR="000C159B" w:rsidRDefault="000C159B" w:rsidP="008F328F">
      <w:pPr>
        <w:pStyle w:val="BodyCopy"/>
      </w:pPr>
      <w:r>
        <w:lastRenderedPageBreak/>
        <w:tab/>
      </w:r>
      <w:r>
        <w:rPr>
          <w:noProof/>
        </w:rPr>
        <w:drawing>
          <wp:inline distT="0" distB="0" distL="0" distR="0" wp14:anchorId="784BCF0C" wp14:editId="5D4F4E0B">
            <wp:extent cx="5283200" cy="2186093"/>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95211" cy="2191063"/>
                    </a:xfrm>
                    <a:prstGeom prst="rect">
                      <a:avLst/>
                    </a:prstGeom>
                  </pic:spPr>
                </pic:pic>
              </a:graphicData>
            </a:graphic>
          </wp:inline>
        </w:drawing>
      </w:r>
    </w:p>
    <w:p w14:paraId="655CC622" w14:textId="77777777" w:rsidR="000C159B" w:rsidRDefault="000C159B" w:rsidP="008F328F">
      <w:pPr>
        <w:pStyle w:val="BodyCopy"/>
      </w:pPr>
    </w:p>
    <w:p w14:paraId="251E8F2A" w14:textId="1B474056" w:rsidR="008E5124" w:rsidRDefault="008E5124" w:rsidP="008F328F">
      <w:pPr>
        <w:pStyle w:val="BodyCopy"/>
      </w:pPr>
      <w:r>
        <w:tab/>
      </w:r>
    </w:p>
    <w:p w14:paraId="20671627" w14:textId="77777777" w:rsidR="008E5124" w:rsidRDefault="008E5124" w:rsidP="008F328F">
      <w:pPr>
        <w:pStyle w:val="BodyCopy"/>
      </w:pPr>
      <w:r>
        <w:t xml:space="preserve">5. </w:t>
      </w:r>
      <w:r>
        <w:tab/>
        <w:t xml:space="preserve">Start debugging as in </w:t>
      </w:r>
      <w:hyperlink w:anchor="StartDebugging" w:history="1">
        <w:r w:rsidRPr="009F24F6">
          <w:rPr>
            <w:rStyle w:val="Hyperlink"/>
          </w:rPr>
          <w:t>StartDebugging</w:t>
        </w:r>
      </w:hyperlink>
      <w:r>
        <w:t>.</w:t>
      </w:r>
    </w:p>
    <w:p w14:paraId="2DC98C1E" w14:textId="77777777" w:rsidR="008E5124" w:rsidRDefault="008E5124" w:rsidP="008F328F">
      <w:pPr>
        <w:pStyle w:val="BodyCopy"/>
      </w:pPr>
      <w:r>
        <w:tab/>
        <w:t>Navigate to the page. Code will stop at the breakpoint.</w:t>
      </w:r>
    </w:p>
    <w:p w14:paraId="28112C59" w14:textId="77777777" w:rsidR="008E5124" w:rsidRDefault="008E5124" w:rsidP="008F328F">
      <w:pPr>
        <w:pStyle w:val="BodyCopy"/>
      </w:pPr>
    </w:p>
    <w:p w14:paraId="35DF16D1" w14:textId="77777777" w:rsidR="008E5124" w:rsidRDefault="008E5124" w:rsidP="008F328F">
      <w:pPr>
        <w:pStyle w:val="BodyCopy"/>
      </w:pPr>
      <w:r>
        <w:t xml:space="preserve">6. </w:t>
      </w:r>
      <w:r>
        <w:tab/>
        <w:t>Press F10 to step over next function to retrieve data from Api Server</w:t>
      </w:r>
    </w:p>
    <w:p w14:paraId="4A7B2A84" w14:textId="2BF93D50" w:rsidR="008E5124" w:rsidRDefault="008E5124" w:rsidP="008F328F">
      <w:pPr>
        <w:pStyle w:val="BodyCopy"/>
      </w:pPr>
      <w:r>
        <w:tab/>
        <w:t>In Variables window see “</w:t>
      </w:r>
      <w:r w:rsidR="000C159B">
        <w:t>groupsPerIdentity</w:t>
      </w:r>
      <w:r>
        <w:t xml:space="preserve"> -&gt; Data -&gt; 0”</w:t>
      </w:r>
    </w:p>
    <w:p w14:paraId="59F51391" w14:textId="5A462BAF" w:rsidR="000C159B" w:rsidRDefault="008E5124" w:rsidP="008F328F">
      <w:pPr>
        <w:pStyle w:val="BodyCopy"/>
      </w:pPr>
      <w:r>
        <w:t xml:space="preserve">There is a list of columns below it. </w:t>
      </w:r>
      <w:r w:rsidR="000C159B">
        <w:t xml:space="preserve">Column “AccountEnabled” or “AccountDisabled” is </w:t>
      </w:r>
      <w:r w:rsidR="000C159B">
        <w:tab/>
        <w:t>not in the list.</w:t>
      </w:r>
    </w:p>
    <w:p w14:paraId="107B673F" w14:textId="719A96CD" w:rsidR="000C159B" w:rsidRDefault="000C159B" w:rsidP="008F328F">
      <w:pPr>
        <w:pStyle w:val="BodyCopy"/>
      </w:pPr>
      <w:r>
        <w:rPr>
          <w:noProof/>
        </w:rPr>
        <w:drawing>
          <wp:inline distT="0" distB="0" distL="0" distR="0" wp14:anchorId="529837F3" wp14:editId="17B1E3A2">
            <wp:extent cx="3130550" cy="318951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34082" cy="3193115"/>
                    </a:xfrm>
                    <a:prstGeom prst="rect">
                      <a:avLst/>
                    </a:prstGeom>
                  </pic:spPr>
                </pic:pic>
              </a:graphicData>
            </a:graphic>
          </wp:inline>
        </w:drawing>
      </w:r>
    </w:p>
    <w:p w14:paraId="57FE32E6" w14:textId="77777777" w:rsidR="000C159B" w:rsidRDefault="000C159B" w:rsidP="008F328F">
      <w:pPr>
        <w:pStyle w:val="BodyCopy"/>
      </w:pPr>
    </w:p>
    <w:p w14:paraId="397A8D46" w14:textId="29FC881B" w:rsidR="008E5124" w:rsidRDefault="008E5124" w:rsidP="008F328F">
      <w:pPr>
        <w:pStyle w:val="BodyCopy"/>
      </w:pPr>
      <w:r>
        <w:t>7.</w:t>
      </w:r>
      <w:r>
        <w:tab/>
        <w:t>Stop debugging by either closing the browser or clicking on Stop (Shift+F5)</w:t>
      </w:r>
    </w:p>
    <w:p w14:paraId="446FEC73" w14:textId="161F04BD" w:rsidR="000C159B" w:rsidRDefault="008E5124" w:rsidP="00E612AE">
      <w:pPr>
        <w:ind w:left="1440"/>
      </w:pPr>
      <w:r>
        <w:tab/>
      </w:r>
      <w:r>
        <w:rPr>
          <w:noProof/>
        </w:rPr>
        <w:drawing>
          <wp:inline distT="0" distB="0" distL="0" distR="0" wp14:anchorId="3A95DA77" wp14:editId="21EAE664">
            <wp:extent cx="2222500" cy="640490"/>
            <wp:effectExtent l="0" t="0" r="635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231823" cy="643177"/>
                    </a:xfrm>
                    <a:prstGeom prst="rect">
                      <a:avLst/>
                    </a:prstGeom>
                  </pic:spPr>
                </pic:pic>
              </a:graphicData>
            </a:graphic>
          </wp:inline>
        </w:drawing>
      </w:r>
    </w:p>
    <w:p w14:paraId="14B676E7" w14:textId="0C146FF6" w:rsidR="000C159B" w:rsidRDefault="00CF335D" w:rsidP="00CF335D">
      <w:pPr>
        <w:pStyle w:val="Heading4noindent"/>
      </w:pPr>
      <w:bookmarkStart w:id="89" w:name="_Toc128725227"/>
      <w:r>
        <w:lastRenderedPageBreak/>
        <w:t>Research ApiServer method</w:t>
      </w:r>
      <w:bookmarkEnd w:id="89"/>
      <w:r w:rsidR="000C159B">
        <w:tab/>
      </w:r>
    </w:p>
    <w:p w14:paraId="0717DB4E" w14:textId="6D795642" w:rsidR="00756C27" w:rsidRDefault="00756C27" w:rsidP="008F328F">
      <w:pPr>
        <w:pStyle w:val="BodyCopy"/>
      </w:pPr>
      <w:r>
        <w:t xml:space="preserve">We need to check if the API method, used to retrieve data </w:t>
      </w:r>
      <w:r w:rsidR="00E612AE">
        <w:t>can retrieve</w:t>
      </w:r>
      <w:r>
        <w:t xml:space="preserve"> information on account being enabled. Also need to figure out what needs to be done to retrieve that information.</w:t>
      </w:r>
    </w:p>
    <w:p w14:paraId="61374194" w14:textId="77777777" w:rsidR="00756C27" w:rsidRPr="00756C27" w:rsidRDefault="00756C27" w:rsidP="008F328F">
      <w:pPr>
        <w:pStyle w:val="BodyCopy"/>
      </w:pPr>
    </w:p>
    <w:p w14:paraId="5CC18743" w14:textId="77777777" w:rsidR="006A7157" w:rsidRDefault="00CF335D" w:rsidP="008F328F">
      <w:pPr>
        <w:pStyle w:val="BodyCopy"/>
      </w:pPr>
      <w:r>
        <w:t>1.</w:t>
      </w:r>
      <w:r>
        <w:tab/>
      </w:r>
      <w:r w:rsidR="006A7157">
        <w:t>In VS Code find a method name which is used to retrieve accounts for the user.</w:t>
      </w:r>
    </w:p>
    <w:p w14:paraId="02BEB25C" w14:textId="78F198BC" w:rsidR="000C159B" w:rsidRDefault="006A7157" w:rsidP="008F328F">
      <w:pPr>
        <w:pStyle w:val="BodyCopy"/>
      </w:pPr>
      <w:r>
        <w:t xml:space="preserve">In </w:t>
      </w:r>
      <w:r w:rsidRPr="00707D25">
        <w:rPr>
          <w:rStyle w:val="MyCodeChar"/>
        </w:rPr>
        <w:t xml:space="preserve">accounts-ext.component.ts </w:t>
      </w:r>
      <w:r>
        <w:t xml:space="preserve">, method getData() right click on </w:t>
      </w:r>
      <w:r w:rsidRPr="00707D25">
        <w:rPr>
          <w:rStyle w:val="MyCodeChar"/>
        </w:rPr>
        <w:t>this.accountService.</w:t>
      </w:r>
      <w:r w:rsidRPr="00707D25">
        <w:rPr>
          <w:rStyle w:val="MyCodeChar"/>
          <w:b/>
          <w:bCs/>
        </w:rPr>
        <w:t>getAccounts</w:t>
      </w:r>
      <w:r w:rsidRPr="00707D25">
        <w:rPr>
          <w:rStyle w:val="MyCodeChar"/>
        </w:rPr>
        <w:t xml:space="preserve"> </w:t>
      </w:r>
      <w:r>
        <w:t>and select Go To Definition.</w:t>
      </w:r>
    </w:p>
    <w:p w14:paraId="677D4A92" w14:textId="4CA2C0FE" w:rsidR="00477DDE" w:rsidRDefault="00477DDE" w:rsidP="008F328F">
      <w:pPr>
        <w:pStyle w:val="BodyCopy"/>
      </w:pPr>
    </w:p>
    <w:p w14:paraId="1AD2B714" w14:textId="2858B02A" w:rsidR="00477DDE" w:rsidRDefault="00477DDE" w:rsidP="008F328F">
      <w:pPr>
        <w:pStyle w:val="BodyCopy"/>
      </w:pPr>
      <w:r>
        <w:t xml:space="preserve">It takes us to the </w:t>
      </w:r>
      <w:r w:rsidRPr="00707D25">
        <w:rPr>
          <w:rStyle w:val="MyCodeChar"/>
        </w:rPr>
        <w:t xml:space="preserve">account-ext.service.ts </w:t>
      </w:r>
      <w:r>
        <w:t xml:space="preserve">function </w:t>
      </w:r>
      <w:r w:rsidRPr="00707D25">
        <w:rPr>
          <w:rStyle w:val="MyCodeChar"/>
        </w:rPr>
        <w:t>getAccounts()</w:t>
      </w:r>
      <w:r>
        <w:t xml:space="preserve">. And there we can see a call to </w:t>
      </w:r>
      <w:r w:rsidRPr="00707D25">
        <w:rPr>
          <w:rStyle w:val="MyCodeChar"/>
        </w:rPr>
        <w:t>this.apiService.typedClient.PortalPersonAccounts.Get(uid)</w:t>
      </w:r>
      <w:r>
        <w:t xml:space="preserve"> </w:t>
      </w:r>
    </w:p>
    <w:p w14:paraId="6D6AFADF" w14:textId="3C271F05" w:rsidR="00477DDE" w:rsidRDefault="00477DDE" w:rsidP="008F328F">
      <w:pPr>
        <w:pStyle w:val="BodyCopy"/>
      </w:pPr>
    </w:p>
    <w:p w14:paraId="32A82BC0" w14:textId="2044B0F6" w:rsidR="00477DDE" w:rsidRDefault="00477DDE" w:rsidP="008F328F">
      <w:pPr>
        <w:pStyle w:val="BodyCopy"/>
      </w:pPr>
      <w:r>
        <w:t xml:space="preserve">We can make it more precise, but here we get enough information to assume that API method will have </w:t>
      </w:r>
      <w:r w:rsidRPr="00707D25">
        <w:rPr>
          <w:rStyle w:val="MyCodeChar"/>
        </w:rPr>
        <w:t>portal, person, and accounts</w:t>
      </w:r>
      <w:r>
        <w:t xml:space="preserve"> in the name.</w:t>
      </w:r>
    </w:p>
    <w:p w14:paraId="06458771" w14:textId="3469A4C3" w:rsidR="00477DDE" w:rsidRDefault="00477DDE" w:rsidP="008F328F">
      <w:pPr>
        <w:pStyle w:val="BodyCopy"/>
      </w:pPr>
    </w:p>
    <w:p w14:paraId="53E294D8" w14:textId="2C107A3F" w:rsidR="00477DDE" w:rsidRDefault="00477DDE" w:rsidP="008F328F">
      <w:pPr>
        <w:pStyle w:val="BodyCopy"/>
      </w:pPr>
      <w:r>
        <w:t xml:space="preserve">2. </w:t>
      </w:r>
      <w:r>
        <w:tab/>
        <w:t xml:space="preserve">Open browser, go to swagger: </w:t>
      </w:r>
      <w:hyperlink r:id="rId115" w:anchor="/swagger-ui" w:history="1">
        <w:r w:rsidR="00DE0F93" w:rsidRPr="001F7226">
          <w:rPr>
            <w:rStyle w:val="Hyperlink"/>
            <w:rFonts w:ascii="Calibri" w:hAnsi="Calibri"/>
            <w:shd w:val="clear" w:color="auto" w:fill="FCF8D8" w:themeFill="accent3" w:themeFillTint="33"/>
          </w:rPr>
          <w:t>http://localhost:8182/html/qbm-app-landingpage/#/swagger-ui</w:t>
        </w:r>
      </w:hyperlink>
      <w:r w:rsidRPr="00707D25">
        <w:rPr>
          <w:rStyle w:val="MyCodeChar"/>
        </w:rPr>
        <w:t xml:space="preserve"> </w:t>
      </w:r>
    </w:p>
    <w:p w14:paraId="69B993FA" w14:textId="77777777" w:rsidR="00E65512" w:rsidRDefault="00477DDE" w:rsidP="008F328F">
      <w:pPr>
        <w:pStyle w:val="BodyCopy"/>
      </w:pPr>
      <w:r>
        <w:tab/>
      </w:r>
    </w:p>
    <w:p w14:paraId="005312C4" w14:textId="416F666F" w:rsidR="00477DDE" w:rsidRDefault="00477DDE" w:rsidP="008F328F">
      <w:pPr>
        <w:pStyle w:val="BodyCopy"/>
      </w:pPr>
      <w:r>
        <w:t xml:space="preserve">Log in as in </w:t>
      </w:r>
      <w:hyperlink w:anchor="APILogin" w:history="1">
        <w:r w:rsidRPr="00477DDE">
          <w:rPr>
            <w:rStyle w:val="Hyperlink"/>
          </w:rPr>
          <w:t>API Login</w:t>
        </w:r>
      </w:hyperlink>
    </w:p>
    <w:p w14:paraId="1DF35FC3" w14:textId="1DC5109D" w:rsidR="00477DDE" w:rsidRDefault="00477DDE" w:rsidP="008F328F">
      <w:pPr>
        <w:pStyle w:val="BodyCopy"/>
      </w:pPr>
      <w:r>
        <w:tab/>
      </w:r>
      <w:r w:rsidR="008A3218">
        <w:t>Type “accounts” in search window. First method that comes up is:</w:t>
      </w:r>
    </w:p>
    <w:p w14:paraId="2C1B1CA5" w14:textId="18F5761E" w:rsidR="008A3218" w:rsidRDefault="008A3218" w:rsidP="008F328F">
      <w:pPr>
        <w:pStyle w:val="BodyCopy"/>
      </w:pPr>
      <w:r>
        <w:tab/>
      </w:r>
      <w:r>
        <w:rPr>
          <w:noProof/>
        </w:rPr>
        <w:drawing>
          <wp:inline distT="0" distB="0" distL="0" distR="0" wp14:anchorId="2C3889B2" wp14:editId="10072E0D">
            <wp:extent cx="2857748" cy="350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57748" cy="350550"/>
                    </a:xfrm>
                    <a:prstGeom prst="rect">
                      <a:avLst/>
                    </a:prstGeom>
                  </pic:spPr>
                </pic:pic>
              </a:graphicData>
            </a:graphic>
          </wp:inline>
        </w:drawing>
      </w:r>
    </w:p>
    <w:p w14:paraId="1BC11D30" w14:textId="77777777" w:rsidR="008A3218" w:rsidRDefault="008A3218" w:rsidP="008F328F">
      <w:pPr>
        <w:pStyle w:val="BodyCopy"/>
      </w:pPr>
    </w:p>
    <w:p w14:paraId="30F8F8E9" w14:textId="4D440DA1" w:rsidR="008A3218" w:rsidRDefault="008A3218" w:rsidP="008F328F">
      <w:pPr>
        <w:pStyle w:val="BodyCopy"/>
      </w:pPr>
      <w:r>
        <w:t>3.</w:t>
      </w:r>
      <w:r>
        <w:tab/>
        <w:t>Click on “Try it out”.</w:t>
      </w:r>
    </w:p>
    <w:p w14:paraId="46CBAA43" w14:textId="3B90CBA3" w:rsidR="008A3218" w:rsidRDefault="008A3218" w:rsidP="008F328F">
      <w:pPr>
        <w:pStyle w:val="BodyCopy"/>
      </w:pPr>
      <w:r>
        <w:tab/>
        <w:t>Type “1003” (Ben Erdman) to “uid” field</w:t>
      </w:r>
    </w:p>
    <w:p w14:paraId="3CE104A1" w14:textId="386A3EFA" w:rsidR="008A3218" w:rsidRDefault="008A3218" w:rsidP="008F328F">
      <w:pPr>
        <w:pStyle w:val="BodyCopy"/>
      </w:pPr>
      <w:r>
        <w:tab/>
        <w:t>Click “Execute”, view results:</w:t>
      </w:r>
    </w:p>
    <w:p w14:paraId="5EFED994" w14:textId="5236FE4D" w:rsidR="008A3218" w:rsidRDefault="008A3218" w:rsidP="008F328F">
      <w:pPr>
        <w:pStyle w:val="BodyCopy"/>
      </w:pPr>
      <w:r>
        <w:tab/>
      </w:r>
    </w:p>
    <w:p w14:paraId="22C6ACD0" w14:textId="7069BD01" w:rsidR="008A3218" w:rsidRDefault="008A3218" w:rsidP="008F328F">
      <w:pPr>
        <w:pStyle w:val="BodyCopy"/>
      </w:pPr>
      <w:r>
        <w:tab/>
      </w:r>
      <w:r>
        <w:rPr>
          <w:noProof/>
        </w:rPr>
        <w:drawing>
          <wp:inline distT="0" distB="0" distL="0" distR="0" wp14:anchorId="2384D0FE" wp14:editId="4FACDD80">
            <wp:extent cx="4305300" cy="25426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06804" cy="2543576"/>
                    </a:xfrm>
                    <a:prstGeom prst="rect">
                      <a:avLst/>
                    </a:prstGeom>
                  </pic:spPr>
                </pic:pic>
              </a:graphicData>
            </a:graphic>
          </wp:inline>
        </w:drawing>
      </w:r>
    </w:p>
    <w:p w14:paraId="35745DF6" w14:textId="35BA6160" w:rsidR="008A3218" w:rsidRDefault="008A3218" w:rsidP="008F328F">
      <w:pPr>
        <w:pStyle w:val="BodyCopy"/>
      </w:pPr>
      <w:r>
        <w:tab/>
      </w:r>
    </w:p>
    <w:p w14:paraId="4A366C9A" w14:textId="466EDFDD" w:rsidR="008A3218" w:rsidRDefault="008A3218" w:rsidP="008F328F">
      <w:pPr>
        <w:pStyle w:val="BodyCopy"/>
      </w:pPr>
      <w:r>
        <w:tab/>
        <w:t xml:space="preserve">Table name – </w:t>
      </w:r>
      <w:r w:rsidRPr="00707D25">
        <w:rPr>
          <w:rStyle w:val="MyCodeChar"/>
        </w:rPr>
        <w:t>“UNSAccount”</w:t>
      </w:r>
    </w:p>
    <w:p w14:paraId="268F0923" w14:textId="0F6ECDFE" w:rsidR="008A3218" w:rsidRDefault="008A3218" w:rsidP="008F328F">
      <w:pPr>
        <w:pStyle w:val="BodyCopy"/>
      </w:pPr>
      <w:r>
        <w:t xml:space="preserve">Returned columns – </w:t>
      </w:r>
      <w:r w:rsidRPr="00707D25">
        <w:rPr>
          <w:rStyle w:val="MyCodeChar"/>
        </w:rPr>
        <w:t>“AccountName”, “Canonical Name”, “UID_DPRNameSpace”, “UID_UNSRoot”</w:t>
      </w:r>
    </w:p>
    <w:p w14:paraId="52DCD5B1" w14:textId="2DCB4E97" w:rsidR="008A3218" w:rsidRDefault="008A3218" w:rsidP="008F328F">
      <w:pPr>
        <w:pStyle w:val="BodyCopy"/>
      </w:pPr>
      <w:r>
        <w:tab/>
      </w:r>
    </w:p>
    <w:p w14:paraId="6B92B199" w14:textId="5423920F" w:rsidR="008A3218" w:rsidRDefault="008A3218" w:rsidP="008F328F">
      <w:pPr>
        <w:pStyle w:val="BodyCopy"/>
      </w:pPr>
      <w:r>
        <w:tab/>
      </w:r>
      <w:r w:rsidRPr="00707D25">
        <w:rPr>
          <w:rStyle w:val="MyCodeChar"/>
        </w:rPr>
        <w:t>UNSAccount</w:t>
      </w:r>
      <w:r>
        <w:t xml:space="preserve"> table contains field </w:t>
      </w:r>
      <w:r w:rsidRPr="00707D25">
        <w:rPr>
          <w:rStyle w:val="MyCodeChar"/>
        </w:rPr>
        <w:t>AccountDisabled</w:t>
      </w:r>
      <w:r w:rsidRPr="008A3218">
        <w:t xml:space="preserve"> </w:t>
      </w:r>
      <w:r w:rsidR="008D4109">
        <w:t>– that’s what we need.</w:t>
      </w:r>
    </w:p>
    <w:p w14:paraId="1F491A77" w14:textId="61658DE2" w:rsidR="008A3218" w:rsidRDefault="008A3218" w:rsidP="008F328F">
      <w:pPr>
        <w:pStyle w:val="BodyCopy"/>
      </w:pPr>
      <w:r>
        <w:lastRenderedPageBreak/>
        <w:tab/>
      </w:r>
    </w:p>
    <w:p w14:paraId="005C1741" w14:textId="28E13987" w:rsidR="008A3218" w:rsidRDefault="008D4109" w:rsidP="008F328F">
      <w:pPr>
        <w:pStyle w:val="BodyCopy"/>
      </w:pPr>
      <w:r>
        <w:t>4.</w:t>
      </w:r>
      <w:r>
        <w:tab/>
        <w:t xml:space="preserve">In swagger, method </w:t>
      </w:r>
      <w:r w:rsidRPr="00707D25">
        <w:rPr>
          <w:rStyle w:val="MyCodeChar"/>
        </w:rPr>
        <w:t>GET /portal/person/{uid}/accounts</w:t>
      </w:r>
      <w:r>
        <w:t xml:space="preserve"> , in the field </w:t>
      </w:r>
      <w:r w:rsidRPr="00707D25">
        <w:rPr>
          <w:rStyle w:val="MyCodeChar"/>
        </w:rPr>
        <w:t>withProperties</w:t>
      </w:r>
      <w:r>
        <w:t xml:space="preserve"> type </w:t>
      </w:r>
      <w:r w:rsidRPr="00707D25">
        <w:rPr>
          <w:rStyle w:val="MyCodeChar"/>
        </w:rPr>
        <w:t>AccountDisabled</w:t>
      </w:r>
      <w:r>
        <w:t xml:space="preserve"> , execute method and view the result.</w:t>
      </w:r>
    </w:p>
    <w:p w14:paraId="2DB3A6E7" w14:textId="0A80F97D" w:rsidR="008D4109" w:rsidRDefault="008D4109" w:rsidP="008F328F">
      <w:pPr>
        <w:pStyle w:val="BodyCopy"/>
      </w:pPr>
      <w:r>
        <w:tab/>
      </w:r>
      <w:r>
        <w:rPr>
          <w:noProof/>
        </w:rPr>
        <w:drawing>
          <wp:inline distT="0" distB="0" distL="0" distR="0" wp14:anchorId="5D118D51" wp14:editId="5BA2AAD8">
            <wp:extent cx="4298950" cy="2548192"/>
            <wp:effectExtent l="0" t="0" r="635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29484" cy="2566291"/>
                    </a:xfrm>
                    <a:prstGeom prst="rect">
                      <a:avLst/>
                    </a:prstGeom>
                  </pic:spPr>
                </pic:pic>
              </a:graphicData>
            </a:graphic>
          </wp:inline>
        </w:drawing>
      </w:r>
    </w:p>
    <w:p w14:paraId="10EFDBCC" w14:textId="5F133DD3" w:rsidR="008D4109" w:rsidRDefault="008D4109" w:rsidP="008F328F">
      <w:pPr>
        <w:pStyle w:val="BodyCopy"/>
      </w:pPr>
    </w:p>
    <w:p w14:paraId="0037AD56" w14:textId="11745C25" w:rsidR="00265FA7" w:rsidRDefault="00265FA7" w:rsidP="008F328F">
      <w:pPr>
        <w:pStyle w:val="BodyCopy"/>
      </w:pPr>
      <w:r>
        <w:tab/>
        <w:t>This is what we need.</w:t>
      </w:r>
    </w:p>
    <w:p w14:paraId="38B92E22" w14:textId="4B441AC2" w:rsidR="008E5124" w:rsidRDefault="008E5124" w:rsidP="008E5124">
      <w:pPr>
        <w:pStyle w:val="Heading4noindent"/>
      </w:pPr>
      <w:bookmarkStart w:id="90" w:name="_Toc128725228"/>
      <w:r>
        <w:t>Modify</w:t>
      </w:r>
      <w:bookmarkEnd w:id="90"/>
    </w:p>
    <w:p w14:paraId="332BAF16" w14:textId="3DFD2B52" w:rsidR="008E5124" w:rsidRDefault="008E5124" w:rsidP="008F328F">
      <w:pPr>
        <w:pStyle w:val="BodyCopy"/>
      </w:pPr>
    </w:p>
    <w:p w14:paraId="3473B1EC" w14:textId="624F7F2D" w:rsidR="00265FA7" w:rsidRDefault="00265FA7" w:rsidP="008F328F">
      <w:pPr>
        <w:pStyle w:val="BodyCopy"/>
      </w:pPr>
      <w:r>
        <w:t>1.</w:t>
      </w:r>
      <w:r>
        <w:tab/>
        <w:t>Need to change a method in the component that calls API. We need to be able to</w:t>
      </w:r>
      <w:r w:rsidR="00896461">
        <w:t xml:space="preserve"> </w:t>
      </w:r>
      <w:r>
        <w:t xml:space="preserve">pass </w:t>
      </w:r>
      <w:r w:rsidR="00896461">
        <w:t xml:space="preserve">the name of </w:t>
      </w:r>
      <w:r>
        <w:t>an additional column name to it.</w:t>
      </w:r>
    </w:p>
    <w:p w14:paraId="73E715A8" w14:textId="438D9F9F" w:rsidR="00265FA7" w:rsidRDefault="00265FA7" w:rsidP="008F328F">
      <w:pPr>
        <w:pStyle w:val="BodyCopy"/>
      </w:pPr>
    </w:p>
    <w:p w14:paraId="3439087C" w14:textId="77777777" w:rsidR="00265FA7" w:rsidRDefault="00265FA7" w:rsidP="008F328F">
      <w:pPr>
        <w:pStyle w:val="BodyCopy"/>
      </w:pPr>
      <w:r>
        <w:tab/>
        <w:t xml:space="preserve">In </w:t>
      </w:r>
      <w:r w:rsidRPr="00707D25">
        <w:rPr>
          <w:rStyle w:val="MyCodeChar"/>
        </w:rPr>
        <w:t>accounts-ext.component.ts</w:t>
      </w:r>
      <w:r>
        <w:t xml:space="preserve"> method </w:t>
      </w:r>
      <w:r w:rsidRPr="00707D25">
        <w:rPr>
          <w:rStyle w:val="MyCodeChar"/>
        </w:rPr>
        <w:t>getData()</w:t>
      </w:r>
      <w:r>
        <w:t xml:space="preserve"> :</w:t>
      </w:r>
    </w:p>
    <w:p w14:paraId="7BCA95F5" w14:textId="1ECEDD82" w:rsidR="00265FA7" w:rsidRDefault="00265FA7" w:rsidP="008F328F">
      <w:pPr>
        <w:pStyle w:val="BodyCopy"/>
      </w:pPr>
      <w:r>
        <w:t xml:space="preserve">replace line: </w:t>
      </w:r>
      <w:r w:rsidRPr="00707D25">
        <w:rPr>
          <w:rStyle w:val="MyCodeChar"/>
        </w:rPr>
        <w:t>const groupsPerIdentity = await this.accountsService.getAccounts(this.referrer.objectuid);</w:t>
      </w:r>
    </w:p>
    <w:p w14:paraId="0EBA12EA" w14:textId="1374536F" w:rsidR="00265FA7" w:rsidRDefault="00265FA7" w:rsidP="008F328F">
      <w:pPr>
        <w:pStyle w:val="BodyCopy"/>
      </w:pPr>
    </w:p>
    <w:p w14:paraId="2B316CC8" w14:textId="7DBA2A43" w:rsidR="00265FA7" w:rsidRPr="00707D25" w:rsidRDefault="00265FA7" w:rsidP="008F328F">
      <w:pPr>
        <w:pStyle w:val="BodyCopy"/>
        <w:rPr>
          <w:rStyle w:val="MyCodeChar"/>
        </w:rPr>
      </w:pPr>
      <w:r>
        <w:t xml:space="preserve">with line: </w:t>
      </w:r>
      <w:r w:rsidRPr="00707D25">
        <w:rPr>
          <w:rStyle w:val="MyCodeChar"/>
        </w:rPr>
        <w:t>const groupsPerIdentity = await this.accountsService.getAccountsWithExtraColumns( this.referrer.objectuid, "AccountDisabled");</w:t>
      </w:r>
    </w:p>
    <w:p w14:paraId="69F43F34" w14:textId="5A299943" w:rsidR="00265FA7" w:rsidRPr="00707D25" w:rsidRDefault="00265FA7" w:rsidP="008F328F">
      <w:pPr>
        <w:pStyle w:val="BodyCopy"/>
        <w:rPr>
          <w:rStyle w:val="MyCodeChar"/>
        </w:rPr>
      </w:pPr>
    </w:p>
    <w:p w14:paraId="5A6717D4" w14:textId="0E0EDCDE" w:rsidR="00265FA7" w:rsidRDefault="00265FA7" w:rsidP="008F328F">
      <w:pPr>
        <w:pStyle w:val="BodyCopy"/>
      </w:pPr>
      <w:r>
        <w:t>2.</w:t>
      </w:r>
      <w:r>
        <w:tab/>
        <w:t xml:space="preserve">Switch to </w:t>
      </w:r>
      <w:r w:rsidRPr="00707D25">
        <w:rPr>
          <w:rStyle w:val="MyCodeChar"/>
        </w:rPr>
        <w:t>account-ext.service.ts</w:t>
      </w:r>
      <w:r>
        <w:t xml:space="preserve"> and add method </w:t>
      </w:r>
      <w:r w:rsidRPr="00707D25">
        <w:rPr>
          <w:rStyle w:val="MyCodeChar"/>
        </w:rPr>
        <w:t>getAccountsWithExtraColumns()</w:t>
      </w:r>
      <w:r>
        <w:t xml:space="preserve"> </w:t>
      </w:r>
    </w:p>
    <w:p w14:paraId="6B3BF116" w14:textId="759CBAEC" w:rsidR="00D10541" w:rsidRDefault="00D10541" w:rsidP="008F328F">
      <w:pPr>
        <w:pStyle w:val="BodyCopy"/>
      </w:pPr>
    </w:p>
    <w:p w14:paraId="18BBD929" w14:textId="6740FA9B" w:rsidR="00D10541" w:rsidRDefault="00D10541" w:rsidP="008F328F">
      <w:pPr>
        <w:pStyle w:val="BodyCopy"/>
      </w:pPr>
      <w:r>
        <w:t>3.</w:t>
      </w:r>
      <w:r>
        <w:tab/>
        <w:t xml:space="preserve">Add additional column to </w:t>
      </w:r>
      <w:r w:rsidRPr="00707D25">
        <w:rPr>
          <w:rStyle w:val="MyCodeChar"/>
        </w:rPr>
        <w:t>account-ext.</w:t>
      </w:r>
      <w:r w:rsidR="0021414E">
        <w:rPr>
          <w:rStyle w:val="MyCodeChar"/>
        </w:rPr>
        <w:t>component</w:t>
      </w:r>
      <w:r w:rsidRPr="00707D25">
        <w:rPr>
          <w:rStyle w:val="MyCodeChar"/>
        </w:rPr>
        <w:t>.html.</w:t>
      </w:r>
    </w:p>
    <w:p w14:paraId="5149AF41" w14:textId="77777777" w:rsidR="00D10541" w:rsidRDefault="00D10541" w:rsidP="008F328F">
      <w:pPr>
        <w:pStyle w:val="BodyCopy"/>
      </w:pPr>
    </w:p>
    <w:p w14:paraId="1681B183" w14:textId="1E59429D" w:rsidR="00DA6384" w:rsidRDefault="00D10541" w:rsidP="008F328F">
      <w:pPr>
        <w:pStyle w:val="BodyCopy"/>
      </w:pPr>
      <w:r>
        <w:t>4.</w:t>
      </w:r>
      <w:r w:rsidR="00DA6384">
        <w:tab/>
        <w:t xml:space="preserve">There </w:t>
      </w:r>
      <w:r>
        <w:t>is</w:t>
      </w:r>
      <w:r w:rsidR="00DA6384">
        <w:t xml:space="preserve"> a lot of code goes into this modification. </w:t>
      </w:r>
    </w:p>
    <w:p w14:paraId="3E3AA8D9" w14:textId="77777777" w:rsidR="00DA6384" w:rsidRDefault="00DA6384" w:rsidP="008F328F">
      <w:pPr>
        <w:pStyle w:val="BodyCopy"/>
      </w:pPr>
    </w:p>
    <w:p w14:paraId="5320B3DD" w14:textId="4D134713" w:rsidR="00555924" w:rsidRDefault="00555924" w:rsidP="008F328F">
      <w:pPr>
        <w:pStyle w:val="BodyCopy"/>
      </w:pPr>
      <w:r>
        <w:t xml:space="preserve">Find full code of the </w:t>
      </w:r>
      <w:r w:rsidR="00DA6384">
        <w:t xml:space="preserve">following </w:t>
      </w:r>
      <w:r>
        <w:t xml:space="preserve">files </w:t>
      </w:r>
      <w:r w:rsidR="00DA6384">
        <w:t>in folder</w:t>
      </w:r>
      <w:r w:rsidR="00D10541">
        <w:t xml:space="preserve"> </w:t>
      </w:r>
      <w:r w:rsidR="00380A0E" w:rsidRPr="00380A0E">
        <w:rPr>
          <w:rStyle w:val="MyCodeChar"/>
        </w:rPr>
        <w:t>\UNITE\Chapter Files\3. Add column 3</w:t>
      </w:r>
      <w:r w:rsidR="00040490">
        <w:rPr>
          <w:rStyle w:val="MyCodeChar"/>
        </w:rPr>
        <w:t xml:space="preserve"> …</w:t>
      </w:r>
      <w:r w:rsidR="00380A0E" w:rsidRPr="00380A0E">
        <w:rPr>
          <w:rStyle w:val="MyCodeChar"/>
        </w:rPr>
        <w:t>\Modified</w:t>
      </w:r>
      <w:r w:rsidR="00D10541">
        <w:t xml:space="preserve"> </w:t>
      </w:r>
    </w:p>
    <w:p w14:paraId="47BE1B1C" w14:textId="37C1F633" w:rsidR="00265FA7" w:rsidRDefault="00555924" w:rsidP="008F328F">
      <w:pPr>
        <w:pStyle w:val="BodyCopy"/>
      </w:pPr>
      <w:r w:rsidRPr="00555924">
        <w:t>accounts-ext.component.ts</w:t>
      </w:r>
    </w:p>
    <w:p w14:paraId="270ED3E7" w14:textId="390E9DB3" w:rsidR="00555924" w:rsidRDefault="00555924" w:rsidP="008F328F">
      <w:pPr>
        <w:pStyle w:val="BodyCopy"/>
      </w:pPr>
      <w:r w:rsidRPr="00555924">
        <w:t>accounts-ext.component.</w:t>
      </w:r>
      <w:r>
        <w:t>html</w:t>
      </w:r>
    </w:p>
    <w:p w14:paraId="00C4A217" w14:textId="0CB43DB7" w:rsidR="00555924" w:rsidRDefault="00555924" w:rsidP="008F328F">
      <w:pPr>
        <w:pStyle w:val="BodyCopy"/>
      </w:pPr>
      <w:r w:rsidRPr="00555924">
        <w:t>account-ext.service.ts</w:t>
      </w:r>
    </w:p>
    <w:p w14:paraId="79B04A74" w14:textId="6810A425" w:rsidR="00555924" w:rsidRDefault="00555924" w:rsidP="008F328F">
      <w:pPr>
        <w:pStyle w:val="BodyCopy"/>
      </w:pPr>
      <w:r w:rsidRPr="00555924">
        <w:t>account-ext-declaration.ts</w:t>
      </w:r>
      <w:r w:rsidR="00DA6384">
        <w:t xml:space="preserve"> </w:t>
      </w:r>
    </w:p>
    <w:p w14:paraId="617615AD" w14:textId="01BB236E" w:rsidR="00DA6384" w:rsidRDefault="00DA6384" w:rsidP="008F328F">
      <w:pPr>
        <w:pStyle w:val="BodyCopy"/>
      </w:pPr>
      <w:r>
        <w:tab/>
      </w:r>
    </w:p>
    <w:p w14:paraId="034AD20F" w14:textId="61822CC8" w:rsidR="00DA6384" w:rsidRDefault="00DA6384" w:rsidP="008F328F">
      <w:pPr>
        <w:pStyle w:val="BodyCopy"/>
      </w:pPr>
      <w:r>
        <w:lastRenderedPageBreak/>
        <w:t xml:space="preserve">Please compare </w:t>
      </w:r>
      <w:r w:rsidR="00D10541">
        <w:t xml:space="preserve">this code with the original code in folder </w:t>
      </w:r>
      <w:r w:rsidR="00D10541" w:rsidRPr="00707D25">
        <w:rPr>
          <w:rStyle w:val="MyCodeChar"/>
        </w:rPr>
        <w:t>\UNITE\</w:t>
      </w:r>
      <w:r w:rsidR="00380A0E" w:rsidRPr="00380A0E">
        <w:rPr>
          <w:rStyle w:val="MyCodeChar"/>
        </w:rPr>
        <w:t xml:space="preserve"> Chapter Files\3. </w:t>
      </w:r>
      <w:r w:rsidR="00380A0E">
        <w:rPr>
          <w:rStyle w:val="MyCodeChar"/>
        </w:rPr>
        <w:t xml:space="preserve"> </w:t>
      </w:r>
      <w:r w:rsidR="00D10541" w:rsidRPr="00707D25">
        <w:rPr>
          <w:rStyle w:val="MyCodeChar"/>
        </w:rPr>
        <w:t>Add column 3</w:t>
      </w:r>
      <w:r w:rsidR="00040490">
        <w:rPr>
          <w:rStyle w:val="MyCodeChar"/>
        </w:rPr>
        <w:t>…</w:t>
      </w:r>
      <w:r w:rsidR="00D10541" w:rsidRPr="00707D25">
        <w:rPr>
          <w:rStyle w:val="MyCodeChar"/>
        </w:rPr>
        <w:t>\</w:t>
      </w:r>
      <w:r w:rsidR="00040490">
        <w:rPr>
          <w:rStyle w:val="MyCodeChar"/>
        </w:rPr>
        <w:t>Original</w:t>
      </w:r>
      <w:r w:rsidR="00D10541">
        <w:t xml:space="preserve"> </w:t>
      </w:r>
    </w:p>
    <w:p w14:paraId="27C7918B" w14:textId="345FA5C4" w:rsidR="00DA6384" w:rsidRDefault="00DA6384" w:rsidP="008F328F">
      <w:pPr>
        <w:pStyle w:val="BodyCopy"/>
      </w:pPr>
    </w:p>
    <w:p w14:paraId="54671895" w14:textId="104F929A" w:rsidR="00D10541" w:rsidRDefault="00D10541" w:rsidP="008F328F">
      <w:pPr>
        <w:pStyle w:val="BodyCopy"/>
      </w:pPr>
      <w:r>
        <w:tab/>
        <w:t>To do so use Notepad++ with Compare plugin.</w:t>
      </w:r>
    </w:p>
    <w:p w14:paraId="7BFD4DFC" w14:textId="77777777" w:rsidR="00D10541" w:rsidRDefault="00D10541" w:rsidP="008F328F">
      <w:pPr>
        <w:pStyle w:val="BodyCopy"/>
      </w:pPr>
    </w:p>
    <w:p w14:paraId="366F0959" w14:textId="71628F86" w:rsidR="00DA6384" w:rsidRPr="00707D25" w:rsidRDefault="00DA6384" w:rsidP="00A839D7">
      <w:pPr>
        <w:pStyle w:val="Style1"/>
      </w:pPr>
      <w:r w:rsidRPr="00707D25">
        <w:t>I had to add all this code because of the following reasons:</w:t>
      </w:r>
    </w:p>
    <w:p w14:paraId="5B57D241" w14:textId="77777777" w:rsidR="00E84904" w:rsidRPr="00707D25" w:rsidRDefault="00E84904" w:rsidP="00A839D7">
      <w:pPr>
        <w:pStyle w:val="Style1"/>
      </w:pPr>
    </w:p>
    <w:p w14:paraId="554FB0B6" w14:textId="0BBDECE9" w:rsidR="00DA6384" w:rsidRPr="00707D25" w:rsidRDefault="00DA6384" w:rsidP="00A839D7">
      <w:pPr>
        <w:pStyle w:val="Style1"/>
      </w:pPr>
      <w:r w:rsidRPr="00707D25">
        <w:t>1.</w:t>
      </w:r>
      <w:r w:rsidRPr="00707D25">
        <w:tab/>
        <w:t>Lack of experience</w:t>
      </w:r>
    </w:p>
    <w:p w14:paraId="6CCC24B2" w14:textId="3E962EC2" w:rsidR="00E84904" w:rsidRPr="00707D25" w:rsidRDefault="00DA6384" w:rsidP="00A839D7">
      <w:pPr>
        <w:pStyle w:val="Style1"/>
      </w:pPr>
      <w:r w:rsidRPr="00707D25">
        <w:t xml:space="preserve">2. </w:t>
      </w:r>
      <w:r w:rsidRPr="00707D25">
        <w:tab/>
        <w:t>Fact that most objects are read only, and I can’t just add an extra column or</w:t>
      </w:r>
      <w:r w:rsidRPr="00707D25">
        <w:tab/>
      </w:r>
      <w:r w:rsidRPr="00707D25">
        <w:tab/>
        <w:t>value. Had to create separate classes to hold extra information.</w:t>
      </w:r>
      <w:r w:rsidRPr="00707D25">
        <w:br/>
      </w:r>
    </w:p>
    <w:p w14:paraId="4968AD79" w14:textId="5D28442C" w:rsidR="00DA6384" w:rsidRPr="00707D25" w:rsidRDefault="00E84904" w:rsidP="00A839D7">
      <w:pPr>
        <w:pStyle w:val="Style1"/>
      </w:pPr>
      <w:r w:rsidRPr="00707D25">
        <w:t>If someone comes up with simpler way to accomplish this task – please let me know.</w:t>
      </w:r>
    </w:p>
    <w:p w14:paraId="66F797F6" w14:textId="7D9A1FFE" w:rsidR="00265FA7" w:rsidRDefault="00265FA7" w:rsidP="008F328F">
      <w:pPr>
        <w:pStyle w:val="BodyCopy"/>
      </w:pPr>
    </w:p>
    <w:p w14:paraId="1CCA5BA5" w14:textId="5141A1AC" w:rsidR="00DA6384" w:rsidRDefault="00DA6384" w:rsidP="008F328F">
      <w:pPr>
        <w:pStyle w:val="BodyCopy"/>
      </w:pPr>
      <w:r>
        <w:t>3.</w:t>
      </w:r>
      <w:r>
        <w:tab/>
        <w:t xml:space="preserve">Replace code. Run code as in </w:t>
      </w:r>
      <w:hyperlink w:anchor="StartDebuggingAddColumn3" w:history="1">
        <w:r w:rsidRPr="00DA6384">
          <w:rPr>
            <w:rStyle w:val="Hyperlink"/>
          </w:rPr>
          <w:t>Start Debugging</w:t>
        </w:r>
      </w:hyperlink>
    </w:p>
    <w:p w14:paraId="5DE423FE" w14:textId="14459F51" w:rsidR="00DA6384" w:rsidRDefault="00DA6384" w:rsidP="008F328F">
      <w:pPr>
        <w:pStyle w:val="BodyCopy"/>
      </w:pPr>
    </w:p>
    <w:p w14:paraId="4DFDAA4F" w14:textId="57B7CAFA" w:rsidR="00DA6384" w:rsidRDefault="00DA6384" w:rsidP="008F328F">
      <w:pPr>
        <w:pStyle w:val="BodyCopy"/>
      </w:pPr>
      <w:r>
        <w:tab/>
        <w:t>View result:</w:t>
      </w:r>
    </w:p>
    <w:p w14:paraId="40F2B907" w14:textId="3AB12413" w:rsidR="00D10541" w:rsidRDefault="00D10541" w:rsidP="008F328F">
      <w:pPr>
        <w:pStyle w:val="BodyCopy"/>
      </w:pPr>
    </w:p>
    <w:p w14:paraId="38C1C146" w14:textId="609ABD5B" w:rsidR="00D10541" w:rsidRDefault="00D10541" w:rsidP="008F328F">
      <w:pPr>
        <w:pStyle w:val="BodyCopy"/>
      </w:pPr>
      <w:r>
        <w:tab/>
      </w:r>
      <w:r>
        <w:rPr>
          <w:noProof/>
        </w:rPr>
        <w:drawing>
          <wp:inline distT="0" distB="0" distL="0" distR="0" wp14:anchorId="2B5F2E24" wp14:editId="7B20277C">
            <wp:extent cx="5238750" cy="2282438"/>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44046" cy="2284745"/>
                    </a:xfrm>
                    <a:prstGeom prst="rect">
                      <a:avLst/>
                    </a:prstGeom>
                  </pic:spPr>
                </pic:pic>
              </a:graphicData>
            </a:graphic>
          </wp:inline>
        </w:drawing>
      </w:r>
    </w:p>
    <w:p w14:paraId="3C4CEC66" w14:textId="4D87F587" w:rsidR="008E5124" w:rsidRDefault="008E5124" w:rsidP="008E5124">
      <w:pPr>
        <w:pStyle w:val="Heading4noindent"/>
      </w:pPr>
      <w:bookmarkStart w:id="91" w:name="_Toc128725229"/>
      <w:r>
        <w:t>Deploy</w:t>
      </w:r>
      <w:bookmarkEnd w:id="91"/>
    </w:p>
    <w:p w14:paraId="317526B9" w14:textId="112D9D98" w:rsidR="003579E8" w:rsidRDefault="003579E8" w:rsidP="008F328F">
      <w:pPr>
        <w:pStyle w:val="BodyCopy"/>
      </w:pPr>
      <w:r>
        <w:t xml:space="preserve">Since this code belongs to the “tsb” module and this module is “dynamic” – we need to deploy it. </w:t>
      </w:r>
    </w:p>
    <w:p w14:paraId="765B520F" w14:textId="77777777" w:rsidR="003579E8" w:rsidRDefault="003579E8" w:rsidP="008F328F">
      <w:pPr>
        <w:pStyle w:val="BodyCopy"/>
      </w:pPr>
    </w:p>
    <w:p w14:paraId="64A18163" w14:textId="77777777" w:rsidR="00F60C94" w:rsidRDefault="003579E8" w:rsidP="008F328F">
      <w:pPr>
        <w:pStyle w:val="BodyCopy"/>
      </w:pPr>
      <w:r>
        <w:t>1.</w:t>
      </w:r>
      <w:r>
        <w:tab/>
        <w:t xml:space="preserve">Stop debugging. </w:t>
      </w:r>
    </w:p>
    <w:p w14:paraId="2867F4E6" w14:textId="59FCEE7D" w:rsidR="003579E8" w:rsidRDefault="00F60C94" w:rsidP="008F328F">
      <w:pPr>
        <w:pStyle w:val="BodyCopy"/>
      </w:pPr>
      <w:r>
        <w:t xml:space="preserve">Terminate batch jobs: </w:t>
      </w:r>
      <w:r w:rsidR="003579E8">
        <w:t xml:space="preserve">In every open terminal press Ctrl+C, reply </w:t>
      </w:r>
      <w:r w:rsidR="003579E8" w:rsidRPr="00707D25">
        <w:rPr>
          <w:rStyle w:val="MyCodeChar"/>
        </w:rPr>
        <w:t>Y</w:t>
      </w:r>
      <w:r w:rsidR="003579E8">
        <w:t xml:space="preserve"> to question</w:t>
      </w:r>
    </w:p>
    <w:p w14:paraId="372AE150" w14:textId="77777777" w:rsidR="003579E8" w:rsidRPr="00707D25" w:rsidRDefault="003579E8" w:rsidP="00A839D7">
      <w:pPr>
        <w:pStyle w:val="MyCode"/>
      </w:pPr>
      <w:r w:rsidRPr="00707D25">
        <w:t>Terminate batch job (Y/N)?</w:t>
      </w:r>
    </w:p>
    <w:p w14:paraId="03129807" w14:textId="7BD3490D" w:rsidR="003579E8" w:rsidRDefault="003579E8" w:rsidP="008F328F">
      <w:pPr>
        <w:pStyle w:val="BodyCopy"/>
      </w:pPr>
      <w:r>
        <w:br/>
        <w:t>2.</w:t>
      </w:r>
      <w:r>
        <w:tab/>
        <w:t xml:space="preserve">In terminal window run command: </w:t>
      </w:r>
      <w:r w:rsidRPr="00707D25">
        <w:rPr>
          <w:rStyle w:val="MyCodeChar"/>
        </w:rPr>
        <w:t>npm run build:lib tsb</w:t>
      </w:r>
    </w:p>
    <w:p w14:paraId="7B5EEF79" w14:textId="77777777" w:rsidR="003579E8" w:rsidRDefault="003579E8" w:rsidP="008F328F">
      <w:pPr>
        <w:pStyle w:val="BodyCopy"/>
      </w:pPr>
      <w:r>
        <w:tab/>
        <w:t xml:space="preserve">The result will appear in the </w:t>
      </w:r>
      <w:r w:rsidRPr="00707D25">
        <w:rPr>
          <w:rStyle w:val="MyCodeChar"/>
        </w:rPr>
        <w:t>\imxweb\dist</w:t>
      </w:r>
      <w:r>
        <w:t xml:space="preserve"> folder</w:t>
      </w:r>
    </w:p>
    <w:p w14:paraId="0415F83D" w14:textId="77777777" w:rsidR="003579E8" w:rsidRPr="00707D25" w:rsidRDefault="003579E8" w:rsidP="008F328F">
      <w:pPr>
        <w:pStyle w:val="BodyCopy"/>
        <w:rPr>
          <w:rStyle w:val="MyCodeChar"/>
        </w:rPr>
      </w:pPr>
    </w:p>
    <w:p w14:paraId="59E0E957" w14:textId="2AFA96D6" w:rsidR="003579E8" w:rsidRPr="00707D25" w:rsidRDefault="003579E8" w:rsidP="008F328F">
      <w:pPr>
        <w:pStyle w:val="BodyCopy"/>
        <w:rPr>
          <w:rStyle w:val="MyCodeChar"/>
        </w:rPr>
      </w:pPr>
      <w:r>
        <w:t>3.</w:t>
      </w:r>
      <w:r>
        <w:tab/>
        <w:t xml:space="preserve">Open folder </w:t>
      </w:r>
      <w:r w:rsidRPr="00707D25">
        <w:rPr>
          <w:rStyle w:val="MyCodeChar"/>
        </w:rPr>
        <w:t xml:space="preserve">\imxweb\dist\tsb. </w:t>
      </w:r>
    </w:p>
    <w:p w14:paraId="42DE4C0A" w14:textId="42567357" w:rsidR="003579E8" w:rsidRPr="00707D25" w:rsidRDefault="003579E8" w:rsidP="008F328F">
      <w:pPr>
        <w:pStyle w:val="BodyCopy"/>
        <w:rPr>
          <w:rStyle w:val="MyCodeChar"/>
        </w:rPr>
      </w:pPr>
      <w:r>
        <w:tab/>
        <w:t xml:space="preserve">Using 7-Zip, zip content of the folder and give it a name </w:t>
      </w:r>
      <w:r w:rsidRPr="00707D25">
        <w:rPr>
          <w:rStyle w:val="MyCodeChar"/>
        </w:rPr>
        <w:t>“Html_tsb.zip”</w:t>
      </w:r>
    </w:p>
    <w:p w14:paraId="6517F0C0" w14:textId="77777777" w:rsidR="003579E8" w:rsidRDefault="003579E8" w:rsidP="008F328F">
      <w:pPr>
        <w:pStyle w:val="BodyCopy"/>
      </w:pPr>
    </w:p>
    <w:p w14:paraId="627BDCC6" w14:textId="77777777" w:rsidR="003579E8" w:rsidRPr="00707D25" w:rsidRDefault="003579E8" w:rsidP="008F328F">
      <w:pPr>
        <w:pStyle w:val="BodyCopy"/>
        <w:rPr>
          <w:rStyle w:val="MyCodeChar"/>
        </w:rPr>
      </w:pPr>
      <w:r>
        <w:lastRenderedPageBreak/>
        <w:t>4.</w:t>
      </w:r>
      <w:r>
        <w:tab/>
        <w:t xml:space="preserve">Move zip file to the folder </w:t>
      </w:r>
      <w:r w:rsidRPr="00707D25">
        <w:rPr>
          <w:rStyle w:val="MyCodeChar"/>
        </w:rPr>
        <w:t>C:\inetpub\wwwroot\ApiServer\bin\imxweb\custom</w:t>
      </w:r>
    </w:p>
    <w:p w14:paraId="44D18EC4" w14:textId="57561896" w:rsidR="003579E8" w:rsidRPr="00707D25" w:rsidRDefault="003579E8" w:rsidP="008F328F">
      <w:pPr>
        <w:pStyle w:val="BodyCopy"/>
        <w:rPr>
          <w:rStyle w:val="MyCodeChar"/>
        </w:rPr>
      </w:pPr>
      <w:r>
        <w:t xml:space="preserve">Original file can remain in the </w:t>
      </w:r>
      <w:r w:rsidRPr="00707D25">
        <w:rPr>
          <w:rStyle w:val="MyCodeChar"/>
        </w:rPr>
        <w:t xml:space="preserve">C:\inetpub\wwwroot\ApiServer\bin\imxweb </w:t>
      </w:r>
      <w:r>
        <w:t>folder</w:t>
      </w:r>
    </w:p>
    <w:p w14:paraId="365ED231" w14:textId="77777777" w:rsidR="003579E8" w:rsidRPr="00707D25" w:rsidRDefault="003579E8" w:rsidP="008F328F">
      <w:pPr>
        <w:pStyle w:val="BodyCopy"/>
        <w:rPr>
          <w:rStyle w:val="MyCodeChar"/>
        </w:rPr>
      </w:pPr>
    </w:p>
    <w:p w14:paraId="6EB2653C" w14:textId="77777777" w:rsidR="003579E8" w:rsidRDefault="003579E8" w:rsidP="008F328F">
      <w:pPr>
        <w:pStyle w:val="BodyCopy"/>
      </w:pPr>
      <w:r>
        <w:t>5.</w:t>
      </w:r>
      <w:r>
        <w:tab/>
        <w:t xml:space="preserve">Run </w:t>
      </w:r>
      <w:r w:rsidRPr="00707D25">
        <w:rPr>
          <w:rStyle w:val="MyCodeChar"/>
        </w:rPr>
        <w:t>iisreset</w:t>
      </w:r>
      <w:r>
        <w:tab/>
      </w:r>
    </w:p>
    <w:p w14:paraId="4CE29AEB" w14:textId="77777777" w:rsidR="003579E8" w:rsidRPr="00707D25" w:rsidRDefault="003579E8" w:rsidP="008F328F">
      <w:pPr>
        <w:pStyle w:val="BodyCopy"/>
        <w:rPr>
          <w:rStyle w:val="MyCodeChar"/>
        </w:rPr>
      </w:pPr>
    </w:p>
    <w:p w14:paraId="2C5E0768" w14:textId="77777777" w:rsidR="003579E8" w:rsidRPr="00707D25" w:rsidRDefault="003579E8" w:rsidP="008F328F">
      <w:pPr>
        <w:pStyle w:val="BodyCopy"/>
        <w:rPr>
          <w:rStyle w:val="MyCodeChar"/>
        </w:rPr>
      </w:pPr>
      <w:r>
        <w:t>6.</w:t>
      </w:r>
      <w:r>
        <w:tab/>
        <w:t>Navigate to the Web Portal running on IIS and see that new column is there.</w:t>
      </w:r>
    </w:p>
    <w:p w14:paraId="6246E5C8" w14:textId="77777777" w:rsidR="003579E8" w:rsidRPr="003579E8" w:rsidRDefault="003579E8" w:rsidP="008F328F">
      <w:pPr>
        <w:pStyle w:val="BodyCopy"/>
      </w:pPr>
    </w:p>
    <w:p w14:paraId="781C782E" w14:textId="4BDFC81B" w:rsidR="00DC14BF" w:rsidRDefault="00DE79C2" w:rsidP="00DC14BF">
      <w:pPr>
        <w:pStyle w:val="Heading3noindent"/>
      </w:pPr>
      <w:bookmarkStart w:id="92" w:name="_Toc120861107"/>
      <w:bookmarkStart w:id="93" w:name="_Toc128725230"/>
      <w:r>
        <w:t xml:space="preserve">4. </w:t>
      </w:r>
      <w:bookmarkStart w:id="94" w:name="AddTerminateButton"/>
      <w:r w:rsidR="00DC14BF">
        <w:t>Add “Terminate” button</w:t>
      </w:r>
      <w:bookmarkEnd w:id="92"/>
      <w:bookmarkEnd w:id="93"/>
      <w:bookmarkEnd w:id="94"/>
    </w:p>
    <w:p w14:paraId="42343C94" w14:textId="5279D846" w:rsidR="00DD2C0F" w:rsidRDefault="00DD2C0F" w:rsidP="008F328F">
      <w:pPr>
        <w:pStyle w:val="BodyCopy"/>
      </w:pPr>
      <w:r>
        <w:t xml:space="preserve">Need to add a big red </w:t>
      </w:r>
      <w:r w:rsidRPr="00DD2C0F">
        <w:rPr>
          <w:color w:val="FF0000"/>
        </w:rPr>
        <w:t xml:space="preserve">“Terminate” </w:t>
      </w:r>
      <w:r>
        <w:t>button to the slide panel, which opens up when a user clicks on “My Direct Reports” record.</w:t>
      </w:r>
    </w:p>
    <w:p w14:paraId="276AD7F6" w14:textId="48EBCCBC" w:rsidR="00DD2C0F" w:rsidRDefault="00DD2C0F" w:rsidP="008F328F">
      <w:pPr>
        <w:pStyle w:val="BodyCopy"/>
      </w:pPr>
    </w:p>
    <w:p w14:paraId="191A365F" w14:textId="200A8B6A" w:rsidR="00DD2C0F" w:rsidRDefault="00DD2C0F" w:rsidP="008F328F">
      <w:pPr>
        <w:pStyle w:val="BodyCopy"/>
      </w:pPr>
      <w:r>
        <w:rPr>
          <w:noProof/>
        </w:rPr>
        <w:drawing>
          <wp:inline distT="0" distB="0" distL="0" distR="0" wp14:anchorId="6118A6C1" wp14:editId="451A6110">
            <wp:extent cx="4876800" cy="305216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81115" cy="3054868"/>
                    </a:xfrm>
                    <a:prstGeom prst="rect">
                      <a:avLst/>
                    </a:prstGeom>
                  </pic:spPr>
                </pic:pic>
              </a:graphicData>
            </a:graphic>
          </wp:inline>
        </w:drawing>
      </w:r>
    </w:p>
    <w:p w14:paraId="4F932ADD" w14:textId="11CF7C2F" w:rsidR="00DD2C0F" w:rsidRDefault="00DD2C0F" w:rsidP="008F328F">
      <w:pPr>
        <w:pStyle w:val="BodyCopy"/>
      </w:pPr>
    </w:p>
    <w:p w14:paraId="5FDBC2FB" w14:textId="09BE8CC4" w:rsidR="00DD2C0F" w:rsidRDefault="00DD2C0F" w:rsidP="00DD2C0F">
      <w:pPr>
        <w:pStyle w:val="Heading4noindent"/>
      </w:pPr>
      <w:bookmarkStart w:id="95" w:name="_Toc128725231"/>
      <w:r>
        <w:t>Find module to work on</w:t>
      </w:r>
      <w:bookmarkEnd w:id="95"/>
    </w:p>
    <w:p w14:paraId="50D2DCD0" w14:textId="07968303" w:rsidR="0081747F" w:rsidRDefault="0081747F" w:rsidP="008F328F">
      <w:pPr>
        <w:pStyle w:val="BodyCopy"/>
      </w:pPr>
      <w:r>
        <w:t>To get to this page select a direct report of logged in user to open a side panel.</w:t>
      </w:r>
    </w:p>
    <w:p w14:paraId="7E319FF8" w14:textId="77777777" w:rsidR="0081747F" w:rsidRPr="0081747F" w:rsidRDefault="0081747F" w:rsidP="008F328F">
      <w:pPr>
        <w:pStyle w:val="BodyCopy"/>
      </w:pPr>
    </w:p>
    <w:p w14:paraId="38BA3E2C" w14:textId="2323ADC0" w:rsidR="00DD2C0F" w:rsidRDefault="0081747F" w:rsidP="008F328F">
      <w:pPr>
        <w:pStyle w:val="BodyCopy"/>
      </w:pPr>
      <w:r>
        <w:t>1.</w:t>
      </w:r>
      <w:r>
        <w:tab/>
        <w:t>Right click on three dot menu as in picture above. Select “Inspect”</w:t>
      </w:r>
    </w:p>
    <w:p w14:paraId="2ACD5646" w14:textId="44DF4482" w:rsidR="0081747F" w:rsidRDefault="0081747F" w:rsidP="008F328F">
      <w:pPr>
        <w:pStyle w:val="BodyCopy"/>
      </w:pPr>
      <w:r>
        <w:tab/>
      </w:r>
    </w:p>
    <w:p w14:paraId="445411AF" w14:textId="31AC869E" w:rsidR="0081747F" w:rsidRDefault="0081747F" w:rsidP="008F328F">
      <w:pPr>
        <w:pStyle w:val="BodyCopy"/>
      </w:pPr>
      <w:r>
        <w:lastRenderedPageBreak/>
        <w:tab/>
      </w:r>
      <w:r>
        <w:rPr>
          <w:noProof/>
        </w:rPr>
        <w:drawing>
          <wp:inline distT="0" distB="0" distL="0" distR="0" wp14:anchorId="42B53829" wp14:editId="571AC85B">
            <wp:extent cx="4749800" cy="291960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62065" cy="2927141"/>
                    </a:xfrm>
                    <a:prstGeom prst="rect">
                      <a:avLst/>
                    </a:prstGeom>
                  </pic:spPr>
                </pic:pic>
              </a:graphicData>
            </a:graphic>
          </wp:inline>
        </w:drawing>
      </w:r>
    </w:p>
    <w:p w14:paraId="0CCB2703" w14:textId="4C2BDB73" w:rsidR="0081747F" w:rsidRDefault="0081747F" w:rsidP="008F328F">
      <w:pPr>
        <w:pStyle w:val="BodyCopy"/>
      </w:pPr>
    </w:p>
    <w:p w14:paraId="498EB33A" w14:textId="1B8BCDC7" w:rsidR="0081747F" w:rsidRDefault="0081747F" w:rsidP="008F328F">
      <w:pPr>
        <w:pStyle w:val="BodyCopy"/>
      </w:pPr>
      <w:r>
        <w:t>2.</w:t>
      </w:r>
      <w:r>
        <w:tab/>
        <w:t xml:space="preserve">In VS Code do a search on </w:t>
      </w:r>
      <w:r w:rsidRPr="00707D25">
        <w:rPr>
          <w:rStyle w:val="MyCodeChar"/>
        </w:rPr>
        <w:t>identity-sidesheet-button-save</w:t>
      </w:r>
      <w:r w:rsidR="0008538D" w:rsidRPr="00707D25">
        <w:rPr>
          <w:rStyle w:val="MyCodeChar"/>
        </w:rPr>
        <w:t xml:space="preserve"> </w:t>
      </w:r>
    </w:p>
    <w:p w14:paraId="318613B6" w14:textId="561AB24B" w:rsidR="0008538D" w:rsidRDefault="0008538D" w:rsidP="008F328F">
      <w:pPr>
        <w:pStyle w:val="BodyCopy"/>
      </w:pPr>
      <w:r>
        <w:tab/>
      </w:r>
    </w:p>
    <w:p w14:paraId="5936C787" w14:textId="363FF5E0" w:rsidR="0008538D" w:rsidRDefault="0008538D" w:rsidP="008F328F">
      <w:pPr>
        <w:pStyle w:val="BodyCopy"/>
      </w:pPr>
      <w:r>
        <w:tab/>
      </w:r>
      <w:r>
        <w:rPr>
          <w:noProof/>
        </w:rPr>
        <w:drawing>
          <wp:inline distT="0" distB="0" distL="0" distR="0" wp14:anchorId="4EC85D4D" wp14:editId="31C7F459">
            <wp:extent cx="4311650" cy="1599668"/>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25624" cy="1604852"/>
                    </a:xfrm>
                    <a:prstGeom prst="rect">
                      <a:avLst/>
                    </a:prstGeom>
                  </pic:spPr>
                </pic:pic>
              </a:graphicData>
            </a:graphic>
          </wp:inline>
        </w:drawing>
      </w:r>
    </w:p>
    <w:p w14:paraId="3B8FA8ED" w14:textId="11505036" w:rsidR="0081747F" w:rsidRDefault="0081747F" w:rsidP="008F328F">
      <w:pPr>
        <w:pStyle w:val="BodyCopy"/>
      </w:pPr>
    </w:p>
    <w:p w14:paraId="5121DF5D" w14:textId="19D78B3A" w:rsidR="0081747F" w:rsidRDefault="0081747F" w:rsidP="008F328F">
      <w:pPr>
        <w:pStyle w:val="BodyCopy"/>
      </w:pPr>
      <w:r>
        <w:t>3.</w:t>
      </w:r>
      <w:r>
        <w:tab/>
      </w:r>
      <w:r w:rsidR="0008538D">
        <w:t xml:space="preserve">Double click. </w:t>
      </w:r>
      <w:r w:rsidR="0008538D" w:rsidRPr="00707D25">
        <w:rPr>
          <w:rStyle w:val="MyCodeChar"/>
        </w:rPr>
        <w:t>identity-sidesheet.component.html</w:t>
      </w:r>
      <w:r w:rsidR="0008538D">
        <w:t xml:space="preserve"> opens.</w:t>
      </w:r>
    </w:p>
    <w:p w14:paraId="7D04DF0C" w14:textId="43BA4B81" w:rsidR="0008538D" w:rsidRDefault="0008538D" w:rsidP="008F328F">
      <w:pPr>
        <w:pStyle w:val="BodyCopy"/>
      </w:pPr>
      <w:r>
        <w:tab/>
        <w:t xml:space="preserve">And the module is – </w:t>
      </w:r>
      <w:r w:rsidRPr="00707D25">
        <w:rPr>
          <w:rStyle w:val="MyCodeChar"/>
        </w:rPr>
        <w:t>“qer”</w:t>
      </w:r>
      <w:r w:rsidRPr="0008538D">
        <w:t xml:space="preserve"> </w:t>
      </w:r>
    </w:p>
    <w:p w14:paraId="5CEF7D83" w14:textId="6AAEE8C6" w:rsidR="0008538D" w:rsidRDefault="0008538D" w:rsidP="008F328F">
      <w:pPr>
        <w:pStyle w:val="BodyCopy"/>
      </w:pPr>
    </w:p>
    <w:p w14:paraId="5324DA22" w14:textId="3FEC7857" w:rsidR="0008538D" w:rsidRDefault="0008538D" w:rsidP="0008538D">
      <w:pPr>
        <w:pStyle w:val="Heading4noindent"/>
      </w:pPr>
      <w:bookmarkStart w:id="96" w:name="_Toc128725232"/>
      <w:r>
        <w:t>Start debugging</w:t>
      </w:r>
      <w:bookmarkEnd w:id="96"/>
    </w:p>
    <w:p w14:paraId="25CD5916" w14:textId="00FCD187" w:rsidR="0008538D" w:rsidRPr="00707D25" w:rsidRDefault="0008538D" w:rsidP="008F328F">
      <w:pPr>
        <w:pStyle w:val="BodyCopy"/>
        <w:rPr>
          <w:rStyle w:val="MyCodeChar"/>
        </w:rPr>
      </w:pPr>
      <w:r>
        <w:t>1.</w:t>
      </w:r>
      <w:r>
        <w:tab/>
        <w:t xml:space="preserve">In VS Code open a terminal and run command: </w:t>
      </w:r>
      <w:r w:rsidRPr="00707D25">
        <w:rPr>
          <w:rStyle w:val="MyCodeChar"/>
        </w:rPr>
        <w:t>npm run build:watch qer</w:t>
      </w:r>
    </w:p>
    <w:p w14:paraId="51DF6A92" w14:textId="7DFED9DE" w:rsidR="0008538D" w:rsidRDefault="0008538D" w:rsidP="008F328F">
      <w:pPr>
        <w:pStyle w:val="BodyCopy"/>
      </w:pPr>
      <w:r>
        <w:tab/>
        <w:t>Wait until compiles with no errors.</w:t>
      </w:r>
    </w:p>
    <w:p w14:paraId="34F911D6" w14:textId="522E0B3E" w:rsidR="0008538D" w:rsidRDefault="0008538D" w:rsidP="008F328F">
      <w:pPr>
        <w:pStyle w:val="BodyCopy"/>
      </w:pPr>
    </w:p>
    <w:p w14:paraId="4B7234D2" w14:textId="6FD4B73B" w:rsidR="0008538D" w:rsidRDefault="0008538D" w:rsidP="008F328F">
      <w:pPr>
        <w:pStyle w:val="BodyCopy"/>
      </w:pPr>
      <w:r>
        <w:t>2.</w:t>
      </w:r>
      <w:r>
        <w:tab/>
        <w:t xml:space="preserve">Open another terminal and run command: </w:t>
      </w:r>
      <w:r w:rsidRPr="00707D25">
        <w:rPr>
          <w:rStyle w:val="MyCodeChar"/>
        </w:rPr>
        <w:t>npm run start qer-app-portal</w:t>
      </w:r>
    </w:p>
    <w:p w14:paraId="45169A97" w14:textId="21A2D500" w:rsidR="0008538D" w:rsidRDefault="0008538D" w:rsidP="008F328F">
      <w:pPr>
        <w:pStyle w:val="BodyCopy"/>
      </w:pPr>
      <w:r>
        <w:tab/>
      </w:r>
    </w:p>
    <w:p w14:paraId="7ED21CB7" w14:textId="5DA48FC4" w:rsidR="0008538D" w:rsidRDefault="0008538D" w:rsidP="008F328F">
      <w:pPr>
        <w:pStyle w:val="BodyCopy"/>
      </w:pPr>
    </w:p>
    <w:p w14:paraId="5111A330" w14:textId="77777777" w:rsidR="0008538D" w:rsidRDefault="0008538D" w:rsidP="008F328F">
      <w:pPr>
        <w:pStyle w:val="BodyCopy"/>
      </w:pPr>
      <w:r>
        <w:t>3.</w:t>
      </w:r>
      <w:r>
        <w:tab/>
        <w:t xml:space="preserve">Start debugging as in </w:t>
      </w:r>
      <w:hyperlink w:anchor="StartDebugging" w:history="1">
        <w:r w:rsidRPr="009F24F6">
          <w:rPr>
            <w:rStyle w:val="Hyperlink"/>
          </w:rPr>
          <w:t>StartDebugging</w:t>
        </w:r>
      </w:hyperlink>
      <w:r>
        <w:t>.</w:t>
      </w:r>
    </w:p>
    <w:p w14:paraId="0D2C32A4" w14:textId="22701407" w:rsidR="0008538D" w:rsidRDefault="0008538D" w:rsidP="008F328F">
      <w:pPr>
        <w:pStyle w:val="BodyCopy"/>
      </w:pPr>
      <w:r>
        <w:tab/>
        <w:t>Navigate to the page. There is still no red button.</w:t>
      </w:r>
    </w:p>
    <w:p w14:paraId="40BD060B" w14:textId="2E9DA1FF" w:rsidR="0008538D" w:rsidRDefault="0008538D" w:rsidP="008F328F">
      <w:pPr>
        <w:pStyle w:val="BodyCopy"/>
      </w:pPr>
    </w:p>
    <w:p w14:paraId="705C90D8" w14:textId="4B4918FF" w:rsidR="0008538D" w:rsidRDefault="0008538D" w:rsidP="0008538D">
      <w:pPr>
        <w:pStyle w:val="Heading4noindent"/>
      </w:pPr>
      <w:bookmarkStart w:id="97" w:name="_Toc128725233"/>
      <w:r>
        <w:lastRenderedPageBreak/>
        <w:t>Modify</w:t>
      </w:r>
      <w:bookmarkEnd w:id="97"/>
    </w:p>
    <w:p w14:paraId="7474E83F" w14:textId="41D9BB02" w:rsidR="00A06D01" w:rsidRDefault="00A06D01" w:rsidP="008F328F">
      <w:pPr>
        <w:pStyle w:val="BodyCopy"/>
      </w:pPr>
      <w:r>
        <w:t>If you don’t want to go step-by-step -there is a complete code in the folder</w:t>
      </w:r>
    </w:p>
    <w:p w14:paraId="58E80AB3" w14:textId="0463FF8E" w:rsidR="00D71F9E" w:rsidRDefault="00D71F9E" w:rsidP="008F328F">
      <w:pPr>
        <w:pStyle w:val="BodyCopy"/>
      </w:pPr>
      <w:r w:rsidRPr="00D71F9E">
        <w:rPr>
          <w:rStyle w:val="MyCodeChar"/>
        </w:rPr>
        <w:t>\UNITE\Chapter Files\4. Add Terminate Button\Modified</w:t>
      </w:r>
    </w:p>
    <w:p w14:paraId="72468E93" w14:textId="77777777" w:rsidR="00D71F9E" w:rsidRPr="00A06D01" w:rsidRDefault="00D71F9E" w:rsidP="008F328F">
      <w:pPr>
        <w:pStyle w:val="BodyCopy"/>
      </w:pPr>
    </w:p>
    <w:p w14:paraId="3B5B037D" w14:textId="3624891C" w:rsidR="0008538D" w:rsidRDefault="0008538D" w:rsidP="008F328F">
      <w:pPr>
        <w:pStyle w:val="BodyCopy"/>
      </w:pPr>
      <w:r>
        <w:t>1.</w:t>
      </w:r>
      <w:r>
        <w:tab/>
        <w:t xml:space="preserve">In </w:t>
      </w:r>
      <w:r w:rsidRPr="00707D25">
        <w:rPr>
          <w:rStyle w:val="MyCodeChar"/>
        </w:rPr>
        <w:t>identity-sidesheet.component.html</w:t>
      </w:r>
      <w:r>
        <w:t xml:space="preserve"> see a Save button</w:t>
      </w:r>
    </w:p>
    <w:p w14:paraId="1EE08764" w14:textId="5431A27E" w:rsidR="003462A9" w:rsidRDefault="003462A9" w:rsidP="008F328F">
      <w:pPr>
        <w:pStyle w:val="BodyCopy"/>
      </w:pPr>
      <w:r>
        <w:tab/>
        <w:t xml:space="preserve">It is located inside </w:t>
      </w:r>
      <w:r w:rsidRPr="00707D25">
        <w:rPr>
          <w:rStyle w:val="MyCodeChar"/>
        </w:rPr>
        <w:t>mat-card</w:t>
      </w:r>
      <w:r>
        <w:t xml:space="preserve">, after </w:t>
      </w:r>
      <w:r w:rsidRPr="00707D25">
        <w:rPr>
          <w:rStyle w:val="MyCodeChar"/>
        </w:rPr>
        <w:t>mat-menu</w:t>
      </w:r>
      <w:r>
        <w:t xml:space="preserve"> (that button with 3 dots)</w:t>
      </w:r>
    </w:p>
    <w:p w14:paraId="0F3397B7" w14:textId="77777777" w:rsidR="003462A9" w:rsidRDefault="003462A9" w:rsidP="008F328F">
      <w:pPr>
        <w:pStyle w:val="BodyCopy"/>
      </w:pPr>
    </w:p>
    <w:p w14:paraId="4EA50B1B" w14:textId="494FF616" w:rsidR="003462A9" w:rsidRDefault="003462A9" w:rsidP="008F328F">
      <w:pPr>
        <w:pStyle w:val="BodyCopy"/>
      </w:pPr>
      <w:r>
        <w:tab/>
      </w:r>
      <w:r>
        <w:rPr>
          <w:noProof/>
        </w:rPr>
        <w:drawing>
          <wp:inline distT="0" distB="0" distL="0" distR="0" wp14:anchorId="36A32022" wp14:editId="7C5140D8">
            <wp:extent cx="5422910" cy="30289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38869" cy="3037864"/>
                    </a:xfrm>
                    <a:prstGeom prst="rect">
                      <a:avLst/>
                    </a:prstGeom>
                    <a:noFill/>
                    <a:ln>
                      <a:noFill/>
                    </a:ln>
                  </pic:spPr>
                </pic:pic>
              </a:graphicData>
            </a:graphic>
          </wp:inline>
        </w:drawing>
      </w:r>
    </w:p>
    <w:p w14:paraId="1BA08316" w14:textId="5E4518C6" w:rsidR="003462A9" w:rsidRDefault="003462A9" w:rsidP="008F328F">
      <w:pPr>
        <w:pStyle w:val="BodyCopy"/>
      </w:pPr>
    </w:p>
    <w:p w14:paraId="1BD43A06" w14:textId="295B5431" w:rsidR="003462A9" w:rsidRPr="0008538D" w:rsidRDefault="003462A9" w:rsidP="008F328F">
      <w:pPr>
        <w:pStyle w:val="BodyCopy"/>
      </w:pPr>
      <w:r>
        <w:tab/>
        <w:t xml:space="preserve">On click event it runs function </w:t>
      </w:r>
      <w:r w:rsidRPr="00707D25">
        <w:rPr>
          <w:rStyle w:val="MyCodeChar"/>
        </w:rPr>
        <w:t>“save()”</w:t>
      </w:r>
    </w:p>
    <w:p w14:paraId="029FF4D2" w14:textId="2FB9A143" w:rsidR="0008538D" w:rsidRDefault="0008538D" w:rsidP="008F328F">
      <w:pPr>
        <w:pStyle w:val="BodyCopy"/>
      </w:pPr>
    </w:p>
    <w:p w14:paraId="7F6C496C" w14:textId="6A11CC49" w:rsidR="003462A9" w:rsidRDefault="003462A9" w:rsidP="008F328F">
      <w:pPr>
        <w:pStyle w:val="BodyCopy"/>
      </w:pPr>
      <w:r>
        <w:t>2.</w:t>
      </w:r>
      <w:r>
        <w:tab/>
        <w:t>Add another button right above Save button so it will be located between menu and Save button:</w:t>
      </w:r>
    </w:p>
    <w:p w14:paraId="52A52347" w14:textId="24474D83" w:rsidR="003462A9" w:rsidRDefault="003462A9" w:rsidP="008F328F">
      <w:pPr>
        <w:pStyle w:val="BodyCopy"/>
      </w:pPr>
    </w:p>
    <w:p w14:paraId="1F1D1CC5" w14:textId="517676D1" w:rsidR="00B175A0" w:rsidRPr="00B175A0" w:rsidRDefault="00B175A0" w:rsidP="00A839D7">
      <w:pPr>
        <w:pStyle w:val="MyCode"/>
        <w:rPr>
          <w:b/>
          <w:bCs/>
          <w:color w:val="000000"/>
        </w:rPr>
      </w:pPr>
      <w:r>
        <w:t xml:space="preserve">            </w:t>
      </w:r>
      <w:r w:rsidRPr="00B175A0">
        <w:t>&lt;!--New Terminate button--&gt;</w:t>
      </w:r>
    </w:p>
    <w:p w14:paraId="3AE585F0" w14:textId="77777777" w:rsidR="00B175A0" w:rsidRPr="00B175A0" w:rsidRDefault="00B175A0" w:rsidP="00A839D7">
      <w:pPr>
        <w:pStyle w:val="MyCode"/>
      </w:pPr>
      <w:r w:rsidRPr="00B175A0">
        <w:t xml:space="preserve">            </w:t>
      </w:r>
      <w:r w:rsidRPr="00B175A0">
        <w:rPr>
          <w:color w:val="0000FF"/>
        </w:rPr>
        <w:t>&lt;button</w:t>
      </w:r>
      <w:r w:rsidRPr="00B175A0">
        <w:t xml:space="preserve"> </w:t>
      </w:r>
    </w:p>
    <w:p w14:paraId="12500FE6" w14:textId="55250599" w:rsidR="00B175A0" w:rsidRPr="00B175A0" w:rsidRDefault="00B175A0" w:rsidP="00A839D7">
      <w:pPr>
        <w:pStyle w:val="MyCode"/>
      </w:pPr>
      <w:r w:rsidRPr="00B175A0">
        <w:t xml:space="preserve">              </w:t>
      </w:r>
      <w:r>
        <w:t xml:space="preserve"> </w:t>
      </w:r>
      <w:r w:rsidRPr="00B175A0">
        <w:t xml:space="preserve">mat-flat-button </w:t>
      </w:r>
    </w:p>
    <w:p w14:paraId="247E9784" w14:textId="0854A636" w:rsidR="00B175A0" w:rsidRPr="00B175A0" w:rsidRDefault="00B175A0" w:rsidP="00A839D7">
      <w:pPr>
        <w:pStyle w:val="MyCode"/>
      </w:pPr>
      <w:r w:rsidRPr="00B175A0">
        <w:t xml:space="preserve">              </w:t>
      </w:r>
      <w:r>
        <w:t xml:space="preserve"> </w:t>
      </w:r>
      <w:r w:rsidRPr="00B175A0">
        <w:rPr>
          <w:color w:val="FF0000"/>
        </w:rPr>
        <w:t>color</w:t>
      </w:r>
      <w:r w:rsidRPr="00B175A0">
        <w:t>=</w:t>
      </w:r>
      <w:r w:rsidRPr="00B175A0">
        <w:rPr>
          <w:b/>
          <w:bCs/>
          <w:color w:val="8000FF"/>
        </w:rPr>
        <w:t>"warn"</w:t>
      </w:r>
      <w:r w:rsidRPr="00B175A0">
        <w:t xml:space="preserve"> </w:t>
      </w:r>
    </w:p>
    <w:p w14:paraId="0DF48CAC" w14:textId="3279211D" w:rsidR="00B175A0" w:rsidRPr="00B175A0" w:rsidRDefault="00B175A0" w:rsidP="00A839D7">
      <w:pPr>
        <w:pStyle w:val="MyCode"/>
      </w:pPr>
      <w:r w:rsidRPr="00B175A0">
        <w:t xml:space="preserve">              </w:t>
      </w:r>
      <w:r>
        <w:t xml:space="preserve"> </w:t>
      </w:r>
      <w:r w:rsidRPr="00B175A0">
        <w:t>(click)=</w:t>
      </w:r>
      <w:r w:rsidRPr="00B175A0">
        <w:rPr>
          <w:b/>
          <w:bCs/>
          <w:color w:val="8000FF"/>
        </w:rPr>
        <w:t>"terminate()"</w:t>
      </w:r>
      <w:r w:rsidRPr="00B175A0">
        <w:t xml:space="preserve"> </w:t>
      </w:r>
    </w:p>
    <w:p w14:paraId="79C5501D" w14:textId="6BF8118D" w:rsidR="00B175A0" w:rsidRPr="00B175A0" w:rsidRDefault="00B175A0" w:rsidP="00A839D7">
      <w:pPr>
        <w:pStyle w:val="MyCode"/>
        <w:rPr>
          <w:color w:val="000000"/>
        </w:rPr>
      </w:pPr>
      <w:r w:rsidRPr="00B175A0">
        <w:rPr>
          <w:color w:val="000000"/>
        </w:rPr>
        <w:t xml:space="preserve">              </w:t>
      </w:r>
      <w:r>
        <w:rPr>
          <w:color w:val="000000"/>
        </w:rPr>
        <w:t xml:space="preserve"> </w:t>
      </w:r>
      <w:r w:rsidRPr="00B175A0">
        <w:rPr>
          <w:color w:val="000000"/>
        </w:rPr>
        <w:t>data-imx-identifier=</w:t>
      </w:r>
      <w:r w:rsidRPr="00B175A0">
        <w:t>"identity-sidesheet-button-terminate"</w:t>
      </w:r>
      <w:r w:rsidRPr="00B175A0">
        <w:rPr>
          <w:color w:val="0000FF"/>
        </w:rPr>
        <w:t>&gt;</w:t>
      </w:r>
    </w:p>
    <w:p w14:paraId="219F5A21" w14:textId="1DD2FEC4" w:rsidR="00B175A0" w:rsidRPr="00B175A0" w:rsidRDefault="00B175A0" w:rsidP="00A839D7">
      <w:pPr>
        <w:pStyle w:val="MyCode"/>
      </w:pPr>
      <w:r w:rsidRPr="00B175A0">
        <w:t xml:space="preserve">                </w:t>
      </w:r>
      <w:r>
        <w:t xml:space="preserve">  </w:t>
      </w:r>
      <w:r w:rsidRPr="00B175A0">
        <w:rPr>
          <w:color w:val="0000FF"/>
        </w:rPr>
        <w:t>&lt;span</w:t>
      </w:r>
      <w:r w:rsidRPr="00B175A0">
        <w:t xml:space="preserve"> translate </w:t>
      </w:r>
      <w:r w:rsidRPr="00B175A0">
        <w:rPr>
          <w:color w:val="0000FF"/>
        </w:rPr>
        <w:t>&gt;</w:t>
      </w:r>
      <w:r w:rsidRPr="00B175A0">
        <w:t>#LDS#Terminate</w:t>
      </w:r>
      <w:r w:rsidRPr="00B175A0">
        <w:rPr>
          <w:color w:val="0000FF"/>
        </w:rPr>
        <w:t>&lt;/span&gt;</w:t>
      </w:r>
    </w:p>
    <w:p w14:paraId="7951658C" w14:textId="77777777" w:rsidR="00B175A0" w:rsidRPr="00B175A0" w:rsidRDefault="00B175A0" w:rsidP="00A839D7">
      <w:pPr>
        <w:pStyle w:val="MyCode"/>
        <w:rPr>
          <w:rFonts w:ascii="Times New Roman" w:hAnsi="Times New Roman" w:cs="Times New Roman"/>
          <w:sz w:val="24"/>
          <w:szCs w:val="24"/>
        </w:rPr>
      </w:pPr>
      <w:r w:rsidRPr="00B175A0">
        <w:t xml:space="preserve">            </w:t>
      </w:r>
      <w:r w:rsidRPr="00B175A0">
        <w:rPr>
          <w:color w:val="0000FF"/>
        </w:rPr>
        <w:t>&lt;/button&gt;</w:t>
      </w:r>
    </w:p>
    <w:p w14:paraId="32641A21" w14:textId="42B1A997" w:rsidR="002F50C5" w:rsidRPr="00707D25" w:rsidRDefault="002F50C5" w:rsidP="00A839D7">
      <w:pPr>
        <w:pStyle w:val="MyCode"/>
      </w:pPr>
    </w:p>
    <w:p w14:paraId="2EA320AB" w14:textId="60DD6889" w:rsidR="002F50C5" w:rsidRDefault="002F50C5" w:rsidP="002D6EEC">
      <w:pPr>
        <w:ind w:left="360"/>
      </w:pPr>
    </w:p>
    <w:p w14:paraId="290049AE" w14:textId="0CFB80CD" w:rsidR="002F50C5" w:rsidRPr="00707D25" w:rsidRDefault="002F50C5" w:rsidP="00A839D7">
      <w:pPr>
        <w:pStyle w:val="Style1"/>
      </w:pPr>
      <w:r w:rsidRPr="00707D25">
        <w:t>I assume that color=”warn” will add some shade of red to the button.</w:t>
      </w:r>
    </w:p>
    <w:p w14:paraId="2788F0E5" w14:textId="77777777" w:rsidR="002F50C5" w:rsidRPr="002F50C5" w:rsidRDefault="002F50C5" w:rsidP="008F328F">
      <w:pPr>
        <w:pStyle w:val="BodyCopy"/>
      </w:pPr>
    </w:p>
    <w:p w14:paraId="4FD6EE92" w14:textId="670D539D" w:rsidR="00A11680" w:rsidRDefault="003462A9" w:rsidP="002D6EEC">
      <w:pPr>
        <w:ind w:left="720"/>
      </w:pPr>
      <w:r>
        <w:t>3.</w:t>
      </w:r>
      <w:r>
        <w:tab/>
        <w:t xml:space="preserve">Create a method </w:t>
      </w:r>
      <w:r w:rsidRPr="00707D25">
        <w:rPr>
          <w:rStyle w:val="MyCodeChar"/>
        </w:rPr>
        <w:t>“terminate()”</w:t>
      </w:r>
      <w:r>
        <w:t xml:space="preserve"> in </w:t>
      </w:r>
      <w:r w:rsidRPr="00707D25">
        <w:rPr>
          <w:rStyle w:val="MyCodeChar"/>
        </w:rPr>
        <w:t>identity-sidesheet.component.ts</w:t>
      </w:r>
      <w:r w:rsidRPr="003462A9">
        <w:t xml:space="preserve"> </w:t>
      </w:r>
      <w:r w:rsidR="00A11680">
        <w:br/>
      </w:r>
      <w:r w:rsidR="00A11680">
        <w:tab/>
        <w:t xml:space="preserve">Use method </w:t>
      </w:r>
      <w:r w:rsidR="00A11680" w:rsidRPr="00707D25">
        <w:rPr>
          <w:rStyle w:val="MyCodeChar"/>
        </w:rPr>
        <w:t>“Save()”</w:t>
      </w:r>
      <w:r w:rsidR="00A11680">
        <w:t xml:space="preserve"> as an example.</w:t>
      </w:r>
      <w:r w:rsidR="00A11680">
        <w:br/>
      </w:r>
      <w:r w:rsidR="00A11680">
        <w:lastRenderedPageBreak/>
        <w:tab/>
        <w:t xml:space="preserve">Main line is this: </w:t>
      </w:r>
      <w:r w:rsidR="00A11680" w:rsidRPr="00707D25">
        <w:rPr>
          <w:rStyle w:val="MyCodeChar"/>
        </w:rPr>
        <w:t xml:space="preserve">await this.data.selectedIdentity.GetEntity().Commit(true); </w:t>
      </w:r>
    </w:p>
    <w:p w14:paraId="46CEF991" w14:textId="054DA2C7" w:rsidR="00A11680" w:rsidRDefault="00A11680" w:rsidP="002D6EEC">
      <w:pPr>
        <w:ind w:left="720"/>
      </w:pPr>
      <w:r>
        <w:tab/>
        <w:t>This is how we save current identity data after all changes.</w:t>
      </w:r>
    </w:p>
    <w:p w14:paraId="0E6A5F9F" w14:textId="017851ED" w:rsidR="00A11680" w:rsidRDefault="00A11680" w:rsidP="002D6EEC">
      <w:pPr>
        <w:ind w:left="1440"/>
      </w:pPr>
      <w:r>
        <w:t>In order to terminate an identity we need to set value “IsInActive” to true.</w:t>
      </w:r>
      <w:r>
        <w:br/>
      </w:r>
      <w:r w:rsidR="005D0E7D">
        <w:t>T</w:t>
      </w:r>
      <w:r>
        <w:t xml:space="preserve">his is how we’ll do it: </w:t>
      </w:r>
      <w:r w:rsidRPr="00707D25">
        <w:rPr>
          <w:rStyle w:val="MyCodeChar"/>
        </w:rPr>
        <w:t xml:space="preserve">this.data.selectedIdentity.IsInActive.value = true; </w:t>
      </w:r>
    </w:p>
    <w:p w14:paraId="199F454C" w14:textId="44760CBE" w:rsidR="00A11680" w:rsidRDefault="00A11680" w:rsidP="002D6EEC">
      <w:pPr>
        <w:ind w:left="1440" w:hanging="720"/>
      </w:pPr>
      <w:r>
        <w:t>4.</w:t>
      </w:r>
      <w:r>
        <w:tab/>
        <w:t>Complete function code. It also includes pop-up asking user if he’s sure to terminate:</w:t>
      </w:r>
    </w:p>
    <w:p w14:paraId="0A5EF491" w14:textId="0986AB5E" w:rsidR="00A776DA" w:rsidRPr="00707D25" w:rsidRDefault="00A776DA" w:rsidP="00A839D7">
      <w:pPr>
        <w:pStyle w:val="MyCode"/>
      </w:pPr>
      <w:r w:rsidRPr="00707D25">
        <w:rPr>
          <w:color w:val="0000FF"/>
        </w:rPr>
        <w:t>public</w:t>
      </w:r>
      <w:r w:rsidRPr="00707D25">
        <w:t xml:space="preserve"> </w:t>
      </w:r>
      <w:r w:rsidRPr="00707D25">
        <w:rPr>
          <w:color w:val="0000FF"/>
        </w:rPr>
        <w:t>async</w:t>
      </w:r>
      <w:r w:rsidRPr="00707D25">
        <w:t xml:space="preserve"> terminate</w:t>
      </w:r>
      <w:r w:rsidRPr="00707D25">
        <w:rPr>
          <w:color w:val="000080"/>
        </w:rPr>
        <w:t>():</w:t>
      </w:r>
      <w:r w:rsidRPr="00707D25">
        <w:t xml:space="preserve"> Promise</w:t>
      </w:r>
      <w:r w:rsidRPr="00707D25">
        <w:rPr>
          <w:color w:val="000080"/>
        </w:rPr>
        <w:t>&lt;</w:t>
      </w:r>
      <w:r w:rsidRPr="00707D25">
        <w:rPr>
          <w:color w:val="0000FF"/>
        </w:rPr>
        <w:t>void</w:t>
      </w:r>
      <w:r w:rsidRPr="00707D25">
        <w:rPr>
          <w:color w:val="000080"/>
        </w:rPr>
        <w:t>&gt;</w:t>
      </w:r>
      <w:r w:rsidRPr="00707D25">
        <w:t xml:space="preserve"> </w:t>
      </w:r>
      <w:r w:rsidRPr="00707D25">
        <w:rPr>
          <w:color w:val="000080"/>
        </w:rPr>
        <w:t>{</w:t>
      </w:r>
    </w:p>
    <w:p w14:paraId="77D9099B" w14:textId="77777777" w:rsidR="00A776DA" w:rsidRPr="00707D25" w:rsidRDefault="00A776DA" w:rsidP="00A839D7">
      <w:pPr>
        <w:pStyle w:val="MyCode"/>
      </w:pPr>
    </w:p>
    <w:p w14:paraId="5C528295" w14:textId="77777777" w:rsidR="00A776DA" w:rsidRPr="00707D25" w:rsidRDefault="00A776DA" w:rsidP="00A839D7">
      <w:pPr>
        <w:pStyle w:val="MyCode"/>
      </w:pPr>
      <w:r w:rsidRPr="00707D25">
        <w:t xml:space="preserve">    </w:t>
      </w:r>
      <w:r w:rsidRPr="00707D25">
        <w:rPr>
          <w:color w:val="0000FF"/>
        </w:rPr>
        <w:t>var</w:t>
      </w:r>
      <w:r w:rsidRPr="00707D25">
        <w:t xml:space="preserve"> ent </w:t>
      </w:r>
      <w:r w:rsidRPr="00707D25">
        <w:rPr>
          <w:color w:val="000080"/>
        </w:rPr>
        <w:t>=</w:t>
      </w:r>
      <w:r w:rsidRPr="00707D25">
        <w:t xml:space="preserve"> </w:t>
      </w:r>
      <w:r w:rsidRPr="00707D25">
        <w:rPr>
          <w:color w:val="0000FF"/>
        </w:rPr>
        <w:t>this</w:t>
      </w:r>
      <w:r w:rsidRPr="00707D25">
        <w:rPr>
          <w:color w:val="000080"/>
        </w:rPr>
        <w:t>.</w:t>
      </w:r>
      <w:r w:rsidRPr="00707D25">
        <w:t>data</w:t>
      </w:r>
      <w:r w:rsidRPr="00707D25">
        <w:rPr>
          <w:color w:val="000080"/>
        </w:rPr>
        <w:t>.</w:t>
      </w:r>
      <w:r w:rsidRPr="00707D25">
        <w:t>selectedIdentity</w:t>
      </w:r>
      <w:r w:rsidRPr="00707D25">
        <w:rPr>
          <w:color w:val="000080"/>
        </w:rPr>
        <w:t>.</w:t>
      </w:r>
      <w:r w:rsidRPr="00707D25">
        <w:t>GetEntity</w:t>
      </w:r>
      <w:r w:rsidRPr="00707D25">
        <w:rPr>
          <w:color w:val="000080"/>
        </w:rPr>
        <w:t>()</w:t>
      </w:r>
    </w:p>
    <w:p w14:paraId="646870F5" w14:textId="77777777" w:rsidR="00A776DA" w:rsidRPr="00707D25" w:rsidRDefault="00A776DA" w:rsidP="00A839D7">
      <w:pPr>
        <w:pStyle w:val="MyCode"/>
      </w:pPr>
    </w:p>
    <w:p w14:paraId="5B99E979" w14:textId="53922A3B" w:rsidR="00A776DA" w:rsidRPr="00707D25" w:rsidRDefault="00A776DA" w:rsidP="00A839D7">
      <w:pPr>
        <w:pStyle w:val="MyCode"/>
      </w:pPr>
      <w:r w:rsidRPr="00707D25">
        <w:t xml:space="preserve">    </w:t>
      </w:r>
      <w:r w:rsidRPr="00707D25">
        <w:rPr>
          <w:b/>
          <w:bCs/>
          <w:color w:val="0000FF"/>
        </w:rPr>
        <w:t>if</w:t>
      </w:r>
      <w:r w:rsidRPr="00707D25">
        <w:t xml:space="preserve"> </w:t>
      </w:r>
      <w:r w:rsidRPr="00707D25">
        <w:rPr>
          <w:b/>
          <w:bCs/>
          <w:color w:val="000080"/>
        </w:rPr>
        <w:t>(</w:t>
      </w:r>
      <w:r w:rsidRPr="00707D25">
        <w:rPr>
          <w:b/>
          <w:bCs/>
          <w:color w:val="0000FF"/>
        </w:rPr>
        <w:t>await</w:t>
      </w:r>
      <w:r w:rsidRPr="00707D25">
        <w:t xml:space="preserve"> </w:t>
      </w:r>
      <w:r w:rsidRPr="00707D25">
        <w:rPr>
          <w:b/>
          <w:bCs/>
          <w:color w:val="0000FF"/>
        </w:rPr>
        <w:t>this</w:t>
      </w:r>
      <w:r w:rsidRPr="00707D25">
        <w:rPr>
          <w:b/>
          <w:bCs/>
          <w:color w:val="000080"/>
        </w:rPr>
        <w:t>.</w:t>
      </w:r>
      <w:r w:rsidRPr="00707D25">
        <w:t>confirmationService</w:t>
      </w:r>
      <w:r w:rsidRPr="00707D25">
        <w:rPr>
          <w:b/>
          <w:bCs/>
          <w:color w:val="000080"/>
        </w:rPr>
        <w:t>.</w:t>
      </w:r>
      <w:r w:rsidRPr="00707D25">
        <w:rPr>
          <w:b/>
          <w:bCs/>
          <w:color w:val="804000"/>
        </w:rPr>
        <w:t>confirm</w:t>
      </w:r>
      <w:r w:rsidRPr="00707D25">
        <w:rPr>
          <w:b/>
          <w:bCs/>
          <w:color w:val="000080"/>
        </w:rPr>
        <w:t xml:space="preserve">({ </w:t>
      </w:r>
      <w:r w:rsidRPr="00707D25">
        <w:t>Title</w:t>
      </w:r>
      <w:r w:rsidRPr="00707D25">
        <w:rPr>
          <w:b/>
          <w:bCs/>
          <w:color w:val="000080"/>
        </w:rPr>
        <w:t>:</w:t>
      </w:r>
      <w:r w:rsidRPr="00707D25">
        <w:t xml:space="preserve"> </w:t>
      </w:r>
      <w:r w:rsidRPr="00707D25">
        <w:rPr>
          <w:color w:val="808080"/>
        </w:rPr>
        <w:t>'#LDS#Terminating Identity'</w:t>
      </w:r>
      <w:r w:rsidRPr="00707D25">
        <w:rPr>
          <w:b/>
          <w:bCs/>
          <w:color w:val="000080"/>
        </w:rPr>
        <w:t>,</w:t>
      </w:r>
    </w:p>
    <w:p w14:paraId="3A9E9BC7" w14:textId="296B0E06" w:rsidR="00A776DA" w:rsidRPr="00707D25" w:rsidRDefault="00A776DA" w:rsidP="00A839D7">
      <w:pPr>
        <w:pStyle w:val="MyCode"/>
      </w:pPr>
      <w:r w:rsidRPr="00707D25">
        <w:t xml:space="preserve">      </w:t>
      </w:r>
      <w:r w:rsidRPr="00707D25">
        <w:tab/>
        <w:t>Message</w:t>
      </w:r>
      <w:r w:rsidRPr="00707D25">
        <w:rPr>
          <w:b/>
          <w:bCs/>
          <w:color w:val="000080"/>
        </w:rPr>
        <w:t>:</w:t>
      </w:r>
      <w:r w:rsidRPr="00707D25">
        <w:t xml:space="preserve"> '#LDS#Are you sure you want to terminate '  </w:t>
      </w:r>
      <w:r w:rsidRPr="00707D25">
        <w:rPr>
          <w:b/>
          <w:bCs/>
          <w:color w:val="000080"/>
        </w:rPr>
        <w:t>+</w:t>
      </w:r>
      <w:r w:rsidRPr="00707D25">
        <w:t xml:space="preserve"> </w:t>
      </w:r>
      <w:r w:rsidRPr="00707D25">
        <w:tab/>
      </w:r>
      <w:r w:rsidRPr="00707D25">
        <w:tab/>
      </w:r>
      <w:r w:rsidRPr="00707D25">
        <w:tab/>
      </w:r>
      <w:r w:rsidRPr="00707D25">
        <w:tab/>
        <w:t xml:space="preserve">   </w:t>
      </w:r>
      <w:r w:rsidRPr="00707D25">
        <w:tab/>
      </w:r>
      <w:r w:rsidRPr="00707D25">
        <w:tab/>
        <w:t>ent</w:t>
      </w:r>
      <w:r w:rsidRPr="00707D25">
        <w:rPr>
          <w:b/>
          <w:bCs/>
          <w:color w:val="000080"/>
        </w:rPr>
        <w:t>.</w:t>
      </w:r>
      <w:r w:rsidRPr="00707D25">
        <w:t>GetColumn</w:t>
      </w:r>
      <w:r w:rsidRPr="00707D25">
        <w:rPr>
          <w:b/>
          <w:bCs/>
          <w:color w:val="000080"/>
        </w:rPr>
        <w:t>(</w:t>
      </w:r>
      <w:r w:rsidRPr="00707D25">
        <w:t>"CentralAccount"</w:t>
      </w:r>
      <w:r w:rsidRPr="00707D25">
        <w:rPr>
          <w:b/>
          <w:bCs/>
          <w:color w:val="000080"/>
        </w:rPr>
        <w:t>).</w:t>
      </w:r>
      <w:r w:rsidRPr="00707D25">
        <w:t>GetValue</w:t>
      </w:r>
      <w:r w:rsidRPr="00707D25">
        <w:rPr>
          <w:b/>
          <w:bCs/>
          <w:color w:val="000080"/>
        </w:rPr>
        <w:t>()</w:t>
      </w:r>
      <w:r w:rsidRPr="00707D25">
        <w:t xml:space="preserve"> </w:t>
      </w:r>
      <w:r w:rsidRPr="00707D25">
        <w:rPr>
          <w:b/>
          <w:bCs/>
          <w:color w:val="000080"/>
        </w:rPr>
        <w:t>+</w:t>
      </w:r>
      <w:r w:rsidRPr="00707D25">
        <w:t xml:space="preserve"> '? '</w:t>
      </w:r>
    </w:p>
    <w:p w14:paraId="71CAEC71" w14:textId="77777777" w:rsidR="00A776DA" w:rsidRPr="00707D25" w:rsidRDefault="00A776DA" w:rsidP="00A839D7">
      <w:pPr>
        <w:pStyle w:val="MyCode"/>
      </w:pPr>
      <w:r w:rsidRPr="00707D25">
        <w:t xml:space="preserve">    </w:t>
      </w:r>
      <w:r w:rsidRPr="00707D25">
        <w:rPr>
          <w:b/>
          <w:bCs/>
          <w:color w:val="000080"/>
        </w:rPr>
        <w:t>}))</w:t>
      </w:r>
    </w:p>
    <w:p w14:paraId="10DDB260" w14:textId="77777777" w:rsidR="00A776DA" w:rsidRPr="00707D25" w:rsidRDefault="00A776DA" w:rsidP="00A839D7">
      <w:pPr>
        <w:pStyle w:val="MyCode"/>
      </w:pPr>
      <w:r w:rsidRPr="00707D25">
        <w:t xml:space="preserve">    </w:t>
      </w:r>
      <w:r w:rsidRPr="00707D25">
        <w:rPr>
          <w:b/>
          <w:bCs/>
          <w:color w:val="000080"/>
        </w:rPr>
        <w:t>{</w:t>
      </w:r>
    </w:p>
    <w:p w14:paraId="2410C227" w14:textId="77777777" w:rsidR="00A776DA" w:rsidRPr="00707D25" w:rsidRDefault="00A776DA" w:rsidP="00A839D7">
      <w:pPr>
        <w:pStyle w:val="MyCode"/>
      </w:pPr>
      <w:r w:rsidRPr="00707D25">
        <w:t xml:space="preserve">      </w:t>
      </w:r>
      <w:r w:rsidRPr="00707D25">
        <w:rPr>
          <w:b/>
          <w:bCs/>
          <w:color w:val="0000FF"/>
        </w:rPr>
        <w:t>if</w:t>
      </w:r>
      <w:r w:rsidRPr="00707D25">
        <w:t xml:space="preserve"> </w:t>
      </w:r>
      <w:r w:rsidRPr="00707D25">
        <w:rPr>
          <w:b/>
          <w:bCs/>
          <w:color w:val="000080"/>
        </w:rPr>
        <w:t>(</w:t>
      </w:r>
      <w:r w:rsidRPr="00707D25">
        <w:rPr>
          <w:b/>
          <w:bCs/>
          <w:color w:val="0000FF"/>
        </w:rPr>
        <w:t>this</w:t>
      </w:r>
      <w:r w:rsidRPr="00707D25">
        <w:rPr>
          <w:b/>
          <w:bCs/>
          <w:color w:val="000080"/>
        </w:rPr>
        <w:t>.</w:t>
      </w:r>
      <w:r w:rsidRPr="00707D25">
        <w:t>detailsFormGroup</w:t>
      </w:r>
      <w:r w:rsidRPr="00707D25">
        <w:rPr>
          <w:b/>
          <w:bCs/>
          <w:color w:val="000080"/>
        </w:rPr>
        <w:t>.</w:t>
      </w:r>
      <w:r w:rsidRPr="00707D25">
        <w:t>valid</w:t>
      </w:r>
      <w:r w:rsidRPr="00707D25">
        <w:rPr>
          <w:b/>
          <w:bCs/>
          <w:color w:val="000080"/>
        </w:rPr>
        <w:t>)</w:t>
      </w:r>
      <w:r w:rsidRPr="00707D25">
        <w:t xml:space="preserve"> </w:t>
      </w:r>
      <w:r w:rsidRPr="00707D25">
        <w:rPr>
          <w:b/>
          <w:bCs/>
          <w:color w:val="000080"/>
        </w:rPr>
        <w:t>{</w:t>
      </w:r>
    </w:p>
    <w:p w14:paraId="31F50B44" w14:textId="6B60FC52" w:rsidR="00A776DA" w:rsidRPr="00707D25" w:rsidRDefault="00A776DA" w:rsidP="00A839D7">
      <w:pPr>
        <w:pStyle w:val="MyCode"/>
      </w:pPr>
      <w:r w:rsidRPr="00707D25">
        <w:t xml:space="preserve">        </w:t>
      </w:r>
      <w:r w:rsidRPr="00707D25">
        <w:tab/>
      </w:r>
      <w:r w:rsidRPr="00707D25">
        <w:rPr>
          <w:b/>
          <w:bCs/>
          <w:color w:val="0000FF"/>
        </w:rPr>
        <w:t>this</w:t>
      </w:r>
      <w:r w:rsidRPr="00707D25">
        <w:rPr>
          <w:b/>
          <w:bCs/>
        </w:rPr>
        <w:t>.</w:t>
      </w:r>
      <w:r w:rsidRPr="00707D25">
        <w:t>logger</w:t>
      </w:r>
      <w:r w:rsidRPr="00707D25">
        <w:rPr>
          <w:b/>
          <w:bCs/>
        </w:rPr>
        <w:t>.</w:t>
      </w:r>
      <w:r w:rsidRPr="00707D25">
        <w:t>debug</w:t>
      </w:r>
      <w:r w:rsidRPr="00707D25">
        <w:rPr>
          <w:b/>
          <w:bCs/>
        </w:rPr>
        <w:t>(</w:t>
      </w:r>
      <w:r w:rsidRPr="00707D25">
        <w:rPr>
          <w:b/>
          <w:bCs/>
          <w:color w:val="0000FF"/>
        </w:rPr>
        <w:t>this</w:t>
      </w:r>
      <w:r w:rsidRPr="00707D25">
        <w:rPr>
          <w:b/>
          <w:bCs/>
        </w:rPr>
        <w:t>,</w:t>
      </w:r>
      <w:r w:rsidRPr="00707D25">
        <w:t xml:space="preserve"> </w:t>
      </w:r>
      <w:r w:rsidRPr="00707D25">
        <w:rPr>
          <w:shd w:val="clear" w:color="auto" w:fill="C0C0C0"/>
        </w:rPr>
        <w:t>`Terminating identity`</w:t>
      </w:r>
      <w:r w:rsidRPr="00707D25">
        <w:rPr>
          <w:b/>
          <w:bCs/>
        </w:rPr>
        <w:t>);</w:t>
      </w:r>
    </w:p>
    <w:p w14:paraId="20BDF2EB" w14:textId="02BCCF67" w:rsidR="00A776DA" w:rsidRPr="00707D25" w:rsidRDefault="00A776DA" w:rsidP="00A839D7">
      <w:pPr>
        <w:pStyle w:val="MyCode"/>
      </w:pPr>
      <w:r w:rsidRPr="00707D25">
        <w:t xml:space="preserve">        </w:t>
      </w:r>
      <w:r w:rsidRPr="00707D25">
        <w:tab/>
      </w:r>
      <w:r w:rsidRPr="00707D25">
        <w:rPr>
          <w:b/>
          <w:bCs/>
          <w:color w:val="0000FF"/>
        </w:rPr>
        <w:t>const</w:t>
      </w:r>
      <w:r w:rsidRPr="00707D25">
        <w:t xml:space="preserve"> overlayRef </w:t>
      </w:r>
      <w:r w:rsidRPr="00707D25">
        <w:rPr>
          <w:b/>
          <w:bCs/>
          <w:color w:val="000080"/>
        </w:rPr>
        <w:t>=</w:t>
      </w:r>
      <w:r w:rsidRPr="00707D25">
        <w:t xml:space="preserve"> </w:t>
      </w:r>
      <w:r w:rsidRPr="00707D25">
        <w:rPr>
          <w:b/>
          <w:bCs/>
          <w:color w:val="0000FF"/>
        </w:rPr>
        <w:t>this</w:t>
      </w:r>
      <w:r w:rsidRPr="00707D25">
        <w:rPr>
          <w:b/>
          <w:bCs/>
          <w:color w:val="000080"/>
        </w:rPr>
        <w:t>.</w:t>
      </w:r>
      <w:r w:rsidRPr="00707D25">
        <w:t>busyService</w:t>
      </w:r>
      <w:r w:rsidRPr="00707D25">
        <w:rPr>
          <w:b/>
          <w:bCs/>
          <w:color w:val="000080"/>
        </w:rPr>
        <w:t>.</w:t>
      </w:r>
      <w:r w:rsidRPr="00707D25">
        <w:t>show</w:t>
      </w:r>
      <w:r w:rsidRPr="00707D25">
        <w:rPr>
          <w:b/>
          <w:bCs/>
          <w:color w:val="000080"/>
        </w:rPr>
        <w:t>();</w:t>
      </w:r>
    </w:p>
    <w:p w14:paraId="321CD23A" w14:textId="206D4E67" w:rsidR="00A776DA" w:rsidRPr="00707D25" w:rsidRDefault="00A776DA" w:rsidP="00A839D7">
      <w:pPr>
        <w:pStyle w:val="MyCode"/>
      </w:pPr>
      <w:r w:rsidRPr="00707D25">
        <w:t xml:space="preserve">        </w:t>
      </w:r>
      <w:r w:rsidRPr="00707D25">
        <w:tab/>
      </w:r>
      <w:r w:rsidRPr="00707D25">
        <w:rPr>
          <w:b/>
          <w:bCs/>
          <w:color w:val="0000FF"/>
        </w:rPr>
        <w:t>try</w:t>
      </w:r>
      <w:r w:rsidRPr="00707D25">
        <w:t xml:space="preserve"> </w:t>
      </w:r>
      <w:r w:rsidRPr="00707D25">
        <w:rPr>
          <w:b/>
          <w:bCs/>
          <w:color w:val="000080"/>
        </w:rPr>
        <w:t>{</w:t>
      </w:r>
    </w:p>
    <w:p w14:paraId="16B9BF08" w14:textId="77777777" w:rsidR="00A776DA" w:rsidRPr="00707D25" w:rsidRDefault="00A776DA" w:rsidP="00A839D7">
      <w:pPr>
        <w:pStyle w:val="MyCode"/>
      </w:pPr>
    </w:p>
    <w:p w14:paraId="6EE26614" w14:textId="7F70C89C" w:rsidR="00A776DA" w:rsidRPr="00707D25" w:rsidRDefault="00A776DA" w:rsidP="00A839D7">
      <w:pPr>
        <w:pStyle w:val="MyCode"/>
      </w:pPr>
      <w:r w:rsidRPr="00707D25">
        <w:t xml:space="preserve">          </w:t>
      </w:r>
      <w:r w:rsidRPr="00707D25">
        <w:tab/>
      </w:r>
      <w:r w:rsidRPr="00707D25">
        <w:tab/>
      </w:r>
      <w:r w:rsidRPr="00707D25">
        <w:rPr>
          <w:color w:val="0000FF"/>
        </w:rPr>
        <w:t>this</w:t>
      </w:r>
      <w:r w:rsidRPr="00707D25">
        <w:rPr>
          <w:color w:val="000080"/>
        </w:rPr>
        <w:t>.</w:t>
      </w:r>
      <w:r w:rsidRPr="00707D25">
        <w:t>data</w:t>
      </w:r>
      <w:r w:rsidRPr="00707D25">
        <w:rPr>
          <w:color w:val="000080"/>
        </w:rPr>
        <w:t>.</w:t>
      </w:r>
      <w:r w:rsidRPr="00707D25">
        <w:t>selectedIdentity</w:t>
      </w:r>
      <w:r w:rsidRPr="00707D25">
        <w:rPr>
          <w:color w:val="000080"/>
        </w:rPr>
        <w:t>.</w:t>
      </w:r>
      <w:r w:rsidRPr="00707D25">
        <w:t>IsInActive</w:t>
      </w:r>
      <w:r w:rsidRPr="00707D25">
        <w:rPr>
          <w:color w:val="000080"/>
        </w:rPr>
        <w:t>.</w:t>
      </w:r>
      <w:r w:rsidRPr="00707D25">
        <w:t xml:space="preserve">value </w:t>
      </w:r>
      <w:r w:rsidRPr="00707D25">
        <w:rPr>
          <w:color w:val="000080"/>
        </w:rPr>
        <w:t>=</w:t>
      </w:r>
      <w:r w:rsidRPr="00707D25">
        <w:t xml:space="preserve"> </w:t>
      </w:r>
      <w:r w:rsidRPr="00707D25">
        <w:rPr>
          <w:color w:val="0000FF"/>
        </w:rPr>
        <w:t>true</w:t>
      </w:r>
      <w:r w:rsidRPr="00707D25">
        <w:rPr>
          <w:color w:val="000080"/>
        </w:rPr>
        <w:t>;</w:t>
      </w:r>
    </w:p>
    <w:p w14:paraId="7E72F4BD" w14:textId="77777777" w:rsidR="00A776DA" w:rsidRPr="00707D25" w:rsidRDefault="00A776DA" w:rsidP="00A839D7">
      <w:pPr>
        <w:pStyle w:val="MyCode"/>
      </w:pPr>
    </w:p>
    <w:p w14:paraId="1B23F105" w14:textId="65E36D43" w:rsidR="00A776DA" w:rsidRPr="00707D25" w:rsidRDefault="00A776DA" w:rsidP="00A839D7">
      <w:pPr>
        <w:pStyle w:val="MyCode"/>
      </w:pPr>
      <w:r w:rsidRPr="00707D25">
        <w:t xml:space="preserve">          </w:t>
      </w:r>
      <w:r w:rsidRPr="00707D25">
        <w:tab/>
      </w:r>
      <w:r w:rsidRPr="00707D25">
        <w:tab/>
      </w:r>
      <w:r w:rsidRPr="00707D25">
        <w:rPr>
          <w:b/>
          <w:bCs/>
          <w:color w:val="0000FF"/>
        </w:rPr>
        <w:t>await</w:t>
      </w:r>
      <w:r w:rsidRPr="00707D25">
        <w:t xml:space="preserve"> ent</w:t>
      </w:r>
      <w:r w:rsidRPr="00707D25">
        <w:rPr>
          <w:b/>
          <w:bCs/>
          <w:color w:val="000080"/>
        </w:rPr>
        <w:t>.</w:t>
      </w:r>
      <w:r w:rsidRPr="00707D25">
        <w:t>Commit</w:t>
      </w:r>
      <w:r w:rsidRPr="00707D25">
        <w:rPr>
          <w:b/>
          <w:bCs/>
          <w:color w:val="000080"/>
        </w:rPr>
        <w:t>(</w:t>
      </w:r>
      <w:r w:rsidRPr="00707D25">
        <w:rPr>
          <w:b/>
          <w:bCs/>
          <w:color w:val="0000FF"/>
        </w:rPr>
        <w:t>true</w:t>
      </w:r>
      <w:r w:rsidRPr="00707D25">
        <w:rPr>
          <w:b/>
          <w:bCs/>
          <w:color w:val="000080"/>
        </w:rPr>
        <w:t>);</w:t>
      </w:r>
    </w:p>
    <w:p w14:paraId="4CE2181E" w14:textId="15511C57" w:rsidR="00A776DA" w:rsidRPr="00707D25" w:rsidRDefault="00A776DA" w:rsidP="00A839D7">
      <w:pPr>
        <w:pStyle w:val="MyCode"/>
      </w:pPr>
      <w:r w:rsidRPr="00707D25">
        <w:t xml:space="preserve">          </w:t>
      </w:r>
      <w:r w:rsidRPr="00707D25">
        <w:tab/>
      </w:r>
      <w:r w:rsidRPr="00707D25">
        <w:tab/>
      </w:r>
      <w:r w:rsidRPr="00707D25">
        <w:rPr>
          <w:b/>
          <w:bCs/>
          <w:color w:val="0000FF"/>
        </w:rPr>
        <w:t>this</w:t>
      </w:r>
      <w:r w:rsidRPr="00707D25">
        <w:rPr>
          <w:b/>
          <w:bCs/>
          <w:color w:val="000080"/>
        </w:rPr>
        <w:t>.</w:t>
      </w:r>
      <w:r w:rsidRPr="00707D25">
        <w:t>detailsFormGroup</w:t>
      </w:r>
      <w:r w:rsidRPr="00707D25">
        <w:rPr>
          <w:b/>
          <w:bCs/>
          <w:color w:val="000080"/>
        </w:rPr>
        <w:t>.</w:t>
      </w:r>
      <w:r w:rsidRPr="00707D25">
        <w:t>markAsPristine</w:t>
      </w:r>
      <w:r w:rsidRPr="00707D25">
        <w:rPr>
          <w:b/>
          <w:bCs/>
          <w:color w:val="000080"/>
        </w:rPr>
        <w:t>();</w:t>
      </w:r>
    </w:p>
    <w:p w14:paraId="18C425CC" w14:textId="6F649F22" w:rsidR="00A776DA" w:rsidRPr="00707D25" w:rsidRDefault="00A776DA" w:rsidP="00A839D7">
      <w:pPr>
        <w:pStyle w:val="MyCode"/>
      </w:pPr>
      <w:r w:rsidRPr="00707D25">
        <w:t xml:space="preserve">          </w:t>
      </w:r>
      <w:r w:rsidRPr="00707D25">
        <w:tab/>
      </w:r>
      <w:r w:rsidRPr="00707D25">
        <w:tab/>
      </w:r>
      <w:r w:rsidRPr="00707D25">
        <w:rPr>
          <w:b/>
          <w:bCs/>
          <w:color w:val="0000FF"/>
        </w:rPr>
        <w:t>this</w:t>
      </w:r>
      <w:r w:rsidRPr="00707D25">
        <w:rPr>
          <w:b/>
          <w:bCs/>
          <w:color w:val="000080"/>
        </w:rPr>
        <w:t>.</w:t>
      </w:r>
      <w:r w:rsidRPr="00707D25">
        <w:t>snackbar</w:t>
      </w:r>
      <w:r w:rsidRPr="00707D25">
        <w:rPr>
          <w:b/>
          <w:bCs/>
          <w:color w:val="000080"/>
        </w:rPr>
        <w:t>.</w:t>
      </w:r>
      <w:r w:rsidRPr="00707D25">
        <w:rPr>
          <w:b/>
          <w:bCs/>
          <w:color w:val="804000"/>
        </w:rPr>
        <w:t>open</w:t>
      </w:r>
      <w:r w:rsidRPr="00707D25">
        <w:rPr>
          <w:b/>
          <w:bCs/>
          <w:color w:val="000080"/>
        </w:rPr>
        <w:t>({</w:t>
      </w:r>
      <w:r w:rsidRPr="00707D25">
        <w:t xml:space="preserve"> key</w:t>
      </w:r>
      <w:r w:rsidRPr="00707D25">
        <w:rPr>
          <w:b/>
          <w:bCs/>
          <w:color w:val="000080"/>
        </w:rPr>
        <w:t>:</w:t>
      </w:r>
      <w:r w:rsidRPr="00707D25">
        <w:t xml:space="preserve"> </w:t>
      </w:r>
      <w:r w:rsidRPr="00707D25">
        <w:rPr>
          <w:color w:val="808080"/>
        </w:rPr>
        <w:t>'#LDS#User '</w:t>
      </w:r>
      <w:r w:rsidRPr="00707D25">
        <w:t xml:space="preserve"> </w:t>
      </w:r>
      <w:r w:rsidRPr="00707D25">
        <w:rPr>
          <w:b/>
          <w:bCs/>
          <w:color w:val="000080"/>
        </w:rPr>
        <w:t>+</w:t>
      </w:r>
      <w:r w:rsidRPr="00707D25">
        <w:t xml:space="preserve"> </w:t>
      </w:r>
      <w:r w:rsidR="00B175A0">
        <w:t xml:space="preserve">     </w:t>
      </w:r>
      <w:r w:rsidRPr="00707D25">
        <w:t>ent</w:t>
      </w:r>
      <w:r w:rsidRPr="00707D25">
        <w:rPr>
          <w:b/>
          <w:bCs/>
          <w:color w:val="000080"/>
        </w:rPr>
        <w:t>.</w:t>
      </w:r>
      <w:r w:rsidRPr="00707D25">
        <w:t>GetColumn</w:t>
      </w:r>
      <w:r w:rsidRPr="00707D25">
        <w:rPr>
          <w:b/>
          <w:bCs/>
          <w:color w:val="000080"/>
        </w:rPr>
        <w:t>(</w:t>
      </w:r>
      <w:r w:rsidRPr="00707D25">
        <w:rPr>
          <w:color w:val="808080"/>
        </w:rPr>
        <w:t>"CentralAccount"</w:t>
      </w:r>
      <w:r w:rsidRPr="00707D25">
        <w:rPr>
          <w:b/>
          <w:bCs/>
          <w:color w:val="000080"/>
        </w:rPr>
        <w:t>).</w:t>
      </w:r>
      <w:r w:rsidRPr="00707D25">
        <w:t>GetValue</w:t>
      </w:r>
      <w:r w:rsidRPr="00707D25">
        <w:rPr>
          <w:b/>
          <w:bCs/>
          <w:color w:val="000080"/>
        </w:rPr>
        <w:t>()</w:t>
      </w:r>
      <w:r w:rsidRPr="00707D25">
        <w:t xml:space="preserve"> </w:t>
      </w:r>
      <w:r w:rsidRPr="00707D25">
        <w:rPr>
          <w:b/>
          <w:bCs/>
          <w:color w:val="000080"/>
        </w:rPr>
        <w:t>+</w:t>
      </w:r>
      <w:r w:rsidRPr="00707D25">
        <w:t xml:space="preserve"> </w:t>
      </w:r>
      <w:r w:rsidRPr="00707D25">
        <w:rPr>
          <w:color w:val="808080"/>
        </w:rPr>
        <w:t>' was terminated'</w:t>
      </w:r>
      <w:r w:rsidRPr="00707D25">
        <w:t xml:space="preserve"> </w:t>
      </w:r>
      <w:r w:rsidRPr="00707D25">
        <w:rPr>
          <w:b/>
          <w:bCs/>
          <w:color w:val="000080"/>
        </w:rPr>
        <w:t>});</w:t>
      </w:r>
    </w:p>
    <w:p w14:paraId="37EAAFFE" w14:textId="44476809" w:rsidR="00A776DA" w:rsidRPr="00707D25" w:rsidRDefault="00A776DA" w:rsidP="00A839D7">
      <w:pPr>
        <w:pStyle w:val="MyCode"/>
      </w:pPr>
      <w:r w:rsidRPr="00707D25">
        <w:t xml:space="preserve">          </w:t>
      </w:r>
      <w:r w:rsidRPr="00707D25">
        <w:tab/>
      </w:r>
      <w:r w:rsidRPr="00707D25">
        <w:tab/>
      </w:r>
      <w:r w:rsidRPr="00707D25">
        <w:rPr>
          <w:b/>
          <w:bCs/>
          <w:color w:val="0000FF"/>
        </w:rPr>
        <w:t>this</w:t>
      </w:r>
      <w:r w:rsidRPr="00707D25">
        <w:rPr>
          <w:b/>
          <w:bCs/>
          <w:color w:val="000080"/>
        </w:rPr>
        <w:t>.</w:t>
      </w:r>
      <w:r w:rsidRPr="00707D25">
        <w:t>closeSidesheet</w:t>
      </w:r>
      <w:r w:rsidRPr="00707D25">
        <w:rPr>
          <w:b/>
          <w:bCs/>
          <w:color w:val="000080"/>
        </w:rPr>
        <w:t>();</w:t>
      </w:r>
    </w:p>
    <w:p w14:paraId="416E758C" w14:textId="026EFD83" w:rsidR="00A776DA" w:rsidRPr="00707D25" w:rsidRDefault="00A776DA" w:rsidP="00A839D7">
      <w:pPr>
        <w:pStyle w:val="MyCode"/>
      </w:pPr>
      <w:r w:rsidRPr="00707D25">
        <w:t xml:space="preserve">       </w:t>
      </w:r>
      <w:r w:rsidRPr="00707D25">
        <w:tab/>
        <w:t xml:space="preserve"> </w:t>
      </w:r>
      <w:r w:rsidRPr="00707D25">
        <w:rPr>
          <w:b/>
          <w:bCs/>
          <w:color w:val="000080"/>
        </w:rPr>
        <w:t>}</w:t>
      </w:r>
      <w:r w:rsidRPr="00707D25">
        <w:t xml:space="preserve"> </w:t>
      </w:r>
      <w:r w:rsidRPr="00707D25">
        <w:rPr>
          <w:b/>
          <w:bCs/>
          <w:color w:val="0000FF"/>
        </w:rPr>
        <w:t>finally</w:t>
      </w:r>
      <w:r w:rsidRPr="00707D25">
        <w:t xml:space="preserve"> </w:t>
      </w:r>
      <w:r w:rsidRPr="00707D25">
        <w:rPr>
          <w:b/>
          <w:bCs/>
          <w:color w:val="000080"/>
        </w:rPr>
        <w:t>{</w:t>
      </w:r>
    </w:p>
    <w:p w14:paraId="45A04045" w14:textId="5D0C9E5C" w:rsidR="00A776DA" w:rsidRPr="00707D25" w:rsidRDefault="00A776DA" w:rsidP="00A839D7">
      <w:pPr>
        <w:pStyle w:val="MyCode"/>
      </w:pPr>
      <w:r w:rsidRPr="00707D25">
        <w:t xml:space="preserve">          </w:t>
      </w:r>
      <w:r w:rsidRPr="00707D25">
        <w:tab/>
      </w:r>
      <w:r w:rsidRPr="00707D25">
        <w:tab/>
      </w:r>
      <w:r w:rsidRPr="00707D25">
        <w:rPr>
          <w:b/>
          <w:bCs/>
          <w:color w:val="0000FF"/>
        </w:rPr>
        <w:t>this</w:t>
      </w:r>
      <w:r w:rsidRPr="00707D25">
        <w:rPr>
          <w:b/>
          <w:bCs/>
          <w:color w:val="000080"/>
        </w:rPr>
        <w:t>.</w:t>
      </w:r>
      <w:r w:rsidRPr="00707D25">
        <w:t>busyService</w:t>
      </w:r>
      <w:r w:rsidRPr="00707D25">
        <w:rPr>
          <w:b/>
          <w:bCs/>
          <w:color w:val="000080"/>
        </w:rPr>
        <w:t>.</w:t>
      </w:r>
      <w:r w:rsidRPr="00707D25">
        <w:t>hide</w:t>
      </w:r>
      <w:r w:rsidRPr="00707D25">
        <w:rPr>
          <w:b/>
          <w:bCs/>
          <w:color w:val="000080"/>
        </w:rPr>
        <w:t>(</w:t>
      </w:r>
      <w:r w:rsidRPr="00707D25">
        <w:t>overlayRef</w:t>
      </w:r>
      <w:r w:rsidRPr="00707D25">
        <w:rPr>
          <w:b/>
          <w:bCs/>
          <w:color w:val="000080"/>
        </w:rPr>
        <w:t>);</w:t>
      </w:r>
    </w:p>
    <w:p w14:paraId="2FCE6AB0" w14:textId="482420A3" w:rsidR="00A776DA" w:rsidRPr="00707D25" w:rsidRDefault="00A776DA" w:rsidP="00A839D7">
      <w:pPr>
        <w:pStyle w:val="MyCode"/>
      </w:pPr>
      <w:r w:rsidRPr="00707D25">
        <w:t xml:space="preserve">        </w:t>
      </w:r>
      <w:r w:rsidRPr="00707D25">
        <w:tab/>
      </w:r>
      <w:r w:rsidRPr="00707D25">
        <w:rPr>
          <w:b/>
          <w:bCs/>
          <w:color w:val="000080"/>
        </w:rPr>
        <w:t>}</w:t>
      </w:r>
    </w:p>
    <w:p w14:paraId="1CDFB0B1" w14:textId="77777777" w:rsidR="00A776DA" w:rsidRPr="00707D25" w:rsidRDefault="00A776DA" w:rsidP="00A839D7">
      <w:pPr>
        <w:pStyle w:val="MyCode"/>
      </w:pPr>
      <w:r w:rsidRPr="00707D25">
        <w:t xml:space="preserve">      </w:t>
      </w:r>
      <w:r w:rsidRPr="00707D25">
        <w:rPr>
          <w:b/>
          <w:bCs/>
          <w:color w:val="000080"/>
        </w:rPr>
        <w:t>}</w:t>
      </w:r>
    </w:p>
    <w:p w14:paraId="4C8A261B" w14:textId="77777777" w:rsidR="00A776DA" w:rsidRPr="00707D25" w:rsidRDefault="00A776DA" w:rsidP="00A839D7">
      <w:pPr>
        <w:pStyle w:val="MyCode"/>
      </w:pPr>
      <w:r w:rsidRPr="00707D25">
        <w:t xml:space="preserve">    </w:t>
      </w:r>
      <w:r w:rsidRPr="00707D25">
        <w:rPr>
          <w:b/>
          <w:bCs/>
          <w:color w:val="000080"/>
        </w:rPr>
        <w:t>}</w:t>
      </w:r>
    </w:p>
    <w:p w14:paraId="6AE4AF4D" w14:textId="77777777" w:rsidR="00A776DA" w:rsidRPr="00A776DA" w:rsidRDefault="00A776DA" w:rsidP="00A839D7">
      <w:pPr>
        <w:pStyle w:val="MyCode"/>
        <w:rPr>
          <w:rFonts w:cs="Times New Roman"/>
          <w:sz w:val="24"/>
          <w:szCs w:val="24"/>
        </w:rPr>
      </w:pPr>
      <w:r w:rsidRPr="00707D25">
        <w:t xml:space="preserve">  </w:t>
      </w:r>
      <w:r w:rsidRPr="00707D25">
        <w:rPr>
          <w:b/>
          <w:bCs/>
          <w:color w:val="000080"/>
        </w:rPr>
        <w:t>}</w:t>
      </w:r>
    </w:p>
    <w:p w14:paraId="20C85F83" w14:textId="1ABCEFB6" w:rsidR="00A11680" w:rsidRDefault="00A11680" w:rsidP="003462A9">
      <w:pPr>
        <w:ind w:left="0"/>
      </w:pPr>
    </w:p>
    <w:p w14:paraId="5D44E4A5" w14:textId="30E5390A" w:rsidR="00A776DA" w:rsidRDefault="00A776DA" w:rsidP="002D6EEC">
      <w:pPr>
        <w:ind w:left="720"/>
      </w:pPr>
      <w:r>
        <w:t>5.</w:t>
      </w:r>
      <w:r>
        <w:tab/>
        <w:t>Run in debug mode again</w:t>
      </w:r>
      <w:r w:rsidR="002F50C5">
        <w:t>. See new button.</w:t>
      </w:r>
    </w:p>
    <w:p w14:paraId="3407EDC5" w14:textId="3A366BD9" w:rsidR="003462A9" w:rsidRDefault="002F50C5" w:rsidP="002D6EEC">
      <w:pPr>
        <w:ind w:left="720"/>
      </w:pPr>
      <w:r>
        <w:lastRenderedPageBreak/>
        <w:tab/>
      </w:r>
      <w:r>
        <w:rPr>
          <w:noProof/>
        </w:rPr>
        <w:drawing>
          <wp:inline distT="0" distB="0" distL="0" distR="0" wp14:anchorId="54D433C8" wp14:editId="775F2090">
            <wp:extent cx="3868615" cy="350655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73204" cy="3510712"/>
                    </a:xfrm>
                    <a:prstGeom prst="rect">
                      <a:avLst/>
                    </a:prstGeom>
                  </pic:spPr>
                </pic:pic>
              </a:graphicData>
            </a:graphic>
          </wp:inline>
        </w:drawing>
      </w:r>
    </w:p>
    <w:p w14:paraId="7C741682" w14:textId="397E5CDD" w:rsidR="002F50C5" w:rsidRDefault="002F50C5" w:rsidP="002D6EEC">
      <w:pPr>
        <w:ind w:left="1440" w:hanging="720"/>
      </w:pPr>
      <w:r>
        <w:t xml:space="preserve">6. </w:t>
      </w:r>
      <w:r>
        <w:tab/>
        <w:t>Click on button. Refresh form and see that person is permanently deactivated.</w:t>
      </w:r>
    </w:p>
    <w:p w14:paraId="3FBD5690" w14:textId="357FFCF4" w:rsidR="002F50C5" w:rsidRDefault="002F50C5" w:rsidP="002D6EEC">
      <w:pPr>
        <w:ind w:left="1440"/>
      </w:pPr>
      <w:r>
        <w:t>But the button is still saying “Terminate”. And we can probably terminate this user again.</w:t>
      </w:r>
    </w:p>
    <w:p w14:paraId="2762C1C5" w14:textId="2955224A" w:rsidR="002F50C5" w:rsidRPr="00707D25" w:rsidRDefault="002F50C5" w:rsidP="00A839D7">
      <w:pPr>
        <w:pStyle w:val="Style1"/>
      </w:pPr>
      <w:r w:rsidRPr="00707D25">
        <w:t xml:space="preserve">Now it would be nice to for the button to change text to “Unterminate” if user is </w:t>
      </w:r>
      <w:r w:rsidRPr="00707D25">
        <w:tab/>
        <w:t>already terminated</w:t>
      </w:r>
      <w:r w:rsidR="007F2621" w:rsidRPr="00707D25">
        <w:t xml:space="preserve"> and also be able to do “Untermination”</w:t>
      </w:r>
    </w:p>
    <w:p w14:paraId="42113777" w14:textId="3E2DCC58" w:rsidR="007F2621" w:rsidRDefault="007F2621" w:rsidP="008F328F">
      <w:pPr>
        <w:pStyle w:val="BodyCopy"/>
      </w:pPr>
    </w:p>
    <w:p w14:paraId="7E0528BA" w14:textId="1CDCCB7F" w:rsidR="007F2621" w:rsidRDefault="007F2621" w:rsidP="008F328F">
      <w:pPr>
        <w:pStyle w:val="BodyCopy"/>
      </w:pPr>
      <w:r>
        <w:t>7.</w:t>
      </w:r>
      <w:r>
        <w:tab/>
        <w:t xml:space="preserve">Add button </w:t>
      </w:r>
      <w:r w:rsidRPr="00707D25">
        <w:rPr>
          <w:rStyle w:val="MyCodeChar"/>
        </w:rPr>
        <w:t>“Unterminate”</w:t>
      </w:r>
      <w:r>
        <w:t xml:space="preserve"> to the </w:t>
      </w:r>
      <w:r w:rsidRPr="00707D25">
        <w:rPr>
          <w:rStyle w:val="MyCodeChar"/>
        </w:rPr>
        <w:t xml:space="preserve">identity-sidesheet.component.html </w:t>
      </w:r>
    </w:p>
    <w:p w14:paraId="5D779BA8" w14:textId="5509663B" w:rsidR="007F2621" w:rsidRDefault="007F2621" w:rsidP="008F328F">
      <w:pPr>
        <w:pStyle w:val="BodyCopy"/>
      </w:pPr>
      <w:r>
        <w:tab/>
        <w:t>Add “*ngIf” statement to both “Terminate” and “Unterminate” buttons.</w:t>
      </w:r>
    </w:p>
    <w:p w14:paraId="44D5E7CE" w14:textId="6A2C319C" w:rsidR="007F2621" w:rsidRDefault="007F2621" w:rsidP="008F328F">
      <w:pPr>
        <w:pStyle w:val="BodyCopy"/>
      </w:pPr>
      <w:r>
        <w:t>This statement will check if currently selected identity is terminated and will display either “Terminate” button or “Unterminate” button</w:t>
      </w:r>
    </w:p>
    <w:p w14:paraId="45CDACED" w14:textId="77777777" w:rsidR="007F2621" w:rsidRDefault="007F2621" w:rsidP="008F328F">
      <w:pPr>
        <w:pStyle w:val="BodyCopy"/>
      </w:pPr>
    </w:p>
    <w:p w14:paraId="7A90FC12" w14:textId="651CA66E" w:rsidR="002620C1" w:rsidRPr="002620C1" w:rsidRDefault="00B175A0" w:rsidP="00A839D7">
      <w:pPr>
        <w:pStyle w:val="MyCode"/>
        <w:rPr>
          <w:color w:val="000000"/>
        </w:rPr>
      </w:pPr>
      <w:r>
        <w:t xml:space="preserve">            </w:t>
      </w:r>
      <w:r w:rsidR="002620C1" w:rsidRPr="002620C1">
        <w:t>&lt;button</w:t>
      </w:r>
      <w:r w:rsidR="002620C1" w:rsidRPr="002620C1">
        <w:rPr>
          <w:color w:val="000000"/>
        </w:rPr>
        <w:t xml:space="preserve"> </w:t>
      </w:r>
    </w:p>
    <w:p w14:paraId="27232831" w14:textId="77777777" w:rsidR="002620C1" w:rsidRPr="002620C1" w:rsidRDefault="002620C1" w:rsidP="00A839D7">
      <w:pPr>
        <w:pStyle w:val="MyCode"/>
      </w:pPr>
      <w:r w:rsidRPr="002620C1">
        <w:t xml:space="preserve">              mat-flat-button </w:t>
      </w:r>
    </w:p>
    <w:p w14:paraId="0AC997C7" w14:textId="77777777" w:rsidR="002620C1" w:rsidRPr="002620C1" w:rsidRDefault="002620C1" w:rsidP="00A839D7">
      <w:pPr>
        <w:pStyle w:val="MyCode"/>
      </w:pPr>
      <w:r w:rsidRPr="002620C1">
        <w:t xml:space="preserve">              </w:t>
      </w:r>
      <w:r w:rsidRPr="002620C1">
        <w:rPr>
          <w:color w:val="FF0000"/>
        </w:rPr>
        <w:t>color</w:t>
      </w:r>
      <w:r w:rsidRPr="002620C1">
        <w:t>=</w:t>
      </w:r>
      <w:r w:rsidRPr="002620C1">
        <w:rPr>
          <w:b/>
          <w:bCs/>
          <w:color w:val="8000FF"/>
        </w:rPr>
        <w:t>"warn"</w:t>
      </w:r>
      <w:r w:rsidRPr="002620C1">
        <w:t xml:space="preserve"> </w:t>
      </w:r>
    </w:p>
    <w:p w14:paraId="72D054B4" w14:textId="77777777" w:rsidR="002620C1" w:rsidRPr="002620C1" w:rsidRDefault="002620C1" w:rsidP="00A839D7">
      <w:pPr>
        <w:pStyle w:val="MyCode"/>
        <w:rPr>
          <w:color w:val="000000"/>
        </w:rPr>
      </w:pPr>
      <w:r w:rsidRPr="002620C1">
        <w:rPr>
          <w:color w:val="000000"/>
        </w:rPr>
        <w:t xml:space="preserve">              *ngIf=</w:t>
      </w:r>
      <w:r w:rsidRPr="002620C1">
        <w:t>"!data?.selectedIdentity?.IsInActive.value"</w:t>
      </w:r>
      <w:r w:rsidRPr="002620C1">
        <w:rPr>
          <w:color w:val="000000"/>
        </w:rPr>
        <w:t xml:space="preserve"> </w:t>
      </w:r>
    </w:p>
    <w:p w14:paraId="3D4E6C0F" w14:textId="77777777" w:rsidR="002620C1" w:rsidRPr="002620C1" w:rsidRDefault="002620C1" w:rsidP="00A839D7">
      <w:pPr>
        <w:pStyle w:val="MyCode"/>
      </w:pPr>
      <w:r w:rsidRPr="002620C1">
        <w:t xml:space="preserve">              (click)=</w:t>
      </w:r>
      <w:r w:rsidRPr="002620C1">
        <w:rPr>
          <w:b/>
          <w:bCs/>
          <w:color w:val="8000FF"/>
        </w:rPr>
        <w:t>"terminate()"</w:t>
      </w:r>
      <w:r w:rsidRPr="002620C1">
        <w:t xml:space="preserve"> </w:t>
      </w:r>
    </w:p>
    <w:p w14:paraId="0494603B" w14:textId="77777777" w:rsidR="002620C1" w:rsidRPr="002620C1" w:rsidRDefault="002620C1" w:rsidP="00A839D7">
      <w:pPr>
        <w:pStyle w:val="MyCode"/>
        <w:rPr>
          <w:color w:val="000000"/>
        </w:rPr>
      </w:pPr>
      <w:r w:rsidRPr="002620C1">
        <w:rPr>
          <w:color w:val="000000"/>
        </w:rPr>
        <w:t xml:space="preserve">              data-imx-identifier=</w:t>
      </w:r>
      <w:r w:rsidRPr="002620C1">
        <w:t>"identity-sidesheet-button-terminate"&gt;</w:t>
      </w:r>
    </w:p>
    <w:p w14:paraId="4B3C76AC" w14:textId="77777777" w:rsidR="002620C1" w:rsidRPr="002620C1" w:rsidRDefault="002620C1" w:rsidP="00A839D7">
      <w:pPr>
        <w:pStyle w:val="MyCode"/>
      </w:pPr>
      <w:r w:rsidRPr="002620C1">
        <w:t xml:space="preserve">                &lt;span translate &gt;#LDS#Terminate&lt;/span&gt;</w:t>
      </w:r>
    </w:p>
    <w:p w14:paraId="69A18A03" w14:textId="77777777" w:rsidR="002620C1" w:rsidRPr="002620C1" w:rsidRDefault="002620C1" w:rsidP="00A839D7">
      <w:pPr>
        <w:pStyle w:val="MyCode"/>
      </w:pPr>
      <w:r w:rsidRPr="002620C1">
        <w:t xml:space="preserve">            &lt;/button&gt;</w:t>
      </w:r>
    </w:p>
    <w:p w14:paraId="753873A5" w14:textId="77777777" w:rsidR="002620C1" w:rsidRPr="002620C1" w:rsidRDefault="002620C1" w:rsidP="00A839D7">
      <w:pPr>
        <w:pStyle w:val="MyCode"/>
      </w:pPr>
    </w:p>
    <w:p w14:paraId="11B989FD" w14:textId="77777777" w:rsidR="002620C1" w:rsidRPr="002620C1" w:rsidRDefault="002620C1" w:rsidP="00A839D7">
      <w:pPr>
        <w:pStyle w:val="MyCode"/>
      </w:pPr>
      <w:r w:rsidRPr="002620C1">
        <w:lastRenderedPageBreak/>
        <w:t xml:space="preserve">            &lt;button </w:t>
      </w:r>
    </w:p>
    <w:p w14:paraId="15EF6AEE" w14:textId="77777777" w:rsidR="002620C1" w:rsidRPr="002620C1" w:rsidRDefault="002620C1" w:rsidP="00A839D7">
      <w:pPr>
        <w:pStyle w:val="MyCode"/>
      </w:pPr>
      <w:r w:rsidRPr="002620C1">
        <w:t xml:space="preserve">              mat-flat-button </w:t>
      </w:r>
    </w:p>
    <w:p w14:paraId="1CE5F2E5" w14:textId="77777777" w:rsidR="002620C1" w:rsidRPr="002620C1" w:rsidRDefault="002620C1" w:rsidP="00A839D7">
      <w:pPr>
        <w:pStyle w:val="MyCode"/>
      </w:pPr>
      <w:r w:rsidRPr="002620C1">
        <w:t xml:space="preserve">              </w:t>
      </w:r>
      <w:r w:rsidRPr="002620C1">
        <w:rPr>
          <w:color w:val="FF0000"/>
        </w:rPr>
        <w:t>color</w:t>
      </w:r>
      <w:r w:rsidRPr="002620C1">
        <w:t>=</w:t>
      </w:r>
      <w:r w:rsidRPr="002620C1">
        <w:rPr>
          <w:b/>
          <w:bCs/>
          <w:color w:val="8000FF"/>
        </w:rPr>
        <w:t>"primary"</w:t>
      </w:r>
      <w:r w:rsidRPr="002620C1">
        <w:t xml:space="preserve"> </w:t>
      </w:r>
    </w:p>
    <w:p w14:paraId="3CA40B24" w14:textId="77777777" w:rsidR="002620C1" w:rsidRPr="002620C1" w:rsidRDefault="002620C1" w:rsidP="00A839D7">
      <w:pPr>
        <w:pStyle w:val="MyCode"/>
        <w:rPr>
          <w:color w:val="000000"/>
        </w:rPr>
      </w:pPr>
      <w:r w:rsidRPr="002620C1">
        <w:rPr>
          <w:color w:val="000000"/>
        </w:rPr>
        <w:t xml:space="preserve">              *ngIf=</w:t>
      </w:r>
      <w:r w:rsidRPr="002620C1">
        <w:t>"data?.selectedIdentity?.IsInActive.value"</w:t>
      </w:r>
      <w:r w:rsidRPr="002620C1">
        <w:rPr>
          <w:color w:val="000000"/>
        </w:rPr>
        <w:t xml:space="preserve"> </w:t>
      </w:r>
    </w:p>
    <w:p w14:paraId="7C4C36A5" w14:textId="77777777" w:rsidR="002620C1" w:rsidRPr="002620C1" w:rsidRDefault="002620C1" w:rsidP="00A839D7">
      <w:pPr>
        <w:pStyle w:val="MyCode"/>
      </w:pPr>
      <w:r w:rsidRPr="002620C1">
        <w:t xml:space="preserve">              (click)=</w:t>
      </w:r>
      <w:r w:rsidRPr="002620C1">
        <w:rPr>
          <w:b/>
          <w:bCs/>
          <w:color w:val="8000FF"/>
        </w:rPr>
        <w:t>"unTerminate()"</w:t>
      </w:r>
    </w:p>
    <w:p w14:paraId="12D95E97" w14:textId="77777777" w:rsidR="002620C1" w:rsidRPr="002620C1" w:rsidRDefault="002620C1" w:rsidP="00A839D7">
      <w:pPr>
        <w:pStyle w:val="MyCode"/>
        <w:rPr>
          <w:color w:val="000000"/>
        </w:rPr>
      </w:pPr>
      <w:r w:rsidRPr="002620C1">
        <w:rPr>
          <w:color w:val="000000"/>
        </w:rPr>
        <w:t xml:space="preserve">              data-imx-identifier=</w:t>
      </w:r>
      <w:r w:rsidRPr="002620C1">
        <w:t>"identity-sidesheet-button-terminate"&gt;</w:t>
      </w:r>
    </w:p>
    <w:p w14:paraId="380E8A11" w14:textId="77777777" w:rsidR="002620C1" w:rsidRPr="002620C1" w:rsidRDefault="002620C1" w:rsidP="00A839D7">
      <w:pPr>
        <w:pStyle w:val="MyCode"/>
      </w:pPr>
      <w:r w:rsidRPr="002620C1">
        <w:t xml:space="preserve">              &lt;span translate &gt;#LDS#Re-enable&lt;/span&gt;</w:t>
      </w:r>
    </w:p>
    <w:p w14:paraId="20D38565" w14:textId="77777777" w:rsidR="002620C1" w:rsidRPr="002620C1" w:rsidRDefault="002620C1" w:rsidP="00A839D7">
      <w:pPr>
        <w:pStyle w:val="MyCode"/>
        <w:rPr>
          <w:rFonts w:ascii="Times New Roman" w:hAnsi="Times New Roman" w:cs="Times New Roman"/>
          <w:sz w:val="24"/>
          <w:szCs w:val="24"/>
        </w:rPr>
      </w:pPr>
      <w:r w:rsidRPr="002620C1">
        <w:t xml:space="preserve">            &lt;/button&gt;</w:t>
      </w:r>
    </w:p>
    <w:p w14:paraId="4D8EFBA3" w14:textId="77777777" w:rsidR="002620C1" w:rsidRDefault="002620C1" w:rsidP="008F328F">
      <w:pPr>
        <w:pStyle w:val="BodyCopy"/>
      </w:pPr>
    </w:p>
    <w:p w14:paraId="3CBDE5D7" w14:textId="77777777" w:rsidR="002620C1" w:rsidRDefault="002620C1" w:rsidP="008F328F">
      <w:pPr>
        <w:pStyle w:val="BodyCopy"/>
      </w:pPr>
    </w:p>
    <w:p w14:paraId="2606E8D6" w14:textId="01588A4A" w:rsidR="007F2621" w:rsidRDefault="007F2621" w:rsidP="008F328F">
      <w:pPr>
        <w:pStyle w:val="BodyCopy"/>
      </w:pPr>
      <w:r>
        <w:t xml:space="preserve">Check the difference in </w:t>
      </w:r>
      <w:r w:rsidRPr="00707D25">
        <w:rPr>
          <w:rStyle w:val="MyCodeChar"/>
        </w:rPr>
        <w:t>“*ngIf”</w:t>
      </w:r>
      <w:r>
        <w:t xml:space="preserve"> statements and color and text of the buttons.</w:t>
      </w:r>
    </w:p>
    <w:p w14:paraId="55E087A5" w14:textId="21C09AAA" w:rsidR="007F2621" w:rsidRDefault="007F2621" w:rsidP="008F328F">
      <w:pPr>
        <w:pStyle w:val="BodyCopy"/>
      </w:pPr>
    </w:p>
    <w:p w14:paraId="74FA22E7" w14:textId="3C782316" w:rsidR="007F2621" w:rsidRDefault="007F2621" w:rsidP="008F328F">
      <w:pPr>
        <w:pStyle w:val="BodyCopy"/>
      </w:pPr>
      <w:r>
        <w:t>8.</w:t>
      </w:r>
      <w:r>
        <w:tab/>
        <w:t xml:space="preserve">Add method </w:t>
      </w:r>
      <w:r w:rsidRPr="00707D25">
        <w:rPr>
          <w:rStyle w:val="MyCodeChar"/>
        </w:rPr>
        <w:t>“unterminate()”</w:t>
      </w:r>
      <w:r>
        <w:t xml:space="preserve"> to </w:t>
      </w:r>
      <w:r w:rsidRPr="00707D25">
        <w:rPr>
          <w:rStyle w:val="MyCodeChar"/>
        </w:rPr>
        <w:t xml:space="preserve">identity-sidesheet.component.ts </w:t>
      </w:r>
      <w:r>
        <w:t xml:space="preserve">. The only difference with Terminate method is </w:t>
      </w:r>
      <w:r w:rsidR="00470221">
        <w:t xml:space="preserve">setting value of </w:t>
      </w:r>
      <w:r w:rsidR="00470221" w:rsidRPr="00707D25">
        <w:rPr>
          <w:rStyle w:val="MyCodeChar"/>
        </w:rPr>
        <w:t>IsInActive</w:t>
      </w:r>
      <w:r w:rsidR="00470221">
        <w:t xml:space="preserve"> to false</w:t>
      </w:r>
    </w:p>
    <w:p w14:paraId="6655E1CD" w14:textId="77777777" w:rsidR="00470221" w:rsidRDefault="00470221" w:rsidP="00470221">
      <w:pPr>
        <w:shd w:val="clear" w:color="auto" w:fill="FFFFFF"/>
        <w:rPr>
          <w:rFonts w:ascii="Courier New" w:eastAsia="Times New Roman" w:hAnsi="Courier New" w:cs="Courier New"/>
          <w:b/>
          <w:bCs/>
          <w:color w:val="0000FF"/>
        </w:rPr>
      </w:pPr>
    </w:p>
    <w:p w14:paraId="50B3ADFA" w14:textId="18B4ACCD" w:rsidR="00470221" w:rsidRPr="00707D25" w:rsidRDefault="00470221" w:rsidP="00A839D7">
      <w:pPr>
        <w:pStyle w:val="MyCode"/>
      </w:pPr>
      <w:r w:rsidRPr="00707D25">
        <w:rPr>
          <w:b/>
          <w:bCs/>
          <w:color w:val="0000FF"/>
        </w:rPr>
        <w:t>public</w:t>
      </w:r>
      <w:r w:rsidRPr="00707D25">
        <w:t xml:space="preserve"> </w:t>
      </w:r>
      <w:r w:rsidRPr="00707D25">
        <w:rPr>
          <w:b/>
          <w:bCs/>
          <w:color w:val="0000FF"/>
        </w:rPr>
        <w:t>async</w:t>
      </w:r>
      <w:r w:rsidRPr="00707D25">
        <w:t xml:space="preserve"> unTerminate</w:t>
      </w:r>
      <w:r w:rsidRPr="00707D25">
        <w:rPr>
          <w:b/>
          <w:bCs/>
          <w:color w:val="000080"/>
        </w:rPr>
        <w:t>():</w:t>
      </w:r>
      <w:r w:rsidRPr="00707D25">
        <w:t xml:space="preserve"> Promise</w:t>
      </w:r>
      <w:r w:rsidRPr="00707D25">
        <w:rPr>
          <w:b/>
          <w:bCs/>
          <w:color w:val="000080"/>
        </w:rPr>
        <w:t>&lt;</w:t>
      </w:r>
      <w:r w:rsidRPr="00707D25">
        <w:rPr>
          <w:b/>
          <w:bCs/>
          <w:color w:val="0000FF"/>
        </w:rPr>
        <w:t>void</w:t>
      </w:r>
      <w:r w:rsidRPr="00707D25">
        <w:rPr>
          <w:b/>
          <w:bCs/>
          <w:color w:val="000080"/>
        </w:rPr>
        <w:t>&gt;</w:t>
      </w:r>
      <w:r w:rsidRPr="00707D25">
        <w:t xml:space="preserve"> </w:t>
      </w:r>
      <w:r w:rsidRPr="00707D25">
        <w:rPr>
          <w:b/>
          <w:bCs/>
          <w:color w:val="000080"/>
        </w:rPr>
        <w:t>{</w:t>
      </w:r>
    </w:p>
    <w:p w14:paraId="18263ECB" w14:textId="77777777" w:rsidR="00470221" w:rsidRPr="00707D25" w:rsidRDefault="00470221" w:rsidP="00A839D7">
      <w:pPr>
        <w:pStyle w:val="MyCode"/>
      </w:pPr>
      <w:r w:rsidRPr="00707D25">
        <w:t xml:space="preserve">    </w:t>
      </w:r>
      <w:r w:rsidRPr="00707D25">
        <w:rPr>
          <w:b/>
          <w:bCs/>
          <w:color w:val="0000FF"/>
        </w:rPr>
        <w:t>if</w:t>
      </w:r>
      <w:r w:rsidRPr="00707D25">
        <w:t xml:space="preserve"> </w:t>
      </w:r>
      <w:r w:rsidRPr="00707D25">
        <w:rPr>
          <w:b/>
          <w:bCs/>
          <w:color w:val="000080"/>
        </w:rPr>
        <w:t>(</w:t>
      </w:r>
      <w:r w:rsidRPr="00707D25">
        <w:rPr>
          <w:b/>
          <w:bCs/>
          <w:color w:val="0000FF"/>
        </w:rPr>
        <w:t>this</w:t>
      </w:r>
      <w:r w:rsidRPr="00707D25">
        <w:rPr>
          <w:b/>
          <w:bCs/>
          <w:color w:val="000080"/>
        </w:rPr>
        <w:t>.</w:t>
      </w:r>
      <w:r w:rsidRPr="00707D25">
        <w:t>detailsFormGroup</w:t>
      </w:r>
      <w:r w:rsidRPr="00707D25">
        <w:rPr>
          <w:b/>
          <w:bCs/>
          <w:color w:val="000080"/>
        </w:rPr>
        <w:t>.</w:t>
      </w:r>
      <w:r w:rsidRPr="00707D25">
        <w:t>valid</w:t>
      </w:r>
      <w:r w:rsidRPr="00707D25">
        <w:rPr>
          <w:b/>
          <w:bCs/>
          <w:color w:val="000080"/>
        </w:rPr>
        <w:t>)</w:t>
      </w:r>
      <w:r w:rsidRPr="00707D25">
        <w:t xml:space="preserve"> </w:t>
      </w:r>
      <w:r w:rsidRPr="00707D25">
        <w:rPr>
          <w:b/>
          <w:bCs/>
          <w:color w:val="000080"/>
        </w:rPr>
        <w:t>{</w:t>
      </w:r>
    </w:p>
    <w:p w14:paraId="0E43A59A" w14:textId="77777777" w:rsidR="00470221" w:rsidRPr="00707D25" w:rsidRDefault="00470221" w:rsidP="00A839D7">
      <w:pPr>
        <w:pStyle w:val="MyCode"/>
      </w:pPr>
      <w:r w:rsidRPr="00707D25">
        <w:t xml:space="preserve">      </w:t>
      </w:r>
      <w:r w:rsidRPr="00707D25">
        <w:rPr>
          <w:b/>
          <w:bCs/>
          <w:color w:val="0000FF"/>
        </w:rPr>
        <w:t>this</w:t>
      </w:r>
      <w:r w:rsidRPr="00707D25">
        <w:rPr>
          <w:b/>
          <w:bCs/>
        </w:rPr>
        <w:t>.</w:t>
      </w:r>
      <w:r w:rsidRPr="00707D25">
        <w:t>logger</w:t>
      </w:r>
      <w:r w:rsidRPr="00707D25">
        <w:rPr>
          <w:b/>
          <w:bCs/>
        </w:rPr>
        <w:t>.</w:t>
      </w:r>
      <w:r w:rsidRPr="00707D25">
        <w:t>debug</w:t>
      </w:r>
      <w:r w:rsidRPr="00707D25">
        <w:rPr>
          <w:b/>
          <w:bCs/>
        </w:rPr>
        <w:t>(</w:t>
      </w:r>
      <w:r w:rsidRPr="00707D25">
        <w:rPr>
          <w:b/>
          <w:bCs/>
          <w:color w:val="0000FF"/>
        </w:rPr>
        <w:t>this</w:t>
      </w:r>
      <w:r w:rsidRPr="00707D25">
        <w:rPr>
          <w:b/>
          <w:bCs/>
        </w:rPr>
        <w:t>,</w:t>
      </w:r>
      <w:r w:rsidRPr="00707D25">
        <w:t xml:space="preserve"> </w:t>
      </w:r>
      <w:r w:rsidRPr="00707D25">
        <w:rPr>
          <w:shd w:val="clear" w:color="auto" w:fill="C0C0C0"/>
        </w:rPr>
        <w:t>`Terminating identity`</w:t>
      </w:r>
      <w:r w:rsidRPr="00707D25">
        <w:rPr>
          <w:b/>
          <w:bCs/>
        </w:rPr>
        <w:t>);</w:t>
      </w:r>
    </w:p>
    <w:p w14:paraId="5434ACBB" w14:textId="77777777" w:rsidR="00470221" w:rsidRPr="00707D25" w:rsidRDefault="00470221" w:rsidP="00A839D7">
      <w:pPr>
        <w:pStyle w:val="MyCode"/>
      </w:pPr>
      <w:r w:rsidRPr="00707D25">
        <w:t xml:space="preserve">      </w:t>
      </w:r>
      <w:r w:rsidRPr="00707D25">
        <w:rPr>
          <w:b/>
          <w:bCs/>
          <w:color w:val="0000FF"/>
        </w:rPr>
        <w:t>const</w:t>
      </w:r>
      <w:r w:rsidRPr="00707D25">
        <w:t xml:space="preserve"> overlayRef </w:t>
      </w:r>
      <w:r w:rsidRPr="00707D25">
        <w:rPr>
          <w:b/>
          <w:bCs/>
          <w:color w:val="000080"/>
        </w:rPr>
        <w:t>=</w:t>
      </w:r>
      <w:r w:rsidRPr="00707D25">
        <w:t xml:space="preserve"> </w:t>
      </w:r>
      <w:r w:rsidRPr="00707D25">
        <w:rPr>
          <w:b/>
          <w:bCs/>
          <w:color w:val="0000FF"/>
        </w:rPr>
        <w:t>this</w:t>
      </w:r>
      <w:r w:rsidRPr="00707D25">
        <w:rPr>
          <w:b/>
          <w:bCs/>
          <w:color w:val="000080"/>
        </w:rPr>
        <w:t>.</w:t>
      </w:r>
      <w:r w:rsidRPr="00707D25">
        <w:t>busyService</w:t>
      </w:r>
      <w:r w:rsidRPr="00707D25">
        <w:rPr>
          <w:b/>
          <w:bCs/>
          <w:color w:val="000080"/>
        </w:rPr>
        <w:t>.</w:t>
      </w:r>
      <w:r w:rsidRPr="00707D25">
        <w:t>show</w:t>
      </w:r>
      <w:r w:rsidRPr="00707D25">
        <w:rPr>
          <w:b/>
          <w:bCs/>
          <w:color w:val="000080"/>
        </w:rPr>
        <w:t>();</w:t>
      </w:r>
    </w:p>
    <w:p w14:paraId="03D36D16" w14:textId="77777777" w:rsidR="00470221" w:rsidRPr="00707D25" w:rsidRDefault="00470221" w:rsidP="00A839D7">
      <w:pPr>
        <w:pStyle w:val="MyCode"/>
      </w:pPr>
      <w:r w:rsidRPr="00707D25">
        <w:t xml:space="preserve">      </w:t>
      </w:r>
      <w:r w:rsidRPr="00707D25">
        <w:rPr>
          <w:b/>
          <w:bCs/>
          <w:color w:val="0000FF"/>
        </w:rPr>
        <w:t>try</w:t>
      </w:r>
      <w:r w:rsidRPr="00707D25">
        <w:t xml:space="preserve"> </w:t>
      </w:r>
      <w:r w:rsidRPr="00707D25">
        <w:rPr>
          <w:b/>
          <w:bCs/>
          <w:color w:val="000080"/>
        </w:rPr>
        <w:t>{</w:t>
      </w:r>
    </w:p>
    <w:p w14:paraId="610C8EBA" w14:textId="77777777" w:rsidR="00470221" w:rsidRPr="00707D25" w:rsidRDefault="00470221" w:rsidP="00A839D7">
      <w:pPr>
        <w:pStyle w:val="MyCode"/>
      </w:pPr>
    </w:p>
    <w:p w14:paraId="39CC5614" w14:textId="77777777" w:rsidR="00470221" w:rsidRPr="00707D25" w:rsidRDefault="00470221" w:rsidP="00A839D7">
      <w:pPr>
        <w:pStyle w:val="MyCode"/>
      </w:pPr>
      <w:r w:rsidRPr="00707D25">
        <w:t xml:space="preserve">        </w:t>
      </w:r>
      <w:r w:rsidRPr="00707D25">
        <w:rPr>
          <w:b/>
          <w:bCs/>
          <w:color w:val="0000FF"/>
        </w:rPr>
        <w:t>this</w:t>
      </w:r>
      <w:r w:rsidRPr="00707D25">
        <w:rPr>
          <w:b/>
          <w:bCs/>
          <w:color w:val="000080"/>
        </w:rPr>
        <w:t>.</w:t>
      </w:r>
      <w:r w:rsidRPr="00707D25">
        <w:t>data</w:t>
      </w:r>
      <w:r w:rsidRPr="00707D25">
        <w:rPr>
          <w:b/>
          <w:bCs/>
          <w:color w:val="000080"/>
        </w:rPr>
        <w:t>.</w:t>
      </w:r>
      <w:r w:rsidRPr="00707D25">
        <w:t>selectedIdentity</w:t>
      </w:r>
      <w:r w:rsidRPr="00707D25">
        <w:rPr>
          <w:b/>
          <w:bCs/>
          <w:color w:val="000080"/>
        </w:rPr>
        <w:t>.</w:t>
      </w:r>
      <w:r w:rsidRPr="00707D25">
        <w:t>IsInActive</w:t>
      </w:r>
      <w:r w:rsidRPr="00707D25">
        <w:rPr>
          <w:b/>
          <w:bCs/>
          <w:color w:val="000080"/>
        </w:rPr>
        <w:t>.</w:t>
      </w:r>
      <w:r w:rsidRPr="00707D25">
        <w:t xml:space="preserve">value </w:t>
      </w:r>
      <w:r w:rsidRPr="00707D25">
        <w:rPr>
          <w:b/>
          <w:bCs/>
          <w:color w:val="000080"/>
        </w:rPr>
        <w:t>=</w:t>
      </w:r>
      <w:r w:rsidRPr="00707D25">
        <w:t xml:space="preserve"> </w:t>
      </w:r>
      <w:r w:rsidRPr="00707D25">
        <w:rPr>
          <w:b/>
          <w:bCs/>
          <w:color w:val="0000FF"/>
        </w:rPr>
        <w:t>false</w:t>
      </w:r>
      <w:r w:rsidRPr="00707D25">
        <w:rPr>
          <w:b/>
          <w:bCs/>
          <w:color w:val="000080"/>
        </w:rPr>
        <w:t>;</w:t>
      </w:r>
    </w:p>
    <w:p w14:paraId="6F0F154E" w14:textId="77777777" w:rsidR="00470221" w:rsidRPr="00707D25" w:rsidRDefault="00470221" w:rsidP="00A839D7">
      <w:pPr>
        <w:pStyle w:val="MyCode"/>
      </w:pPr>
    </w:p>
    <w:p w14:paraId="30B13B96" w14:textId="77777777" w:rsidR="00470221" w:rsidRPr="00707D25" w:rsidRDefault="00470221" w:rsidP="00A839D7">
      <w:pPr>
        <w:pStyle w:val="MyCode"/>
      </w:pPr>
      <w:r w:rsidRPr="00707D25">
        <w:t xml:space="preserve">        </w:t>
      </w:r>
      <w:r w:rsidRPr="00707D25">
        <w:rPr>
          <w:b/>
          <w:bCs/>
          <w:color w:val="0000FF"/>
        </w:rPr>
        <w:t>var</w:t>
      </w:r>
      <w:r w:rsidRPr="00707D25">
        <w:t xml:space="preserve"> ent </w:t>
      </w:r>
      <w:r w:rsidRPr="00707D25">
        <w:rPr>
          <w:b/>
          <w:bCs/>
          <w:color w:val="000080"/>
        </w:rPr>
        <w:t>=</w:t>
      </w:r>
      <w:r w:rsidRPr="00707D25">
        <w:t xml:space="preserve"> </w:t>
      </w:r>
      <w:r w:rsidRPr="00707D25">
        <w:rPr>
          <w:b/>
          <w:bCs/>
          <w:color w:val="0000FF"/>
        </w:rPr>
        <w:t>this</w:t>
      </w:r>
      <w:r w:rsidRPr="00707D25">
        <w:rPr>
          <w:b/>
          <w:bCs/>
          <w:color w:val="000080"/>
        </w:rPr>
        <w:t>.</w:t>
      </w:r>
      <w:r w:rsidRPr="00707D25">
        <w:t>data</w:t>
      </w:r>
      <w:r w:rsidRPr="00707D25">
        <w:rPr>
          <w:b/>
          <w:bCs/>
          <w:color w:val="000080"/>
        </w:rPr>
        <w:t>.</w:t>
      </w:r>
      <w:r w:rsidRPr="00707D25">
        <w:t>selectedIdentity</w:t>
      </w:r>
      <w:r w:rsidRPr="00707D25">
        <w:rPr>
          <w:b/>
          <w:bCs/>
          <w:color w:val="000080"/>
        </w:rPr>
        <w:t>.</w:t>
      </w:r>
      <w:r w:rsidRPr="00707D25">
        <w:t>GetEntity</w:t>
      </w:r>
      <w:r w:rsidRPr="00707D25">
        <w:rPr>
          <w:b/>
          <w:bCs/>
          <w:color w:val="000080"/>
        </w:rPr>
        <w:t>()</w:t>
      </w:r>
    </w:p>
    <w:p w14:paraId="1A47B2DA" w14:textId="77777777" w:rsidR="00470221" w:rsidRPr="00707D25" w:rsidRDefault="00470221" w:rsidP="00A839D7">
      <w:pPr>
        <w:pStyle w:val="MyCode"/>
      </w:pPr>
    </w:p>
    <w:p w14:paraId="4BA50201" w14:textId="77777777" w:rsidR="00470221" w:rsidRPr="00707D25" w:rsidRDefault="00470221" w:rsidP="00A839D7">
      <w:pPr>
        <w:pStyle w:val="MyCode"/>
      </w:pPr>
      <w:r w:rsidRPr="00707D25">
        <w:t xml:space="preserve">        </w:t>
      </w:r>
      <w:r w:rsidRPr="00707D25">
        <w:rPr>
          <w:b/>
          <w:bCs/>
          <w:color w:val="0000FF"/>
        </w:rPr>
        <w:t>await</w:t>
      </w:r>
      <w:r w:rsidRPr="00707D25">
        <w:t xml:space="preserve"> ent</w:t>
      </w:r>
      <w:r w:rsidRPr="00707D25">
        <w:rPr>
          <w:b/>
          <w:bCs/>
          <w:color w:val="000080"/>
        </w:rPr>
        <w:t>.</w:t>
      </w:r>
      <w:r w:rsidRPr="00707D25">
        <w:t>Commit</w:t>
      </w:r>
      <w:r w:rsidRPr="00707D25">
        <w:rPr>
          <w:b/>
          <w:bCs/>
          <w:color w:val="000080"/>
        </w:rPr>
        <w:t>(</w:t>
      </w:r>
      <w:r w:rsidRPr="00707D25">
        <w:rPr>
          <w:b/>
          <w:bCs/>
          <w:color w:val="0000FF"/>
        </w:rPr>
        <w:t>true</w:t>
      </w:r>
      <w:r w:rsidRPr="00707D25">
        <w:rPr>
          <w:b/>
          <w:bCs/>
          <w:color w:val="000080"/>
        </w:rPr>
        <w:t>);</w:t>
      </w:r>
    </w:p>
    <w:p w14:paraId="144AABAB" w14:textId="77777777" w:rsidR="00470221" w:rsidRPr="00707D25" w:rsidRDefault="00470221" w:rsidP="00A839D7">
      <w:pPr>
        <w:pStyle w:val="MyCode"/>
      </w:pPr>
      <w:r w:rsidRPr="00707D25">
        <w:t xml:space="preserve">        </w:t>
      </w:r>
      <w:r w:rsidRPr="00707D25">
        <w:rPr>
          <w:b/>
          <w:bCs/>
          <w:color w:val="0000FF"/>
        </w:rPr>
        <w:t>this</w:t>
      </w:r>
      <w:r w:rsidRPr="00707D25">
        <w:rPr>
          <w:b/>
          <w:bCs/>
          <w:color w:val="000080"/>
        </w:rPr>
        <w:t>.</w:t>
      </w:r>
      <w:r w:rsidRPr="00707D25">
        <w:t>detailsFormGroup</w:t>
      </w:r>
      <w:r w:rsidRPr="00707D25">
        <w:rPr>
          <w:b/>
          <w:bCs/>
          <w:color w:val="000080"/>
        </w:rPr>
        <w:t>.</w:t>
      </w:r>
      <w:r w:rsidRPr="00707D25">
        <w:t>markAsPristine</w:t>
      </w:r>
      <w:r w:rsidRPr="00707D25">
        <w:rPr>
          <w:b/>
          <w:bCs/>
          <w:color w:val="000080"/>
        </w:rPr>
        <w:t>();</w:t>
      </w:r>
    </w:p>
    <w:p w14:paraId="0FA887A8" w14:textId="77777777" w:rsidR="00470221" w:rsidRPr="00707D25" w:rsidRDefault="00470221" w:rsidP="00A839D7">
      <w:pPr>
        <w:pStyle w:val="MyCode"/>
      </w:pPr>
      <w:r w:rsidRPr="00707D25">
        <w:t xml:space="preserve">        </w:t>
      </w:r>
      <w:r w:rsidRPr="00707D25">
        <w:rPr>
          <w:b/>
          <w:bCs/>
          <w:color w:val="0000FF"/>
        </w:rPr>
        <w:t>this</w:t>
      </w:r>
      <w:r w:rsidRPr="00707D25">
        <w:rPr>
          <w:b/>
          <w:bCs/>
          <w:color w:val="000080"/>
        </w:rPr>
        <w:t>.</w:t>
      </w:r>
      <w:r w:rsidRPr="00707D25">
        <w:t>snackbar</w:t>
      </w:r>
      <w:r w:rsidRPr="00707D25">
        <w:rPr>
          <w:b/>
          <w:bCs/>
          <w:color w:val="000080"/>
        </w:rPr>
        <w:t>.</w:t>
      </w:r>
      <w:r w:rsidRPr="00707D25">
        <w:rPr>
          <w:b/>
          <w:bCs/>
          <w:color w:val="804000"/>
        </w:rPr>
        <w:t>open</w:t>
      </w:r>
      <w:r w:rsidRPr="00707D25">
        <w:rPr>
          <w:b/>
          <w:bCs/>
          <w:color w:val="000080"/>
        </w:rPr>
        <w:t>({</w:t>
      </w:r>
      <w:r w:rsidRPr="00707D25">
        <w:t xml:space="preserve"> key</w:t>
      </w:r>
      <w:r w:rsidRPr="00707D25">
        <w:rPr>
          <w:b/>
          <w:bCs/>
          <w:color w:val="000080"/>
        </w:rPr>
        <w:t>:</w:t>
      </w:r>
      <w:r w:rsidRPr="00707D25">
        <w:t xml:space="preserve"> </w:t>
      </w:r>
      <w:r w:rsidRPr="00707D25">
        <w:rPr>
          <w:color w:val="808080"/>
        </w:rPr>
        <w:t>'#LDS#User '</w:t>
      </w:r>
      <w:r w:rsidRPr="00707D25">
        <w:t xml:space="preserve"> </w:t>
      </w:r>
      <w:r w:rsidRPr="00707D25">
        <w:rPr>
          <w:b/>
          <w:bCs/>
          <w:color w:val="000080"/>
        </w:rPr>
        <w:t>+</w:t>
      </w:r>
      <w:r w:rsidRPr="00707D25">
        <w:t xml:space="preserve"> ent</w:t>
      </w:r>
      <w:r w:rsidRPr="00707D25">
        <w:rPr>
          <w:b/>
          <w:bCs/>
          <w:color w:val="000080"/>
        </w:rPr>
        <w:t>.</w:t>
      </w:r>
      <w:r w:rsidRPr="00707D25">
        <w:t>GetColumn</w:t>
      </w:r>
      <w:r w:rsidRPr="00707D25">
        <w:rPr>
          <w:b/>
          <w:bCs/>
          <w:color w:val="000080"/>
        </w:rPr>
        <w:t>(</w:t>
      </w:r>
      <w:r w:rsidRPr="00707D25">
        <w:rPr>
          <w:color w:val="808080"/>
        </w:rPr>
        <w:t>"CentralAccount"</w:t>
      </w:r>
      <w:r w:rsidRPr="00707D25">
        <w:rPr>
          <w:b/>
          <w:bCs/>
          <w:color w:val="000080"/>
        </w:rPr>
        <w:t>).</w:t>
      </w:r>
      <w:r w:rsidRPr="00707D25">
        <w:t>GetValue</w:t>
      </w:r>
      <w:r w:rsidRPr="00707D25">
        <w:rPr>
          <w:b/>
          <w:bCs/>
          <w:color w:val="000080"/>
        </w:rPr>
        <w:t>()</w:t>
      </w:r>
      <w:r w:rsidRPr="00707D25">
        <w:t xml:space="preserve"> </w:t>
      </w:r>
      <w:r w:rsidRPr="00707D25">
        <w:rPr>
          <w:b/>
          <w:bCs/>
          <w:color w:val="000080"/>
        </w:rPr>
        <w:t>+</w:t>
      </w:r>
      <w:r w:rsidRPr="00707D25">
        <w:t xml:space="preserve"> </w:t>
      </w:r>
      <w:r w:rsidRPr="00707D25">
        <w:rPr>
          <w:color w:val="808080"/>
        </w:rPr>
        <w:t>' was re-enabled'</w:t>
      </w:r>
      <w:r w:rsidRPr="00707D25">
        <w:t xml:space="preserve"> </w:t>
      </w:r>
      <w:r w:rsidRPr="00707D25">
        <w:rPr>
          <w:b/>
          <w:bCs/>
          <w:color w:val="000080"/>
        </w:rPr>
        <w:t>});</w:t>
      </w:r>
    </w:p>
    <w:p w14:paraId="4F68E4EA" w14:textId="77777777" w:rsidR="00470221" w:rsidRPr="00707D25" w:rsidRDefault="00470221" w:rsidP="00A839D7">
      <w:pPr>
        <w:pStyle w:val="MyCode"/>
      </w:pPr>
      <w:r w:rsidRPr="00707D25">
        <w:t xml:space="preserve">        </w:t>
      </w:r>
      <w:r w:rsidRPr="00707D25">
        <w:rPr>
          <w:b/>
          <w:bCs/>
          <w:color w:val="0000FF"/>
        </w:rPr>
        <w:t>this</w:t>
      </w:r>
      <w:r w:rsidRPr="00707D25">
        <w:rPr>
          <w:b/>
          <w:bCs/>
          <w:color w:val="000080"/>
        </w:rPr>
        <w:t>.</w:t>
      </w:r>
      <w:r w:rsidRPr="00707D25">
        <w:t>closeSidesheet</w:t>
      </w:r>
      <w:r w:rsidRPr="00707D25">
        <w:rPr>
          <w:b/>
          <w:bCs/>
          <w:color w:val="000080"/>
        </w:rPr>
        <w:t>();</w:t>
      </w:r>
    </w:p>
    <w:p w14:paraId="0622B748" w14:textId="77777777" w:rsidR="00470221" w:rsidRPr="00707D25" w:rsidRDefault="00470221" w:rsidP="00A839D7">
      <w:pPr>
        <w:pStyle w:val="MyCode"/>
      </w:pPr>
      <w:r w:rsidRPr="00707D25">
        <w:t xml:space="preserve">      </w:t>
      </w:r>
      <w:r w:rsidRPr="00707D25">
        <w:rPr>
          <w:color w:val="000080"/>
        </w:rPr>
        <w:t>}</w:t>
      </w:r>
      <w:r w:rsidRPr="00707D25">
        <w:t xml:space="preserve"> </w:t>
      </w:r>
      <w:r w:rsidRPr="00707D25">
        <w:rPr>
          <w:color w:val="0000FF"/>
        </w:rPr>
        <w:t>finally</w:t>
      </w:r>
      <w:r w:rsidRPr="00707D25">
        <w:t xml:space="preserve"> </w:t>
      </w:r>
      <w:r w:rsidRPr="00707D25">
        <w:rPr>
          <w:color w:val="000080"/>
        </w:rPr>
        <w:t>{</w:t>
      </w:r>
    </w:p>
    <w:p w14:paraId="7CDE0990" w14:textId="77777777" w:rsidR="00470221" w:rsidRPr="00707D25" w:rsidRDefault="00470221" w:rsidP="00A839D7">
      <w:pPr>
        <w:pStyle w:val="MyCode"/>
      </w:pPr>
      <w:r w:rsidRPr="00707D25">
        <w:t xml:space="preserve">        </w:t>
      </w:r>
      <w:r w:rsidRPr="00707D25">
        <w:rPr>
          <w:b/>
          <w:bCs/>
          <w:color w:val="0000FF"/>
        </w:rPr>
        <w:t>this</w:t>
      </w:r>
      <w:r w:rsidRPr="00707D25">
        <w:rPr>
          <w:b/>
          <w:bCs/>
          <w:color w:val="000080"/>
        </w:rPr>
        <w:t>.</w:t>
      </w:r>
      <w:r w:rsidRPr="00707D25">
        <w:t>busyService</w:t>
      </w:r>
      <w:r w:rsidRPr="00707D25">
        <w:rPr>
          <w:b/>
          <w:bCs/>
          <w:color w:val="000080"/>
        </w:rPr>
        <w:t>.</w:t>
      </w:r>
      <w:r w:rsidRPr="00707D25">
        <w:t>hide</w:t>
      </w:r>
      <w:r w:rsidRPr="00707D25">
        <w:rPr>
          <w:b/>
          <w:bCs/>
          <w:color w:val="000080"/>
        </w:rPr>
        <w:t>(</w:t>
      </w:r>
      <w:r w:rsidRPr="00707D25">
        <w:t>overlayRef</w:t>
      </w:r>
      <w:r w:rsidRPr="00707D25">
        <w:rPr>
          <w:b/>
          <w:bCs/>
          <w:color w:val="000080"/>
        </w:rPr>
        <w:t>);</w:t>
      </w:r>
    </w:p>
    <w:p w14:paraId="6D21D34B" w14:textId="77777777" w:rsidR="00470221" w:rsidRPr="00707D25" w:rsidRDefault="00470221" w:rsidP="00A839D7">
      <w:pPr>
        <w:pStyle w:val="MyCode"/>
      </w:pPr>
      <w:r w:rsidRPr="00707D25">
        <w:t xml:space="preserve">      </w:t>
      </w:r>
      <w:r w:rsidRPr="00707D25">
        <w:rPr>
          <w:b/>
          <w:bCs/>
          <w:color w:val="000080"/>
        </w:rPr>
        <w:t>}</w:t>
      </w:r>
    </w:p>
    <w:p w14:paraId="45B3D95C" w14:textId="77777777" w:rsidR="00470221" w:rsidRPr="00707D25" w:rsidRDefault="00470221" w:rsidP="00A839D7">
      <w:pPr>
        <w:pStyle w:val="MyCode"/>
      </w:pPr>
      <w:r w:rsidRPr="00707D25">
        <w:t xml:space="preserve">    </w:t>
      </w:r>
      <w:r w:rsidRPr="00707D25">
        <w:rPr>
          <w:b/>
          <w:bCs/>
          <w:color w:val="000080"/>
        </w:rPr>
        <w:t>}</w:t>
      </w:r>
    </w:p>
    <w:p w14:paraId="1FA674AB" w14:textId="77777777" w:rsidR="00470221" w:rsidRPr="00470221" w:rsidRDefault="00470221" w:rsidP="00A839D7">
      <w:pPr>
        <w:pStyle w:val="MyCode"/>
        <w:rPr>
          <w:rFonts w:cs="Times New Roman"/>
          <w:sz w:val="24"/>
          <w:szCs w:val="24"/>
        </w:rPr>
      </w:pPr>
      <w:r w:rsidRPr="00707D25">
        <w:t xml:space="preserve">  </w:t>
      </w:r>
      <w:r w:rsidRPr="00707D25">
        <w:rPr>
          <w:b/>
          <w:bCs/>
          <w:color w:val="000080"/>
        </w:rPr>
        <w:t>}</w:t>
      </w:r>
    </w:p>
    <w:p w14:paraId="0161777C" w14:textId="4FD67A38" w:rsidR="00470221" w:rsidRPr="007F2621" w:rsidRDefault="00470221" w:rsidP="008F328F">
      <w:pPr>
        <w:pStyle w:val="BodyCopy"/>
      </w:pPr>
    </w:p>
    <w:p w14:paraId="26E179FF" w14:textId="4F53A9DD" w:rsidR="007F2621" w:rsidRDefault="007F2621" w:rsidP="008F328F">
      <w:pPr>
        <w:pStyle w:val="BodyCopy"/>
      </w:pPr>
    </w:p>
    <w:p w14:paraId="57A85E9F" w14:textId="6482CE2E" w:rsidR="00470221" w:rsidRDefault="00470221" w:rsidP="008F328F">
      <w:pPr>
        <w:pStyle w:val="BodyCopy"/>
      </w:pPr>
      <w:r>
        <w:t>9.</w:t>
      </w:r>
      <w:r>
        <w:tab/>
        <w:t>View Re-enable button, click on it and verify results.</w:t>
      </w:r>
    </w:p>
    <w:p w14:paraId="092C9BF9" w14:textId="0F684A18" w:rsidR="00470221" w:rsidRDefault="00470221" w:rsidP="008F328F">
      <w:pPr>
        <w:pStyle w:val="BodyCopy"/>
      </w:pPr>
    </w:p>
    <w:p w14:paraId="2EEF3BC2" w14:textId="7BD00505" w:rsidR="00470221" w:rsidRDefault="00470221" w:rsidP="008F328F">
      <w:pPr>
        <w:pStyle w:val="BodyCopy"/>
      </w:pPr>
      <w:r>
        <w:lastRenderedPageBreak/>
        <w:tab/>
      </w:r>
      <w:r>
        <w:rPr>
          <w:noProof/>
        </w:rPr>
        <w:drawing>
          <wp:inline distT="0" distB="0" distL="0" distR="0" wp14:anchorId="1801B851" wp14:editId="4B8EBA93">
            <wp:extent cx="3499338" cy="3144918"/>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03649" cy="3148792"/>
                    </a:xfrm>
                    <a:prstGeom prst="rect">
                      <a:avLst/>
                    </a:prstGeom>
                  </pic:spPr>
                </pic:pic>
              </a:graphicData>
            </a:graphic>
          </wp:inline>
        </w:drawing>
      </w:r>
    </w:p>
    <w:p w14:paraId="765D82B4" w14:textId="67D2E797" w:rsidR="008C6683" w:rsidRDefault="008C6683" w:rsidP="008C6683">
      <w:pPr>
        <w:pStyle w:val="Heading4noindent"/>
      </w:pPr>
      <w:bookmarkStart w:id="98" w:name="_Toc128725234"/>
      <w:r>
        <w:t>Deploy</w:t>
      </w:r>
      <w:bookmarkEnd w:id="98"/>
    </w:p>
    <w:p w14:paraId="1D694503" w14:textId="01C7D48E" w:rsidR="008C6683" w:rsidRPr="004477E9" w:rsidRDefault="008C6683" w:rsidP="008F328F">
      <w:pPr>
        <w:pStyle w:val="BodyCopy"/>
      </w:pPr>
      <w:r>
        <w:t xml:space="preserve">Same as in </w:t>
      </w:r>
      <w:hyperlink w:anchor="DeployInAddColumn1" w:history="1">
        <w:r w:rsidRPr="008C6683">
          <w:rPr>
            <w:rStyle w:val="Hyperlink"/>
          </w:rPr>
          <w:t>Deploy in Add Column 1</w:t>
        </w:r>
      </w:hyperlink>
    </w:p>
    <w:p w14:paraId="45851451" w14:textId="77777777" w:rsidR="008C6683" w:rsidRPr="008C6683" w:rsidRDefault="008C6683" w:rsidP="008F328F">
      <w:pPr>
        <w:pStyle w:val="BodyCopy"/>
      </w:pPr>
    </w:p>
    <w:p w14:paraId="15ADD703" w14:textId="77777777" w:rsidR="008C6683" w:rsidRPr="008C6683" w:rsidRDefault="008C6683" w:rsidP="008F328F">
      <w:pPr>
        <w:pStyle w:val="BodyCopy"/>
      </w:pPr>
    </w:p>
    <w:p w14:paraId="16499D27" w14:textId="37E297FC" w:rsidR="00DC14BF" w:rsidRDefault="00DE79C2" w:rsidP="00DC14BF">
      <w:pPr>
        <w:pStyle w:val="Heading3noindent"/>
      </w:pPr>
      <w:bookmarkStart w:id="99" w:name="AddBasePluginComponent"/>
      <w:bookmarkStart w:id="100" w:name="_Toc120861108"/>
      <w:bookmarkStart w:id="101" w:name="_Toc128725235"/>
      <w:bookmarkEnd w:id="99"/>
      <w:r>
        <w:t xml:space="preserve">5. </w:t>
      </w:r>
      <w:r w:rsidR="00DC14BF">
        <w:t xml:space="preserve">Add </w:t>
      </w:r>
      <w:r w:rsidR="004E2F0C">
        <w:t>base</w:t>
      </w:r>
      <w:r w:rsidR="00DF6882">
        <w:t xml:space="preserve"> plugin component</w:t>
      </w:r>
      <w:bookmarkEnd w:id="100"/>
      <w:bookmarkEnd w:id="101"/>
    </w:p>
    <w:p w14:paraId="1D1B0FAC" w14:textId="77777777" w:rsidR="004E2F0C" w:rsidRDefault="00DB5317" w:rsidP="008F328F">
      <w:pPr>
        <w:pStyle w:val="BodyCopy"/>
      </w:pPr>
      <w:r>
        <w:t>Here we’ll add a simple custom plugin component</w:t>
      </w:r>
      <w:r w:rsidR="004E2F0C">
        <w:t xml:space="preserve"> with minimum functionality</w:t>
      </w:r>
      <w:r>
        <w:t xml:space="preserve">. </w:t>
      </w:r>
    </w:p>
    <w:p w14:paraId="35433A6F" w14:textId="0CA5610B" w:rsidR="0010137F" w:rsidRDefault="00DB5317" w:rsidP="008F328F">
      <w:pPr>
        <w:pStyle w:val="BodyCopy"/>
      </w:pPr>
      <w:r>
        <w:t>It will be presented to users as a tile on the main Welcome page</w:t>
      </w:r>
      <w:r w:rsidR="004E2F0C">
        <w:t>, display the name of the logged in user and open a message box on click.</w:t>
      </w:r>
    </w:p>
    <w:p w14:paraId="28F44E6C" w14:textId="3F714E5D" w:rsidR="00DB5317" w:rsidRDefault="00DB5317" w:rsidP="008F328F">
      <w:pPr>
        <w:pStyle w:val="BodyCopy"/>
      </w:pPr>
    </w:p>
    <w:p w14:paraId="6F913D6A" w14:textId="7BE6015E" w:rsidR="00DB5317" w:rsidRDefault="00DB5317" w:rsidP="008F328F">
      <w:pPr>
        <w:pStyle w:val="BodyCopy"/>
      </w:pPr>
      <w:r>
        <w:tab/>
      </w:r>
    </w:p>
    <w:p w14:paraId="1BCE8080" w14:textId="686A990C" w:rsidR="00DB5317" w:rsidRDefault="00DB5317" w:rsidP="00DB5317">
      <w:pPr>
        <w:pStyle w:val="Heading4noindent"/>
      </w:pPr>
      <w:bookmarkStart w:id="102" w:name="_Toc128725236"/>
      <w:r>
        <w:t>Generate a new component</w:t>
      </w:r>
      <w:bookmarkEnd w:id="102"/>
    </w:p>
    <w:p w14:paraId="33D9BD3A" w14:textId="38E9E1C9" w:rsidR="00312BC6" w:rsidRDefault="00312BC6" w:rsidP="008F328F">
      <w:pPr>
        <w:pStyle w:val="BodyCopy"/>
      </w:pPr>
      <w:r>
        <w:t>1.</w:t>
      </w:r>
      <w:r>
        <w:tab/>
        <w:t xml:space="preserve">In VS Code click on </w:t>
      </w:r>
      <w:r w:rsidR="00663255">
        <w:t xml:space="preserve">NX Concole -&gt; </w:t>
      </w:r>
      <w:r w:rsidR="0089305C">
        <w:t>Generate -&gt; Select “library” from dropdown</w:t>
      </w:r>
      <w:r w:rsidR="00663255">
        <w:t>.</w:t>
      </w:r>
    </w:p>
    <w:p w14:paraId="7F87B9D4" w14:textId="5A58AB85" w:rsidR="00663255" w:rsidRDefault="00663255" w:rsidP="008F328F">
      <w:pPr>
        <w:pStyle w:val="BodyCopy"/>
      </w:pPr>
      <w:r>
        <w:tab/>
        <w:t>Change values as in pictures below and click “Run”.</w:t>
      </w:r>
    </w:p>
    <w:p w14:paraId="16B8ED74" w14:textId="4F7A3057" w:rsidR="00663255" w:rsidRPr="00934DD2" w:rsidRDefault="00663255" w:rsidP="008F328F">
      <w:pPr>
        <w:pStyle w:val="BodyCopy"/>
      </w:pPr>
    </w:p>
    <w:p w14:paraId="31EC5B48" w14:textId="10994110" w:rsidR="00A135B2" w:rsidRDefault="00663255" w:rsidP="008F328F">
      <w:pPr>
        <w:pStyle w:val="BodyCopy"/>
      </w:pPr>
      <w:r>
        <w:tab/>
      </w:r>
    </w:p>
    <w:p w14:paraId="4E112BD3" w14:textId="21AA2A70" w:rsidR="0089305C" w:rsidRDefault="0089305C" w:rsidP="008F328F">
      <w:pPr>
        <w:pStyle w:val="BodyCopy"/>
      </w:pPr>
      <w:r>
        <w:tab/>
      </w:r>
    </w:p>
    <w:p w14:paraId="182AD76B" w14:textId="32C5F936" w:rsidR="0089305C" w:rsidRDefault="0089305C" w:rsidP="008F328F">
      <w:pPr>
        <w:pStyle w:val="BodyCopy"/>
      </w:pPr>
      <w:r>
        <w:lastRenderedPageBreak/>
        <w:tab/>
      </w:r>
      <w:r>
        <w:rPr>
          <w:noProof/>
        </w:rPr>
        <w:drawing>
          <wp:inline distT="0" distB="0" distL="0" distR="0" wp14:anchorId="3FA756C1" wp14:editId="11B7F857">
            <wp:extent cx="2385060" cy="3613727"/>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88405" cy="3618795"/>
                    </a:xfrm>
                    <a:prstGeom prst="rect">
                      <a:avLst/>
                    </a:prstGeom>
                  </pic:spPr>
                </pic:pic>
              </a:graphicData>
            </a:graphic>
          </wp:inline>
        </w:drawing>
      </w:r>
    </w:p>
    <w:p w14:paraId="6FF6681A" w14:textId="3EA98956" w:rsidR="0089305C" w:rsidRDefault="0089305C" w:rsidP="008F328F">
      <w:pPr>
        <w:pStyle w:val="BodyCopy"/>
      </w:pPr>
    </w:p>
    <w:p w14:paraId="09067B44" w14:textId="6261C1FA" w:rsidR="0089305C" w:rsidRDefault="0089305C" w:rsidP="008F328F">
      <w:pPr>
        <w:pStyle w:val="BodyCopy"/>
      </w:pPr>
      <w:r>
        <w:tab/>
      </w:r>
      <w:r>
        <w:rPr>
          <w:noProof/>
        </w:rPr>
        <w:drawing>
          <wp:inline distT="0" distB="0" distL="0" distR="0" wp14:anchorId="1633040A" wp14:editId="3E2EA696">
            <wp:extent cx="5372100" cy="3400608"/>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76800" cy="3403583"/>
                    </a:xfrm>
                    <a:prstGeom prst="rect">
                      <a:avLst/>
                    </a:prstGeom>
                  </pic:spPr>
                </pic:pic>
              </a:graphicData>
            </a:graphic>
          </wp:inline>
        </w:drawing>
      </w:r>
    </w:p>
    <w:p w14:paraId="5B5B7261" w14:textId="5E3FD5EB" w:rsidR="00513B78" w:rsidRDefault="00513B78" w:rsidP="008F328F">
      <w:pPr>
        <w:pStyle w:val="BodyCopy"/>
      </w:pPr>
    </w:p>
    <w:p w14:paraId="51FE7AAD" w14:textId="2AB524AD" w:rsidR="00513B78" w:rsidRDefault="00513B78" w:rsidP="008F328F">
      <w:pPr>
        <w:pStyle w:val="BodyCopy"/>
      </w:pPr>
    </w:p>
    <w:p w14:paraId="58910D91" w14:textId="50754E4B" w:rsidR="00513B78" w:rsidRDefault="00513B78" w:rsidP="008F328F">
      <w:pPr>
        <w:pStyle w:val="BodyCopy"/>
      </w:pPr>
      <w:r>
        <w:t xml:space="preserve">List of files to add/modify </w:t>
      </w:r>
      <w:r w:rsidR="00EC4A9C">
        <w:t>(they can be copied from rmb or rms projects and modified):</w:t>
      </w:r>
    </w:p>
    <w:p w14:paraId="4FC2577B" w14:textId="77777777" w:rsidR="00513B78" w:rsidRDefault="00513B78" w:rsidP="00A839D7">
      <w:pPr>
        <w:pStyle w:val="MyCode"/>
        <w:numPr>
          <w:ilvl w:val="0"/>
          <w:numId w:val="33"/>
        </w:numPr>
      </w:pPr>
      <w:r>
        <w:lastRenderedPageBreak/>
        <w:t xml:space="preserve">imx-project.json </w:t>
      </w:r>
    </w:p>
    <w:p w14:paraId="6DA2F86D" w14:textId="77777777" w:rsidR="00513B78" w:rsidRDefault="00513B78" w:rsidP="00A839D7">
      <w:pPr>
        <w:pStyle w:val="MyCode"/>
        <w:numPr>
          <w:ilvl w:val="0"/>
          <w:numId w:val="33"/>
        </w:numPr>
      </w:pPr>
      <w:r w:rsidRPr="00663255">
        <w:t>imx-plugin-config.json</w:t>
      </w:r>
    </w:p>
    <w:p w14:paraId="20215946" w14:textId="77777777" w:rsidR="00513B78" w:rsidRDefault="00513B78" w:rsidP="00A839D7">
      <w:pPr>
        <w:pStyle w:val="MyCode"/>
        <w:numPr>
          <w:ilvl w:val="0"/>
          <w:numId w:val="33"/>
        </w:numPr>
      </w:pPr>
      <w:r w:rsidRPr="00663255">
        <w:t>ng-package.json</w:t>
      </w:r>
    </w:p>
    <w:p w14:paraId="3A6A86A8" w14:textId="77777777" w:rsidR="00513B78" w:rsidRDefault="00513B78" w:rsidP="00A839D7">
      <w:pPr>
        <w:pStyle w:val="MyCode"/>
        <w:numPr>
          <w:ilvl w:val="0"/>
          <w:numId w:val="33"/>
        </w:numPr>
      </w:pPr>
      <w:r>
        <w:t xml:space="preserve">ng-package.dynamic.json </w:t>
      </w:r>
    </w:p>
    <w:p w14:paraId="23BCA5A9" w14:textId="77777777" w:rsidR="00513B78" w:rsidRDefault="00513B78" w:rsidP="00A839D7">
      <w:pPr>
        <w:pStyle w:val="MyCode"/>
        <w:numPr>
          <w:ilvl w:val="0"/>
          <w:numId w:val="33"/>
        </w:numPr>
      </w:pPr>
      <w:r>
        <w:t>package.json</w:t>
      </w:r>
      <w:r>
        <w:tab/>
      </w:r>
    </w:p>
    <w:p w14:paraId="172C1AF1" w14:textId="77777777" w:rsidR="00513B78" w:rsidRDefault="00513B78" w:rsidP="00A839D7">
      <w:pPr>
        <w:pStyle w:val="MyCode"/>
        <w:numPr>
          <w:ilvl w:val="0"/>
          <w:numId w:val="33"/>
        </w:numPr>
      </w:pPr>
      <w:r>
        <w:t xml:space="preserve">tslint.json               </w:t>
      </w:r>
      <w:r>
        <w:tab/>
      </w:r>
      <w:r>
        <w:tab/>
      </w:r>
    </w:p>
    <w:p w14:paraId="12123B2A" w14:textId="77777777" w:rsidR="00513B78" w:rsidRDefault="00513B78" w:rsidP="00A839D7">
      <w:pPr>
        <w:pStyle w:val="MyCode"/>
        <w:numPr>
          <w:ilvl w:val="0"/>
          <w:numId w:val="33"/>
        </w:numPr>
      </w:pPr>
      <w:r w:rsidRPr="00C3537B">
        <w:t>tsconfig.lib.prod.json</w:t>
      </w:r>
    </w:p>
    <w:p w14:paraId="607462CB" w14:textId="77777777" w:rsidR="00513B78" w:rsidRDefault="00513B78" w:rsidP="00A839D7">
      <w:pPr>
        <w:pStyle w:val="MyCode"/>
        <w:numPr>
          <w:ilvl w:val="0"/>
          <w:numId w:val="33"/>
        </w:numPr>
      </w:pPr>
      <w:r w:rsidRPr="00A135B2">
        <w:t>IMXWEB/</w:t>
      </w:r>
      <w:r w:rsidRPr="00663255">
        <w:t>angular.json</w:t>
      </w:r>
    </w:p>
    <w:p w14:paraId="6BFEE9D9" w14:textId="77777777" w:rsidR="00513B78" w:rsidRDefault="00513B78" w:rsidP="00A839D7">
      <w:pPr>
        <w:pStyle w:val="MyCode"/>
        <w:numPr>
          <w:ilvl w:val="0"/>
          <w:numId w:val="33"/>
        </w:numPr>
      </w:pPr>
      <w:r w:rsidRPr="00A135B2">
        <w:t>IMXWEB/tsconfig.json</w:t>
      </w:r>
    </w:p>
    <w:p w14:paraId="024CD4EC" w14:textId="26B3AA75" w:rsidR="00513B78" w:rsidRDefault="00513B78" w:rsidP="008F328F">
      <w:pPr>
        <w:pStyle w:val="BodyCopy"/>
      </w:pPr>
    </w:p>
    <w:p w14:paraId="559F185A" w14:textId="78DB3459" w:rsidR="00513B78" w:rsidRPr="00513B78" w:rsidRDefault="00513B78" w:rsidP="00A839D7">
      <w:pPr>
        <w:pStyle w:val="Style1"/>
      </w:pPr>
      <w:r w:rsidRPr="00513B78">
        <w:t>In all files</w:t>
      </w:r>
      <w:r w:rsidR="00EC4A9C">
        <w:t>,</w:t>
      </w:r>
      <w:r w:rsidRPr="00513B78">
        <w:t xml:space="preserve"> &lt;project-name&gt; needs to be replaced with “name of the library” you selected when generating this library</w:t>
      </w:r>
      <w:r>
        <w:t>. In this case it is “sample-plugin”</w:t>
      </w:r>
    </w:p>
    <w:p w14:paraId="0CC11CFA" w14:textId="38933473" w:rsidR="0089305C" w:rsidRDefault="0089305C" w:rsidP="008F328F">
      <w:pPr>
        <w:pStyle w:val="BodyCopy"/>
      </w:pPr>
    </w:p>
    <w:p w14:paraId="6CA50C4A" w14:textId="21A19C16" w:rsidR="0089305C" w:rsidRDefault="0089305C" w:rsidP="008F328F">
      <w:pPr>
        <w:pStyle w:val="BodyCopy"/>
      </w:pPr>
      <w:r>
        <w:t>2.</w:t>
      </w:r>
      <w:r>
        <w:tab/>
        <w:t xml:space="preserve">Edit file </w:t>
      </w:r>
      <w:r w:rsidR="00513B78" w:rsidRPr="00513B78">
        <w:rPr>
          <w:rStyle w:val="MyCodeChar"/>
        </w:rPr>
        <w:t>IMXWEB\</w:t>
      </w:r>
      <w:r w:rsidRPr="00CF7438">
        <w:rPr>
          <w:rStyle w:val="MyCodeChar"/>
        </w:rPr>
        <w:t>angular.json</w:t>
      </w:r>
      <w:r>
        <w:t>. Node &lt;project-name&gt; must already be there.</w:t>
      </w:r>
    </w:p>
    <w:p w14:paraId="20E5E513" w14:textId="77777777" w:rsidR="0089305C" w:rsidRDefault="0089305C" w:rsidP="008F328F">
      <w:pPr>
        <w:pStyle w:val="BodyCopy"/>
      </w:pPr>
    </w:p>
    <w:p w14:paraId="12D551E5" w14:textId="1967543F" w:rsidR="0089305C" w:rsidRDefault="00A62FCA" w:rsidP="008F328F">
      <w:pPr>
        <w:pStyle w:val="BodyCopy"/>
      </w:pPr>
      <w:r>
        <w:tab/>
      </w:r>
      <w:r w:rsidR="0089305C">
        <w:t>Under &lt;project name&gt;-&gt;architect-&gt;build-&gt;configurations add:</w:t>
      </w:r>
    </w:p>
    <w:p w14:paraId="1CB37DF5" w14:textId="77777777" w:rsidR="0089305C" w:rsidRPr="00466BC9" w:rsidRDefault="0089305C" w:rsidP="00A839D7">
      <w:pPr>
        <w:pStyle w:val="MyCode"/>
      </w:pPr>
      <w:r w:rsidRPr="00466BC9">
        <w:t>"dynamic": {</w:t>
      </w:r>
    </w:p>
    <w:p w14:paraId="2CF3E996" w14:textId="77777777" w:rsidR="0089305C" w:rsidRPr="00466BC9" w:rsidRDefault="0089305C" w:rsidP="00A839D7">
      <w:pPr>
        <w:pStyle w:val="MyCode"/>
      </w:pPr>
      <w:r w:rsidRPr="00466BC9">
        <w:t xml:space="preserve">          "project": "projects/&lt;project-name&gt;/ng-package.dynamic.json"</w:t>
      </w:r>
    </w:p>
    <w:p w14:paraId="2454E135" w14:textId="77777777" w:rsidR="0089305C" w:rsidRPr="00466BC9" w:rsidRDefault="0089305C" w:rsidP="00A839D7">
      <w:pPr>
        <w:pStyle w:val="MyCode"/>
      </w:pPr>
      <w:r w:rsidRPr="00466BC9">
        <w:t>}</w:t>
      </w:r>
    </w:p>
    <w:p w14:paraId="72F38708" w14:textId="77777777" w:rsidR="00A62FCA" w:rsidRDefault="00A62FCA" w:rsidP="008F328F">
      <w:pPr>
        <w:pStyle w:val="BodyCopy"/>
      </w:pPr>
      <w:r>
        <w:tab/>
      </w:r>
    </w:p>
    <w:p w14:paraId="67506D31" w14:textId="039037AB" w:rsidR="0089305C" w:rsidRDefault="00A62FCA" w:rsidP="008F328F">
      <w:pPr>
        <w:pStyle w:val="BodyCopy"/>
      </w:pPr>
      <w:r>
        <w:tab/>
      </w:r>
      <w:r w:rsidR="0089305C">
        <w:t xml:space="preserve">Under &lt;project name&gt;-&gt;architect-&gt;build-&gt;options add: </w:t>
      </w:r>
    </w:p>
    <w:p w14:paraId="1379E0D2" w14:textId="10B8890F" w:rsidR="0089305C" w:rsidRPr="00707D25" w:rsidRDefault="0089305C" w:rsidP="00A839D7">
      <w:pPr>
        <w:pStyle w:val="MyCode"/>
      </w:pPr>
      <w:r w:rsidRPr="00707D25">
        <w:t xml:space="preserve">          "tsConfig": "projects</w:t>
      </w:r>
      <w:r w:rsidR="00EC4A9C" w:rsidRPr="00707D25">
        <w:t>/&lt;project-name&gt;/</w:t>
      </w:r>
      <w:r w:rsidRPr="00707D25">
        <w:t>tsconfig.lib.json"</w:t>
      </w:r>
    </w:p>
    <w:p w14:paraId="149B7E18" w14:textId="77777777" w:rsidR="00A62FCA" w:rsidRDefault="00A62FCA" w:rsidP="008F328F">
      <w:pPr>
        <w:pStyle w:val="BodyCopy"/>
      </w:pPr>
    </w:p>
    <w:p w14:paraId="024FF606" w14:textId="4712AA1E" w:rsidR="0089305C" w:rsidRDefault="00A62FCA" w:rsidP="008F328F">
      <w:pPr>
        <w:pStyle w:val="BodyCopy"/>
      </w:pPr>
      <w:r>
        <w:tab/>
      </w:r>
      <w:r w:rsidR="0089305C">
        <w:t xml:space="preserve">Also - change </w:t>
      </w:r>
      <w:r w:rsidR="0089305C" w:rsidRPr="00707D25">
        <w:rPr>
          <w:rStyle w:val="MyCodeChar"/>
        </w:rPr>
        <w:t>"prefix": "lib</w:t>
      </w:r>
      <w:r w:rsidR="0089305C">
        <w:t xml:space="preserve">" to </w:t>
      </w:r>
      <w:r w:rsidR="0089305C" w:rsidRPr="00707D25">
        <w:rPr>
          <w:rStyle w:val="MyCodeChar"/>
        </w:rPr>
        <w:t>"prefix": "imx"</w:t>
      </w:r>
    </w:p>
    <w:p w14:paraId="2B838FA9" w14:textId="712B08A1" w:rsidR="0089305C" w:rsidRDefault="0089305C" w:rsidP="008F328F">
      <w:pPr>
        <w:pStyle w:val="BodyCopy"/>
      </w:pPr>
    </w:p>
    <w:p w14:paraId="1AF6F835" w14:textId="4CAA9255" w:rsidR="0089305C" w:rsidRDefault="00707D25" w:rsidP="008F328F">
      <w:pPr>
        <w:pStyle w:val="BodyCopy"/>
      </w:pPr>
      <w:r>
        <w:rPr>
          <w:noProof/>
        </w:rPr>
        <w:drawing>
          <wp:inline distT="0" distB="0" distL="0" distR="0" wp14:anchorId="46BCA7B0" wp14:editId="4E79D87D">
            <wp:extent cx="3053862" cy="29965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72401" cy="3014766"/>
                    </a:xfrm>
                    <a:prstGeom prst="rect">
                      <a:avLst/>
                    </a:prstGeom>
                  </pic:spPr>
                </pic:pic>
              </a:graphicData>
            </a:graphic>
          </wp:inline>
        </w:drawing>
      </w:r>
    </w:p>
    <w:p w14:paraId="586B0BB7" w14:textId="4564D0EF" w:rsidR="0089305C" w:rsidRDefault="0089305C" w:rsidP="008F328F">
      <w:pPr>
        <w:pStyle w:val="BodyCopy"/>
      </w:pPr>
    </w:p>
    <w:p w14:paraId="731B0F2C" w14:textId="31D6A1B2" w:rsidR="0089305C" w:rsidRDefault="0089305C" w:rsidP="008F328F">
      <w:pPr>
        <w:pStyle w:val="BodyCopy"/>
      </w:pPr>
      <w:r>
        <w:lastRenderedPageBreak/>
        <w:t>3.</w:t>
      </w:r>
      <w:r>
        <w:tab/>
        <w:t xml:space="preserve">Create file </w:t>
      </w:r>
      <w:r w:rsidRPr="00707D25">
        <w:rPr>
          <w:rStyle w:val="MyCodeChar"/>
        </w:rPr>
        <w:t>sample-plugin-demo/ng-package.dynamic.json</w:t>
      </w:r>
      <w:r>
        <w:t>.</w:t>
      </w:r>
    </w:p>
    <w:p w14:paraId="1206029B" w14:textId="0B9EBF17" w:rsidR="0089305C" w:rsidRDefault="0089305C" w:rsidP="008F328F">
      <w:pPr>
        <w:pStyle w:val="BodyCopy"/>
      </w:pPr>
    </w:p>
    <w:p w14:paraId="7021F036" w14:textId="2A4E2DFE" w:rsidR="0089305C" w:rsidRDefault="0089305C" w:rsidP="008F328F">
      <w:pPr>
        <w:pStyle w:val="BodyCopy"/>
      </w:pPr>
      <w:r>
        <w:tab/>
        <w:t xml:space="preserve">Copy it from </w:t>
      </w:r>
      <w:r w:rsidRPr="00707D25">
        <w:rPr>
          <w:rStyle w:val="MyCodeChar"/>
        </w:rPr>
        <w:t>rmb</w:t>
      </w:r>
      <w:r>
        <w:t xml:space="preserve"> or </w:t>
      </w:r>
      <w:r w:rsidRPr="00707D25">
        <w:rPr>
          <w:rStyle w:val="MyCodeChar"/>
        </w:rPr>
        <w:t>rms</w:t>
      </w:r>
      <w:r>
        <w:t xml:space="preserve"> projects and modify line </w:t>
      </w:r>
    </w:p>
    <w:p w14:paraId="47B0345E" w14:textId="27B30831" w:rsidR="0089305C" w:rsidRDefault="0089305C" w:rsidP="008F328F">
      <w:pPr>
        <w:pStyle w:val="BodyCopy"/>
      </w:pPr>
      <w:r>
        <w:tab/>
      </w:r>
      <w:r w:rsidRPr="00707D25">
        <w:rPr>
          <w:rStyle w:val="MyCodeChar"/>
        </w:rPr>
        <w:t>"dest": "../../html/rmb"</w:t>
      </w:r>
      <w:r>
        <w:t xml:space="preserve">, to </w:t>
      </w:r>
      <w:r w:rsidRPr="00707D25">
        <w:rPr>
          <w:rStyle w:val="MyCodeChar"/>
        </w:rPr>
        <w:t>"dest": "../../html/&lt;project-name&gt;"</w:t>
      </w:r>
      <w:r>
        <w:t>,</w:t>
      </w:r>
    </w:p>
    <w:p w14:paraId="1A4DF813" w14:textId="5A0A9A8E" w:rsidR="0089305C" w:rsidRDefault="0089305C" w:rsidP="008F328F">
      <w:pPr>
        <w:pStyle w:val="BodyCopy"/>
      </w:pPr>
    </w:p>
    <w:p w14:paraId="63D80D21" w14:textId="640C7327" w:rsidR="00707D25" w:rsidRDefault="00707D25" w:rsidP="008F328F">
      <w:pPr>
        <w:pStyle w:val="BodyCopy"/>
      </w:pPr>
      <w:r>
        <w:tab/>
      </w:r>
    </w:p>
    <w:p w14:paraId="003773A0" w14:textId="358EFAD0" w:rsidR="0089305C" w:rsidRDefault="0089305C" w:rsidP="008F328F">
      <w:pPr>
        <w:pStyle w:val="BodyCopy"/>
      </w:pPr>
      <w:r>
        <w:tab/>
      </w:r>
      <w:r>
        <w:rPr>
          <w:noProof/>
        </w:rPr>
        <w:drawing>
          <wp:inline distT="0" distB="0" distL="0" distR="0" wp14:anchorId="0BA2B165" wp14:editId="397A571C">
            <wp:extent cx="2455985" cy="3448829"/>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71735" cy="3470946"/>
                    </a:xfrm>
                    <a:prstGeom prst="rect">
                      <a:avLst/>
                    </a:prstGeom>
                  </pic:spPr>
                </pic:pic>
              </a:graphicData>
            </a:graphic>
          </wp:inline>
        </w:drawing>
      </w:r>
    </w:p>
    <w:p w14:paraId="4938DC7F" w14:textId="517FCFE1" w:rsidR="0089305C" w:rsidRDefault="0089305C" w:rsidP="008F328F">
      <w:pPr>
        <w:pStyle w:val="BodyCopy"/>
      </w:pPr>
    </w:p>
    <w:p w14:paraId="2F56C900" w14:textId="772F4A21" w:rsidR="0089305C" w:rsidRDefault="0089305C" w:rsidP="008F328F">
      <w:pPr>
        <w:pStyle w:val="BodyCopy"/>
      </w:pPr>
      <w:r>
        <w:t>4.</w:t>
      </w:r>
      <w:r>
        <w:tab/>
      </w:r>
      <w:r w:rsidRPr="0089305C">
        <w:t xml:space="preserve">Create file </w:t>
      </w:r>
      <w:r w:rsidRPr="00707D25">
        <w:rPr>
          <w:rStyle w:val="MyCodeChar"/>
        </w:rPr>
        <w:t>&lt;project-name&gt;/imx-project.json</w:t>
      </w:r>
      <w:r w:rsidRPr="0089305C">
        <w:t xml:space="preserve"> (copy from </w:t>
      </w:r>
      <w:r w:rsidRPr="00707D25">
        <w:rPr>
          <w:rStyle w:val="MyCodeChar"/>
        </w:rPr>
        <w:t>"rms"</w:t>
      </w:r>
      <w:r w:rsidRPr="0089305C">
        <w:t xml:space="preserve"> and change </w:t>
      </w:r>
      <w:r w:rsidRPr="00707D25">
        <w:rPr>
          <w:rStyle w:val="MyCodeChar"/>
        </w:rPr>
        <w:t>“rms”</w:t>
      </w:r>
      <w:r w:rsidRPr="0089305C">
        <w:t xml:space="preserve"> to </w:t>
      </w:r>
      <w:r>
        <w:tab/>
      </w:r>
      <w:r w:rsidRPr="00707D25">
        <w:rPr>
          <w:rStyle w:val="MyCodeChar"/>
        </w:rPr>
        <w:t>“&lt;project-name&gt;”</w:t>
      </w:r>
      <w:r w:rsidRPr="0089305C">
        <w:t>)</w:t>
      </w:r>
    </w:p>
    <w:p w14:paraId="6C3BCA99" w14:textId="29A2D85E" w:rsidR="00A62FCA" w:rsidRDefault="00A62FCA" w:rsidP="008F328F">
      <w:pPr>
        <w:pStyle w:val="BodyCopy"/>
      </w:pPr>
    </w:p>
    <w:p w14:paraId="67534C90" w14:textId="5B6849B8" w:rsidR="00A62FCA" w:rsidRDefault="00A62FCA" w:rsidP="008F328F">
      <w:pPr>
        <w:pStyle w:val="BodyCopy"/>
      </w:pPr>
      <w:r>
        <w:tab/>
      </w:r>
      <w:r>
        <w:rPr>
          <w:noProof/>
        </w:rPr>
        <w:drawing>
          <wp:inline distT="0" distB="0" distL="0" distR="0" wp14:anchorId="009C195D" wp14:editId="18DAE4B3">
            <wp:extent cx="2327031" cy="166516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40414" cy="1674743"/>
                    </a:xfrm>
                    <a:prstGeom prst="rect">
                      <a:avLst/>
                    </a:prstGeom>
                  </pic:spPr>
                </pic:pic>
              </a:graphicData>
            </a:graphic>
          </wp:inline>
        </w:drawing>
      </w:r>
    </w:p>
    <w:p w14:paraId="4AE0F19C" w14:textId="6D535BD0" w:rsidR="00707D25" w:rsidRDefault="00707D25" w:rsidP="008F328F">
      <w:pPr>
        <w:pStyle w:val="BodyCopy"/>
      </w:pPr>
    </w:p>
    <w:p w14:paraId="53CD182C" w14:textId="5916804A" w:rsidR="00707D25" w:rsidRDefault="00707D25" w:rsidP="008F328F">
      <w:pPr>
        <w:pStyle w:val="BodyCopy"/>
      </w:pPr>
      <w:r>
        <w:t>5.</w:t>
      </w:r>
      <w:r>
        <w:tab/>
        <w:t xml:space="preserve">Modify file </w:t>
      </w:r>
      <w:r w:rsidR="00EC4A9C" w:rsidRPr="00EC4A9C">
        <w:rPr>
          <w:rStyle w:val="MyCodeChar"/>
        </w:rPr>
        <w:t>IMXWEB\</w:t>
      </w:r>
      <w:r w:rsidRPr="00707D25">
        <w:rPr>
          <w:rStyle w:val="MyCodeChar"/>
        </w:rPr>
        <w:t>tsconfig.json</w:t>
      </w:r>
      <w:r>
        <w:t>. Make entry for &lt;project-name&gt; look the same as for any other entries. Add line:</w:t>
      </w:r>
    </w:p>
    <w:p w14:paraId="1CDA2859" w14:textId="77777777" w:rsidR="00707D25" w:rsidRDefault="00707D25" w:rsidP="008F328F">
      <w:pPr>
        <w:pStyle w:val="BodyCopy"/>
      </w:pPr>
    </w:p>
    <w:p w14:paraId="7E252E9E" w14:textId="77777777" w:rsidR="00707D25" w:rsidRPr="00707D25" w:rsidRDefault="00707D25" w:rsidP="00A839D7">
      <w:pPr>
        <w:pStyle w:val="MyCode"/>
      </w:pPr>
      <w:r w:rsidRPr="00707D25">
        <w:t>"&lt;project-name&gt;/*": [</w:t>
      </w:r>
    </w:p>
    <w:p w14:paraId="737A4D0B" w14:textId="77777777" w:rsidR="00707D25" w:rsidRPr="00707D25" w:rsidRDefault="00707D25" w:rsidP="00A839D7">
      <w:pPr>
        <w:pStyle w:val="MyCode"/>
      </w:pPr>
      <w:r w:rsidRPr="00707D25">
        <w:t xml:space="preserve">        "dist/&lt;project-name&gt;/*"</w:t>
      </w:r>
    </w:p>
    <w:p w14:paraId="31F63034" w14:textId="35EAA3B2" w:rsidR="00707D25" w:rsidRPr="00707D25" w:rsidRDefault="00707D25" w:rsidP="00A839D7">
      <w:pPr>
        <w:pStyle w:val="MyCode"/>
      </w:pPr>
      <w:r w:rsidRPr="00707D25">
        <w:lastRenderedPageBreak/>
        <w:t xml:space="preserve">      ],</w:t>
      </w:r>
    </w:p>
    <w:p w14:paraId="4BAE5216" w14:textId="799004CF" w:rsidR="0089305C" w:rsidRDefault="0089305C" w:rsidP="008F328F">
      <w:pPr>
        <w:pStyle w:val="BodyCopy"/>
      </w:pPr>
    </w:p>
    <w:p w14:paraId="25156BD7" w14:textId="08881B61" w:rsidR="0089305C" w:rsidRDefault="0089305C" w:rsidP="008F328F">
      <w:pPr>
        <w:pStyle w:val="BodyCopy"/>
      </w:pPr>
      <w:r>
        <w:tab/>
      </w:r>
      <w:r w:rsidR="00707D25">
        <w:rPr>
          <w:noProof/>
        </w:rPr>
        <w:drawing>
          <wp:inline distT="0" distB="0" distL="0" distR="0" wp14:anchorId="7DC8611B" wp14:editId="656255F2">
            <wp:extent cx="2596662" cy="61742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03444" cy="619042"/>
                    </a:xfrm>
                    <a:prstGeom prst="rect">
                      <a:avLst/>
                    </a:prstGeom>
                  </pic:spPr>
                </pic:pic>
              </a:graphicData>
            </a:graphic>
          </wp:inline>
        </w:drawing>
      </w:r>
    </w:p>
    <w:p w14:paraId="688F1261" w14:textId="53C111A4" w:rsidR="00707D25" w:rsidRDefault="00707D25" w:rsidP="008F328F">
      <w:pPr>
        <w:pStyle w:val="BodyCopy"/>
      </w:pPr>
    </w:p>
    <w:p w14:paraId="066012C1" w14:textId="77777777" w:rsidR="00110DF8" w:rsidRDefault="00707D25" w:rsidP="008F328F">
      <w:pPr>
        <w:pStyle w:val="BodyCopy"/>
      </w:pPr>
      <w:r>
        <w:t>6.</w:t>
      </w:r>
      <w:r>
        <w:tab/>
      </w:r>
      <w:r w:rsidRPr="00707D25">
        <w:t xml:space="preserve">Change file name </w:t>
      </w:r>
      <w:r w:rsidRPr="00707D25">
        <w:rPr>
          <w:rStyle w:val="MyCodeChar"/>
          <w:rFonts w:asciiTheme="minorHAnsi" w:hAnsiTheme="minorHAnsi" w:cstheme="minorHAnsi"/>
        </w:rPr>
        <w:t>&lt;project-name&gt;/src/</w:t>
      </w:r>
      <w:r w:rsidRPr="00110DF8">
        <w:rPr>
          <w:rStyle w:val="MyCodeChar"/>
          <w:rFonts w:asciiTheme="minorHAnsi" w:hAnsiTheme="minorHAnsi" w:cstheme="minorHAnsi"/>
          <w:highlight w:val="yellow"/>
        </w:rPr>
        <w:t>public-api.ts</w:t>
      </w:r>
      <w:r w:rsidRPr="00707D25">
        <w:t xml:space="preserve"> to </w:t>
      </w:r>
      <w:r w:rsidRPr="00707D25">
        <w:rPr>
          <w:rStyle w:val="MyCodeChar"/>
          <w:rFonts w:asciiTheme="minorHAnsi" w:hAnsiTheme="minorHAnsi" w:cstheme="minorHAnsi"/>
        </w:rPr>
        <w:t>&lt;project-name&gt;/src/</w:t>
      </w:r>
      <w:r w:rsidRPr="00110DF8">
        <w:rPr>
          <w:rStyle w:val="MyCodeChar"/>
          <w:rFonts w:asciiTheme="minorHAnsi" w:hAnsiTheme="minorHAnsi" w:cstheme="minorHAnsi"/>
          <w:highlight w:val="yellow"/>
        </w:rPr>
        <w:t>public_api.ts</w:t>
      </w:r>
      <w:r w:rsidRPr="00707D25">
        <w:t xml:space="preserve"> </w:t>
      </w:r>
    </w:p>
    <w:p w14:paraId="0385F82E" w14:textId="77777777" w:rsidR="00110DF8" w:rsidRDefault="00110DF8" w:rsidP="008F328F">
      <w:pPr>
        <w:pStyle w:val="BodyCopy"/>
      </w:pPr>
    </w:p>
    <w:p w14:paraId="5E56B491" w14:textId="164A0E99" w:rsidR="00110DF8" w:rsidRDefault="00110DF8" w:rsidP="008F328F">
      <w:pPr>
        <w:pStyle w:val="BodyCopy"/>
        <w:rPr>
          <w:rStyle w:val="MyCodeChar"/>
        </w:rPr>
      </w:pPr>
      <w:r>
        <w:t>7.</w:t>
      </w:r>
      <w:r>
        <w:tab/>
      </w:r>
      <w:r w:rsidRPr="00110DF8">
        <w:rPr>
          <w:rStyle w:val="MyCodeChar"/>
        </w:rPr>
        <w:t>ng-package.json</w:t>
      </w:r>
      <w:r w:rsidRPr="00BA7764">
        <w:t xml:space="preserve"> – replace </w:t>
      </w:r>
      <w:r w:rsidRPr="00110DF8">
        <w:rPr>
          <w:rStyle w:val="MyCodeChar"/>
        </w:rPr>
        <w:t>"entryFile": "src/</w:t>
      </w:r>
      <w:r w:rsidRPr="00110DF8">
        <w:rPr>
          <w:rStyle w:val="MyCodeChar"/>
          <w:highlight w:val="yellow"/>
        </w:rPr>
        <w:t>public-api.ts</w:t>
      </w:r>
      <w:r w:rsidRPr="00110DF8">
        <w:rPr>
          <w:rStyle w:val="MyCodeChar"/>
        </w:rPr>
        <w:t>"</w:t>
      </w:r>
      <w:r w:rsidRPr="00BA7764">
        <w:t xml:space="preserve"> with </w:t>
      </w:r>
      <w:r w:rsidRPr="00110DF8">
        <w:rPr>
          <w:rStyle w:val="MyCodeChar"/>
        </w:rPr>
        <w:t>"entryFile": "src/</w:t>
      </w:r>
      <w:r w:rsidRPr="00110DF8">
        <w:rPr>
          <w:rStyle w:val="MyCodeChar"/>
          <w:highlight w:val="yellow"/>
        </w:rPr>
        <w:t>public_api.ts</w:t>
      </w:r>
    </w:p>
    <w:p w14:paraId="321EBF27" w14:textId="6097FE27" w:rsidR="00110DF8" w:rsidRDefault="00110DF8" w:rsidP="008F328F">
      <w:pPr>
        <w:pStyle w:val="BodyCopy"/>
        <w:rPr>
          <w:rStyle w:val="MyCodeChar"/>
        </w:rPr>
      </w:pPr>
    </w:p>
    <w:p w14:paraId="3762B8BE" w14:textId="77777777" w:rsidR="00110DF8" w:rsidRDefault="00110DF8" w:rsidP="006200D8">
      <w:pPr>
        <w:spacing w:after="160" w:line="259" w:lineRule="auto"/>
        <w:ind w:left="720"/>
        <w:rPr>
          <w:rStyle w:val="MyCodeChar"/>
        </w:rPr>
      </w:pPr>
      <w:r>
        <w:t>8.</w:t>
      </w:r>
      <w:r>
        <w:tab/>
      </w:r>
      <w:r w:rsidRPr="00110DF8">
        <w:t xml:space="preserve">Copy file </w:t>
      </w:r>
      <w:r w:rsidRPr="00110DF8">
        <w:rPr>
          <w:rStyle w:val="MyCodeChar"/>
        </w:rPr>
        <w:t>“tslint.json”</w:t>
      </w:r>
      <w:r w:rsidRPr="00110DF8">
        <w:t xml:space="preserve"> from </w:t>
      </w:r>
      <w:r w:rsidRPr="00110DF8">
        <w:rPr>
          <w:rStyle w:val="MyCodeChar"/>
        </w:rPr>
        <w:t>rms/rmb</w:t>
      </w:r>
    </w:p>
    <w:p w14:paraId="44E9D123" w14:textId="6E8DA49E" w:rsidR="00110DF8" w:rsidRDefault="00110DF8" w:rsidP="006200D8">
      <w:pPr>
        <w:spacing w:after="160" w:line="259" w:lineRule="auto"/>
        <w:ind w:left="720"/>
      </w:pPr>
      <w:r>
        <w:t>9.</w:t>
      </w:r>
      <w:r>
        <w:tab/>
      </w:r>
      <w:r w:rsidRPr="00BA7764">
        <w:t xml:space="preserve">Create file </w:t>
      </w:r>
      <w:r w:rsidRPr="00110DF8">
        <w:rPr>
          <w:rStyle w:val="MyCodeChar"/>
        </w:rPr>
        <w:t>“imx-plugin-config.json”</w:t>
      </w:r>
      <w:r w:rsidRPr="00BA7764">
        <w:t xml:space="preserve"> – Copy from </w:t>
      </w:r>
      <w:r w:rsidRPr="00110DF8">
        <w:rPr>
          <w:rStyle w:val="MyCodeChar"/>
        </w:rPr>
        <w:t>“rps”</w:t>
      </w:r>
      <w:r w:rsidRPr="00BA7764">
        <w:t xml:space="preserve"> and change.</w:t>
      </w:r>
    </w:p>
    <w:p w14:paraId="4AF121D5" w14:textId="17A605B8" w:rsidR="00110DF8" w:rsidRDefault="00110DF8" w:rsidP="006200D8">
      <w:pPr>
        <w:spacing w:after="160" w:line="259" w:lineRule="auto"/>
        <w:ind w:left="720"/>
      </w:pPr>
      <w:r>
        <w:tab/>
      </w:r>
      <w:r>
        <w:rPr>
          <w:noProof/>
        </w:rPr>
        <w:drawing>
          <wp:inline distT="0" distB="0" distL="0" distR="0" wp14:anchorId="084F0919" wp14:editId="1A30E411">
            <wp:extent cx="2350064" cy="1154723"/>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63455" cy="1161303"/>
                    </a:xfrm>
                    <a:prstGeom prst="rect">
                      <a:avLst/>
                    </a:prstGeom>
                  </pic:spPr>
                </pic:pic>
              </a:graphicData>
            </a:graphic>
          </wp:inline>
        </w:drawing>
      </w:r>
    </w:p>
    <w:p w14:paraId="3D8AFBC6" w14:textId="5D1BBB21" w:rsidR="00110DF8" w:rsidRPr="00BA7764" w:rsidRDefault="00110DF8" w:rsidP="006200D8">
      <w:pPr>
        <w:pStyle w:val="ListParagraph"/>
        <w:ind w:left="1440"/>
        <w:rPr>
          <w:rFonts w:ascii="Verdana" w:hAnsi="Verdana"/>
          <w:sz w:val="20"/>
          <w:szCs w:val="20"/>
        </w:rPr>
      </w:pPr>
      <w:r w:rsidRPr="00BA7764">
        <w:rPr>
          <w:rFonts w:ascii="Verdana" w:hAnsi="Verdana"/>
          <w:sz w:val="20"/>
          <w:szCs w:val="20"/>
        </w:rPr>
        <w:t xml:space="preserve">Get “Name” from file </w:t>
      </w:r>
      <w:r w:rsidRPr="00B746EB">
        <w:rPr>
          <w:rStyle w:val="MyCodeChar"/>
          <w:sz w:val="20"/>
          <w:szCs w:val="20"/>
        </w:rPr>
        <w:t>&lt;project-name&gt;/src/lib/&lt;project-name&gt;.module.ts ,</w:t>
      </w:r>
    </w:p>
    <w:p w14:paraId="17E9BE83" w14:textId="4BFE9401" w:rsidR="00110DF8" w:rsidRDefault="00110DF8" w:rsidP="006200D8">
      <w:pPr>
        <w:pStyle w:val="ListParagraph"/>
        <w:ind w:left="1440"/>
        <w:rPr>
          <w:rStyle w:val="MyCodeChar"/>
        </w:rPr>
      </w:pPr>
      <w:r w:rsidRPr="00BA7764">
        <w:rPr>
          <w:rFonts w:ascii="Verdana" w:hAnsi="Verdana"/>
          <w:sz w:val="20"/>
          <w:szCs w:val="20"/>
        </w:rPr>
        <w:t xml:space="preserve">From the line </w:t>
      </w:r>
      <w:r w:rsidRPr="00B746EB">
        <w:rPr>
          <w:rStyle w:val="MyCodeChar"/>
          <w:sz w:val="20"/>
          <w:szCs w:val="20"/>
        </w:rPr>
        <w:t xml:space="preserve">“export class </w:t>
      </w:r>
      <w:r w:rsidRPr="00B746EB">
        <w:rPr>
          <w:rStyle w:val="MyCodeChar"/>
          <w:sz w:val="20"/>
          <w:szCs w:val="20"/>
          <w:highlight w:val="yellow"/>
        </w:rPr>
        <w:t>SamplePluginModule</w:t>
      </w:r>
      <w:r w:rsidRPr="00B746EB">
        <w:rPr>
          <w:rStyle w:val="MyCodeChar"/>
          <w:sz w:val="20"/>
          <w:szCs w:val="20"/>
        </w:rPr>
        <w:t>”</w:t>
      </w:r>
    </w:p>
    <w:p w14:paraId="0080D511" w14:textId="697A9376" w:rsidR="00110DF8" w:rsidRDefault="00110DF8" w:rsidP="006200D8">
      <w:pPr>
        <w:pStyle w:val="ListParagraph"/>
        <w:ind w:left="1440"/>
        <w:rPr>
          <w:rStyle w:val="MyCodeChar"/>
        </w:rPr>
      </w:pPr>
    </w:p>
    <w:p w14:paraId="2C6DFEF5" w14:textId="34BB4289" w:rsidR="00110DF8" w:rsidRDefault="00110DF8" w:rsidP="006200D8">
      <w:pPr>
        <w:pStyle w:val="ListParagraph"/>
        <w:rPr>
          <w:rFonts w:ascii="Verdana" w:hAnsi="Verdana"/>
          <w:sz w:val="20"/>
          <w:szCs w:val="20"/>
        </w:rPr>
      </w:pPr>
      <w:r>
        <w:rPr>
          <w:rFonts w:ascii="Verdana" w:hAnsi="Verdana"/>
          <w:sz w:val="20"/>
          <w:szCs w:val="20"/>
        </w:rPr>
        <w:t>10.</w:t>
      </w:r>
      <w:r>
        <w:rPr>
          <w:rFonts w:ascii="Verdana" w:hAnsi="Verdana"/>
          <w:sz w:val="20"/>
          <w:szCs w:val="20"/>
        </w:rPr>
        <w:tab/>
      </w:r>
      <w:r w:rsidRPr="00BA7764">
        <w:rPr>
          <w:rFonts w:ascii="Verdana" w:hAnsi="Verdana"/>
          <w:sz w:val="20"/>
          <w:szCs w:val="20"/>
        </w:rPr>
        <w:t>Create folder</w:t>
      </w:r>
      <w:r>
        <w:rPr>
          <w:rFonts w:ascii="Verdana" w:hAnsi="Verdana"/>
          <w:sz w:val="20"/>
          <w:szCs w:val="20"/>
        </w:rPr>
        <w:t>:</w:t>
      </w:r>
    </w:p>
    <w:p w14:paraId="1E780F1B" w14:textId="12E52F7C" w:rsidR="00110DF8" w:rsidRPr="00B746EB" w:rsidRDefault="00110DF8" w:rsidP="006200D8">
      <w:pPr>
        <w:pStyle w:val="ListParagraph"/>
        <w:rPr>
          <w:rStyle w:val="MyCodeChar"/>
          <w:sz w:val="20"/>
          <w:szCs w:val="20"/>
        </w:rPr>
      </w:pPr>
      <w:r>
        <w:rPr>
          <w:rFonts w:ascii="Verdana" w:hAnsi="Verdana"/>
          <w:sz w:val="20"/>
          <w:szCs w:val="20"/>
        </w:rPr>
        <w:tab/>
      </w:r>
      <w:r w:rsidRPr="00B746EB">
        <w:rPr>
          <w:rStyle w:val="MyCodeChar"/>
          <w:sz w:val="20"/>
          <w:szCs w:val="20"/>
        </w:rPr>
        <w:t>"C:\Program Files\One Identity\One Identity Manager\imxweb\Html_&lt;project-name&gt;"</w:t>
      </w:r>
    </w:p>
    <w:p w14:paraId="7D5B6EA0" w14:textId="5BB6D0E4" w:rsidR="00F164BE" w:rsidRDefault="00A61E30" w:rsidP="00A61E30">
      <w:pPr>
        <w:pStyle w:val="ListParagraph"/>
        <w:numPr>
          <w:ilvl w:val="0"/>
          <w:numId w:val="20"/>
        </w:numPr>
        <w:rPr>
          <w:rFonts w:ascii="Verdana" w:hAnsi="Verdana"/>
          <w:sz w:val="20"/>
          <w:szCs w:val="20"/>
        </w:rPr>
      </w:pPr>
      <w:r>
        <w:rPr>
          <w:rFonts w:ascii="Verdana" w:hAnsi="Verdana"/>
          <w:sz w:val="20"/>
          <w:szCs w:val="20"/>
        </w:rPr>
        <w:t xml:space="preserve">     </w:t>
      </w:r>
      <w:r w:rsidR="00F164BE" w:rsidRPr="00BA7764">
        <w:rPr>
          <w:rFonts w:ascii="Verdana" w:hAnsi="Verdana"/>
          <w:sz w:val="20"/>
          <w:szCs w:val="20"/>
        </w:rPr>
        <w:t xml:space="preserve">Copy file </w:t>
      </w:r>
      <w:r w:rsidR="00F164BE" w:rsidRPr="00B746EB">
        <w:rPr>
          <w:rStyle w:val="MyCodeChar"/>
          <w:sz w:val="20"/>
          <w:szCs w:val="20"/>
        </w:rPr>
        <w:t>“imx-plugin-config.json”</w:t>
      </w:r>
      <w:r w:rsidR="00F164BE" w:rsidRPr="00BA7764">
        <w:rPr>
          <w:rFonts w:ascii="Verdana" w:hAnsi="Verdana"/>
          <w:sz w:val="20"/>
          <w:szCs w:val="20"/>
        </w:rPr>
        <w:t xml:space="preserve"> to folder </w:t>
      </w:r>
      <w:r w:rsidR="00F164BE" w:rsidRPr="00B746EB">
        <w:rPr>
          <w:rStyle w:val="MyCodeChar"/>
          <w:sz w:val="20"/>
          <w:szCs w:val="20"/>
        </w:rPr>
        <w:t>“Html_&lt;project-name&gt;”</w:t>
      </w:r>
      <w:r w:rsidR="00F164BE" w:rsidRPr="00F164BE">
        <w:rPr>
          <w:rFonts w:ascii="Verdana" w:hAnsi="Verdana"/>
          <w:sz w:val="20"/>
          <w:szCs w:val="20"/>
        </w:rPr>
        <w:t xml:space="preserve"> </w:t>
      </w:r>
      <w:r w:rsidR="00F164BE">
        <w:rPr>
          <w:rFonts w:ascii="Verdana" w:hAnsi="Verdana"/>
          <w:sz w:val="20"/>
          <w:szCs w:val="20"/>
        </w:rPr>
        <w:t>from 10.</w:t>
      </w:r>
    </w:p>
    <w:p w14:paraId="0C7E62AE" w14:textId="198B5F6E" w:rsidR="00A61E30" w:rsidRDefault="00A61E30" w:rsidP="00A61E30">
      <w:pPr>
        <w:pStyle w:val="ListParagraph"/>
        <w:ind w:left="1440"/>
        <w:rPr>
          <w:rFonts w:ascii="Verdana" w:hAnsi="Verdana"/>
          <w:sz w:val="20"/>
          <w:szCs w:val="20"/>
        </w:rPr>
      </w:pPr>
      <w:r>
        <w:rPr>
          <w:rFonts w:ascii="Verdana" w:hAnsi="Verdana"/>
          <w:sz w:val="20"/>
          <w:szCs w:val="20"/>
        </w:rPr>
        <w:t>This folder and file will help Angular to load this library dynamically unto the portal.</w:t>
      </w:r>
    </w:p>
    <w:p w14:paraId="49455674" w14:textId="04128287" w:rsidR="00CF7438" w:rsidRDefault="00CF7438" w:rsidP="006200D8">
      <w:pPr>
        <w:pStyle w:val="ListParagraph"/>
        <w:rPr>
          <w:rFonts w:ascii="Verdana" w:hAnsi="Verdana"/>
          <w:sz w:val="20"/>
          <w:szCs w:val="20"/>
        </w:rPr>
      </w:pPr>
    </w:p>
    <w:p w14:paraId="5526151C" w14:textId="2E567EE8" w:rsidR="00CF7438" w:rsidRDefault="00CF7438" w:rsidP="006200D8">
      <w:pPr>
        <w:pStyle w:val="ListParagraph"/>
        <w:rPr>
          <w:rFonts w:ascii="Verdana" w:hAnsi="Verdana"/>
          <w:sz w:val="20"/>
          <w:szCs w:val="20"/>
        </w:rPr>
      </w:pPr>
      <w:r>
        <w:rPr>
          <w:rFonts w:ascii="Verdana" w:hAnsi="Verdana"/>
          <w:sz w:val="20"/>
          <w:szCs w:val="20"/>
        </w:rPr>
        <w:t>12.</w:t>
      </w:r>
      <w:r>
        <w:rPr>
          <w:rFonts w:ascii="Verdana" w:hAnsi="Verdana"/>
          <w:sz w:val="20"/>
          <w:szCs w:val="20"/>
        </w:rPr>
        <w:tab/>
        <w:t xml:space="preserve">Check file </w:t>
      </w:r>
      <w:r w:rsidRPr="00CF7438">
        <w:rPr>
          <w:rStyle w:val="MyCodeChar"/>
        </w:rPr>
        <w:t>tsconfig.lib.prod.json</w:t>
      </w:r>
      <w:r>
        <w:rPr>
          <w:rStyle w:val="MyCodeChar"/>
        </w:rPr>
        <w:t xml:space="preserve"> </w:t>
      </w:r>
    </w:p>
    <w:p w14:paraId="474F5AFB" w14:textId="078DB630" w:rsidR="00CF7438" w:rsidRDefault="00CF7438" w:rsidP="006200D8">
      <w:pPr>
        <w:pStyle w:val="ListParagraph"/>
        <w:rPr>
          <w:rFonts w:ascii="Verdana" w:hAnsi="Verdana"/>
          <w:sz w:val="20"/>
          <w:szCs w:val="20"/>
        </w:rPr>
      </w:pPr>
      <w:r>
        <w:rPr>
          <w:rFonts w:ascii="Verdana" w:hAnsi="Verdana"/>
          <w:sz w:val="20"/>
          <w:szCs w:val="20"/>
        </w:rPr>
        <w:tab/>
      </w:r>
      <w:r w:rsidRPr="006200D8">
        <w:rPr>
          <w:rFonts w:ascii="Verdana" w:hAnsi="Verdana"/>
          <w:b/>
          <w:bCs/>
          <w:sz w:val="20"/>
          <w:szCs w:val="20"/>
        </w:rPr>
        <w:t>Remove line</w:t>
      </w:r>
      <w:r>
        <w:rPr>
          <w:rFonts w:ascii="Verdana" w:hAnsi="Verdana"/>
          <w:sz w:val="20"/>
          <w:szCs w:val="20"/>
        </w:rPr>
        <w:t xml:space="preserve"> </w:t>
      </w:r>
      <w:r w:rsidRPr="00CF7438">
        <w:rPr>
          <w:rStyle w:val="MyCodeChar"/>
        </w:rPr>
        <w:t>"compilationMode": "partial"</w:t>
      </w:r>
      <w:r w:rsidR="006200D8" w:rsidRPr="006200D8">
        <w:rPr>
          <w:rFonts w:ascii="Verdana" w:hAnsi="Verdana"/>
          <w:b/>
          <w:bCs/>
          <w:sz w:val="20"/>
          <w:szCs w:val="20"/>
        </w:rPr>
        <w:t xml:space="preserve"> </w:t>
      </w:r>
      <w:r w:rsidR="00B32501">
        <w:rPr>
          <w:rFonts w:ascii="Verdana" w:hAnsi="Verdana"/>
          <w:b/>
          <w:bCs/>
          <w:sz w:val="20"/>
          <w:szCs w:val="20"/>
        </w:rPr>
        <w:t xml:space="preserve">from </w:t>
      </w:r>
      <w:r w:rsidR="00B32501" w:rsidRPr="00B32501">
        <w:rPr>
          <w:rStyle w:val="MyCodeChar"/>
        </w:rPr>
        <w:t>angularCompilerOptions</w:t>
      </w:r>
      <w:r w:rsidR="00B32501">
        <w:rPr>
          <w:rFonts w:ascii="Verdana" w:hAnsi="Verdana"/>
          <w:b/>
          <w:bCs/>
          <w:sz w:val="20"/>
          <w:szCs w:val="20"/>
        </w:rPr>
        <w:t xml:space="preserve"> </w:t>
      </w:r>
      <w:r w:rsidR="006200D8">
        <w:rPr>
          <w:rFonts w:ascii="Verdana" w:hAnsi="Verdana"/>
          <w:b/>
          <w:bCs/>
          <w:sz w:val="20"/>
          <w:szCs w:val="20"/>
        </w:rPr>
        <w:t>!!!</w:t>
      </w:r>
    </w:p>
    <w:p w14:paraId="3F6A75E4" w14:textId="218FBDFC" w:rsidR="00CF7438" w:rsidRDefault="00CF7438" w:rsidP="006200D8">
      <w:pPr>
        <w:pStyle w:val="ListParagraph"/>
        <w:rPr>
          <w:rFonts w:ascii="Verdana" w:hAnsi="Verdana"/>
          <w:sz w:val="20"/>
          <w:szCs w:val="20"/>
        </w:rPr>
      </w:pPr>
      <w:r>
        <w:rPr>
          <w:rFonts w:ascii="Verdana" w:hAnsi="Verdana"/>
          <w:sz w:val="20"/>
          <w:szCs w:val="20"/>
        </w:rPr>
        <w:tab/>
        <w:t xml:space="preserve">Add line </w:t>
      </w:r>
      <w:r w:rsidRPr="00CF7438">
        <w:rPr>
          <w:rStyle w:val="MyCodeChar"/>
        </w:rPr>
        <w:t>"enableIvy": true</w:t>
      </w:r>
      <w:r>
        <w:t xml:space="preserve"> </w:t>
      </w:r>
    </w:p>
    <w:p w14:paraId="4A0CCB44" w14:textId="6A2D86F9" w:rsidR="00CF7438" w:rsidRPr="00CF7438" w:rsidRDefault="00CF7438" w:rsidP="00A839D7">
      <w:pPr>
        <w:pStyle w:val="MyCode"/>
      </w:pPr>
      <w:r w:rsidRPr="00CF7438">
        <w:t>{</w:t>
      </w:r>
    </w:p>
    <w:p w14:paraId="67DEC92A" w14:textId="77777777" w:rsidR="00CF7438" w:rsidRPr="00CF7438" w:rsidRDefault="00CF7438" w:rsidP="00A839D7">
      <w:pPr>
        <w:pStyle w:val="MyCode"/>
      </w:pPr>
      <w:r w:rsidRPr="00CF7438">
        <w:t xml:space="preserve">  "extends": "./tsconfig.lib.json",</w:t>
      </w:r>
    </w:p>
    <w:p w14:paraId="68D84BD0" w14:textId="77777777" w:rsidR="00CF7438" w:rsidRPr="00CF7438" w:rsidRDefault="00CF7438" w:rsidP="00A839D7">
      <w:pPr>
        <w:pStyle w:val="MyCode"/>
      </w:pPr>
      <w:r w:rsidRPr="00CF7438">
        <w:t xml:space="preserve">  "compilerOptions": {</w:t>
      </w:r>
    </w:p>
    <w:p w14:paraId="4CE1588F" w14:textId="77777777" w:rsidR="00CF7438" w:rsidRPr="00CF7438" w:rsidRDefault="00CF7438" w:rsidP="00A839D7">
      <w:pPr>
        <w:pStyle w:val="MyCode"/>
      </w:pPr>
      <w:r w:rsidRPr="00CF7438">
        <w:t xml:space="preserve">    "declarationMap": false</w:t>
      </w:r>
    </w:p>
    <w:p w14:paraId="7C0F324C" w14:textId="77777777" w:rsidR="00CF7438" w:rsidRPr="00CF7438" w:rsidRDefault="00CF7438" w:rsidP="00A839D7">
      <w:pPr>
        <w:pStyle w:val="MyCode"/>
      </w:pPr>
      <w:r w:rsidRPr="00CF7438">
        <w:t xml:space="preserve">  },</w:t>
      </w:r>
    </w:p>
    <w:p w14:paraId="6E099155" w14:textId="77777777" w:rsidR="00CF7438" w:rsidRPr="00CF7438" w:rsidRDefault="00CF7438" w:rsidP="00A839D7">
      <w:pPr>
        <w:pStyle w:val="MyCode"/>
      </w:pPr>
      <w:r w:rsidRPr="00CF7438">
        <w:t xml:space="preserve">  "angularCompilerOptions": {</w:t>
      </w:r>
    </w:p>
    <w:p w14:paraId="0019504F" w14:textId="77777777" w:rsidR="00CF7438" w:rsidRPr="00B32501" w:rsidRDefault="00CF7438" w:rsidP="00A839D7">
      <w:pPr>
        <w:pStyle w:val="MyCode"/>
      </w:pPr>
      <w:r w:rsidRPr="00B32501">
        <w:t xml:space="preserve">    "compilationMode": "partial",</w:t>
      </w:r>
    </w:p>
    <w:p w14:paraId="662AA5DD" w14:textId="77777777" w:rsidR="00CF7438" w:rsidRPr="00CF7438" w:rsidRDefault="00CF7438" w:rsidP="00A839D7">
      <w:pPr>
        <w:pStyle w:val="MyCode"/>
      </w:pPr>
      <w:r w:rsidRPr="00CF7438">
        <w:lastRenderedPageBreak/>
        <w:t xml:space="preserve">    "enableIvy": true</w:t>
      </w:r>
    </w:p>
    <w:p w14:paraId="0D29EDD9" w14:textId="77777777" w:rsidR="00CF7438" w:rsidRPr="00CF7438" w:rsidRDefault="00CF7438" w:rsidP="00A839D7">
      <w:pPr>
        <w:pStyle w:val="MyCode"/>
      </w:pPr>
      <w:r w:rsidRPr="00CF7438">
        <w:t xml:space="preserve">  }</w:t>
      </w:r>
    </w:p>
    <w:p w14:paraId="7D50262F" w14:textId="1C9667CA" w:rsidR="00CF7438" w:rsidRDefault="00CF7438" w:rsidP="00A839D7">
      <w:pPr>
        <w:pStyle w:val="MyCode"/>
      </w:pPr>
      <w:r w:rsidRPr="00CF7438">
        <w:t>}</w:t>
      </w:r>
    </w:p>
    <w:p w14:paraId="5514E286" w14:textId="1D42FF88" w:rsidR="00CF7438" w:rsidRDefault="00CF7438" w:rsidP="00110DF8">
      <w:pPr>
        <w:pStyle w:val="ListParagraph"/>
        <w:ind w:left="0"/>
        <w:rPr>
          <w:rFonts w:ascii="Verdana" w:hAnsi="Verdana"/>
          <w:sz w:val="20"/>
          <w:szCs w:val="20"/>
        </w:rPr>
      </w:pPr>
      <w:r>
        <w:rPr>
          <w:rFonts w:ascii="Verdana" w:hAnsi="Verdana"/>
          <w:sz w:val="20"/>
          <w:szCs w:val="20"/>
        </w:rPr>
        <w:tab/>
      </w:r>
    </w:p>
    <w:p w14:paraId="160F7331" w14:textId="69C2C95C" w:rsidR="00F164BE" w:rsidRDefault="00F164BE" w:rsidP="00110DF8">
      <w:pPr>
        <w:pStyle w:val="ListParagraph"/>
        <w:ind w:left="0"/>
        <w:rPr>
          <w:rFonts w:ascii="Verdana" w:hAnsi="Verdana"/>
          <w:sz w:val="20"/>
          <w:szCs w:val="20"/>
        </w:rPr>
      </w:pPr>
    </w:p>
    <w:p w14:paraId="70B3AEDA" w14:textId="450031C6" w:rsidR="00F164BE" w:rsidRDefault="00F164BE" w:rsidP="00F164BE">
      <w:pPr>
        <w:pStyle w:val="Heading4noindent"/>
      </w:pPr>
      <w:bookmarkStart w:id="103" w:name="_Toc128725237"/>
      <w:r>
        <w:t>Modify Code</w:t>
      </w:r>
      <w:bookmarkEnd w:id="103"/>
    </w:p>
    <w:p w14:paraId="33824A3A" w14:textId="1CA2878D" w:rsidR="00F24F09" w:rsidRDefault="00F24F09" w:rsidP="008F328F">
      <w:pPr>
        <w:pStyle w:val="BodyCopy"/>
      </w:pPr>
      <w:r>
        <w:t>Steps to register new component as a Tile and run some code on tile click:</w:t>
      </w:r>
    </w:p>
    <w:p w14:paraId="2236F49B" w14:textId="333AB2AA" w:rsidR="00F24F09" w:rsidRDefault="00714A72" w:rsidP="00A839D7">
      <w:pPr>
        <w:pStyle w:val="Style1"/>
      </w:pPr>
      <w:r>
        <w:t xml:space="preserve">All final source code is in the </w:t>
      </w:r>
      <w:r w:rsidR="00FF1D2B" w:rsidRPr="00FF1D2B">
        <w:t>\UNITE\Chapter Files\5. Add base plugin component</w:t>
      </w:r>
      <w:r>
        <w:rPr>
          <w:sz w:val="16"/>
          <w:szCs w:val="16"/>
        </w:rPr>
        <w:t xml:space="preserve"> </w:t>
      </w:r>
      <w:r>
        <w:t>folder.</w:t>
      </w:r>
    </w:p>
    <w:p w14:paraId="7289ABEE" w14:textId="381A324A" w:rsidR="008F198C" w:rsidRPr="00F24F09" w:rsidRDefault="008F198C" w:rsidP="00BE6641">
      <w:pPr>
        <w:pStyle w:val="TOC1"/>
      </w:pPr>
      <w:r>
        <w:t>Sample-plugin.module.ts</w:t>
      </w:r>
    </w:p>
    <w:p w14:paraId="5D5D6B2D" w14:textId="37F9AFBC" w:rsidR="00F164BE" w:rsidRDefault="00F164BE" w:rsidP="008F328F">
      <w:pPr>
        <w:pStyle w:val="BodyCopy"/>
      </w:pPr>
      <w:r>
        <w:t>1.</w:t>
      </w:r>
      <w:r>
        <w:tab/>
      </w:r>
      <w:r w:rsidR="00F24F09" w:rsidRPr="00F24F09">
        <w:t xml:space="preserve">Open file </w:t>
      </w:r>
      <w:r w:rsidR="00F24F09" w:rsidRPr="00F24F09">
        <w:rPr>
          <w:rStyle w:val="MyCodeChar"/>
        </w:rPr>
        <w:t>“</w:t>
      </w:r>
      <w:r w:rsidR="00F24F09">
        <w:rPr>
          <w:rStyle w:val="MyCodeChar"/>
        </w:rPr>
        <w:t>&lt;project name&gt;\src\lib\</w:t>
      </w:r>
      <w:r w:rsidR="00F24F09" w:rsidRPr="00F24F09">
        <w:rPr>
          <w:rStyle w:val="MyCodeChar"/>
        </w:rPr>
        <w:t>&lt;project name&gt;.module.ts”</w:t>
      </w:r>
      <w:r w:rsidR="00F24F09">
        <w:t xml:space="preserve"> </w:t>
      </w:r>
    </w:p>
    <w:p w14:paraId="1A57C1A9" w14:textId="33AD42D1" w:rsidR="00F24F09" w:rsidRDefault="00F24F09" w:rsidP="008F328F">
      <w:pPr>
        <w:pStyle w:val="BodyCopy"/>
      </w:pPr>
    </w:p>
    <w:p w14:paraId="0B072239" w14:textId="77777777" w:rsidR="009F3A5B" w:rsidRDefault="00F24F09" w:rsidP="008F328F">
      <w:pPr>
        <w:pStyle w:val="BodyCopy"/>
      </w:pPr>
      <w:r>
        <w:t>2.</w:t>
      </w:r>
      <w:r>
        <w:tab/>
      </w:r>
      <w:r w:rsidR="00B746EB">
        <w:t>Add constructor inside the class definition:</w:t>
      </w:r>
    </w:p>
    <w:p w14:paraId="629F2129" w14:textId="77777777" w:rsidR="009F3A5B" w:rsidRDefault="009F3A5B" w:rsidP="008F328F">
      <w:pPr>
        <w:pStyle w:val="BodyCopy"/>
      </w:pPr>
    </w:p>
    <w:p w14:paraId="2604FD2A" w14:textId="4F1F3E22" w:rsidR="009F3A5B" w:rsidRPr="009F3A5B" w:rsidRDefault="009F3A5B" w:rsidP="00A839D7">
      <w:pPr>
        <w:pStyle w:val="MyCode"/>
        <w:rPr>
          <w:rFonts w:ascii="Verdana" w:hAnsi="Verdana" w:cs="MuseoSansForDell-100"/>
        </w:rPr>
      </w:pPr>
      <w:r w:rsidRPr="009F3A5B">
        <w:rPr>
          <w:b/>
          <w:bCs/>
          <w:color w:val="0000FF"/>
        </w:rPr>
        <w:t>export</w:t>
      </w:r>
      <w:r w:rsidRPr="009F3A5B">
        <w:t xml:space="preserve"> </w:t>
      </w:r>
      <w:r w:rsidRPr="009F3A5B">
        <w:rPr>
          <w:b/>
          <w:bCs/>
          <w:color w:val="0000FF"/>
        </w:rPr>
        <w:t>class</w:t>
      </w:r>
      <w:r w:rsidRPr="009F3A5B">
        <w:t xml:space="preserve"> SamplePluginModule </w:t>
      </w:r>
      <w:r w:rsidRPr="009F3A5B">
        <w:rPr>
          <w:b/>
          <w:bCs/>
          <w:color w:val="000080"/>
        </w:rPr>
        <w:t>{</w:t>
      </w:r>
      <w:r w:rsidRPr="009F3A5B">
        <w:t xml:space="preserve"> </w:t>
      </w:r>
    </w:p>
    <w:p w14:paraId="2870F17A" w14:textId="77777777" w:rsidR="009F3A5B" w:rsidRPr="009F3A5B" w:rsidRDefault="009F3A5B" w:rsidP="00A839D7">
      <w:pPr>
        <w:pStyle w:val="MyCode"/>
      </w:pPr>
      <w:r w:rsidRPr="009F3A5B">
        <w:t xml:space="preserve">  </w:t>
      </w:r>
      <w:r w:rsidRPr="009F3A5B">
        <w:rPr>
          <w:b/>
          <w:bCs/>
          <w:color w:val="804000"/>
        </w:rPr>
        <w:t>constructor</w:t>
      </w:r>
      <w:r w:rsidRPr="009F3A5B">
        <w:rPr>
          <w:b/>
          <w:bCs/>
          <w:color w:val="000080"/>
        </w:rPr>
        <w:t>(</w:t>
      </w:r>
      <w:r w:rsidRPr="009F3A5B">
        <w:rPr>
          <w:b/>
          <w:bCs/>
          <w:color w:val="0000FF"/>
        </w:rPr>
        <w:t>private</w:t>
      </w:r>
      <w:r w:rsidRPr="009F3A5B">
        <w:t xml:space="preserve"> readonly initializer</w:t>
      </w:r>
      <w:r w:rsidRPr="009F3A5B">
        <w:rPr>
          <w:b/>
          <w:bCs/>
          <w:color w:val="000080"/>
        </w:rPr>
        <w:t>:</w:t>
      </w:r>
      <w:r w:rsidRPr="009F3A5B">
        <w:t xml:space="preserve"> SamplePluginService</w:t>
      </w:r>
      <w:r w:rsidRPr="009F3A5B">
        <w:rPr>
          <w:b/>
          <w:bCs/>
          <w:color w:val="000080"/>
        </w:rPr>
        <w:t>)</w:t>
      </w:r>
      <w:r w:rsidRPr="009F3A5B">
        <w:t xml:space="preserve"> </w:t>
      </w:r>
      <w:r w:rsidRPr="009F3A5B">
        <w:rPr>
          <w:b/>
          <w:bCs/>
          <w:color w:val="000080"/>
        </w:rPr>
        <w:t>{</w:t>
      </w:r>
    </w:p>
    <w:p w14:paraId="0FEC9829" w14:textId="5502BDAF" w:rsidR="009F3A5B" w:rsidRPr="009F3A5B" w:rsidRDefault="009F3A5B" w:rsidP="00A839D7">
      <w:pPr>
        <w:pStyle w:val="MyCode"/>
      </w:pPr>
      <w:r w:rsidRPr="009F3A5B">
        <w:t xml:space="preserve">    console</w:t>
      </w:r>
      <w:r w:rsidRPr="009F3A5B">
        <w:rPr>
          <w:b/>
          <w:bCs/>
          <w:color w:val="000080"/>
        </w:rPr>
        <w:t>.</w:t>
      </w:r>
      <w:r w:rsidRPr="009F3A5B">
        <w:t>log</w:t>
      </w:r>
      <w:r w:rsidRPr="009F3A5B">
        <w:rPr>
          <w:b/>
          <w:bCs/>
          <w:color w:val="000080"/>
        </w:rPr>
        <w:t>(</w:t>
      </w:r>
      <w:r w:rsidRPr="009F3A5B">
        <w:t xml:space="preserve">'In constructor of </w:t>
      </w:r>
      <w:r w:rsidR="005D0DBF">
        <w:t>Sample</w:t>
      </w:r>
      <w:r w:rsidRPr="009F3A5B">
        <w:t>PluginModule.'</w:t>
      </w:r>
      <w:r w:rsidRPr="009F3A5B">
        <w:rPr>
          <w:b/>
          <w:bCs/>
          <w:color w:val="000080"/>
        </w:rPr>
        <w:t>);</w:t>
      </w:r>
    </w:p>
    <w:p w14:paraId="02961146" w14:textId="0155CCF4" w:rsidR="009F3A5B" w:rsidRPr="009F3A5B" w:rsidRDefault="009F3A5B" w:rsidP="00A839D7">
      <w:pPr>
        <w:pStyle w:val="MyCode"/>
      </w:pPr>
      <w:r w:rsidRPr="009F3A5B">
        <w:t xml:space="preserve">    </w:t>
      </w:r>
      <w:r w:rsidRPr="009F3A5B">
        <w:rPr>
          <w:b/>
          <w:bCs/>
          <w:color w:val="0000FF"/>
        </w:rPr>
        <w:t>this</w:t>
      </w:r>
      <w:r w:rsidRPr="009F3A5B">
        <w:rPr>
          <w:b/>
          <w:bCs/>
          <w:color w:val="000080"/>
        </w:rPr>
        <w:t>.</w:t>
      </w:r>
      <w:r w:rsidRPr="009F3A5B">
        <w:t>initializer</w:t>
      </w:r>
      <w:r w:rsidRPr="009F3A5B">
        <w:rPr>
          <w:b/>
          <w:bCs/>
          <w:color w:val="000080"/>
        </w:rPr>
        <w:t>.</w:t>
      </w:r>
      <w:r w:rsidRPr="009F3A5B">
        <w:t>onInit</w:t>
      </w:r>
      <w:r w:rsidRPr="009F3A5B">
        <w:rPr>
          <w:b/>
          <w:bCs/>
          <w:color w:val="000080"/>
        </w:rPr>
        <w:t>();</w:t>
      </w:r>
    </w:p>
    <w:p w14:paraId="52215CA2" w14:textId="0B0EDDE4" w:rsidR="009F3A5B" w:rsidRPr="009F3A5B" w:rsidRDefault="009F3A5B" w:rsidP="00A839D7">
      <w:pPr>
        <w:pStyle w:val="MyCode"/>
      </w:pPr>
      <w:r w:rsidRPr="009F3A5B">
        <w:t xml:space="preserve">    console</w:t>
      </w:r>
      <w:r w:rsidRPr="009F3A5B">
        <w:rPr>
          <w:b/>
          <w:bCs/>
          <w:color w:val="000080"/>
        </w:rPr>
        <w:t>.</w:t>
      </w:r>
      <w:r w:rsidRPr="009F3A5B">
        <w:t>log</w:t>
      </w:r>
      <w:r w:rsidRPr="009F3A5B">
        <w:rPr>
          <w:b/>
          <w:bCs/>
          <w:color w:val="000080"/>
        </w:rPr>
        <w:t>(</w:t>
      </w:r>
      <w:r w:rsidRPr="009F3A5B">
        <w:t>'</w:t>
      </w:r>
      <w:r w:rsidR="005D0DBF">
        <w:t>Sample</w:t>
      </w:r>
      <w:r w:rsidRPr="009F3A5B">
        <w:t>PluginModule initialized'</w:t>
      </w:r>
      <w:r w:rsidRPr="009F3A5B">
        <w:rPr>
          <w:b/>
          <w:bCs/>
          <w:color w:val="000080"/>
        </w:rPr>
        <w:t>);</w:t>
      </w:r>
    </w:p>
    <w:p w14:paraId="64EB8127" w14:textId="77777777" w:rsidR="009F3A5B" w:rsidRPr="009F3A5B" w:rsidRDefault="009F3A5B" w:rsidP="00A839D7">
      <w:pPr>
        <w:pStyle w:val="MyCode"/>
      </w:pPr>
      <w:r w:rsidRPr="009F3A5B">
        <w:t xml:space="preserve">  </w:t>
      </w:r>
      <w:r w:rsidRPr="009F3A5B">
        <w:rPr>
          <w:b/>
          <w:bCs/>
          <w:color w:val="000080"/>
        </w:rPr>
        <w:t>}</w:t>
      </w:r>
    </w:p>
    <w:p w14:paraId="39C69EE4" w14:textId="77777777" w:rsidR="009F3A5B" w:rsidRPr="009F3A5B" w:rsidRDefault="009F3A5B" w:rsidP="00A839D7">
      <w:pPr>
        <w:pStyle w:val="MyCode"/>
        <w:rPr>
          <w:rFonts w:ascii="Times New Roman" w:hAnsi="Times New Roman" w:cs="Times New Roman"/>
          <w:sz w:val="24"/>
          <w:szCs w:val="24"/>
        </w:rPr>
      </w:pPr>
      <w:r w:rsidRPr="009F3A5B">
        <w:t>}</w:t>
      </w:r>
    </w:p>
    <w:p w14:paraId="28BC19FB" w14:textId="13CA75FC" w:rsidR="009F3A5B" w:rsidRDefault="009F3A5B" w:rsidP="008F328F">
      <w:pPr>
        <w:pStyle w:val="BodyCopy"/>
      </w:pPr>
    </w:p>
    <w:p w14:paraId="785A76CA" w14:textId="1342A61F" w:rsidR="009F3A5B" w:rsidRDefault="009F3A5B" w:rsidP="008F328F">
      <w:pPr>
        <w:pStyle w:val="BodyCopy"/>
      </w:pPr>
      <w:r>
        <w:t>3.</w:t>
      </w:r>
      <w:r>
        <w:tab/>
      </w:r>
      <w:r w:rsidR="00311AE3">
        <w:t>To resolve dependencies - h</w:t>
      </w:r>
      <w:r w:rsidR="00D76AE1">
        <w:t xml:space="preserve">over mouse pointer over </w:t>
      </w:r>
      <w:r w:rsidR="00D76AE1" w:rsidRPr="00D76AE1">
        <w:rPr>
          <w:rStyle w:val="MyCodeChar"/>
        </w:rPr>
        <w:t>“SamplePluginService”</w:t>
      </w:r>
      <w:r w:rsidR="00D76AE1">
        <w:rPr>
          <w:rStyle w:val="MyCodeChar"/>
        </w:rPr>
        <w:t xml:space="preserve"> </w:t>
      </w:r>
      <w:r w:rsidR="00D76AE1">
        <w:t>, click on</w:t>
      </w:r>
      <w:r w:rsidR="00311AE3">
        <w:t xml:space="preserve"> </w:t>
      </w:r>
      <w:r w:rsidR="00D76AE1">
        <w:t xml:space="preserve"> </w:t>
      </w:r>
      <w:r w:rsidR="00D76AE1" w:rsidRPr="00D76AE1">
        <w:rPr>
          <w:rStyle w:val="MyCodeChar"/>
        </w:rPr>
        <w:t>“Quick Fix…”</w:t>
      </w:r>
      <w:r w:rsidR="00D76AE1">
        <w:t xml:space="preserve"> in pop-up</w:t>
      </w:r>
    </w:p>
    <w:p w14:paraId="37273E19" w14:textId="600E3790" w:rsidR="009F3A5B" w:rsidRDefault="009F3A5B" w:rsidP="008F328F">
      <w:pPr>
        <w:pStyle w:val="BodyCopy"/>
      </w:pPr>
      <w:r>
        <w:tab/>
      </w:r>
      <w:r w:rsidR="005D0DBF">
        <w:rPr>
          <w:noProof/>
        </w:rPr>
        <w:drawing>
          <wp:inline distT="0" distB="0" distL="0" distR="0" wp14:anchorId="1C7673B8" wp14:editId="28CB814F">
            <wp:extent cx="4800600" cy="1574556"/>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808733" cy="1577224"/>
                    </a:xfrm>
                    <a:prstGeom prst="rect">
                      <a:avLst/>
                    </a:prstGeom>
                  </pic:spPr>
                </pic:pic>
              </a:graphicData>
            </a:graphic>
          </wp:inline>
        </w:drawing>
      </w:r>
    </w:p>
    <w:p w14:paraId="4B9FC2C3" w14:textId="4AFF9A17" w:rsidR="00D76AE1" w:rsidRDefault="00D76AE1" w:rsidP="008F328F">
      <w:pPr>
        <w:pStyle w:val="BodyCopy"/>
      </w:pPr>
    </w:p>
    <w:p w14:paraId="4AC749BC" w14:textId="0DBB9F96" w:rsidR="00D76AE1" w:rsidRDefault="00D76AE1" w:rsidP="008F328F">
      <w:pPr>
        <w:pStyle w:val="BodyCopy"/>
      </w:pPr>
      <w:r>
        <w:tab/>
        <w:t xml:space="preserve">Select </w:t>
      </w:r>
      <w:r w:rsidRPr="00D76AE1">
        <w:rPr>
          <w:rStyle w:val="MyCodeChar"/>
        </w:rPr>
        <w:t>“Add import from “./sample-plugin.service”</w:t>
      </w:r>
    </w:p>
    <w:p w14:paraId="7818261A" w14:textId="517A9AFF" w:rsidR="00B746EB" w:rsidRDefault="00B746EB" w:rsidP="008F328F">
      <w:pPr>
        <w:pStyle w:val="BodyCopy"/>
      </w:pPr>
    </w:p>
    <w:p w14:paraId="679903AC" w14:textId="4FAF90E1" w:rsidR="00B746EB" w:rsidRDefault="00B746EB" w:rsidP="008F328F">
      <w:pPr>
        <w:pStyle w:val="BodyCopy"/>
      </w:pPr>
      <w:r>
        <w:tab/>
      </w:r>
      <w:r w:rsidR="005D0DBF">
        <w:rPr>
          <w:noProof/>
        </w:rPr>
        <w:drawing>
          <wp:inline distT="0" distB="0" distL="0" distR="0" wp14:anchorId="1D55F596" wp14:editId="54874D8C">
            <wp:extent cx="4946650" cy="101364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60995" cy="1016580"/>
                    </a:xfrm>
                    <a:prstGeom prst="rect">
                      <a:avLst/>
                    </a:prstGeom>
                  </pic:spPr>
                </pic:pic>
              </a:graphicData>
            </a:graphic>
          </wp:inline>
        </w:drawing>
      </w:r>
    </w:p>
    <w:p w14:paraId="7F906ED1" w14:textId="62F836F8" w:rsidR="00D76AE1" w:rsidRDefault="00D76AE1" w:rsidP="008F328F">
      <w:pPr>
        <w:pStyle w:val="BodyCopy"/>
      </w:pPr>
    </w:p>
    <w:p w14:paraId="62894AD2" w14:textId="468D2927" w:rsidR="00365B1B" w:rsidRDefault="005D0DBF" w:rsidP="008F328F">
      <w:pPr>
        <w:pStyle w:val="BodyCopy"/>
      </w:pPr>
      <w:r>
        <w:t>4</w:t>
      </w:r>
      <w:r w:rsidR="00311AE3">
        <w:t>.</w:t>
      </w:r>
      <w:r w:rsidR="00311AE3">
        <w:tab/>
      </w:r>
      <w:r w:rsidR="00365B1B">
        <w:t>In the constructor there is a parameter:</w:t>
      </w:r>
    </w:p>
    <w:p w14:paraId="1B9521CD" w14:textId="4B40D01C" w:rsidR="00365B1B" w:rsidRDefault="00365B1B" w:rsidP="008F328F">
      <w:pPr>
        <w:pStyle w:val="BodyCopy"/>
      </w:pPr>
      <w:r>
        <w:lastRenderedPageBreak/>
        <w:tab/>
      </w:r>
      <w:r w:rsidRPr="00365B1B">
        <w:rPr>
          <w:rStyle w:val="MyCodeChar"/>
        </w:rPr>
        <w:t>constructor(private readonly initializer: SamplePluginService)</w:t>
      </w:r>
      <w:r w:rsidRPr="00365B1B">
        <w:t xml:space="preserve"> </w:t>
      </w:r>
    </w:p>
    <w:p w14:paraId="107CA9A7" w14:textId="1985193A" w:rsidR="00365B1B" w:rsidRDefault="00365B1B" w:rsidP="008F328F">
      <w:pPr>
        <w:pStyle w:val="BodyCopy"/>
      </w:pPr>
    </w:p>
    <w:p w14:paraId="22258A55" w14:textId="303D7FC8" w:rsidR="00365B1B" w:rsidRDefault="00365B1B" w:rsidP="008F328F">
      <w:pPr>
        <w:pStyle w:val="BodyCopy"/>
      </w:pPr>
      <w:r>
        <w:t xml:space="preserve">It is an instance of the </w:t>
      </w:r>
      <w:r w:rsidRPr="000A01A9">
        <w:rPr>
          <w:rStyle w:val="MyCodeChar"/>
        </w:rPr>
        <w:t>SamplePluginService</w:t>
      </w:r>
      <w:r>
        <w:t xml:space="preserve"> and it is being passed to the module by Angular framework.</w:t>
      </w:r>
    </w:p>
    <w:p w14:paraId="6610624E" w14:textId="3B269760" w:rsidR="00365B1B" w:rsidRDefault="00365B1B" w:rsidP="008F328F">
      <w:pPr>
        <w:pStyle w:val="BodyCopy"/>
      </w:pPr>
    </w:p>
    <w:p w14:paraId="528A00EF" w14:textId="585CEFBE" w:rsidR="003C1992" w:rsidRDefault="003C1992" w:rsidP="008F328F">
      <w:pPr>
        <w:pStyle w:val="BodyCopy"/>
      </w:pPr>
      <w:r>
        <w:t>5.</w:t>
      </w:r>
      <w:r>
        <w:tab/>
        <w:t xml:space="preserve">Under </w:t>
      </w:r>
      <w:r w:rsidRPr="003C1992">
        <w:rPr>
          <w:rStyle w:val="Style1Char"/>
        </w:rPr>
        <w:t>@NgModule -&gt; imports</w:t>
      </w:r>
      <w:r>
        <w:t xml:space="preserve"> add </w:t>
      </w:r>
      <w:r w:rsidRPr="003C1992">
        <w:rPr>
          <w:rStyle w:val="Style1Char"/>
        </w:rPr>
        <w:t>TileModule</w:t>
      </w:r>
    </w:p>
    <w:p w14:paraId="744E3A60" w14:textId="0694D265" w:rsidR="00365B1B" w:rsidRDefault="00365B1B" w:rsidP="008F328F">
      <w:pPr>
        <w:pStyle w:val="BodyCopy"/>
      </w:pPr>
      <w:r>
        <w:t>Constructor has a code, calling that service’s onInit() method</w:t>
      </w:r>
      <w:r w:rsidR="00BE6641">
        <w:t>, which will execute the initialization code in the Service</w:t>
      </w:r>
      <w:r>
        <w:t>:</w:t>
      </w:r>
    </w:p>
    <w:p w14:paraId="2E3F6311" w14:textId="3070A7CB" w:rsidR="00365B1B" w:rsidRPr="00365B1B" w:rsidRDefault="00365B1B" w:rsidP="00A839D7">
      <w:pPr>
        <w:pStyle w:val="MyCode"/>
      </w:pPr>
      <w:r w:rsidRPr="00365B1B">
        <w:t>this.initializer.onInit();</w:t>
      </w:r>
    </w:p>
    <w:p w14:paraId="6D527D06" w14:textId="212A452E" w:rsidR="00894AE0" w:rsidRDefault="00894AE0" w:rsidP="008F328F">
      <w:pPr>
        <w:pStyle w:val="BodyCopy"/>
      </w:pPr>
    </w:p>
    <w:p w14:paraId="6DACC2A9" w14:textId="474ABEF6" w:rsidR="00174A6B" w:rsidRDefault="00174A6B" w:rsidP="008F328F">
      <w:pPr>
        <w:pStyle w:val="BodyCopy"/>
      </w:pPr>
      <w:r>
        <w:tab/>
      </w:r>
      <w:r w:rsidR="00F153ED">
        <w:rPr>
          <w:noProof/>
        </w:rPr>
        <w:drawing>
          <wp:inline distT="0" distB="0" distL="0" distR="0" wp14:anchorId="198CB438" wp14:editId="12B188D0">
            <wp:extent cx="3486150" cy="30741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90436" cy="3077929"/>
                    </a:xfrm>
                    <a:prstGeom prst="rect">
                      <a:avLst/>
                    </a:prstGeom>
                  </pic:spPr>
                </pic:pic>
              </a:graphicData>
            </a:graphic>
          </wp:inline>
        </w:drawing>
      </w:r>
    </w:p>
    <w:p w14:paraId="1D0D2534" w14:textId="3F5438C2" w:rsidR="00365B1B" w:rsidRDefault="00894AE0" w:rsidP="00BE6641">
      <w:pPr>
        <w:pStyle w:val="TOC1"/>
      </w:pPr>
      <w:r w:rsidRPr="00894AE0">
        <w:t>sample-plugin.service.ts</w:t>
      </w:r>
      <w:r w:rsidR="00365B1B">
        <w:tab/>
      </w:r>
    </w:p>
    <w:p w14:paraId="781FE6F7" w14:textId="71E93B50" w:rsidR="000A01A9" w:rsidRDefault="00894AE0" w:rsidP="008F328F">
      <w:pPr>
        <w:pStyle w:val="BodyCopy"/>
      </w:pPr>
      <w:r>
        <w:t>1</w:t>
      </w:r>
      <w:r w:rsidR="00365B1B">
        <w:t>.</w:t>
      </w:r>
      <w:r w:rsidR="00365B1B">
        <w:tab/>
      </w:r>
      <w:r w:rsidR="000A01A9">
        <w:t xml:space="preserve">Add constructor to the </w:t>
      </w:r>
      <w:r w:rsidR="000A01A9" w:rsidRPr="00894AE0">
        <w:rPr>
          <w:rStyle w:val="MyCodeChar"/>
        </w:rPr>
        <w:t>SamplePluginService</w:t>
      </w:r>
      <w:r w:rsidR="000A01A9">
        <w:t>:</w:t>
      </w:r>
    </w:p>
    <w:p w14:paraId="1B955EEE" w14:textId="4C679578" w:rsidR="00894AE0" w:rsidRDefault="00894AE0" w:rsidP="008F328F">
      <w:pPr>
        <w:pStyle w:val="BodyCopy"/>
      </w:pPr>
    </w:p>
    <w:p w14:paraId="3CDE0199" w14:textId="2CFEFBF7" w:rsidR="00894AE0" w:rsidRDefault="00894AE0" w:rsidP="008F328F">
      <w:pPr>
        <w:pStyle w:val="BodyCopy"/>
      </w:pPr>
      <w:r>
        <w:tab/>
      </w:r>
      <w:r w:rsidRPr="00894AE0">
        <w:rPr>
          <w:rStyle w:val="MyCodeChar"/>
        </w:rPr>
        <w:t>ExtService</w:t>
      </w:r>
      <w:r>
        <w:t xml:space="preserve"> is used to register a component as a Tile on the dashboard</w:t>
      </w:r>
    </w:p>
    <w:p w14:paraId="1E6152ED" w14:textId="16B70360" w:rsidR="000A01A9" w:rsidRDefault="000A01A9" w:rsidP="008F328F">
      <w:pPr>
        <w:pStyle w:val="BodyCopy"/>
      </w:pPr>
    </w:p>
    <w:p w14:paraId="192311BA" w14:textId="24CC1F7F" w:rsidR="000A01A9" w:rsidRPr="000A01A9" w:rsidRDefault="000A01A9" w:rsidP="00A839D7">
      <w:pPr>
        <w:pStyle w:val="MyCode"/>
        <w:rPr>
          <w:color w:val="000000"/>
        </w:rPr>
      </w:pPr>
      <w:r w:rsidRPr="000A01A9">
        <w:t>constructor</w:t>
      </w:r>
      <w:r w:rsidRPr="000A01A9">
        <w:rPr>
          <w:color w:val="000080"/>
        </w:rPr>
        <w:t>(</w:t>
      </w:r>
    </w:p>
    <w:p w14:paraId="4FCA05FA" w14:textId="2FC5EC23" w:rsidR="000A01A9" w:rsidRPr="000A01A9" w:rsidRDefault="000A01A9" w:rsidP="00A839D7">
      <w:pPr>
        <w:pStyle w:val="MyCode"/>
      </w:pPr>
      <w:r w:rsidRPr="000A01A9">
        <w:t xml:space="preserve">    </w:t>
      </w:r>
      <w:r w:rsidRPr="000A01A9">
        <w:rPr>
          <w:color w:val="0000FF"/>
        </w:rPr>
        <w:t>private</w:t>
      </w:r>
      <w:r w:rsidRPr="000A01A9">
        <w:t xml:space="preserve"> readonly extService</w:t>
      </w:r>
      <w:r w:rsidRPr="000A01A9">
        <w:rPr>
          <w:color w:val="000080"/>
        </w:rPr>
        <w:t>:</w:t>
      </w:r>
      <w:r w:rsidRPr="000A01A9">
        <w:t xml:space="preserve"> ExtService</w:t>
      </w:r>
    </w:p>
    <w:p w14:paraId="145421F6" w14:textId="77777777" w:rsidR="000A01A9" w:rsidRPr="000A01A9" w:rsidRDefault="000A01A9" w:rsidP="00A839D7">
      <w:pPr>
        <w:pStyle w:val="MyCode"/>
        <w:rPr>
          <w:rFonts w:ascii="Times New Roman" w:hAnsi="Times New Roman" w:cs="Times New Roman"/>
          <w:sz w:val="24"/>
          <w:szCs w:val="24"/>
        </w:rPr>
      </w:pPr>
      <w:r w:rsidRPr="000A01A9">
        <w:t xml:space="preserve">  </w:t>
      </w:r>
      <w:r w:rsidRPr="000A01A9">
        <w:rPr>
          <w:color w:val="000080"/>
        </w:rPr>
        <w:t>)</w:t>
      </w:r>
      <w:r w:rsidRPr="000A01A9">
        <w:t xml:space="preserve"> </w:t>
      </w:r>
      <w:r w:rsidRPr="000A01A9">
        <w:rPr>
          <w:color w:val="000080"/>
        </w:rPr>
        <w:t>{</w:t>
      </w:r>
      <w:r w:rsidRPr="000A01A9">
        <w:t xml:space="preserve">  </w:t>
      </w:r>
      <w:r w:rsidRPr="000A01A9">
        <w:rPr>
          <w:color w:val="000080"/>
        </w:rPr>
        <w:t>}</w:t>
      </w:r>
    </w:p>
    <w:p w14:paraId="060932F9" w14:textId="7AA7A18C" w:rsidR="000A01A9" w:rsidRDefault="000A01A9" w:rsidP="008F328F">
      <w:pPr>
        <w:pStyle w:val="BodyCopy"/>
      </w:pPr>
    </w:p>
    <w:p w14:paraId="69F5365D" w14:textId="0745C056" w:rsidR="000A01A9" w:rsidRDefault="000A01A9" w:rsidP="008F328F">
      <w:pPr>
        <w:pStyle w:val="BodyCopy"/>
      </w:pPr>
      <w:r>
        <w:tab/>
      </w:r>
    </w:p>
    <w:p w14:paraId="04173800" w14:textId="2BC67C0B" w:rsidR="00311AE3" w:rsidRDefault="00894AE0" w:rsidP="008F328F">
      <w:pPr>
        <w:pStyle w:val="BodyCopy"/>
      </w:pPr>
      <w:r>
        <w:t>2</w:t>
      </w:r>
      <w:r w:rsidR="000A01A9">
        <w:t>.</w:t>
      </w:r>
      <w:r w:rsidR="000A01A9">
        <w:tab/>
      </w:r>
      <w:r w:rsidR="00311AE3">
        <w:t xml:space="preserve">Add </w:t>
      </w:r>
      <w:r w:rsidR="00311AE3" w:rsidRPr="00EA4A23">
        <w:rPr>
          <w:rStyle w:val="MyCodeChar"/>
        </w:rPr>
        <w:t>“onInit()”</w:t>
      </w:r>
      <w:r w:rsidR="00311AE3">
        <w:t xml:space="preserve"> function to the </w:t>
      </w:r>
      <w:r w:rsidR="00311AE3" w:rsidRPr="00311AE3">
        <w:rPr>
          <w:rStyle w:val="MyCodeChar"/>
        </w:rPr>
        <w:t>sample-plugin.service.ts</w:t>
      </w:r>
      <w:r w:rsidR="00311AE3">
        <w:t xml:space="preserve"> inside class </w:t>
      </w:r>
      <w:r w:rsidR="00311AE3" w:rsidRPr="00EA4A23">
        <w:rPr>
          <w:rStyle w:val="MyCodeChar"/>
        </w:rPr>
        <w:t>SamplePluginService</w:t>
      </w:r>
      <w:r w:rsidR="00311AE3">
        <w:t xml:space="preserve"> </w:t>
      </w:r>
      <w:r w:rsidR="00311AE3">
        <w:tab/>
        <w:t>declaration.</w:t>
      </w:r>
    </w:p>
    <w:p w14:paraId="37665764" w14:textId="6C337117" w:rsidR="00311AE3" w:rsidRDefault="00311AE3" w:rsidP="008F328F">
      <w:pPr>
        <w:pStyle w:val="BodyCopy"/>
      </w:pPr>
    </w:p>
    <w:p w14:paraId="3DF29F57" w14:textId="1F761DF1" w:rsidR="005D0DBF" w:rsidRPr="00311AE3" w:rsidRDefault="00311AE3" w:rsidP="00A839D7">
      <w:pPr>
        <w:pStyle w:val="MyCode"/>
        <w:rPr>
          <w:color w:val="0000FF"/>
        </w:rPr>
      </w:pPr>
      <w:r w:rsidRPr="00311AE3">
        <w:rPr>
          <w:color w:val="0000FF"/>
        </w:rPr>
        <w:t>public</w:t>
      </w:r>
      <w:r w:rsidRPr="00311AE3">
        <w:t xml:space="preserve"> onInit</w:t>
      </w:r>
      <w:r w:rsidRPr="00311AE3">
        <w:rPr>
          <w:color w:val="000080"/>
        </w:rPr>
        <w:t>():</w:t>
      </w:r>
      <w:r w:rsidRPr="00311AE3">
        <w:t xml:space="preserve"> </w:t>
      </w:r>
      <w:r w:rsidRPr="00311AE3">
        <w:rPr>
          <w:color w:val="0000FF"/>
        </w:rPr>
        <w:t>void</w:t>
      </w:r>
      <w:r w:rsidRPr="00311AE3">
        <w:rPr>
          <w:color w:val="000080"/>
        </w:rPr>
        <w:t>{</w:t>
      </w:r>
      <w:r w:rsidRPr="00311AE3">
        <w:t xml:space="preserve">    </w:t>
      </w:r>
    </w:p>
    <w:p w14:paraId="1FD7B223" w14:textId="7F578F84" w:rsidR="00311AE3" w:rsidRPr="00311AE3" w:rsidRDefault="005D0DBF" w:rsidP="00A839D7">
      <w:pPr>
        <w:pStyle w:val="MyCode"/>
      </w:pPr>
      <w:r>
        <w:rPr>
          <w:b/>
          <w:bCs/>
          <w:color w:val="0000FF"/>
        </w:rPr>
        <w:tab/>
      </w:r>
      <w:r w:rsidR="00311AE3" w:rsidRPr="00311AE3">
        <w:rPr>
          <w:b/>
          <w:bCs/>
          <w:color w:val="0000FF"/>
        </w:rPr>
        <w:t>this</w:t>
      </w:r>
      <w:r w:rsidR="00311AE3" w:rsidRPr="00311AE3">
        <w:rPr>
          <w:b/>
          <w:bCs/>
          <w:color w:val="000080"/>
        </w:rPr>
        <w:t>.</w:t>
      </w:r>
      <w:r w:rsidR="00311AE3" w:rsidRPr="00311AE3">
        <w:t>extService</w:t>
      </w:r>
      <w:r w:rsidR="00311AE3" w:rsidRPr="00311AE3">
        <w:rPr>
          <w:b/>
          <w:bCs/>
          <w:color w:val="000080"/>
        </w:rPr>
        <w:t>.</w:t>
      </w:r>
      <w:r w:rsidR="00311AE3" w:rsidRPr="00311AE3">
        <w:t>register</w:t>
      </w:r>
      <w:r w:rsidR="00311AE3" w:rsidRPr="00311AE3">
        <w:rPr>
          <w:b/>
          <w:bCs/>
          <w:color w:val="000080"/>
        </w:rPr>
        <w:t>(</w:t>
      </w:r>
      <w:r w:rsidR="00311AE3" w:rsidRPr="00311AE3">
        <w:rPr>
          <w:color w:val="808080"/>
        </w:rPr>
        <w:t>'Dashboard-SmallTiles'</w:t>
      </w:r>
      <w:r w:rsidR="00311AE3" w:rsidRPr="00311AE3">
        <w:rPr>
          <w:b/>
          <w:bCs/>
          <w:color w:val="000080"/>
        </w:rPr>
        <w:t>,</w:t>
      </w:r>
      <w:r w:rsidR="00311AE3" w:rsidRPr="00311AE3">
        <w:t xml:space="preserve"> </w:t>
      </w:r>
      <w:r w:rsidR="00311AE3" w:rsidRPr="00311AE3">
        <w:rPr>
          <w:b/>
          <w:bCs/>
          <w:color w:val="000080"/>
        </w:rPr>
        <w:t>{</w:t>
      </w:r>
      <w:r w:rsidR="00311AE3" w:rsidRPr="00311AE3">
        <w:t>instance</w:t>
      </w:r>
      <w:r w:rsidR="00311AE3" w:rsidRPr="00311AE3">
        <w:rPr>
          <w:b/>
          <w:bCs/>
          <w:color w:val="000080"/>
        </w:rPr>
        <w:t>:</w:t>
      </w:r>
      <w:r w:rsidR="00311AE3" w:rsidRPr="00311AE3">
        <w:t xml:space="preserve"> SamplePluginComponent</w:t>
      </w:r>
      <w:r w:rsidR="00311AE3" w:rsidRPr="00311AE3">
        <w:rPr>
          <w:b/>
          <w:bCs/>
          <w:color w:val="000080"/>
        </w:rPr>
        <w:t>})</w:t>
      </w:r>
    </w:p>
    <w:p w14:paraId="7E89831D" w14:textId="30EFFAFD" w:rsidR="000A01A9" w:rsidRDefault="00311AE3" w:rsidP="00A839D7">
      <w:pPr>
        <w:pStyle w:val="MyCode"/>
      </w:pPr>
      <w:r w:rsidRPr="00311AE3">
        <w:t xml:space="preserve"> }</w:t>
      </w:r>
    </w:p>
    <w:p w14:paraId="017C8AF7" w14:textId="21EBCB0C" w:rsidR="000A01A9" w:rsidRDefault="000A01A9" w:rsidP="000A01A9"/>
    <w:p w14:paraId="0C86706D" w14:textId="52BB5B09" w:rsidR="00311AE3" w:rsidRDefault="000A01A9" w:rsidP="008F328F">
      <w:pPr>
        <w:pStyle w:val="BodyCopy"/>
      </w:pPr>
      <w:r>
        <w:lastRenderedPageBreak/>
        <w:tab/>
        <w:t>Here we can see a line that registers this module as a Tile.</w:t>
      </w:r>
    </w:p>
    <w:p w14:paraId="78A04780" w14:textId="37E3F488" w:rsidR="00174A6B" w:rsidRDefault="00174A6B" w:rsidP="008F328F">
      <w:pPr>
        <w:pStyle w:val="BodyCopy"/>
      </w:pPr>
    </w:p>
    <w:p w14:paraId="3F28E923" w14:textId="6A733C39" w:rsidR="00174A6B" w:rsidRDefault="00174A6B" w:rsidP="008F328F">
      <w:pPr>
        <w:pStyle w:val="BodyCopy"/>
      </w:pPr>
      <w:r>
        <w:tab/>
      </w:r>
      <w:r>
        <w:rPr>
          <w:noProof/>
        </w:rPr>
        <w:drawing>
          <wp:inline distT="0" distB="0" distL="0" distR="0" wp14:anchorId="61DA4826" wp14:editId="24F68A74">
            <wp:extent cx="5243193" cy="25336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46792" cy="2535389"/>
                    </a:xfrm>
                    <a:prstGeom prst="rect">
                      <a:avLst/>
                    </a:prstGeom>
                  </pic:spPr>
                </pic:pic>
              </a:graphicData>
            </a:graphic>
          </wp:inline>
        </w:drawing>
      </w:r>
    </w:p>
    <w:p w14:paraId="6FF0BAC3" w14:textId="0139CDBE" w:rsidR="002D6D8B" w:rsidRDefault="002D6D8B" w:rsidP="008F328F">
      <w:pPr>
        <w:pStyle w:val="BodyCopy"/>
      </w:pPr>
    </w:p>
    <w:p w14:paraId="2196B217" w14:textId="5D6D39E3" w:rsidR="002D6D8B" w:rsidRDefault="002D6D8B" w:rsidP="00BE6641">
      <w:pPr>
        <w:pStyle w:val="TOC1"/>
      </w:pPr>
      <w:r>
        <w:t>Sample-plugin.component.html</w:t>
      </w:r>
    </w:p>
    <w:p w14:paraId="76F3F210" w14:textId="02710303" w:rsidR="008F198C" w:rsidRDefault="008F198C" w:rsidP="008F328F">
      <w:pPr>
        <w:pStyle w:val="BodyCopy"/>
      </w:pPr>
    </w:p>
    <w:p w14:paraId="7BA4BCA5" w14:textId="011F9190" w:rsidR="002D6D8B" w:rsidRDefault="002D6D8B" w:rsidP="008F328F">
      <w:pPr>
        <w:pStyle w:val="BodyCopy"/>
      </w:pPr>
      <w:r>
        <w:t>1.</w:t>
      </w:r>
      <w:r>
        <w:tab/>
        <w:t xml:space="preserve">In VS Code -&gt; Explorer right click on </w:t>
      </w:r>
      <w:r w:rsidRPr="005D0DBF">
        <w:rPr>
          <w:rStyle w:val="MyCodeChar"/>
        </w:rPr>
        <w:t>“lib”</w:t>
      </w:r>
      <w:r>
        <w:t xml:space="preserve"> folder in </w:t>
      </w:r>
      <w:r w:rsidRPr="005D0DBF">
        <w:rPr>
          <w:rStyle w:val="MyCodeChar"/>
        </w:rPr>
        <w:t>\projects\&lt;project name&gt;\src\</w:t>
      </w:r>
      <w:r w:rsidRPr="005D0DBF">
        <w:t xml:space="preserve"> </w:t>
      </w:r>
    </w:p>
    <w:p w14:paraId="79E608D7" w14:textId="332002F3" w:rsidR="002D6D8B" w:rsidRDefault="002D6D8B" w:rsidP="008F328F">
      <w:pPr>
        <w:pStyle w:val="BodyCopy"/>
      </w:pPr>
      <w:r>
        <w:tab/>
        <w:t xml:space="preserve">Select </w:t>
      </w:r>
      <w:r w:rsidRPr="00AF423C">
        <w:rPr>
          <w:rStyle w:val="MyCodeChar"/>
        </w:rPr>
        <w:t>“New File”</w:t>
      </w:r>
      <w:r>
        <w:t xml:space="preserve">, enter name: </w:t>
      </w:r>
      <w:r w:rsidRPr="00AF423C">
        <w:rPr>
          <w:rStyle w:val="MyCodeChar"/>
        </w:rPr>
        <w:t>sample-plugin.component.html</w:t>
      </w:r>
      <w:r w:rsidRPr="00AF423C">
        <w:t xml:space="preserve"> </w:t>
      </w:r>
    </w:p>
    <w:p w14:paraId="08EE0689" w14:textId="77777777" w:rsidR="002D6D8B" w:rsidRDefault="002D6D8B" w:rsidP="008F328F">
      <w:pPr>
        <w:pStyle w:val="BodyCopy"/>
      </w:pPr>
    </w:p>
    <w:p w14:paraId="2E7D74EF" w14:textId="10571A51" w:rsidR="002D6D8B" w:rsidRDefault="002D6D8B" w:rsidP="008F328F">
      <w:pPr>
        <w:pStyle w:val="BodyCopy"/>
      </w:pPr>
      <w:r>
        <w:t>2.</w:t>
      </w:r>
      <w:r>
        <w:tab/>
        <w:t>Add following HTML to the new file:</w:t>
      </w:r>
    </w:p>
    <w:p w14:paraId="1DFBD363" w14:textId="77777777" w:rsidR="002D6D8B" w:rsidRDefault="002D6D8B" w:rsidP="008F328F">
      <w:pPr>
        <w:pStyle w:val="BodyCopy"/>
      </w:pPr>
    </w:p>
    <w:p w14:paraId="60E93948" w14:textId="77777777" w:rsidR="002D6D8B" w:rsidRPr="00AF423C" w:rsidRDefault="002D6D8B" w:rsidP="00A839D7">
      <w:pPr>
        <w:pStyle w:val="MyCode"/>
        <w:rPr>
          <w:rFonts w:ascii="Verdana" w:hAnsi="Verdana" w:cs="MuseoSansForDell-100"/>
        </w:rPr>
      </w:pPr>
      <w:r w:rsidRPr="00AF423C">
        <w:t>&lt;imx-tile</w:t>
      </w:r>
    </w:p>
    <w:p w14:paraId="6E476176" w14:textId="77777777" w:rsidR="002D6D8B" w:rsidRPr="00AF423C" w:rsidRDefault="002D6D8B" w:rsidP="00A839D7">
      <w:pPr>
        <w:pStyle w:val="MyCode"/>
        <w:rPr>
          <w:color w:val="000000"/>
        </w:rPr>
      </w:pPr>
      <w:r w:rsidRPr="00AF423C">
        <w:rPr>
          <w:color w:val="000000"/>
        </w:rPr>
        <w:t xml:space="preserve">  [</w:t>
      </w:r>
      <w:r w:rsidRPr="00AF423C">
        <w:rPr>
          <w:color w:val="FF0000"/>
        </w:rPr>
        <w:t>caption</w:t>
      </w:r>
      <w:r w:rsidRPr="00AF423C">
        <w:rPr>
          <w:color w:val="000000"/>
        </w:rPr>
        <w:t>]=</w:t>
      </w:r>
      <w:r w:rsidRPr="00AF423C">
        <w:rPr>
          <w:b/>
          <w:bCs/>
        </w:rPr>
        <w:t>"caption"</w:t>
      </w:r>
    </w:p>
    <w:p w14:paraId="4372D1B2" w14:textId="77777777" w:rsidR="002D6D8B" w:rsidRPr="00AF423C" w:rsidRDefault="002D6D8B" w:rsidP="00A839D7">
      <w:pPr>
        <w:pStyle w:val="MyCode"/>
        <w:rPr>
          <w:color w:val="000000"/>
        </w:rPr>
      </w:pPr>
      <w:r w:rsidRPr="00AF423C">
        <w:rPr>
          <w:color w:val="000000"/>
        </w:rPr>
        <w:t xml:space="preserve">  [</w:t>
      </w:r>
      <w:r w:rsidRPr="00AF423C">
        <w:rPr>
          <w:color w:val="FF0000"/>
        </w:rPr>
        <w:t>value</w:t>
      </w:r>
      <w:r w:rsidRPr="00AF423C">
        <w:rPr>
          <w:color w:val="000000"/>
        </w:rPr>
        <w:t>]=</w:t>
      </w:r>
      <w:r w:rsidRPr="00AF423C">
        <w:t>"description"</w:t>
      </w:r>
    </w:p>
    <w:p w14:paraId="26E36DCF" w14:textId="77777777" w:rsidR="002D6D8B" w:rsidRPr="00AF423C" w:rsidRDefault="002D6D8B" w:rsidP="00A839D7">
      <w:pPr>
        <w:pStyle w:val="MyCode"/>
      </w:pPr>
      <w:r w:rsidRPr="00AF423C">
        <w:t xml:space="preserve">  [actionText]=</w:t>
      </w:r>
      <w:r w:rsidRPr="00AF423C">
        <w:rPr>
          <w:b/>
          <w:bCs/>
          <w:color w:val="8000FF"/>
        </w:rPr>
        <w:t>"actionText"</w:t>
      </w:r>
    </w:p>
    <w:p w14:paraId="7DF8775C" w14:textId="77777777" w:rsidR="002D6D8B" w:rsidRPr="00AF423C" w:rsidRDefault="002D6D8B" w:rsidP="00A839D7">
      <w:pPr>
        <w:pStyle w:val="MyCode"/>
      </w:pPr>
      <w:r w:rsidRPr="00AF423C">
        <w:t xml:space="preserve">  buttonColor=</w:t>
      </w:r>
      <w:r w:rsidRPr="00AF423C">
        <w:rPr>
          <w:b/>
          <w:bCs/>
          <w:color w:val="8000FF"/>
        </w:rPr>
        <w:t>"red"</w:t>
      </w:r>
    </w:p>
    <w:p w14:paraId="40080A78" w14:textId="77777777" w:rsidR="002D6D8B" w:rsidRPr="00AF423C" w:rsidRDefault="002D6D8B" w:rsidP="00A839D7">
      <w:pPr>
        <w:pStyle w:val="MyCode"/>
        <w:rPr>
          <w:color w:val="000000"/>
        </w:rPr>
      </w:pPr>
      <w:r w:rsidRPr="00AF423C">
        <w:rPr>
          <w:color w:val="000000"/>
        </w:rPr>
        <w:t xml:space="preserve">  </w:t>
      </w:r>
      <w:r w:rsidRPr="00AF423C">
        <w:rPr>
          <w:color w:val="FF0000"/>
        </w:rPr>
        <w:t>size</w:t>
      </w:r>
      <w:r w:rsidRPr="00AF423C">
        <w:rPr>
          <w:color w:val="000000"/>
        </w:rPr>
        <w:t>=</w:t>
      </w:r>
      <w:r w:rsidRPr="00AF423C">
        <w:t>"Addon-Tile"</w:t>
      </w:r>
    </w:p>
    <w:p w14:paraId="0F8675CA" w14:textId="0F2327D2" w:rsidR="002D6D8B" w:rsidRPr="00AF423C" w:rsidRDefault="002D6D8B" w:rsidP="00A839D7">
      <w:pPr>
        <w:pStyle w:val="MyCode"/>
        <w:rPr>
          <w:color w:val="000000"/>
        </w:rPr>
      </w:pPr>
      <w:r w:rsidRPr="00AF423C">
        <w:rPr>
          <w:color w:val="000000"/>
        </w:rPr>
        <w:t xml:space="preserve">  (actionClick)=</w:t>
      </w:r>
      <w:r w:rsidRPr="00AF423C">
        <w:t>"</w:t>
      </w:r>
      <w:r w:rsidR="00174A6B">
        <w:t>doOnClickOperation</w:t>
      </w:r>
      <w:r w:rsidRPr="00AF423C">
        <w:t>()"</w:t>
      </w:r>
    </w:p>
    <w:p w14:paraId="346171D8" w14:textId="77777777" w:rsidR="002D6D8B" w:rsidRPr="00AF423C" w:rsidRDefault="002D6D8B" w:rsidP="00A839D7">
      <w:pPr>
        <w:pStyle w:val="MyCode"/>
        <w:rPr>
          <w:color w:val="000000"/>
        </w:rPr>
      </w:pPr>
      <w:r w:rsidRPr="00AF423C">
        <w:t>&gt;</w:t>
      </w:r>
    </w:p>
    <w:p w14:paraId="19592C6F" w14:textId="77777777" w:rsidR="002D6D8B" w:rsidRDefault="002D6D8B" w:rsidP="00A839D7">
      <w:pPr>
        <w:pStyle w:val="MyCode"/>
      </w:pPr>
      <w:r w:rsidRPr="00AF423C">
        <w:t>&lt;/imx-tile&gt;</w:t>
      </w:r>
    </w:p>
    <w:p w14:paraId="0D0A6450" w14:textId="77777777" w:rsidR="002D6D8B" w:rsidRDefault="002D6D8B" w:rsidP="002D6D8B"/>
    <w:p w14:paraId="62B6F733" w14:textId="2491471D" w:rsidR="002D6D8B" w:rsidRDefault="002D6D8B" w:rsidP="008F328F">
      <w:pPr>
        <w:pStyle w:val="BodyCopy"/>
      </w:pPr>
      <w:r>
        <w:t xml:space="preserve">Values </w:t>
      </w:r>
      <w:r w:rsidRPr="00AF423C">
        <w:rPr>
          <w:rStyle w:val="MyCodeChar"/>
        </w:rPr>
        <w:t>“caption”, “description”</w:t>
      </w:r>
      <w:r>
        <w:t xml:space="preserve"> and </w:t>
      </w:r>
      <w:r w:rsidRPr="00AF423C">
        <w:rPr>
          <w:rStyle w:val="MyCodeChar"/>
        </w:rPr>
        <w:t>“actionText”</w:t>
      </w:r>
      <w:r>
        <w:t xml:space="preserve"> are properties in the </w:t>
      </w:r>
      <w:r w:rsidRPr="00AF423C">
        <w:rPr>
          <w:rStyle w:val="MyCodeChar"/>
        </w:rPr>
        <w:t>SamplePlugin</w:t>
      </w:r>
      <w:r>
        <w:rPr>
          <w:rStyle w:val="MyCodeChar"/>
        </w:rPr>
        <w:t>Component</w:t>
      </w:r>
      <w:r>
        <w:tab/>
      </w:r>
    </w:p>
    <w:p w14:paraId="448D4BE0" w14:textId="77777777" w:rsidR="002D6D8B" w:rsidRPr="002D6D8B" w:rsidRDefault="002D6D8B" w:rsidP="008F328F">
      <w:pPr>
        <w:pStyle w:val="BodyCopy"/>
      </w:pPr>
    </w:p>
    <w:p w14:paraId="4594FFDB" w14:textId="0395B474" w:rsidR="008F198C" w:rsidRPr="00F164BE" w:rsidRDefault="008F198C" w:rsidP="00BE6641">
      <w:pPr>
        <w:pStyle w:val="TOC1"/>
      </w:pPr>
      <w:r>
        <w:t>Sample-plugin.component.ts</w:t>
      </w:r>
    </w:p>
    <w:p w14:paraId="67A6EF57" w14:textId="465DEC5B" w:rsidR="00110DF8" w:rsidRPr="00110DF8" w:rsidRDefault="00110DF8" w:rsidP="008F328F">
      <w:pPr>
        <w:pStyle w:val="BodyCopy"/>
        <w:rPr>
          <w:shd w:val="clear" w:color="auto" w:fill="FCF8D8" w:themeFill="accent3" w:themeFillTint="33"/>
        </w:rPr>
      </w:pPr>
    </w:p>
    <w:p w14:paraId="41FE06D8" w14:textId="736CF5B0" w:rsidR="00110DF8" w:rsidRDefault="005D0DBF" w:rsidP="008F328F">
      <w:pPr>
        <w:pStyle w:val="BodyCopy"/>
      </w:pPr>
      <w:r>
        <w:t>7</w:t>
      </w:r>
      <w:r w:rsidR="00EA4A23">
        <w:t>.</w:t>
      </w:r>
      <w:r w:rsidR="00EA4A23">
        <w:tab/>
        <w:t xml:space="preserve">Modify </w:t>
      </w:r>
      <w:r w:rsidR="00EA4A23" w:rsidRPr="00EA4A23">
        <w:rPr>
          <w:rStyle w:val="MyCodeChar"/>
        </w:rPr>
        <w:t>@Component</w:t>
      </w:r>
      <w:r w:rsidR="00EA4A23" w:rsidRPr="00EA4A23">
        <w:t xml:space="preserve"> </w:t>
      </w:r>
      <w:r w:rsidR="008F198C">
        <w:t>:</w:t>
      </w:r>
    </w:p>
    <w:p w14:paraId="0D822B56" w14:textId="20102385" w:rsidR="00EA4A23" w:rsidRDefault="00EA4A23" w:rsidP="008F328F">
      <w:pPr>
        <w:pStyle w:val="BodyCopy"/>
      </w:pPr>
      <w:r>
        <w:tab/>
      </w:r>
    </w:p>
    <w:p w14:paraId="262F6023" w14:textId="40CE9846" w:rsidR="00EA4A23" w:rsidRDefault="00EA4A23" w:rsidP="008F328F">
      <w:pPr>
        <w:pStyle w:val="BodyCopy"/>
      </w:pPr>
      <w:r>
        <w:tab/>
        <w:t xml:space="preserve">Remove </w:t>
      </w:r>
      <w:r w:rsidRPr="00EA4A23">
        <w:rPr>
          <w:rStyle w:val="MyCodeChar"/>
        </w:rPr>
        <w:t>“template”</w:t>
      </w:r>
      <w:r>
        <w:t xml:space="preserve">, add </w:t>
      </w:r>
      <w:r w:rsidRPr="00EA4A23">
        <w:rPr>
          <w:rStyle w:val="MyCodeChar"/>
        </w:rPr>
        <w:t>templateUrl: './sample-plugin.component.html</w:t>
      </w:r>
      <w:r w:rsidRPr="00EA4A23">
        <w:t>'</w:t>
      </w:r>
    </w:p>
    <w:p w14:paraId="50B48501" w14:textId="385F4D75" w:rsidR="00AF423C" w:rsidRDefault="00AF423C" w:rsidP="008F328F">
      <w:pPr>
        <w:pStyle w:val="BodyCopy"/>
      </w:pPr>
    </w:p>
    <w:p w14:paraId="2C53E682" w14:textId="77777777" w:rsidR="009D6355" w:rsidRDefault="00AF423C" w:rsidP="008F328F">
      <w:pPr>
        <w:pStyle w:val="BodyCopy"/>
      </w:pPr>
      <w:r>
        <w:t xml:space="preserve">8. </w:t>
      </w:r>
      <w:r>
        <w:tab/>
        <w:t xml:space="preserve">Declare and assign properties in </w:t>
      </w:r>
      <w:r w:rsidRPr="008F198C">
        <w:rPr>
          <w:rStyle w:val="MyCodeChar"/>
        </w:rPr>
        <w:t>SampleP</w:t>
      </w:r>
      <w:r w:rsidR="008F198C" w:rsidRPr="008F198C">
        <w:rPr>
          <w:rStyle w:val="MyCodeChar"/>
        </w:rPr>
        <w:t>l</w:t>
      </w:r>
      <w:r w:rsidRPr="008F198C">
        <w:rPr>
          <w:rStyle w:val="MyCodeChar"/>
        </w:rPr>
        <w:t>uginComponent</w:t>
      </w:r>
      <w:r w:rsidR="008F198C">
        <w:t xml:space="preserve"> right after </w:t>
      </w:r>
    </w:p>
    <w:p w14:paraId="3B2B5008" w14:textId="1EB27386" w:rsidR="00AF423C" w:rsidRDefault="009D6355" w:rsidP="009D6355">
      <w:pPr>
        <w:shd w:val="clear" w:color="auto" w:fill="FFFFFF"/>
        <w:ind w:left="0"/>
      </w:pPr>
      <w:r>
        <w:tab/>
      </w:r>
      <w:r>
        <w:tab/>
      </w:r>
      <w:r w:rsidRPr="009D6355">
        <w:rPr>
          <w:rStyle w:val="Style1Char"/>
        </w:rPr>
        <w:t>export class SamplePluginComponent implements OnInit</w:t>
      </w:r>
      <w:r>
        <w:tab/>
      </w:r>
    </w:p>
    <w:p w14:paraId="4BDFC257" w14:textId="6222963F" w:rsidR="008F198C" w:rsidRDefault="008F198C" w:rsidP="008F328F">
      <w:pPr>
        <w:pStyle w:val="BodyCopy"/>
      </w:pPr>
      <w:r>
        <w:tab/>
      </w:r>
    </w:p>
    <w:p w14:paraId="461A82E9" w14:textId="14880E2D" w:rsidR="008F198C" w:rsidRDefault="008F198C" w:rsidP="00A839D7">
      <w:pPr>
        <w:pStyle w:val="MyCode"/>
      </w:pPr>
      <w:r>
        <w:t xml:space="preserve">  caption: string = "View Personal Information"</w:t>
      </w:r>
    </w:p>
    <w:p w14:paraId="021D083A" w14:textId="4D14EB9A" w:rsidR="008F198C" w:rsidRDefault="008F198C" w:rsidP="00A839D7">
      <w:pPr>
        <w:pStyle w:val="MyCode"/>
      </w:pPr>
      <w:r>
        <w:t xml:space="preserve">  actionText: string = "";</w:t>
      </w:r>
    </w:p>
    <w:p w14:paraId="31F10DFA" w14:textId="21479E8B" w:rsidR="002D6D8B" w:rsidRDefault="008F198C" w:rsidP="00A839D7">
      <w:pPr>
        <w:pStyle w:val="MyCode"/>
      </w:pPr>
      <w:r>
        <w:t xml:space="preserve">  description: string = "Logged in user can view his </w:t>
      </w:r>
      <w:r w:rsidR="00894AE0">
        <w:t>name</w:t>
      </w:r>
      <w:r>
        <w:t>"</w:t>
      </w:r>
    </w:p>
    <w:p w14:paraId="28DAB6C9" w14:textId="57DC28EB" w:rsidR="00894AE0" w:rsidRDefault="00894AE0" w:rsidP="008F328F">
      <w:pPr>
        <w:pStyle w:val="BodyCopy"/>
      </w:pPr>
    </w:p>
    <w:p w14:paraId="341A953D" w14:textId="160297E7" w:rsidR="00894AE0" w:rsidRDefault="00894AE0" w:rsidP="008F328F">
      <w:pPr>
        <w:pStyle w:val="BodyCopy"/>
      </w:pPr>
      <w:r>
        <w:t>9.</w:t>
      </w:r>
      <w:r>
        <w:tab/>
        <w:t>Add constructor:</w:t>
      </w:r>
    </w:p>
    <w:p w14:paraId="7C8A2B91" w14:textId="7C6C6C73" w:rsidR="00894AE0" w:rsidRDefault="00894AE0" w:rsidP="008F328F">
      <w:pPr>
        <w:pStyle w:val="BodyCopy"/>
      </w:pPr>
      <w:r>
        <w:tab/>
      </w:r>
    </w:p>
    <w:p w14:paraId="4A4CDD61" w14:textId="203E4879" w:rsidR="00894AE0" w:rsidRPr="00894AE0" w:rsidRDefault="00894AE0" w:rsidP="00A839D7">
      <w:pPr>
        <w:pStyle w:val="MyCode"/>
        <w:rPr>
          <w:color w:val="000000"/>
        </w:rPr>
      </w:pPr>
      <w:r w:rsidRPr="00894AE0">
        <w:t>constructor</w:t>
      </w:r>
      <w:r w:rsidRPr="00894AE0">
        <w:rPr>
          <w:color w:val="000080"/>
        </w:rPr>
        <w:t>(</w:t>
      </w:r>
    </w:p>
    <w:p w14:paraId="01D5A124" w14:textId="77777777" w:rsidR="00894AE0" w:rsidRPr="00894AE0" w:rsidRDefault="00894AE0" w:rsidP="00A839D7">
      <w:pPr>
        <w:pStyle w:val="MyCode"/>
      </w:pPr>
      <w:r w:rsidRPr="00894AE0">
        <w:t xml:space="preserve">    </w:t>
      </w:r>
      <w:r w:rsidRPr="00894AE0">
        <w:rPr>
          <w:color w:val="0000FF"/>
        </w:rPr>
        <w:t>public</w:t>
      </w:r>
      <w:r w:rsidRPr="00894AE0">
        <w:t xml:space="preserve"> requestsService</w:t>
      </w:r>
      <w:r w:rsidRPr="00894AE0">
        <w:rPr>
          <w:color w:val="000080"/>
        </w:rPr>
        <w:t>:</w:t>
      </w:r>
      <w:r w:rsidRPr="00894AE0">
        <w:t xml:space="preserve"> RequestsService</w:t>
      </w:r>
      <w:r w:rsidRPr="00894AE0">
        <w:rPr>
          <w:color w:val="000080"/>
        </w:rPr>
        <w:t>,</w:t>
      </w:r>
    </w:p>
    <w:p w14:paraId="7B939FD1" w14:textId="77777777" w:rsidR="00894AE0" w:rsidRPr="00894AE0" w:rsidRDefault="00894AE0" w:rsidP="00A839D7">
      <w:pPr>
        <w:pStyle w:val="MyCode"/>
      </w:pPr>
      <w:r w:rsidRPr="00894AE0">
        <w:t xml:space="preserve">    </w:t>
      </w:r>
      <w:r w:rsidRPr="00894AE0">
        <w:rPr>
          <w:color w:val="0000FF"/>
        </w:rPr>
        <w:t>public</w:t>
      </w:r>
      <w:r w:rsidRPr="00894AE0">
        <w:t xml:space="preserve"> readonly sessionService</w:t>
      </w:r>
      <w:r w:rsidRPr="00894AE0">
        <w:rPr>
          <w:color w:val="000080"/>
        </w:rPr>
        <w:t>:</w:t>
      </w:r>
      <w:r w:rsidRPr="00894AE0">
        <w:t xml:space="preserve"> imx_SessionService</w:t>
      </w:r>
    </w:p>
    <w:p w14:paraId="6967088A" w14:textId="77777777" w:rsidR="00894AE0" w:rsidRPr="00894AE0" w:rsidRDefault="00894AE0" w:rsidP="00A839D7">
      <w:pPr>
        <w:pStyle w:val="MyCode"/>
        <w:rPr>
          <w:rFonts w:ascii="Times New Roman" w:hAnsi="Times New Roman" w:cs="Times New Roman"/>
          <w:sz w:val="24"/>
          <w:szCs w:val="24"/>
        </w:rPr>
      </w:pPr>
      <w:r w:rsidRPr="00894AE0">
        <w:t xml:space="preserve">  </w:t>
      </w:r>
      <w:r w:rsidRPr="00894AE0">
        <w:rPr>
          <w:color w:val="000080"/>
        </w:rPr>
        <w:t>)</w:t>
      </w:r>
      <w:r w:rsidRPr="00894AE0">
        <w:t xml:space="preserve"> </w:t>
      </w:r>
      <w:r w:rsidRPr="00894AE0">
        <w:rPr>
          <w:color w:val="000080"/>
        </w:rPr>
        <w:t>{</w:t>
      </w:r>
      <w:r w:rsidRPr="00894AE0">
        <w:t xml:space="preserve"> </w:t>
      </w:r>
      <w:r w:rsidRPr="00894AE0">
        <w:rPr>
          <w:color w:val="000080"/>
        </w:rPr>
        <w:t>}</w:t>
      </w:r>
    </w:p>
    <w:p w14:paraId="214CE36A" w14:textId="77777777" w:rsidR="00894AE0" w:rsidRDefault="00894AE0" w:rsidP="00894AE0">
      <w:pPr>
        <w:ind w:left="720"/>
      </w:pPr>
    </w:p>
    <w:p w14:paraId="307B5100" w14:textId="5A17169E" w:rsidR="00894AE0" w:rsidRDefault="00894AE0" w:rsidP="009D6355">
      <w:pPr>
        <w:ind w:left="1440" w:firstLine="720"/>
      </w:pPr>
      <w:r w:rsidRPr="00174A6B">
        <w:rPr>
          <w:rStyle w:val="MyCodeChar"/>
        </w:rPr>
        <w:t>RequestsService</w:t>
      </w:r>
      <w:r>
        <w:t xml:space="preserve"> will be used here to open </w:t>
      </w:r>
      <w:r w:rsidR="00174A6B">
        <w:t xml:space="preserve">an </w:t>
      </w:r>
      <w:r w:rsidR="00D90336">
        <w:t>“</w:t>
      </w:r>
      <w:r w:rsidR="00174A6B">
        <w:t>approved</w:t>
      </w:r>
      <w:r w:rsidR="00D90336">
        <w:t>”</w:t>
      </w:r>
      <w:r w:rsidR="00174A6B">
        <w:t xml:space="preserve"> message box,</w:t>
      </w:r>
    </w:p>
    <w:p w14:paraId="1010A2FC" w14:textId="561059C5" w:rsidR="00174A6B" w:rsidRDefault="00174A6B" w:rsidP="009D6355">
      <w:pPr>
        <w:ind w:left="2160"/>
      </w:pPr>
      <w:r w:rsidRPr="00174A6B">
        <w:rPr>
          <w:rStyle w:val="MyCodeChar"/>
        </w:rPr>
        <w:t>imx_SessionService</w:t>
      </w:r>
      <w:r>
        <w:t xml:space="preserve"> contains information about current session including a logged in username</w:t>
      </w:r>
    </w:p>
    <w:p w14:paraId="30F79C18" w14:textId="468935AD" w:rsidR="002D6D8B" w:rsidRDefault="009D6355" w:rsidP="008F328F">
      <w:pPr>
        <w:pStyle w:val="BodyCopy"/>
      </w:pPr>
      <w:r>
        <w:t>10</w:t>
      </w:r>
      <w:r w:rsidR="002D6D8B">
        <w:t>.</w:t>
      </w:r>
      <w:r w:rsidR="002D6D8B">
        <w:tab/>
        <w:t xml:space="preserve">Implement </w:t>
      </w:r>
      <w:r w:rsidR="002D6D8B" w:rsidRPr="002D6D8B">
        <w:rPr>
          <w:rStyle w:val="MyCodeChar"/>
        </w:rPr>
        <w:t>onInit()</w:t>
      </w:r>
      <w:r w:rsidR="002D6D8B">
        <w:t xml:space="preserve"> – log into console</w:t>
      </w:r>
      <w:r w:rsidR="00174A6B">
        <w:t xml:space="preserve"> and retrieve logged in username</w:t>
      </w:r>
    </w:p>
    <w:p w14:paraId="4F880CF5" w14:textId="3165FEAD" w:rsidR="002D6D8B" w:rsidRDefault="002D6D8B" w:rsidP="008F328F">
      <w:pPr>
        <w:pStyle w:val="BodyCopy"/>
      </w:pPr>
    </w:p>
    <w:p w14:paraId="7EEB2F70" w14:textId="70940574" w:rsidR="002D6D8B" w:rsidRPr="002D6D8B" w:rsidRDefault="002D6D8B" w:rsidP="00A839D7">
      <w:pPr>
        <w:pStyle w:val="MyCode"/>
      </w:pPr>
      <w:r w:rsidRPr="002D6D8B">
        <w:rPr>
          <w:b/>
          <w:bCs/>
          <w:color w:val="0000FF"/>
        </w:rPr>
        <w:t>async</w:t>
      </w:r>
      <w:r w:rsidRPr="002D6D8B">
        <w:t xml:space="preserve"> ngOnInit</w:t>
      </w:r>
      <w:r w:rsidRPr="002D6D8B">
        <w:rPr>
          <w:b/>
          <w:bCs/>
          <w:color w:val="000080"/>
        </w:rPr>
        <w:t>():</w:t>
      </w:r>
      <w:r w:rsidRPr="002D6D8B">
        <w:t xml:space="preserve"> Promise</w:t>
      </w:r>
      <w:r w:rsidRPr="002D6D8B">
        <w:rPr>
          <w:b/>
          <w:bCs/>
          <w:color w:val="000080"/>
        </w:rPr>
        <w:t>&lt;</w:t>
      </w:r>
      <w:r w:rsidRPr="002D6D8B">
        <w:rPr>
          <w:b/>
          <w:bCs/>
          <w:color w:val="0000FF"/>
        </w:rPr>
        <w:t>void</w:t>
      </w:r>
      <w:r w:rsidRPr="002D6D8B">
        <w:rPr>
          <w:b/>
          <w:bCs/>
          <w:color w:val="000080"/>
        </w:rPr>
        <w:t>&gt;</w:t>
      </w:r>
      <w:r w:rsidRPr="002D6D8B">
        <w:t xml:space="preserve"> </w:t>
      </w:r>
      <w:r w:rsidRPr="002D6D8B">
        <w:rPr>
          <w:b/>
          <w:bCs/>
          <w:color w:val="000080"/>
        </w:rPr>
        <w:t>{</w:t>
      </w:r>
    </w:p>
    <w:p w14:paraId="511FB4B1" w14:textId="77777777" w:rsidR="00174A6B" w:rsidRDefault="002D6D8B" w:rsidP="00A839D7">
      <w:pPr>
        <w:pStyle w:val="MyCode"/>
      </w:pPr>
      <w:r w:rsidRPr="002D6D8B">
        <w:t xml:space="preserve">    console</w:t>
      </w:r>
      <w:r w:rsidRPr="002D6D8B">
        <w:rPr>
          <w:b/>
          <w:bCs/>
          <w:color w:val="000080"/>
        </w:rPr>
        <w:t>.</w:t>
      </w:r>
      <w:r w:rsidRPr="002D6D8B">
        <w:t>log</w:t>
      </w:r>
      <w:r w:rsidRPr="002D6D8B">
        <w:rPr>
          <w:b/>
          <w:bCs/>
          <w:color w:val="000080"/>
        </w:rPr>
        <w:t>(</w:t>
      </w:r>
      <w:r w:rsidRPr="002D6D8B">
        <w:t>"SamplePluginComponent -&gt; onInit"</w:t>
      </w:r>
      <w:r w:rsidRPr="002D6D8B">
        <w:rPr>
          <w:b/>
          <w:bCs/>
          <w:color w:val="000080"/>
        </w:rPr>
        <w:t>)</w:t>
      </w:r>
      <w:r w:rsidRPr="002D6D8B">
        <w:t xml:space="preserve">   </w:t>
      </w:r>
    </w:p>
    <w:p w14:paraId="1F87D9F2" w14:textId="209FA125" w:rsidR="002D6D8B" w:rsidRPr="002D6D8B" w:rsidRDefault="00174A6B" w:rsidP="00A839D7">
      <w:pPr>
        <w:pStyle w:val="MyCode"/>
      </w:pPr>
      <w:r>
        <w:t xml:space="preserve">    </w:t>
      </w:r>
      <w:r w:rsidRPr="00174A6B">
        <w:rPr>
          <w:b/>
          <w:bCs/>
          <w:color w:val="0000FF"/>
        </w:rPr>
        <w:t>this</w:t>
      </w:r>
      <w:r w:rsidRPr="00174A6B">
        <w:rPr>
          <w:b/>
          <w:bCs/>
          <w:color w:val="000080"/>
        </w:rPr>
        <w:t>.</w:t>
      </w:r>
      <w:r w:rsidRPr="00174A6B">
        <w:t xml:space="preserve">actionText </w:t>
      </w:r>
      <w:r w:rsidRPr="00174A6B">
        <w:rPr>
          <w:b/>
          <w:bCs/>
          <w:color w:val="000080"/>
        </w:rPr>
        <w:t>=</w:t>
      </w:r>
      <w:r w:rsidRPr="00174A6B">
        <w:t xml:space="preserve">  </w:t>
      </w:r>
      <w:r w:rsidRPr="00174A6B">
        <w:rPr>
          <w:b/>
          <w:bCs/>
          <w:color w:val="000080"/>
        </w:rPr>
        <w:t>(</w:t>
      </w:r>
      <w:r w:rsidRPr="00174A6B">
        <w:rPr>
          <w:b/>
          <w:bCs/>
          <w:color w:val="0000FF"/>
        </w:rPr>
        <w:t>await</w:t>
      </w:r>
      <w:r w:rsidRPr="00174A6B">
        <w:t xml:space="preserve"> </w:t>
      </w:r>
      <w:r w:rsidRPr="00174A6B">
        <w:rPr>
          <w:b/>
          <w:bCs/>
          <w:color w:val="0000FF"/>
        </w:rPr>
        <w:t>this</w:t>
      </w:r>
      <w:r w:rsidRPr="00174A6B">
        <w:rPr>
          <w:b/>
          <w:bCs/>
          <w:color w:val="000080"/>
        </w:rPr>
        <w:t>.</w:t>
      </w:r>
      <w:r w:rsidRPr="00174A6B">
        <w:t>sessionService</w:t>
      </w:r>
      <w:r w:rsidRPr="00174A6B">
        <w:rPr>
          <w:b/>
          <w:bCs/>
          <w:color w:val="000080"/>
        </w:rPr>
        <w:t>.</w:t>
      </w:r>
      <w:r w:rsidRPr="00174A6B">
        <w:t>getSessionState</w:t>
      </w:r>
      <w:r w:rsidRPr="00174A6B">
        <w:rPr>
          <w:b/>
          <w:bCs/>
          <w:color w:val="000080"/>
        </w:rPr>
        <w:t>()).</w:t>
      </w:r>
      <w:r w:rsidRPr="00174A6B">
        <w:t>Username</w:t>
      </w:r>
      <w:r w:rsidR="002D6D8B" w:rsidRPr="002D6D8B">
        <w:t xml:space="preserve">     </w:t>
      </w:r>
    </w:p>
    <w:p w14:paraId="39C0CEF0" w14:textId="77777777" w:rsidR="002D6D8B" w:rsidRPr="002D6D8B" w:rsidRDefault="002D6D8B" w:rsidP="00A839D7">
      <w:pPr>
        <w:pStyle w:val="MyCode"/>
        <w:rPr>
          <w:rFonts w:ascii="Times New Roman" w:hAnsi="Times New Roman" w:cs="Times New Roman"/>
          <w:sz w:val="24"/>
          <w:szCs w:val="24"/>
        </w:rPr>
      </w:pPr>
      <w:r w:rsidRPr="002D6D8B">
        <w:t xml:space="preserve">  </w:t>
      </w:r>
      <w:r w:rsidRPr="002D6D8B">
        <w:rPr>
          <w:b/>
          <w:bCs/>
          <w:color w:val="000080"/>
        </w:rPr>
        <w:t>}</w:t>
      </w:r>
    </w:p>
    <w:p w14:paraId="30E80D5D" w14:textId="34CFA59B" w:rsidR="002D6D8B" w:rsidRPr="002D6D8B" w:rsidRDefault="002D6D8B" w:rsidP="008F328F">
      <w:pPr>
        <w:pStyle w:val="BodyCopy"/>
      </w:pPr>
    </w:p>
    <w:p w14:paraId="71E93D28" w14:textId="15A58C4D" w:rsidR="00EA4A23" w:rsidRDefault="00EA4A23" w:rsidP="008F328F">
      <w:pPr>
        <w:pStyle w:val="BodyCopy"/>
      </w:pPr>
      <w:r>
        <w:tab/>
      </w:r>
    </w:p>
    <w:p w14:paraId="2B8F783B" w14:textId="7343F5C0" w:rsidR="00AF423C" w:rsidRDefault="009D6355" w:rsidP="008F328F">
      <w:pPr>
        <w:pStyle w:val="BodyCopy"/>
      </w:pPr>
      <w:r>
        <w:t>11</w:t>
      </w:r>
      <w:r w:rsidR="00EA4A23">
        <w:t>.</w:t>
      </w:r>
      <w:r w:rsidR="005D0DBF">
        <w:tab/>
      </w:r>
      <w:r w:rsidR="002D6D8B">
        <w:t xml:space="preserve">Add function </w:t>
      </w:r>
      <w:r w:rsidR="002D6D8B" w:rsidRPr="002D6D8B">
        <w:rPr>
          <w:rStyle w:val="MyCodeChar"/>
        </w:rPr>
        <w:t>openIdentitySidesheet()</w:t>
      </w:r>
      <w:r w:rsidR="002D6D8B">
        <w:t xml:space="preserve"> :</w:t>
      </w:r>
    </w:p>
    <w:p w14:paraId="186D7E70" w14:textId="5B62D49A" w:rsidR="002D6D8B" w:rsidRDefault="002D6D8B" w:rsidP="008F328F">
      <w:pPr>
        <w:pStyle w:val="BodyCopy"/>
      </w:pPr>
      <w:r>
        <w:tab/>
      </w:r>
    </w:p>
    <w:p w14:paraId="70C45D10" w14:textId="77777777" w:rsidR="00174A6B" w:rsidRPr="00174A6B" w:rsidRDefault="00174A6B" w:rsidP="00A839D7">
      <w:pPr>
        <w:pStyle w:val="MyCode"/>
      </w:pPr>
      <w:r w:rsidRPr="00174A6B">
        <w:rPr>
          <w:b/>
          <w:bCs/>
          <w:color w:val="0000FF"/>
        </w:rPr>
        <w:t>public</w:t>
      </w:r>
      <w:r w:rsidRPr="00174A6B">
        <w:t xml:space="preserve"> </w:t>
      </w:r>
      <w:r w:rsidRPr="00174A6B">
        <w:rPr>
          <w:b/>
          <w:bCs/>
          <w:color w:val="0000FF"/>
        </w:rPr>
        <w:t>async</w:t>
      </w:r>
      <w:r w:rsidRPr="00174A6B">
        <w:t xml:space="preserve"> doOnClickOperation</w:t>
      </w:r>
      <w:r w:rsidRPr="00174A6B">
        <w:rPr>
          <w:b/>
          <w:bCs/>
          <w:color w:val="000080"/>
        </w:rPr>
        <w:t>():</w:t>
      </w:r>
      <w:r w:rsidRPr="00174A6B">
        <w:t xml:space="preserve"> Promise</w:t>
      </w:r>
      <w:r w:rsidRPr="00174A6B">
        <w:rPr>
          <w:b/>
          <w:bCs/>
          <w:color w:val="000080"/>
        </w:rPr>
        <w:t>&lt;</w:t>
      </w:r>
      <w:r w:rsidRPr="00174A6B">
        <w:rPr>
          <w:b/>
          <w:bCs/>
          <w:color w:val="0000FF"/>
        </w:rPr>
        <w:t>void</w:t>
      </w:r>
      <w:r w:rsidRPr="00174A6B">
        <w:rPr>
          <w:b/>
          <w:bCs/>
          <w:color w:val="000080"/>
        </w:rPr>
        <w:t>&gt;</w:t>
      </w:r>
      <w:r w:rsidRPr="00174A6B">
        <w:t xml:space="preserve"> </w:t>
      </w:r>
      <w:r w:rsidRPr="00174A6B">
        <w:rPr>
          <w:b/>
          <w:bCs/>
          <w:color w:val="000080"/>
        </w:rPr>
        <w:t>{</w:t>
      </w:r>
    </w:p>
    <w:p w14:paraId="383311DE" w14:textId="77777777" w:rsidR="00174A6B" w:rsidRPr="00174A6B" w:rsidRDefault="00174A6B" w:rsidP="00A839D7">
      <w:pPr>
        <w:pStyle w:val="MyCode"/>
      </w:pPr>
      <w:r w:rsidRPr="00174A6B">
        <w:t xml:space="preserve">    </w:t>
      </w:r>
      <w:r w:rsidRPr="00174A6B">
        <w:rPr>
          <w:b/>
          <w:bCs/>
          <w:color w:val="0000FF"/>
        </w:rPr>
        <w:t>this</w:t>
      </w:r>
      <w:r w:rsidRPr="00174A6B">
        <w:rPr>
          <w:b/>
          <w:bCs/>
          <w:color w:val="000080"/>
        </w:rPr>
        <w:t>.</w:t>
      </w:r>
      <w:r w:rsidRPr="00174A6B">
        <w:t>requestsService</w:t>
      </w:r>
      <w:r w:rsidRPr="00174A6B">
        <w:rPr>
          <w:b/>
          <w:bCs/>
          <w:color w:val="000080"/>
        </w:rPr>
        <w:t>.</w:t>
      </w:r>
      <w:r w:rsidRPr="00174A6B">
        <w:t>openSnackbar</w:t>
      </w:r>
      <w:r w:rsidRPr="00174A6B">
        <w:rPr>
          <w:b/>
          <w:bCs/>
          <w:color w:val="000080"/>
        </w:rPr>
        <w:t>(</w:t>
      </w:r>
      <w:r w:rsidRPr="00174A6B">
        <w:rPr>
          <w:color w:val="808080"/>
        </w:rPr>
        <w:t>'Hello '</w:t>
      </w:r>
      <w:r w:rsidRPr="00174A6B">
        <w:t xml:space="preserve"> </w:t>
      </w:r>
      <w:r w:rsidRPr="00174A6B">
        <w:rPr>
          <w:b/>
          <w:bCs/>
          <w:color w:val="000080"/>
        </w:rPr>
        <w:t>+</w:t>
      </w:r>
      <w:r w:rsidRPr="00174A6B">
        <w:t xml:space="preserve"> </w:t>
      </w:r>
      <w:r w:rsidRPr="00174A6B">
        <w:rPr>
          <w:b/>
          <w:bCs/>
          <w:color w:val="0000FF"/>
        </w:rPr>
        <w:t>this</w:t>
      </w:r>
      <w:r w:rsidRPr="00174A6B">
        <w:rPr>
          <w:b/>
          <w:bCs/>
          <w:color w:val="000080"/>
        </w:rPr>
        <w:t>.</w:t>
      </w:r>
      <w:r w:rsidRPr="00174A6B">
        <w:t>actionText</w:t>
      </w:r>
      <w:r w:rsidRPr="00174A6B">
        <w:rPr>
          <w:b/>
          <w:bCs/>
          <w:color w:val="000080"/>
        </w:rPr>
        <w:t>,</w:t>
      </w:r>
      <w:r w:rsidRPr="00174A6B">
        <w:t xml:space="preserve"> </w:t>
      </w:r>
      <w:r w:rsidRPr="00174A6B">
        <w:rPr>
          <w:color w:val="808080"/>
        </w:rPr>
        <w:t>'#LDS#Close'</w:t>
      </w:r>
      <w:r w:rsidRPr="00174A6B">
        <w:rPr>
          <w:b/>
          <w:bCs/>
          <w:color w:val="000080"/>
        </w:rPr>
        <w:t>);</w:t>
      </w:r>
    </w:p>
    <w:p w14:paraId="1A415096" w14:textId="77777777" w:rsidR="00174A6B" w:rsidRPr="00174A6B" w:rsidRDefault="00174A6B" w:rsidP="00A839D7">
      <w:pPr>
        <w:pStyle w:val="MyCode"/>
        <w:rPr>
          <w:rFonts w:ascii="Times New Roman" w:hAnsi="Times New Roman" w:cs="Times New Roman"/>
          <w:sz w:val="24"/>
          <w:szCs w:val="24"/>
        </w:rPr>
      </w:pPr>
      <w:r w:rsidRPr="00174A6B">
        <w:t xml:space="preserve">  </w:t>
      </w:r>
      <w:r w:rsidRPr="00174A6B">
        <w:rPr>
          <w:b/>
          <w:bCs/>
          <w:color w:val="000080"/>
        </w:rPr>
        <w:t>}</w:t>
      </w:r>
    </w:p>
    <w:p w14:paraId="7982F3E1" w14:textId="01820D81" w:rsidR="002D6D8B" w:rsidRDefault="002D6D8B" w:rsidP="008F328F">
      <w:pPr>
        <w:pStyle w:val="BodyCopy"/>
      </w:pPr>
    </w:p>
    <w:p w14:paraId="6C6233D1" w14:textId="7355FD45" w:rsidR="002D6D8B" w:rsidRDefault="002D6D8B" w:rsidP="008F328F">
      <w:pPr>
        <w:pStyle w:val="BodyCopy"/>
      </w:pPr>
      <w:r>
        <w:tab/>
        <w:t>This function will just open a pop-up window.</w:t>
      </w:r>
    </w:p>
    <w:p w14:paraId="44E234E1" w14:textId="35137C79" w:rsidR="002D6D8B" w:rsidRDefault="002D6D8B" w:rsidP="008F328F">
      <w:pPr>
        <w:pStyle w:val="BodyCopy"/>
      </w:pPr>
    </w:p>
    <w:p w14:paraId="479AF48A" w14:textId="1083FB4B" w:rsidR="002D6D8B" w:rsidRDefault="00174A6B" w:rsidP="008F328F">
      <w:pPr>
        <w:pStyle w:val="BodyCopy"/>
      </w:pPr>
      <w:r>
        <w:lastRenderedPageBreak/>
        <w:tab/>
      </w:r>
      <w:r>
        <w:rPr>
          <w:noProof/>
        </w:rPr>
        <w:drawing>
          <wp:inline distT="0" distB="0" distL="0" distR="0" wp14:anchorId="0B9FF69B" wp14:editId="4136EE77">
            <wp:extent cx="3873500" cy="350725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75881" cy="3509412"/>
                    </a:xfrm>
                    <a:prstGeom prst="rect">
                      <a:avLst/>
                    </a:prstGeom>
                  </pic:spPr>
                </pic:pic>
              </a:graphicData>
            </a:graphic>
          </wp:inline>
        </w:drawing>
      </w:r>
    </w:p>
    <w:p w14:paraId="324C14DC" w14:textId="3F541F6B" w:rsidR="005C0010" w:rsidRDefault="005C0010" w:rsidP="008F328F">
      <w:pPr>
        <w:pStyle w:val="BodyCopy"/>
      </w:pPr>
    </w:p>
    <w:p w14:paraId="2A7F5AB3" w14:textId="313199E1" w:rsidR="005C0010" w:rsidRDefault="005C0010" w:rsidP="005C0010">
      <w:pPr>
        <w:pStyle w:val="Heading4noindent"/>
      </w:pPr>
      <w:bookmarkStart w:id="104" w:name="StartDebuggingBasePluginComponent"/>
      <w:bookmarkStart w:id="105" w:name="_Toc128725238"/>
      <w:bookmarkEnd w:id="104"/>
      <w:r>
        <w:t>Debug component</w:t>
      </w:r>
      <w:bookmarkEnd w:id="105"/>
    </w:p>
    <w:p w14:paraId="1F105B21" w14:textId="75233C54" w:rsidR="005C0010" w:rsidRDefault="005C0010" w:rsidP="008F328F">
      <w:pPr>
        <w:pStyle w:val="BodyCopy"/>
      </w:pPr>
    </w:p>
    <w:p w14:paraId="3B82716A" w14:textId="76F84AAB" w:rsidR="005C0010" w:rsidRPr="00707D25" w:rsidRDefault="005C0010" w:rsidP="008F328F">
      <w:pPr>
        <w:pStyle w:val="BodyCopy"/>
        <w:rPr>
          <w:rStyle w:val="MyCodeChar"/>
        </w:rPr>
      </w:pPr>
      <w:r>
        <w:t>1.</w:t>
      </w:r>
      <w:r>
        <w:tab/>
        <w:t xml:space="preserve">In VS Code open a terminal and run command: </w:t>
      </w:r>
      <w:r w:rsidRPr="005C0010">
        <w:rPr>
          <w:rStyle w:val="MyCodeChar"/>
        </w:rPr>
        <w:t>npm run build:watch:dynamic sample-plugin</w:t>
      </w:r>
    </w:p>
    <w:p w14:paraId="1645D257" w14:textId="2E5573A4" w:rsidR="005C0010" w:rsidRDefault="005C0010" w:rsidP="008F328F">
      <w:pPr>
        <w:pStyle w:val="BodyCopy"/>
      </w:pPr>
      <w:r>
        <w:tab/>
        <w:t>Wait until compiles with no errors.</w:t>
      </w:r>
    </w:p>
    <w:p w14:paraId="1F421540" w14:textId="4535F458" w:rsidR="005C0010" w:rsidRDefault="005C0010" w:rsidP="008F328F">
      <w:pPr>
        <w:pStyle w:val="BodyCopy"/>
      </w:pPr>
    </w:p>
    <w:p w14:paraId="41EBA15F" w14:textId="54906305" w:rsidR="005C0010" w:rsidRDefault="005C0010" w:rsidP="008F328F">
      <w:pPr>
        <w:pStyle w:val="BodyCopy"/>
      </w:pPr>
      <w:r>
        <w:tab/>
      </w:r>
      <w:r>
        <w:rPr>
          <w:noProof/>
        </w:rPr>
        <w:drawing>
          <wp:inline distT="0" distB="0" distL="0" distR="0" wp14:anchorId="5169890B" wp14:editId="0477EE1B">
            <wp:extent cx="4857750" cy="2417976"/>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67432" cy="2422795"/>
                    </a:xfrm>
                    <a:prstGeom prst="rect">
                      <a:avLst/>
                    </a:prstGeom>
                  </pic:spPr>
                </pic:pic>
              </a:graphicData>
            </a:graphic>
          </wp:inline>
        </w:drawing>
      </w:r>
    </w:p>
    <w:p w14:paraId="423392D4" w14:textId="6E9579F4" w:rsidR="00F60C94" w:rsidRDefault="00F60C94" w:rsidP="008F328F">
      <w:pPr>
        <w:pStyle w:val="BodyCopy"/>
        <w:rPr>
          <w:rStyle w:val="MyCodeChar"/>
        </w:rPr>
      </w:pPr>
      <w:r>
        <w:t>2.</w:t>
      </w:r>
      <w:r>
        <w:tab/>
        <w:t xml:space="preserve">Open another terminal and run command: </w:t>
      </w:r>
      <w:r w:rsidRPr="00707D25">
        <w:rPr>
          <w:rStyle w:val="MyCodeChar"/>
        </w:rPr>
        <w:t>npm run start qer-app-portal</w:t>
      </w:r>
    </w:p>
    <w:p w14:paraId="77748637" w14:textId="4C4DEC08" w:rsidR="00F60C94" w:rsidRDefault="00F60C94" w:rsidP="008F328F">
      <w:pPr>
        <w:pStyle w:val="BodyCopy"/>
        <w:rPr>
          <w:rStyle w:val="MyCodeChar"/>
        </w:rPr>
      </w:pPr>
    </w:p>
    <w:p w14:paraId="6464D914" w14:textId="4A6EFB94" w:rsidR="00F60C94" w:rsidRDefault="00F60C94" w:rsidP="008F328F">
      <w:pPr>
        <w:pStyle w:val="BodyCopy"/>
      </w:pPr>
      <w:r>
        <w:t>3.</w:t>
      </w:r>
      <w:r>
        <w:tab/>
        <w:t xml:space="preserve">Start debugging as in </w:t>
      </w:r>
      <w:hyperlink w:anchor="StartDebugging" w:history="1">
        <w:r w:rsidRPr="00C8475C">
          <w:rPr>
            <w:rStyle w:val="Hyperlink"/>
          </w:rPr>
          <w:t>"Start Debugging"</w:t>
        </w:r>
      </w:hyperlink>
      <w:r>
        <w:t>.</w:t>
      </w:r>
      <w:r>
        <w:tab/>
        <w:t>View component with new tile.</w:t>
      </w:r>
    </w:p>
    <w:p w14:paraId="1EB63F86" w14:textId="77777777" w:rsidR="00F60C94" w:rsidRDefault="00F60C94" w:rsidP="008F328F">
      <w:pPr>
        <w:pStyle w:val="BodyCopy"/>
      </w:pPr>
    </w:p>
    <w:p w14:paraId="62170448" w14:textId="4FCB06F5" w:rsidR="005C0010" w:rsidRDefault="00F60C94" w:rsidP="008F328F">
      <w:pPr>
        <w:pStyle w:val="BodyCopy"/>
      </w:pPr>
      <w:r>
        <w:tab/>
      </w:r>
      <w:r>
        <w:rPr>
          <w:noProof/>
        </w:rPr>
        <w:drawing>
          <wp:inline distT="0" distB="0" distL="0" distR="0" wp14:anchorId="3AD6C42A" wp14:editId="0AE807DD">
            <wp:extent cx="3848100" cy="343286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56692" cy="3440531"/>
                    </a:xfrm>
                    <a:prstGeom prst="rect">
                      <a:avLst/>
                    </a:prstGeom>
                  </pic:spPr>
                </pic:pic>
              </a:graphicData>
            </a:graphic>
          </wp:inline>
        </w:drawing>
      </w:r>
    </w:p>
    <w:p w14:paraId="194625B6" w14:textId="2164FA37" w:rsidR="005C0010" w:rsidRDefault="005C0010" w:rsidP="005C0010">
      <w:pPr>
        <w:pStyle w:val="Heading4noindent"/>
      </w:pPr>
      <w:bookmarkStart w:id="106" w:name="_Toc128725239"/>
      <w:r>
        <w:t>Deploy plugin component</w:t>
      </w:r>
      <w:bookmarkEnd w:id="106"/>
    </w:p>
    <w:p w14:paraId="366B207B" w14:textId="3B04B39B" w:rsidR="005C0010" w:rsidRDefault="005C0010" w:rsidP="008F328F">
      <w:pPr>
        <w:pStyle w:val="BodyCopy"/>
      </w:pPr>
      <w:r>
        <w:t xml:space="preserve">Since this module is “dynamic” – we need to deploy it. </w:t>
      </w:r>
    </w:p>
    <w:p w14:paraId="46C9E633" w14:textId="77777777" w:rsidR="005C0010" w:rsidRDefault="005C0010" w:rsidP="008F328F">
      <w:pPr>
        <w:pStyle w:val="BodyCopy"/>
      </w:pPr>
    </w:p>
    <w:p w14:paraId="4A91125C" w14:textId="01EE7E30" w:rsidR="00F60C94" w:rsidRDefault="005C0010" w:rsidP="008F328F">
      <w:pPr>
        <w:pStyle w:val="BodyCopy"/>
      </w:pPr>
      <w:r>
        <w:t>1.</w:t>
      </w:r>
      <w:r>
        <w:tab/>
        <w:t>Stop debugging</w:t>
      </w:r>
      <w:r w:rsidR="00F60C94">
        <w:t>, terminate batch jobs.</w:t>
      </w:r>
      <w:r w:rsidR="00354BF7">
        <w:br/>
      </w:r>
      <w:r w:rsidR="00354BF7">
        <w:tab/>
      </w:r>
      <w:r w:rsidR="00354BF7" w:rsidRPr="00354BF7">
        <w:rPr>
          <w:rStyle w:val="Style1Char"/>
        </w:rPr>
        <w:t>Press ‘ctl+C’ in Terminal, then ‘Y’</w:t>
      </w:r>
    </w:p>
    <w:p w14:paraId="175ED96A" w14:textId="77777777" w:rsidR="00F60C94" w:rsidRDefault="00F60C94" w:rsidP="008F328F">
      <w:pPr>
        <w:pStyle w:val="BodyCopy"/>
      </w:pPr>
    </w:p>
    <w:p w14:paraId="7DFBBFEE" w14:textId="278E2D9F" w:rsidR="005C0010" w:rsidRDefault="005C0010" w:rsidP="008F328F">
      <w:pPr>
        <w:pStyle w:val="BodyCopy"/>
      </w:pPr>
      <w:r>
        <w:t>2.</w:t>
      </w:r>
      <w:r>
        <w:tab/>
        <w:t xml:space="preserve">In terminal window run command: </w:t>
      </w:r>
      <w:r w:rsidRPr="00707D25">
        <w:rPr>
          <w:rStyle w:val="MyCodeChar"/>
        </w:rPr>
        <w:t xml:space="preserve">npm run build:lib </w:t>
      </w:r>
      <w:r w:rsidR="00F60C94">
        <w:rPr>
          <w:rStyle w:val="MyCodeChar"/>
        </w:rPr>
        <w:t>sample-plugin</w:t>
      </w:r>
    </w:p>
    <w:p w14:paraId="3DFEF9A8" w14:textId="5AAE40BC" w:rsidR="005C0010" w:rsidRDefault="005C0010" w:rsidP="008F328F">
      <w:pPr>
        <w:pStyle w:val="BodyCopy"/>
      </w:pPr>
      <w:r>
        <w:tab/>
        <w:t xml:space="preserve">The result will appear in the </w:t>
      </w:r>
      <w:r w:rsidRPr="00707D25">
        <w:rPr>
          <w:rStyle w:val="MyCodeChar"/>
        </w:rPr>
        <w:t>\imxweb\dist</w:t>
      </w:r>
      <w:r>
        <w:t xml:space="preserve"> folder</w:t>
      </w:r>
    </w:p>
    <w:p w14:paraId="69F65EEF" w14:textId="2BA4F395" w:rsidR="00F60C94" w:rsidRDefault="00F60C94" w:rsidP="008F328F">
      <w:pPr>
        <w:pStyle w:val="BodyCopy"/>
      </w:pPr>
    </w:p>
    <w:p w14:paraId="72215F29" w14:textId="4D66DEB8" w:rsidR="00F60C94" w:rsidRDefault="00F60C94" w:rsidP="008F328F">
      <w:pPr>
        <w:pStyle w:val="BodyCopy"/>
      </w:pPr>
      <w:r>
        <w:tab/>
      </w:r>
      <w:r>
        <w:rPr>
          <w:noProof/>
        </w:rPr>
        <w:drawing>
          <wp:inline distT="0" distB="0" distL="0" distR="0" wp14:anchorId="7E7B20C4" wp14:editId="0C388C55">
            <wp:extent cx="4349750" cy="221577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64438" cy="2223253"/>
                    </a:xfrm>
                    <a:prstGeom prst="rect">
                      <a:avLst/>
                    </a:prstGeom>
                  </pic:spPr>
                </pic:pic>
              </a:graphicData>
            </a:graphic>
          </wp:inline>
        </w:drawing>
      </w:r>
    </w:p>
    <w:p w14:paraId="79BC86F5" w14:textId="77777777" w:rsidR="005C0010" w:rsidRPr="00707D25" w:rsidRDefault="005C0010" w:rsidP="008F328F">
      <w:pPr>
        <w:pStyle w:val="BodyCopy"/>
        <w:rPr>
          <w:rStyle w:val="MyCodeChar"/>
        </w:rPr>
      </w:pPr>
    </w:p>
    <w:p w14:paraId="5092588B" w14:textId="58C83ED4" w:rsidR="005C0010" w:rsidRPr="00707D25" w:rsidRDefault="005C0010" w:rsidP="008F328F">
      <w:pPr>
        <w:pStyle w:val="BodyCopy"/>
        <w:rPr>
          <w:rStyle w:val="MyCodeChar"/>
        </w:rPr>
      </w:pPr>
      <w:r>
        <w:t>3.</w:t>
      </w:r>
      <w:r>
        <w:tab/>
        <w:t xml:space="preserve">Open folder </w:t>
      </w:r>
      <w:r w:rsidRPr="00707D25">
        <w:rPr>
          <w:rStyle w:val="MyCodeChar"/>
        </w:rPr>
        <w:t>\imxweb\dist\</w:t>
      </w:r>
      <w:r w:rsidR="00F60C94">
        <w:rPr>
          <w:rStyle w:val="MyCodeChar"/>
        </w:rPr>
        <w:t>sample-plugin</w:t>
      </w:r>
      <w:r w:rsidRPr="00707D25">
        <w:rPr>
          <w:rStyle w:val="MyCodeChar"/>
        </w:rPr>
        <w:t xml:space="preserve">. </w:t>
      </w:r>
    </w:p>
    <w:p w14:paraId="195BA9EF" w14:textId="7970E544" w:rsidR="005C0010" w:rsidRPr="00707D25" w:rsidRDefault="005C0010" w:rsidP="008F328F">
      <w:pPr>
        <w:pStyle w:val="BodyCopy"/>
        <w:rPr>
          <w:rStyle w:val="MyCodeChar"/>
        </w:rPr>
      </w:pPr>
      <w:r>
        <w:lastRenderedPageBreak/>
        <w:tab/>
        <w:t xml:space="preserve">Using 7-Zip, zip content of the folder and give it a name </w:t>
      </w:r>
      <w:r w:rsidRPr="00707D25">
        <w:rPr>
          <w:rStyle w:val="MyCodeChar"/>
        </w:rPr>
        <w:t>“Html_</w:t>
      </w:r>
      <w:r w:rsidR="00F60C94">
        <w:rPr>
          <w:rStyle w:val="MyCodeChar"/>
        </w:rPr>
        <w:t>sample-plugin</w:t>
      </w:r>
      <w:r w:rsidRPr="00707D25">
        <w:rPr>
          <w:rStyle w:val="MyCodeChar"/>
        </w:rPr>
        <w:t>.zip”</w:t>
      </w:r>
    </w:p>
    <w:p w14:paraId="6C92FCB4" w14:textId="77777777" w:rsidR="005C0010" w:rsidRDefault="005C0010" w:rsidP="008F328F">
      <w:pPr>
        <w:pStyle w:val="BodyCopy"/>
      </w:pPr>
    </w:p>
    <w:p w14:paraId="5DF57F26" w14:textId="77777777" w:rsidR="005C0010" w:rsidRPr="00707D25" w:rsidRDefault="005C0010" w:rsidP="008F328F">
      <w:pPr>
        <w:pStyle w:val="BodyCopy"/>
        <w:rPr>
          <w:rStyle w:val="MyCodeChar"/>
        </w:rPr>
      </w:pPr>
      <w:r>
        <w:t>4.</w:t>
      </w:r>
      <w:r>
        <w:tab/>
        <w:t xml:space="preserve">Move zip file to the folder </w:t>
      </w:r>
      <w:r w:rsidRPr="00707D25">
        <w:rPr>
          <w:rStyle w:val="MyCodeChar"/>
        </w:rPr>
        <w:t>C:\inetpub\wwwroot\ApiServer\bin\imxweb\custom</w:t>
      </w:r>
    </w:p>
    <w:p w14:paraId="2E1BB517" w14:textId="1FCFA4B1" w:rsidR="005C0010" w:rsidRDefault="005C0010" w:rsidP="008F328F">
      <w:pPr>
        <w:pStyle w:val="BodyCopy"/>
      </w:pPr>
      <w:r>
        <w:tab/>
        <w:t xml:space="preserve">Original file can remain in the </w:t>
      </w:r>
      <w:r w:rsidRPr="00707D25">
        <w:rPr>
          <w:rStyle w:val="MyCodeChar"/>
        </w:rPr>
        <w:t xml:space="preserve">C:\inetpub\wwwroot\ApiServer\bin\imxweb </w:t>
      </w:r>
      <w:r>
        <w:t>folder</w:t>
      </w:r>
      <w:r w:rsidR="00197FBD">
        <w:t>.</w:t>
      </w:r>
    </w:p>
    <w:p w14:paraId="05249776" w14:textId="67D32D28" w:rsidR="00F60C94" w:rsidRDefault="00F60C94" w:rsidP="008F328F">
      <w:pPr>
        <w:pStyle w:val="BodyCopy"/>
      </w:pPr>
    </w:p>
    <w:p w14:paraId="6F12C4E8" w14:textId="152C330B" w:rsidR="00197FBD" w:rsidRDefault="00F60C94" w:rsidP="008F328F">
      <w:pPr>
        <w:pStyle w:val="BodyCopy"/>
      </w:pPr>
      <w:r>
        <w:t>5.</w:t>
      </w:r>
      <w:r>
        <w:tab/>
      </w:r>
      <w:r w:rsidR="00197FBD">
        <w:t xml:space="preserve">Create folder Html_sample-plugin in </w:t>
      </w:r>
      <w:r w:rsidR="00197FBD" w:rsidRPr="00197FBD">
        <w:rPr>
          <w:rStyle w:val="MyCodeChar"/>
        </w:rPr>
        <w:t>C:\inetpub\wwwroot\ApiServer\bin\imxweb</w:t>
      </w:r>
      <w:r w:rsidR="00197FBD">
        <w:rPr>
          <w:rStyle w:val="MyCodeChar"/>
        </w:rPr>
        <w:t xml:space="preserve"> </w:t>
      </w:r>
      <w:r w:rsidR="00197FBD">
        <w:t>folder</w:t>
      </w:r>
      <w:r w:rsidR="00562599">
        <w:t>, c</w:t>
      </w:r>
      <w:r w:rsidR="00197FBD">
        <w:t xml:space="preserve">opy file </w:t>
      </w:r>
      <w:r w:rsidR="00197FBD" w:rsidRPr="00197FBD">
        <w:rPr>
          <w:rStyle w:val="MyCodeChar"/>
        </w:rPr>
        <w:t>imx-plugin-config.json</w:t>
      </w:r>
      <w:r w:rsidR="00197FBD">
        <w:t xml:space="preserve"> there.</w:t>
      </w:r>
    </w:p>
    <w:p w14:paraId="6205B532" w14:textId="575706E9" w:rsidR="00197FBD" w:rsidRPr="00707D25" w:rsidRDefault="00197FBD" w:rsidP="008F328F">
      <w:pPr>
        <w:pStyle w:val="BodyCopy"/>
        <w:rPr>
          <w:rStyle w:val="MyCodeChar"/>
        </w:rPr>
      </w:pPr>
      <w:r>
        <w:tab/>
        <w:t xml:space="preserve">This will allow Web Portal to dynamically load </w:t>
      </w:r>
      <w:r w:rsidRPr="00197FBD">
        <w:rPr>
          <w:rStyle w:val="MyCodeChar"/>
        </w:rPr>
        <w:t>sample-plugin</w:t>
      </w:r>
      <w:r>
        <w:t xml:space="preserve"> component.</w:t>
      </w:r>
    </w:p>
    <w:p w14:paraId="77FEF67D" w14:textId="77777777" w:rsidR="005C0010" w:rsidRPr="00707D25" w:rsidRDefault="005C0010" w:rsidP="008F328F">
      <w:pPr>
        <w:pStyle w:val="BodyCopy"/>
        <w:rPr>
          <w:rStyle w:val="MyCodeChar"/>
        </w:rPr>
      </w:pPr>
    </w:p>
    <w:p w14:paraId="0B431006" w14:textId="3857C477" w:rsidR="005C0010" w:rsidRDefault="0038464E" w:rsidP="008F328F">
      <w:pPr>
        <w:pStyle w:val="BodyCopy"/>
      </w:pPr>
      <w:r>
        <w:t>6</w:t>
      </w:r>
      <w:r w:rsidR="005C0010">
        <w:t>.</w:t>
      </w:r>
      <w:r w:rsidR="005C0010">
        <w:tab/>
        <w:t xml:space="preserve">Run </w:t>
      </w:r>
      <w:r w:rsidR="005C0010" w:rsidRPr="00707D25">
        <w:rPr>
          <w:rStyle w:val="MyCodeChar"/>
        </w:rPr>
        <w:t>iisreset</w:t>
      </w:r>
      <w:r w:rsidR="005C0010">
        <w:tab/>
      </w:r>
    </w:p>
    <w:p w14:paraId="26CA7E56" w14:textId="77777777" w:rsidR="005C0010" w:rsidRPr="00707D25" w:rsidRDefault="005C0010" w:rsidP="008F328F">
      <w:pPr>
        <w:pStyle w:val="BodyCopy"/>
        <w:rPr>
          <w:rStyle w:val="MyCodeChar"/>
        </w:rPr>
      </w:pPr>
    </w:p>
    <w:p w14:paraId="415D8002" w14:textId="495B893C" w:rsidR="005C0010" w:rsidRDefault="0038464E" w:rsidP="008F328F">
      <w:pPr>
        <w:pStyle w:val="BodyCopy"/>
      </w:pPr>
      <w:r>
        <w:t>7</w:t>
      </w:r>
      <w:r w:rsidR="005C0010">
        <w:t>.</w:t>
      </w:r>
      <w:r w:rsidR="005C0010">
        <w:tab/>
        <w:t xml:space="preserve">Navigate to the Web Portal running on IIS and see that new </w:t>
      </w:r>
      <w:r w:rsidR="00197FBD">
        <w:t>tile</w:t>
      </w:r>
      <w:r w:rsidR="005C0010">
        <w:t xml:space="preserve"> is there.</w:t>
      </w:r>
    </w:p>
    <w:p w14:paraId="591AD8BA" w14:textId="75F931DB" w:rsidR="00FD5AE6" w:rsidRDefault="00FD5AE6" w:rsidP="008F328F">
      <w:pPr>
        <w:pStyle w:val="BodyCopy"/>
      </w:pPr>
    </w:p>
    <w:p w14:paraId="3B9986A8" w14:textId="34C37866" w:rsidR="00FD5AE6" w:rsidRDefault="00FD5AE6" w:rsidP="00FD5AE6">
      <w:pPr>
        <w:pStyle w:val="Heading4noindent"/>
      </w:pPr>
      <w:bookmarkStart w:id="107" w:name="_Toc128725240"/>
      <w:r>
        <w:t>Deploy</w:t>
      </w:r>
      <w:r w:rsidR="00C22206">
        <w:t>ment</w:t>
      </w:r>
      <w:r>
        <w:t xml:space="preserve"> errors</w:t>
      </w:r>
      <w:bookmarkEnd w:id="107"/>
      <w:r>
        <w:t xml:space="preserve"> </w:t>
      </w:r>
    </w:p>
    <w:p w14:paraId="73FA9A0A" w14:textId="0A6EFB0A" w:rsidR="00FD5AE6" w:rsidRDefault="00FD5AE6" w:rsidP="008F328F">
      <w:pPr>
        <w:pStyle w:val="BodyCopy"/>
      </w:pPr>
      <w:r>
        <w:t>If plugin component tile does not appear on dashboard while it appears in debug mode, check following:</w:t>
      </w:r>
    </w:p>
    <w:p w14:paraId="5118A1D6" w14:textId="612134B1" w:rsidR="00FD5AE6" w:rsidRDefault="00FD5AE6" w:rsidP="008F328F">
      <w:pPr>
        <w:pStyle w:val="BodyCopy"/>
      </w:pPr>
    </w:p>
    <w:p w14:paraId="51EF5DFD" w14:textId="200B8D41" w:rsidR="006852E5" w:rsidRDefault="006852E5" w:rsidP="008F328F">
      <w:pPr>
        <w:pStyle w:val="BodyCopy"/>
      </w:pPr>
      <w:r>
        <w:tab/>
        <w:t xml:space="preserve">1. </w:t>
      </w:r>
      <w:r>
        <w:tab/>
        <w:t>Clear browser data- cookies, site data, cached web content.</w:t>
      </w:r>
    </w:p>
    <w:p w14:paraId="77C0556A" w14:textId="77777777" w:rsidR="006852E5" w:rsidRDefault="006852E5" w:rsidP="008F328F">
      <w:pPr>
        <w:pStyle w:val="BodyCopy"/>
      </w:pPr>
    </w:p>
    <w:p w14:paraId="6D70B567" w14:textId="2E8633B9" w:rsidR="00FD5AE6" w:rsidRDefault="00FD5AE6" w:rsidP="008F328F">
      <w:pPr>
        <w:pStyle w:val="BodyCopy"/>
      </w:pPr>
      <w:r>
        <w:tab/>
      </w:r>
      <w:r w:rsidR="006852E5">
        <w:t>2</w:t>
      </w:r>
      <w:r>
        <w:t>.</w:t>
      </w:r>
      <w:r>
        <w:tab/>
      </w:r>
      <w:r w:rsidRPr="00FD5AE6">
        <w:t xml:space="preserve">Check file </w:t>
      </w:r>
      <w:bookmarkStart w:id="108" w:name="_Hlk122097027"/>
      <w:r w:rsidRPr="00FD5AE6">
        <w:rPr>
          <w:rStyle w:val="MyCodeChar"/>
        </w:rPr>
        <w:t>tsconfig.lib.prod.json</w:t>
      </w:r>
      <w:r w:rsidRPr="00FD5AE6">
        <w:t xml:space="preserve"> </w:t>
      </w:r>
      <w:bookmarkEnd w:id="108"/>
      <w:r w:rsidRPr="00FD5AE6">
        <w:t xml:space="preserve">of the </w:t>
      </w:r>
      <w:r>
        <w:t>project</w:t>
      </w:r>
      <w:r w:rsidRPr="00FD5AE6">
        <w:t>:</w:t>
      </w:r>
    </w:p>
    <w:p w14:paraId="0E9E307F" w14:textId="65B72AA3" w:rsidR="00FD5AE6" w:rsidRDefault="00FD5AE6" w:rsidP="008F328F">
      <w:pPr>
        <w:pStyle w:val="BodyCopy"/>
      </w:pPr>
    </w:p>
    <w:p w14:paraId="0728799B" w14:textId="529314AF" w:rsidR="00FD5AE6" w:rsidRDefault="00FD5AE6" w:rsidP="00A839D7">
      <w:pPr>
        <w:pStyle w:val="MyCode"/>
      </w:pPr>
      <w:bookmarkStart w:id="109" w:name="_Hlk122097043"/>
      <w:r w:rsidRPr="00FD5AE6">
        <w:t>{</w:t>
      </w:r>
    </w:p>
    <w:p w14:paraId="5311B51A" w14:textId="3719CDE6" w:rsidR="00FD5AE6" w:rsidRDefault="00FD5AE6" w:rsidP="00A839D7">
      <w:pPr>
        <w:pStyle w:val="MyCode"/>
      </w:pPr>
      <w:r w:rsidRPr="00FD5AE6">
        <w:t xml:space="preserve">  </w:t>
      </w:r>
      <w:r w:rsidRPr="00FD5AE6">
        <w:rPr>
          <w:color w:val="FF8000"/>
        </w:rPr>
        <w:t>"extends"</w:t>
      </w:r>
      <w:r w:rsidRPr="00FD5AE6">
        <w:t>: "./tsconfig.lib.json",</w:t>
      </w:r>
      <w:r>
        <w:br/>
      </w:r>
      <w:r w:rsidRPr="00FD5AE6">
        <w:t xml:space="preserve">  </w:t>
      </w:r>
      <w:r w:rsidRPr="00FD5AE6">
        <w:rPr>
          <w:color w:val="FF8000"/>
        </w:rPr>
        <w:t>"compilerOptions"</w:t>
      </w:r>
      <w:r w:rsidRPr="00FD5AE6">
        <w:t>: {</w:t>
      </w:r>
      <w:r>
        <w:br/>
      </w:r>
      <w:r w:rsidRPr="00FD5AE6">
        <w:t xml:space="preserve">    </w:t>
      </w:r>
      <w:r>
        <w:tab/>
      </w:r>
      <w:r w:rsidRPr="00FD5AE6">
        <w:rPr>
          <w:color w:val="FF8000"/>
        </w:rPr>
        <w:t>"declarationMap"</w:t>
      </w:r>
      <w:r w:rsidRPr="00FD5AE6">
        <w:t>: false</w:t>
      </w:r>
      <w:r>
        <w:br/>
        <w:t xml:space="preserve"> </w:t>
      </w:r>
      <w:r w:rsidR="006852E5">
        <w:t xml:space="preserve"> }</w:t>
      </w:r>
      <w:r w:rsidRPr="00FD5AE6">
        <w:t>,</w:t>
      </w:r>
    </w:p>
    <w:p w14:paraId="3A0194E7" w14:textId="6667B548" w:rsidR="00FD5AE6" w:rsidRPr="00FD5AE6" w:rsidRDefault="00FD5AE6" w:rsidP="00A839D7">
      <w:pPr>
        <w:pStyle w:val="MyCode"/>
      </w:pPr>
      <w:r>
        <w:t xml:space="preserve"> </w:t>
      </w:r>
      <w:r w:rsidRPr="00FD5AE6">
        <w:t>"angularCompilerOptions": {</w:t>
      </w:r>
    </w:p>
    <w:p w14:paraId="69BA2294" w14:textId="458894ED" w:rsidR="00FD5AE6" w:rsidRPr="00FD5AE6" w:rsidRDefault="00FD5AE6" w:rsidP="00A839D7">
      <w:pPr>
        <w:pStyle w:val="MyCode"/>
      </w:pPr>
      <w:r w:rsidRPr="00FD5AE6">
        <w:t xml:space="preserve">    </w:t>
      </w:r>
      <w:r>
        <w:tab/>
      </w:r>
      <w:r w:rsidRPr="00FD5AE6">
        <w:rPr>
          <w:color w:val="FF8000"/>
          <w:highlight w:val="yellow"/>
        </w:rPr>
        <w:t>"compilationMode"</w:t>
      </w:r>
      <w:r w:rsidRPr="00FD5AE6">
        <w:rPr>
          <w:highlight w:val="yellow"/>
        </w:rPr>
        <w:t>: "partial”</w:t>
      </w:r>
      <w:r w:rsidRPr="00FD5AE6">
        <w:t xml:space="preserve">,  </w:t>
      </w:r>
      <w:r>
        <w:rPr>
          <w:rFonts w:ascii="Wingdings" w:eastAsia="Wingdings" w:hAnsi="Wingdings" w:cs="Wingdings"/>
        </w:rPr>
        <w:t>à</w:t>
      </w:r>
      <w:r>
        <w:t xml:space="preserve"> </w:t>
      </w:r>
      <w:r w:rsidRPr="00FD5AE6">
        <w:rPr>
          <w:b/>
          <w:bCs/>
        </w:rPr>
        <w:t>Remove this line</w:t>
      </w:r>
    </w:p>
    <w:p w14:paraId="24CD7E9B" w14:textId="0ACEBAFC" w:rsidR="00FD5AE6" w:rsidRPr="00FD5AE6" w:rsidRDefault="00FD5AE6" w:rsidP="00A839D7">
      <w:pPr>
        <w:pStyle w:val="MyCode"/>
      </w:pPr>
      <w:r w:rsidRPr="00FD5AE6">
        <w:t xml:space="preserve">    </w:t>
      </w:r>
      <w:r>
        <w:tab/>
      </w:r>
      <w:r w:rsidRPr="00FD5AE6">
        <w:rPr>
          <w:color w:val="FF8000"/>
        </w:rPr>
        <w:t>"enableIvy"</w:t>
      </w:r>
      <w:r w:rsidRPr="00FD5AE6">
        <w:t>: true</w:t>
      </w:r>
      <w:r>
        <w:tab/>
      </w:r>
      <w:r>
        <w:tab/>
        <w:t xml:space="preserve">         </w:t>
      </w:r>
      <w:r>
        <w:rPr>
          <w:rFonts w:ascii="Wingdings" w:eastAsia="Wingdings" w:hAnsi="Wingdings" w:cs="Wingdings"/>
        </w:rPr>
        <w:t>à</w:t>
      </w:r>
      <w:r>
        <w:t xml:space="preserve"> </w:t>
      </w:r>
      <w:r w:rsidRPr="00FD5AE6">
        <w:rPr>
          <w:b/>
          <w:bCs/>
        </w:rPr>
        <w:t>Make sure this line is present</w:t>
      </w:r>
    </w:p>
    <w:p w14:paraId="7A7EB6EE" w14:textId="77777777" w:rsidR="00FD5AE6" w:rsidRPr="00FD5AE6" w:rsidRDefault="00FD5AE6" w:rsidP="00A839D7">
      <w:pPr>
        <w:pStyle w:val="MyCode"/>
      </w:pPr>
      <w:r w:rsidRPr="00FD5AE6">
        <w:t xml:space="preserve">  }</w:t>
      </w:r>
    </w:p>
    <w:p w14:paraId="6A3CB242" w14:textId="37E8134A" w:rsidR="00FD5AE6" w:rsidRDefault="00FD5AE6" w:rsidP="00A839D7">
      <w:pPr>
        <w:pStyle w:val="MyCode"/>
      </w:pPr>
      <w:r w:rsidRPr="00FD5AE6">
        <w:t>}</w:t>
      </w:r>
    </w:p>
    <w:bookmarkEnd w:id="109"/>
    <w:p w14:paraId="308B047F" w14:textId="691CC3F9" w:rsidR="00FD5AE6" w:rsidRDefault="00FD5AE6" w:rsidP="008F328F">
      <w:pPr>
        <w:pStyle w:val="BodyCopy"/>
      </w:pPr>
      <w:r>
        <w:tab/>
      </w:r>
    </w:p>
    <w:p w14:paraId="5C828CF7" w14:textId="514689A8" w:rsidR="00FD5AE6" w:rsidRDefault="00FD5AE6" w:rsidP="008F328F">
      <w:pPr>
        <w:pStyle w:val="BodyCopy"/>
      </w:pPr>
      <w:r>
        <w:tab/>
        <w:t>2.</w:t>
      </w:r>
      <w:r>
        <w:tab/>
        <w:t>Check file package.json of the project - Remove everything but this:</w:t>
      </w:r>
    </w:p>
    <w:p w14:paraId="1A1BD923" w14:textId="77777777" w:rsidR="006852E5" w:rsidRDefault="006852E5" w:rsidP="008F328F">
      <w:pPr>
        <w:pStyle w:val="BodyCopy"/>
      </w:pPr>
    </w:p>
    <w:p w14:paraId="1766C603" w14:textId="58B548F9" w:rsidR="00FD5AE6" w:rsidRDefault="00FD5AE6" w:rsidP="00A839D7">
      <w:pPr>
        <w:pStyle w:val="MyCode"/>
      </w:pPr>
      <w:r>
        <w:t xml:space="preserve"> {</w:t>
      </w:r>
    </w:p>
    <w:p w14:paraId="5CC7123E" w14:textId="47813DBD" w:rsidR="00FD5AE6" w:rsidRDefault="00FD5AE6" w:rsidP="00A839D7">
      <w:pPr>
        <w:pStyle w:val="MyCode"/>
      </w:pPr>
      <w:r>
        <w:t xml:space="preserve">           "name": "&lt;name&gt;",</w:t>
      </w:r>
    </w:p>
    <w:p w14:paraId="5C13B45B" w14:textId="238D9F93" w:rsidR="00FD5AE6" w:rsidRDefault="00FD5AE6" w:rsidP="00A839D7">
      <w:pPr>
        <w:pStyle w:val="MyCode"/>
      </w:pPr>
      <w:r>
        <w:t xml:space="preserve">           "version": "0.0.1",</w:t>
      </w:r>
    </w:p>
    <w:p w14:paraId="7AFAED1C" w14:textId="3F3DA350" w:rsidR="00FD5AE6" w:rsidRDefault="00FD5AE6" w:rsidP="00A839D7">
      <w:pPr>
        <w:pStyle w:val="MyCode"/>
      </w:pPr>
      <w:r>
        <w:t xml:space="preserve">           "private": true</w:t>
      </w:r>
    </w:p>
    <w:p w14:paraId="0F970E30" w14:textId="4488DB01" w:rsidR="00FD5AE6" w:rsidRDefault="00FD5AE6" w:rsidP="00A839D7">
      <w:pPr>
        <w:pStyle w:val="MyCode"/>
      </w:pPr>
      <w:r>
        <w:t xml:space="preserve">  }</w:t>
      </w:r>
    </w:p>
    <w:p w14:paraId="3A15075A" w14:textId="53C7C848" w:rsidR="00FD5AE6" w:rsidRDefault="00FD5AE6" w:rsidP="008F328F">
      <w:pPr>
        <w:pStyle w:val="BodyCopy"/>
      </w:pPr>
    </w:p>
    <w:p w14:paraId="325B6206" w14:textId="1B9A2DAA" w:rsidR="00FD5AE6" w:rsidRDefault="00FD5AE6" w:rsidP="008F328F">
      <w:pPr>
        <w:pStyle w:val="BodyCopy"/>
      </w:pPr>
      <w:r>
        <w:tab/>
        <w:t>3.</w:t>
      </w:r>
      <w:r>
        <w:tab/>
      </w:r>
      <w:r w:rsidR="006852E5">
        <w:t xml:space="preserve">If error happens while running </w:t>
      </w:r>
      <w:r w:rsidR="006852E5" w:rsidRPr="006852E5">
        <w:rPr>
          <w:rStyle w:val="MyCodeChar"/>
        </w:rPr>
        <w:t>imxclient.exe run-apiserver -B</w:t>
      </w:r>
      <w:r w:rsidR="006852E5">
        <w:rPr>
          <w:rStyle w:val="MyCodeChar"/>
        </w:rPr>
        <w:t xml:space="preserve"> </w:t>
      </w:r>
    </w:p>
    <w:p w14:paraId="5459A460" w14:textId="77777777" w:rsidR="006852E5" w:rsidRDefault="006852E5" w:rsidP="008F328F">
      <w:pPr>
        <w:pStyle w:val="BodyCopy"/>
      </w:pPr>
      <w:r>
        <w:tab/>
      </w:r>
      <w:r>
        <w:tab/>
        <w:t xml:space="preserve">Delete everything from folder </w:t>
      </w:r>
    </w:p>
    <w:p w14:paraId="04D6875D" w14:textId="07E46C73" w:rsidR="006852E5" w:rsidRPr="00FD5AE6" w:rsidRDefault="006852E5" w:rsidP="00A839D7">
      <w:pPr>
        <w:pStyle w:val="MyCode"/>
      </w:pPr>
      <w:r>
        <w:t>C:\Users\&lt;username&gt;\AppData\Local\One Identity\One Identity Manager\ImxClient</w:t>
      </w:r>
    </w:p>
    <w:p w14:paraId="3EEB9963" w14:textId="358F7A19" w:rsidR="00FD5AE6" w:rsidRDefault="00FD5AE6" w:rsidP="008F328F">
      <w:pPr>
        <w:pStyle w:val="BodyCopy"/>
      </w:pPr>
    </w:p>
    <w:p w14:paraId="2407075A" w14:textId="6D0E9E77" w:rsidR="00FD5AE6" w:rsidRDefault="006852E5" w:rsidP="008F328F">
      <w:pPr>
        <w:pStyle w:val="BodyCopy"/>
      </w:pPr>
      <w:r>
        <w:tab/>
        <w:t xml:space="preserve">4. </w:t>
      </w:r>
      <w:r>
        <w:tab/>
        <w:t>Re-deploy.</w:t>
      </w:r>
    </w:p>
    <w:p w14:paraId="099CF634" w14:textId="77777777" w:rsidR="00FD5AE6" w:rsidRPr="00707D25" w:rsidRDefault="00FD5AE6" w:rsidP="008F328F">
      <w:pPr>
        <w:pStyle w:val="BodyCopy"/>
        <w:rPr>
          <w:rStyle w:val="MyCodeChar"/>
        </w:rPr>
      </w:pPr>
    </w:p>
    <w:p w14:paraId="4E108A6A" w14:textId="0D2097C5" w:rsidR="002D6D8B" w:rsidRPr="00AF423C" w:rsidRDefault="002D6D8B" w:rsidP="008F328F">
      <w:pPr>
        <w:pStyle w:val="BodyCopy"/>
        <w:rPr>
          <w:shd w:val="clear" w:color="auto" w:fill="FCF8D8" w:themeFill="accent3" w:themeFillTint="33"/>
        </w:rPr>
      </w:pPr>
    </w:p>
    <w:p w14:paraId="616DA8DD" w14:textId="44BA1845" w:rsidR="002E43CC" w:rsidRDefault="00DE79C2" w:rsidP="00C67B45">
      <w:pPr>
        <w:pStyle w:val="Heading3noindent"/>
      </w:pPr>
      <w:bookmarkStart w:id="110" w:name="_Toc128725241"/>
      <w:r>
        <w:t xml:space="preserve">6. </w:t>
      </w:r>
      <w:r w:rsidR="002E43CC">
        <w:t>Modify base plugin to display personal data</w:t>
      </w:r>
      <w:bookmarkEnd w:id="110"/>
    </w:p>
    <w:p w14:paraId="36078E22" w14:textId="1BB4B1A5" w:rsidR="00692DBF" w:rsidRDefault="00692DBF" w:rsidP="008F328F">
      <w:pPr>
        <w:pStyle w:val="BodyCopy"/>
      </w:pPr>
      <w:r>
        <w:t>When use</w:t>
      </w:r>
      <w:r w:rsidR="00C82C2B">
        <w:t>r</w:t>
      </w:r>
      <w:r>
        <w:t xml:space="preserve"> clicks on the tile</w:t>
      </w:r>
      <w:r w:rsidR="00C82C2B">
        <w:t>,</w:t>
      </w:r>
      <w:r>
        <w:t xml:space="preserve"> the slide panel opens with user’s personal information. Same as when user clicks on the “My Direct Reports” – individual direct report.</w:t>
      </w:r>
    </w:p>
    <w:p w14:paraId="0FFDD755" w14:textId="57121934" w:rsidR="00C3537B" w:rsidRDefault="00C3537B" w:rsidP="00C3537B">
      <w:pPr>
        <w:pStyle w:val="Heading4noindent"/>
      </w:pPr>
      <w:bookmarkStart w:id="111" w:name="_Toc128725242"/>
      <w:r>
        <w:t>Research</w:t>
      </w:r>
      <w:bookmarkEnd w:id="111"/>
    </w:p>
    <w:p w14:paraId="4DC904AA" w14:textId="2A01A404" w:rsidR="00C3537B" w:rsidRDefault="00692DBF" w:rsidP="008F328F">
      <w:pPr>
        <w:pStyle w:val="BodyCopy"/>
      </w:pPr>
      <w:r>
        <w:t>To find a code involved in opening a slide panel with personal information – right click on one of the direct reports in “My Direct Reports” tile, select “Inspect”.</w:t>
      </w:r>
    </w:p>
    <w:p w14:paraId="1BFE0319" w14:textId="63060D61" w:rsidR="00692DBF" w:rsidRDefault="00692DBF" w:rsidP="008F328F">
      <w:pPr>
        <w:pStyle w:val="BodyCopy"/>
      </w:pPr>
      <w:r>
        <w:t xml:space="preserve">Find identifiable identifier, </w:t>
      </w:r>
      <w:r w:rsidR="000F4FF4">
        <w:t>copy,</w:t>
      </w:r>
      <w:r>
        <w:t xml:space="preserve"> and paste into VS Code search window.</w:t>
      </w:r>
    </w:p>
    <w:p w14:paraId="1B88442B" w14:textId="030FCA17" w:rsidR="00692DBF" w:rsidRDefault="00692DBF" w:rsidP="008F328F">
      <w:pPr>
        <w:pStyle w:val="BodyCopy"/>
      </w:pPr>
    </w:p>
    <w:p w14:paraId="0FC877F4" w14:textId="194F1BEE" w:rsidR="00692DBF" w:rsidRDefault="00DD0A8D" w:rsidP="008F328F">
      <w:pPr>
        <w:pStyle w:val="BodyCopy"/>
      </w:pPr>
      <w:r>
        <w:rPr>
          <w:noProof/>
        </w:rPr>
        <w:drawing>
          <wp:inline distT="0" distB="0" distL="0" distR="0" wp14:anchorId="1577965E" wp14:editId="5E1C65A0">
            <wp:extent cx="5943600" cy="23355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335530"/>
                    </a:xfrm>
                    <a:prstGeom prst="rect">
                      <a:avLst/>
                    </a:prstGeom>
                  </pic:spPr>
                </pic:pic>
              </a:graphicData>
            </a:graphic>
          </wp:inline>
        </w:drawing>
      </w:r>
    </w:p>
    <w:p w14:paraId="0AEF2A05" w14:textId="31246462" w:rsidR="00DD0A8D" w:rsidRDefault="00DD0A8D" w:rsidP="008F328F">
      <w:pPr>
        <w:pStyle w:val="BodyCopy"/>
      </w:pPr>
    </w:p>
    <w:p w14:paraId="6D761659" w14:textId="4DB2C9E5" w:rsidR="00DD23C8" w:rsidRDefault="00DD0A8D" w:rsidP="008F328F">
      <w:pPr>
        <w:pStyle w:val="BodyCopy"/>
      </w:pPr>
      <w:r>
        <w:t xml:space="preserve">Search returns 2 values. One of them points to: </w:t>
      </w:r>
      <w:r w:rsidRPr="00DD0A8D">
        <w:rPr>
          <w:rStyle w:val="MyCodeChar"/>
        </w:rPr>
        <w:t>(click)="openIdentitySidesheet(identity)</w:t>
      </w:r>
      <w:r w:rsidR="00DD23C8" w:rsidRPr="00DD23C8">
        <w:t xml:space="preserve"> </w:t>
      </w:r>
      <w:r w:rsidR="00DD23C8">
        <w:t xml:space="preserve">in file </w:t>
      </w:r>
      <w:r w:rsidR="00DD23C8" w:rsidRPr="00DD23C8">
        <w:rPr>
          <w:rStyle w:val="MyCodeChar"/>
        </w:rPr>
        <w:t>businessowner-chartsummary.component.html</w:t>
      </w:r>
      <w:r w:rsidR="00DD23C8">
        <w:rPr>
          <w:rStyle w:val="MyCodeChar"/>
        </w:rPr>
        <w:t xml:space="preserve"> </w:t>
      </w:r>
    </w:p>
    <w:p w14:paraId="278C8934" w14:textId="38BD81D0" w:rsidR="00DD0A8D" w:rsidRDefault="00DD0A8D" w:rsidP="008F328F">
      <w:pPr>
        <w:pStyle w:val="BodyCopy"/>
      </w:pPr>
    </w:p>
    <w:p w14:paraId="5929E014" w14:textId="3C8E5D76" w:rsidR="00DD0A8D" w:rsidRDefault="00DD0A8D" w:rsidP="008F328F">
      <w:pPr>
        <w:pStyle w:val="BodyCopy"/>
      </w:pPr>
      <w:r>
        <w:rPr>
          <w:noProof/>
        </w:rPr>
        <w:drawing>
          <wp:inline distT="0" distB="0" distL="0" distR="0" wp14:anchorId="243AD724" wp14:editId="5D441E66">
            <wp:extent cx="5943600" cy="22517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251710"/>
                    </a:xfrm>
                    <a:prstGeom prst="rect">
                      <a:avLst/>
                    </a:prstGeom>
                  </pic:spPr>
                </pic:pic>
              </a:graphicData>
            </a:graphic>
          </wp:inline>
        </w:drawing>
      </w:r>
    </w:p>
    <w:p w14:paraId="3CA43DED" w14:textId="729CBD0D" w:rsidR="00DD0A8D" w:rsidRDefault="00DD0A8D" w:rsidP="008F328F">
      <w:pPr>
        <w:pStyle w:val="BodyCopy"/>
      </w:pPr>
    </w:p>
    <w:p w14:paraId="020D8646" w14:textId="37FF814E" w:rsidR="00DD0A8D" w:rsidRDefault="00DD0A8D" w:rsidP="008F328F">
      <w:pPr>
        <w:pStyle w:val="BodyCopy"/>
      </w:pPr>
      <w:r>
        <w:t xml:space="preserve">Switch to VS Code -&gt; Explorer, </w:t>
      </w:r>
      <w:r w:rsidR="00DD23C8">
        <w:t xml:space="preserve">select file with the same name and .ts extension, find function </w:t>
      </w:r>
      <w:r w:rsidR="00DD23C8" w:rsidRPr="00DD23C8">
        <w:rPr>
          <w:rStyle w:val="MyCodeChar"/>
        </w:rPr>
        <w:t>openIdentitySidesheet</w:t>
      </w:r>
      <w:r w:rsidR="00DD23C8">
        <w:rPr>
          <w:rStyle w:val="MyCodeChar"/>
        </w:rPr>
        <w:t xml:space="preserve"> </w:t>
      </w:r>
      <w:r w:rsidR="00DD23C8">
        <w:t>there.</w:t>
      </w:r>
    </w:p>
    <w:p w14:paraId="6010679F" w14:textId="03239186" w:rsidR="00DD23C8" w:rsidRDefault="00DD23C8" w:rsidP="008F328F">
      <w:pPr>
        <w:pStyle w:val="BodyCopy"/>
      </w:pPr>
    </w:p>
    <w:p w14:paraId="069280FF" w14:textId="44651300" w:rsidR="00DD23C8" w:rsidRDefault="00DD23C8" w:rsidP="008F328F">
      <w:pPr>
        <w:pStyle w:val="BodyCopy"/>
      </w:pPr>
      <w:r>
        <w:rPr>
          <w:noProof/>
        </w:rPr>
        <w:drawing>
          <wp:inline distT="0" distB="0" distL="0" distR="0" wp14:anchorId="0D245B34" wp14:editId="296936B9">
            <wp:extent cx="5943600" cy="304292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042920"/>
                    </a:xfrm>
                    <a:prstGeom prst="rect">
                      <a:avLst/>
                    </a:prstGeom>
                  </pic:spPr>
                </pic:pic>
              </a:graphicData>
            </a:graphic>
          </wp:inline>
        </w:drawing>
      </w:r>
    </w:p>
    <w:p w14:paraId="7496BEE3" w14:textId="79085FA1" w:rsidR="00DD23C8" w:rsidRDefault="00DD23C8" w:rsidP="008F328F">
      <w:pPr>
        <w:pStyle w:val="BodyCopy"/>
      </w:pPr>
    </w:p>
    <w:p w14:paraId="5149947B" w14:textId="0280BA96" w:rsidR="00DD23C8" w:rsidRDefault="00DD23C8" w:rsidP="008F328F">
      <w:pPr>
        <w:pStyle w:val="BodyCopy"/>
      </w:pPr>
      <w:r>
        <w:t xml:space="preserve">We can reuse this whole function, </w:t>
      </w:r>
      <w:r w:rsidR="00C82C2B">
        <w:t xml:space="preserve">but with no parameter - </w:t>
      </w:r>
      <w:r>
        <w:t xml:space="preserve">just </w:t>
      </w:r>
      <w:r w:rsidR="00C82C2B">
        <w:t>get</w:t>
      </w:r>
      <w:r>
        <w:t xml:space="preserve"> </w:t>
      </w:r>
      <w:r w:rsidR="00C82C2B">
        <w:t>an</w:t>
      </w:r>
      <w:r>
        <w:t xml:space="preserve"> identity of the logged in</w:t>
      </w:r>
      <w:r w:rsidR="00D52005">
        <w:t xml:space="preserve"> user to it.</w:t>
      </w:r>
      <w:r w:rsidR="00C82C2B">
        <w:t xml:space="preserve"> </w:t>
      </w:r>
    </w:p>
    <w:p w14:paraId="1F82C477" w14:textId="76B7D701" w:rsidR="00C82C2B" w:rsidRDefault="00C82C2B" w:rsidP="008F328F">
      <w:pPr>
        <w:pStyle w:val="BodyCopy"/>
      </w:pPr>
    </w:p>
    <w:p w14:paraId="05C0470A" w14:textId="4031156D" w:rsidR="00C82C2B" w:rsidRDefault="00C82C2B" w:rsidP="008F328F">
      <w:pPr>
        <w:pStyle w:val="BodyCopy"/>
      </w:pPr>
      <w:r>
        <w:t xml:space="preserve">Also, we’ll reuse existing component to display data: </w:t>
      </w:r>
      <w:r w:rsidRPr="00C82C2B">
        <w:rPr>
          <w:rStyle w:val="MyCodeChar"/>
        </w:rPr>
        <w:t>IdentitySidesheetComponent</w:t>
      </w:r>
      <w:r>
        <w:rPr>
          <w:rStyle w:val="MyCodeChar"/>
        </w:rPr>
        <w:t xml:space="preserve"> </w:t>
      </w:r>
      <w:r>
        <w:t xml:space="preserve">from </w:t>
      </w:r>
      <w:r w:rsidRPr="00C82C2B">
        <w:rPr>
          <w:rStyle w:val="MyCodeChar"/>
        </w:rPr>
        <w:t>qer</w:t>
      </w:r>
      <w:r>
        <w:t xml:space="preserve"> library. Just need to populate it with user’s personal data instead of direct report’s data. For that we’ll need to change and ApiServer call from </w:t>
      </w:r>
      <w:r w:rsidRPr="00C45C3B">
        <w:rPr>
          <w:rStyle w:val="MyCodeChar"/>
        </w:rPr>
        <w:t>PortalPersonReportsInteractive</w:t>
      </w:r>
      <w:r>
        <w:rPr>
          <w:rStyle w:val="MyCodeChar"/>
        </w:rPr>
        <w:t xml:space="preserve"> </w:t>
      </w:r>
      <w:r>
        <w:t xml:space="preserve">to </w:t>
      </w:r>
      <w:r w:rsidRPr="00C45C3B">
        <w:rPr>
          <w:rStyle w:val="MyCodeChar"/>
        </w:rPr>
        <w:t>PortalPersonMasterdataInteractive</w:t>
      </w:r>
      <w:r>
        <w:rPr>
          <w:rStyle w:val="MyCodeChar"/>
        </w:rPr>
        <w:t>.</w:t>
      </w:r>
      <w:r w:rsidRPr="00C82C2B">
        <w:t xml:space="preserve"> </w:t>
      </w:r>
    </w:p>
    <w:p w14:paraId="60D05836" w14:textId="33D508B4" w:rsidR="00C82C2B" w:rsidRDefault="00C82C2B" w:rsidP="008F328F">
      <w:pPr>
        <w:pStyle w:val="BodyCopy"/>
      </w:pPr>
    </w:p>
    <w:p w14:paraId="0EBBA940" w14:textId="69F01EFD" w:rsidR="00C82C2B" w:rsidRDefault="00C82C2B" w:rsidP="008F328F">
      <w:pPr>
        <w:pStyle w:val="BodyCopy"/>
      </w:pPr>
      <w:r>
        <w:t xml:space="preserve">To modify the way the data is presented we can make a copy of </w:t>
      </w:r>
      <w:r w:rsidRPr="00C82C2B">
        <w:rPr>
          <w:rStyle w:val="MyCodeChar"/>
        </w:rPr>
        <w:t>IdentitySidesheetComponent</w:t>
      </w:r>
      <w:r>
        <w:rPr>
          <w:rStyle w:val="MyCodeChar"/>
        </w:rPr>
        <w:t xml:space="preserve"> </w:t>
      </w:r>
      <w:r>
        <w:t>inside the sample-plugin library and modify it.</w:t>
      </w:r>
    </w:p>
    <w:p w14:paraId="5698EE17" w14:textId="28CF84CF" w:rsidR="00BB532F" w:rsidRDefault="00BB532F" w:rsidP="008F328F">
      <w:pPr>
        <w:pStyle w:val="BodyCopy"/>
      </w:pPr>
    </w:p>
    <w:p w14:paraId="3C26C7A6" w14:textId="4F0D14C2" w:rsidR="00BB532F" w:rsidRDefault="00BB532F" w:rsidP="00BB532F">
      <w:pPr>
        <w:pStyle w:val="Heading4noindent"/>
      </w:pPr>
      <w:bookmarkStart w:id="112" w:name="_Toc128725243"/>
      <w:r>
        <w:t>Modify</w:t>
      </w:r>
      <w:bookmarkEnd w:id="112"/>
    </w:p>
    <w:p w14:paraId="459400F2" w14:textId="24F23A03" w:rsidR="00714A72" w:rsidRDefault="00714A72" w:rsidP="00A839D7">
      <w:pPr>
        <w:pStyle w:val="Style1"/>
      </w:pPr>
      <w:r>
        <w:t xml:space="preserve">All final source code is in the </w:t>
      </w:r>
      <w:r w:rsidR="00FF1D2B" w:rsidRPr="00FF1D2B">
        <w:t>\UNITE\Chapter Files\6. Modify base plugin to display personal data</w:t>
      </w:r>
      <w:r w:rsidR="00FF1D2B">
        <w:t xml:space="preserve"> </w:t>
      </w:r>
      <w:r>
        <w:t>folder</w:t>
      </w:r>
    </w:p>
    <w:p w14:paraId="1F9D8019" w14:textId="77777777" w:rsidR="00714A72" w:rsidRDefault="00714A72" w:rsidP="008F328F">
      <w:pPr>
        <w:pStyle w:val="BodyCopy"/>
      </w:pPr>
    </w:p>
    <w:p w14:paraId="10A5A893" w14:textId="4F31927B" w:rsidR="00BB532F" w:rsidRDefault="00BB532F" w:rsidP="008F328F">
      <w:pPr>
        <w:pStyle w:val="BodyCopy"/>
      </w:pPr>
      <w:r>
        <w:t>1.</w:t>
      </w:r>
      <w:r>
        <w:tab/>
      </w:r>
      <w:r w:rsidR="00B55D6E">
        <w:t xml:space="preserve">Copy function </w:t>
      </w:r>
      <w:r w:rsidR="00B55D6E" w:rsidRPr="00DD23C8">
        <w:rPr>
          <w:rStyle w:val="MyCodeChar"/>
        </w:rPr>
        <w:t>openIdentitySidesheet</w:t>
      </w:r>
      <w:r w:rsidR="00B55D6E">
        <w:rPr>
          <w:rStyle w:val="MyCodeChar"/>
        </w:rPr>
        <w:t xml:space="preserve"> </w:t>
      </w:r>
      <w:r w:rsidR="00B55D6E">
        <w:t xml:space="preserve">from file </w:t>
      </w:r>
      <w:r w:rsidR="009B7A88">
        <w:br/>
        <w:t xml:space="preserve">             </w:t>
      </w:r>
      <w:r w:rsidR="00B55D6E" w:rsidRPr="00DD23C8">
        <w:rPr>
          <w:rStyle w:val="MyCodeChar"/>
        </w:rPr>
        <w:t>businessowner-chartsummary.component</w:t>
      </w:r>
      <w:r w:rsidR="00B55D6E">
        <w:rPr>
          <w:rStyle w:val="MyCodeChar"/>
        </w:rPr>
        <w:t>.ts</w:t>
      </w:r>
      <w:r w:rsidR="00B55D6E" w:rsidRPr="00B55D6E">
        <w:t xml:space="preserve"> </w:t>
      </w:r>
      <w:r w:rsidR="00B55D6E">
        <w:t>,</w:t>
      </w:r>
    </w:p>
    <w:p w14:paraId="3DA7A2C1" w14:textId="40960DE0" w:rsidR="005E4AF4" w:rsidRDefault="00B55D6E" w:rsidP="008F328F">
      <w:pPr>
        <w:pStyle w:val="BodyCopy"/>
      </w:pPr>
      <w:r>
        <w:tab/>
        <w:t xml:space="preserve">Paste it to </w:t>
      </w:r>
      <w:r w:rsidRPr="00B55D6E">
        <w:rPr>
          <w:rStyle w:val="MyCodeChar"/>
        </w:rPr>
        <w:t>sample-plugin.component.ts</w:t>
      </w:r>
      <w:r>
        <w:t xml:space="preserve"> </w:t>
      </w:r>
      <w:r w:rsidR="005E4AF4">
        <w:t>and remove “identity” parameter.</w:t>
      </w:r>
    </w:p>
    <w:p w14:paraId="579F2569" w14:textId="552B07A0" w:rsidR="005E4AF4" w:rsidRDefault="005E4AF4" w:rsidP="008F328F">
      <w:pPr>
        <w:pStyle w:val="BodyCopy"/>
      </w:pPr>
      <w:r>
        <w:tab/>
        <w:t xml:space="preserve">We don’t need it since we can get the id of the logged in user from </w:t>
      </w:r>
      <w:r>
        <w:tab/>
      </w:r>
      <w:r w:rsidRPr="005E4AF4">
        <w:t>imx_SessionService</w:t>
      </w:r>
    </w:p>
    <w:p w14:paraId="6ED07358" w14:textId="4DE5D83A" w:rsidR="005E4AF4" w:rsidRDefault="005E4AF4" w:rsidP="008F328F">
      <w:pPr>
        <w:pStyle w:val="BodyCopy"/>
      </w:pPr>
    </w:p>
    <w:p w14:paraId="29A22A16" w14:textId="111CEB90" w:rsidR="005E4AF4" w:rsidRDefault="005E4AF4" w:rsidP="008F328F">
      <w:pPr>
        <w:pStyle w:val="BodyCopy"/>
      </w:pPr>
      <w:r>
        <w:t>2.</w:t>
      </w:r>
      <w:r>
        <w:tab/>
        <w:t>Comment out line</w:t>
      </w:r>
      <w:r w:rsidR="00794442">
        <w:t>s</w:t>
      </w:r>
      <w:r>
        <w:t xml:space="preserve">: </w:t>
      </w:r>
    </w:p>
    <w:p w14:paraId="35FF4360" w14:textId="354B31DB" w:rsidR="005E4AF4" w:rsidRDefault="00794442" w:rsidP="008F328F">
      <w:pPr>
        <w:pStyle w:val="BodyCopy"/>
      </w:pPr>
      <w:r>
        <w:tab/>
      </w:r>
      <w:r>
        <w:tab/>
      </w:r>
      <w:r w:rsidRPr="00794442">
        <w:rPr>
          <w:rStyle w:val="MyCodeChar"/>
        </w:rPr>
        <w:t>const uid = identity.GetEntity().GetKeys()[0];</w:t>
      </w:r>
    </w:p>
    <w:p w14:paraId="3A15C9E2" w14:textId="1973F89E" w:rsidR="00794442" w:rsidRDefault="00794442" w:rsidP="008F328F">
      <w:pPr>
        <w:pStyle w:val="BodyCopy"/>
      </w:pPr>
      <w:r>
        <w:tab/>
        <w:t>and</w:t>
      </w:r>
    </w:p>
    <w:p w14:paraId="111578F4" w14:textId="4924B4AF" w:rsidR="00794442" w:rsidRDefault="00794442" w:rsidP="008F328F">
      <w:pPr>
        <w:pStyle w:val="BodyCopy"/>
      </w:pPr>
      <w:r>
        <w:tab/>
      </w:r>
      <w:r>
        <w:tab/>
      </w:r>
      <w:r w:rsidRPr="00794442">
        <w:rPr>
          <w:rStyle w:val="MyCodeChar"/>
        </w:rPr>
        <w:t>await this.loadDirectReports();</w:t>
      </w:r>
    </w:p>
    <w:p w14:paraId="2D49D333" w14:textId="26ADA3E9" w:rsidR="005E4AF4" w:rsidRDefault="005E4AF4" w:rsidP="008F328F">
      <w:pPr>
        <w:pStyle w:val="BodyCopy"/>
      </w:pPr>
      <w:r>
        <w:t xml:space="preserve">3. </w:t>
      </w:r>
      <w:r>
        <w:tab/>
        <w:t>Resolve reference errors.</w:t>
      </w:r>
    </w:p>
    <w:p w14:paraId="6E75F749" w14:textId="3E9C9CF6" w:rsidR="005E4AF4" w:rsidRDefault="005E4AF4" w:rsidP="008F328F">
      <w:pPr>
        <w:pStyle w:val="BodyCopy"/>
      </w:pPr>
    </w:p>
    <w:p w14:paraId="67B4F946" w14:textId="77777777" w:rsidR="00187A81" w:rsidRDefault="005E4AF4" w:rsidP="008F328F">
      <w:pPr>
        <w:pStyle w:val="BodyCopy"/>
      </w:pPr>
      <w:r>
        <w:t>4.</w:t>
      </w:r>
      <w:r>
        <w:tab/>
        <w:t>Add</w:t>
      </w:r>
      <w:r w:rsidR="00187A81">
        <w:t xml:space="preserve"> following to the constructor:</w:t>
      </w:r>
    </w:p>
    <w:p w14:paraId="17F38216" w14:textId="4E74647C" w:rsidR="00187A81" w:rsidRPr="00187A81" w:rsidRDefault="00187A81" w:rsidP="00A839D7">
      <w:pPr>
        <w:pStyle w:val="MyCode"/>
      </w:pPr>
      <w:r w:rsidRPr="00187A81">
        <w:t>private readonly busyService: EuiLoadingService,</w:t>
      </w:r>
    </w:p>
    <w:p w14:paraId="73D241B5" w14:textId="77777777" w:rsidR="00187A81" w:rsidRPr="00187A81" w:rsidRDefault="00187A81" w:rsidP="00A839D7">
      <w:pPr>
        <w:pStyle w:val="MyCode"/>
      </w:pPr>
      <w:r w:rsidRPr="00187A81">
        <w:t>private readonly qerClient: QerApiService,</w:t>
      </w:r>
    </w:p>
    <w:p w14:paraId="193E6382" w14:textId="437D6C21" w:rsidR="005E4AF4" w:rsidRPr="00187A81" w:rsidRDefault="00187A81" w:rsidP="00A839D7">
      <w:pPr>
        <w:pStyle w:val="MyCode"/>
      </w:pPr>
      <w:r w:rsidRPr="00187A81">
        <w:t>private readonly errorHandler: ErrorHandler,</w:t>
      </w:r>
    </w:p>
    <w:p w14:paraId="3DA9FAB7" w14:textId="076FD823" w:rsidR="00187A81" w:rsidRPr="00187A81" w:rsidRDefault="00187A81" w:rsidP="00A839D7">
      <w:pPr>
        <w:pStyle w:val="MyCode"/>
      </w:pPr>
      <w:r w:rsidRPr="00187A81">
        <w:t>private readonly sideSheet: EuiSidesheetService,</w:t>
      </w:r>
    </w:p>
    <w:p w14:paraId="68C37B32" w14:textId="4C02B496" w:rsidR="00187A81" w:rsidRPr="00187A81" w:rsidRDefault="00187A81" w:rsidP="00A839D7">
      <w:pPr>
        <w:pStyle w:val="MyCode"/>
      </w:pPr>
      <w:r w:rsidRPr="00187A81">
        <w:t>private readonly configService: ProjectConfigurationService</w:t>
      </w:r>
    </w:p>
    <w:p w14:paraId="5242AE68" w14:textId="77777777" w:rsidR="005E4AF4" w:rsidRDefault="005E4AF4" w:rsidP="008F328F">
      <w:pPr>
        <w:pStyle w:val="BodyCopy"/>
      </w:pPr>
      <w:bookmarkStart w:id="113" w:name="_Toc120861109"/>
    </w:p>
    <w:p w14:paraId="67CE67BE" w14:textId="07983470" w:rsidR="00B55D6E" w:rsidRDefault="00187A81" w:rsidP="008F328F">
      <w:pPr>
        <w:pStyle w:val="BodyCopy"/>
      </w:pPr>
      <w:r>
        <w:t>5.</w:t>
      </w:r>
      <w:r>
        <w:tab/>
      </w:r>
      <w:r w:rsidR="001009DF">
        <w:t>Add declaration for projectConfig:</w:t>
      </w:r>
    </w:p>
    <w:p w14:paraId="752071D8" w14:textId="6882D076" w:rsidR="001009DF" w:rsidRDefault="001009DF" w:rsidP="008F328F">
      <w:pPr>
        <w:pStyle w:val="BodyCopy"/>
        <w:rPr>
          <w:rStyle w:val="MyCodeChar"/>
        </w:rPr>
      </w:pPr>
      <w:r>
        <w:tab/>
      </w:r>
      <w:r w:rsidRPr="001009DF">
        <w:rPr>
          <w:rStyle w:val="MyCodeChar"/>
        </w:rPr>
        <w:t>private projectConfig: ProjectConfig;</w:t>
      </w:r>
    </w:p>
    <w:p w14:paraId="7D843673" w14:textId="5429D615" w:rsidR="00850891" w:rsidRDefault="00850891" w:rsidP="008F328F">
      <w:pPr>
        <w:pStyle w:val="BodyCopy"/>
        <w:rPr>
          <w:rStyle w:val="MyCodeChar"/>
        </w:rPr>
      </w:pPr>
    </w:p>
    <w:p w14:paraId="6406CAA7" w14:textId="44BC8ABC" w:rsidR="00850891" w:rsidRDefault="00850891" w:rsidP="008F328F">
      <w:pPr>
        <w:pStyle w:val="BodyCopy"/>
      </w:pPr>
      <w:r>
        <w:t>6.</w:t>
      </w:r>
      <w:r>
        <w:tab/>
        <w:t>In ngOnInit() add line:</w:t>
      </w:r>
    </w:p>
    <w:p w14:paraId="10232165" w14:textId="7B82710F" w:rsidR="00850891" w:rsidRPr="00850891" w:rsidRDefault="00850891" w:rsidP="008F328F">
      <w:pPr>
        <w:pStyle w:val="BodyCopy"/>
        <w:rPr>
          <w:rStyle w:val="MyCodeChar"/>
        </w:rPr>
      </w:pPr>
      <w:r>
        <w:tab/>
      </w:r>
      <w:r w:rsidRPr="00850891">
        <w:rPr>
          <w:rStyle w:val="MyCodeChar"/>
        </w:rPr>
        <w:t>this.projectConfig = await this.configService.getConfig();</w:t>
      </w:r>
    </w:p>
    <w:p w14:paraId="29364854" w14:textId="7516130D" w:rsidR="00187A81" w:rsidRDefault="00187A81" w:rsidP="008F328F">
      <w:pPr>
        <w:pStyle w:val="BodyCopy"/>
      </w:pPr>
    </w:p>
    <w:p w14:paraId="4D6FF64A" w14:textId="6F2D33A4" w:rsidR="00EC25B2" w:rsidRDefault="00850891" w:rsidP="008F328F">
      <w:pPr>
        <w:pStyle w:val="BodyCopy"/>
      </w:pPr>
      <w:r>
        <w:t>7</w:t>
      </w:r>
      <w:r w:rsidR="00187A81">
        <w:t xml:space="preserve">. </w:t>
      </w:r>
      <w:r w:rsidR="00187A81">
        <w:tab/>
        <w:t xml:space="preserve">Add line </w:t>
      </w:r>
      <w:r w:rsidR="00187A81" w:rsidRPr="00187A81">
        <w:rPr>
          <w:rStyle w:val="MyCodeChar"/>
        </w:rPr>
        <w:t>var uid = (await this.sessionService.getSessionState()).UserUid</w:t>
      </w:r>
      <w:r w:rsidR="00187A81" w:rsidRPr="00187A81">
        <w:t xml:space="preserve"> </w:t>
      </w:r>
      <w:r w:rsidR="00187A81">
        <w:t xml:space="preserve">before making call to </w:t>
      </w:r>
      <w:r w:rsidR="009B7A88">
        <w:t>r</w:t>
      </w:r>
      <w:r w:rsidR="001009DF">
        <w:t>etrieve the data.</w:t>
      </w:r>
      <w:r w:rsidR="00EC25B2">
        <w:rPr>
          <w:rStyle w:val="MyCodeChar"/>
        </w:rPr>
        <w:t xml:space="preserve"> </w:t>
      </w:r>
      <w:r w:rsidR="00EC25B2">
        <w:t xml:space="preserve">This will return uid of the logged in user, which we will use to </w:t>
      </w:r>
      <w:r w:rsidR="001009DF">
        <w:tab/>
      </w:r>
      <w:r w:rsidR="00EC25B2">
        <w:t>retrieve a logged in person data.</w:t>
      </w:r>
    </w:p>
    <w:p w14:paraId="71BB9F69" w14:textId="2BD5C632" w:rsidR="00EC25B2" w:rsidRDefault="00EC25B2" w:rsidP="008F328F">
      <w:pPr>
        <w:pStyle w:val="BodyCopy"/>
      </w:pPr>
    </w:p>
    <w:p w14:paraId="43213CF9" w14:textId="3FBC13F1" w:rsidR="001009DF" w:rsidRDefault="00850891" w:rsidP="008F328F">
      <w:pPr>
        <w:pStyle w:val="BodyCopy"/>
      </w:pPr>
      <w:r>
        <w:t>8</w:t>
      </w:r>
      <w:r w:rsidR="001009DF">
        <w:t>.</w:t>
      </w:r>
      <w:r w:rsidR="001009DF">
        <w:tab/>
        <w:t>Replace</w:t>
      </w:r>
      <w:r w:rsidR="00616C75">
        <w:t xml:space="preserve"> inside openIdentitySidesheet() function</w:t>
      </w:r>
      <w:r w:rsidR="001009DF">
        <w:t>:</w:t>
      </w:r>
      <w:r w:rsidR="00C45C3B">
        <w:t xml:space="preserve"> </w:t>
      </w:r>
    </w:p>
    <w:p w14:paraId="55E09423" w14:textId="6E5F1336" w:rsidR="00616C75" w:rsidRDefault="00616C75" w:rsidP="008F328F">
      <w:pPr>
        <w:pStyle w:val="BodyCopy"/>
      </w:pPr>
    </w:p>
    <w:p w14:paraId="30BDBA1A" w14:textId="12F310AA" w:rsidR="00616C75" w:rsidRDefault="00616C75" w:rsidP="00616C75">
      <w:pPr>
        <w:shd w:val="clear" w:color="auto" w:fill="FFFFFF"/>
        <w:ind w:left="0"/>
      </w:pPr>
      <w:r>
        <w:tab/>
      </w:r>
      <w:r>
        <w:tab/>
      </w:r>
      <w:r w:rsidRPr="00616C75">
        <w:rPr>
          <w:rStyle w:val="MyCodeChar"/>
        </w:rPr>
        <w:t>let selectedIdentity: PortalPersonReportsInteractive;</w:t>
      </w:r>
      <w:r w:rsidRPr="00616C75">
        <w:t xml:space="preserve"> </w:t>
      </w:r>
      <w:r>
        <w:br/>
      </w:r>
      <w:r>
        <w:tab/>
      </w:r>
      <w:r>
        <w:tab/>
        <w:t>with</w:t>
      </w:r>
      <w:r>
        <w:br/>
      </w:r>
      <w:r>
        <w:tab/>
      </w:r>
      <w:r>
        <w:tab/>
      </w:r>
      <w:r w:rsidRPr="00616C75">
        <w:rPr>
          <w:rStyle w:val="MyCodeChar"/>
        </w:rPr>
        <w:t>let selectedIdentity: PortalPersonMasterdataInteractive;</w:t>
      </w:r>
    </w:p>
    <w:p w14:paraId="5070ECB0" w14:textId="1DC6F7C0" w:rsidR="00616C75" w:rsidRDefault="00616C75" w:rsidP="00616C75">
      <w:pPr>
        <w:shd w:val="clear" w:color="auto" w:fill="FFFFFF"/>
        <w:ind w:left="0"/>
      </w:pPr>
      <w:r>
        <w:tab/>
      </w:r>
      <w:r>
        <w:tab/>
        <w:t>And</w:t>
      </w:r>
    </w:p>
    <w:p w14:paraId="02EDD4BF" w14:textId="6E00E686" w:rsidR="001009DF" w:rsidRDefault="001009DF" w:rsidP="008F328F">
      <w:pPr>
        <w:pStyle w:val="BodyCopy"/>
      </w:pPr>
      <w:r>
        <w:tab/>
      </w:r>
      <w:r w:rsidRPr="00C45C3B">
        <w:rPr>
          <w:rStyle w:val="MyCodeChar"/>
        </w:rPr>
        <w:t>this.qerClient.typedClient.PortalPersonReportsInteractive.Get_byid(uid);</w:t>
      </w:r>
    </w:p>
    <w:p w14:paraId="33989EB0" w14:textId="15E81B44" w:rsidR="001009DF" w:rsidRDefault="001009DF" w:rsidP="008F328F">
      <w:pPr>
        <w:pStyle w:val="BodyCopy"/>
      </w:pPr>
      <w:r>
        <w:tab/>
        <w:t>with</w:t>
      </w:r>
    </w:p>
    <w:p w14:paraId="046AAD30" w14:textId="199E0C95" w:rsidR="001009DF" w:rsidRDefault="001009DF" w:rsidP="008F328F">
      <w:pPr>
        <w:pStyle w:val="BodyCopy"/>
      </w:pPr>
      <w:r>
        <w:tab/>
      </w:r>
      <w:r w:rsidRPr="00C45C3B">
        <w:rPr>
          <w:rStyle w:val="MyCodeChar"/>
        </w:rPr>
        <w:t>this.qerClient.typedClient.</w:t>
      </w:r>
      <w:r w:rsidR="00C45C3B" w:rsidRPr="00C45C3B">
        <w:rPr>
          <w:rStyle w:val="MyCodeChar"/>
        </w:rPr>
        <w:t>PortalPersonMasterdataInteractive</w:t>
      </w:r>
      <w:r w:rsidRPr="00C45C3B">
        <w:rPr>
          <w:rStyle w:val="MyCodeChar"/>
        </w:rPr>
        <w:t>.Get_byid(uid);</w:t>
      </w:r>
      <w:r w:rsidR="00C45C3B">
        <w:rPr>
          <w:rStyle w:val="MyCodeChar"/>
        </w:rPr>
        <w:t xml:space="preserve"> </w:t>
      </w:r>
    </w:p>
    <w:p w14:paraId="5F556C85" w14:textId="54C96990" w:rsidR="00C45C3B" w:rsidRDefault="00C45C3B" w:rsidP="008F328F">
      <w:pPr>
        <w:pStyle w:val="BodyCopy"/>
      </w:pPr>
      <w:r>
        <w:tab/>
      </w:r>
    </w:p>
    <w:p w14:paraId="4DE38DC2" w14:textId="6F1CF15B" w:rsidR="00C45C3B" w:rsidRDefault="00C45C3B" w:rsidP="008F328F">
      <w:pPr>
        <w:pStyle w:val="BodyCopy"/>
        <w:rPr>
          <w:rStyle w:val="MyCodeChar"/>
        </w:rPr>
      </w:pPr>
      <w:r>
        <w:tab/>
        <w:t>This call will retrieve logged in person’s master data from ApiServer</w:t>
      </w:r>
    </w:p>
    <w:p w14:paraId="5A270050" w14:textId="77777777" w:rsidR="001009DF" w:rsidRDefault="001009DF" w:rsidP="008F328F">
      <w:pPr>
        <w:pStyle w:val="BodyCopy"/>
      </w:pPr>
    </w:p>
    <w:p w14:paraId="06DE5CF5" w14:textId="50A6667E" w:rsidR="00EC25B2" w:rsidRDefault="00850891" w:rsidP="008F328F">
      <w:pPr>
        <w:pStyle w:val="BodyCopy"/>
      </w:pPr>
      <w:r>
        <w:t>9</w:t>
      </w:r>
      <w:r w:rsidR="00EC25B2">
        <w:t>.</w:t>
      </w:r>
      <w:r w:rsidR="00EC25B2">
        <w:tab/>
        <w:t xml:space="preserve">Modify </w:t>
      </w:r>
      <w:r w:rsidR="00EC25B2" w:rsidRPr="00EC25B2">
        <w:rPr>
          <w:rStyle w:val="MyCodeChar"/>
        </w:rPr>
        <w:t>sample-plugin.component.html</w:t>
      </w:r>
      <w:r w:rsidR="00EC25B2">
        <w:t xml:space="preserve"> – replace </w:t>
      </w:r>
    </w:p>
    <w:p w14:paraId="716BF68B" w14:textId="7A0A8F3D" w:rsidR="00EC25B2" w:rsidRDefault="00EC25B2" w:rsidP="008F328F">
      <w:pPr>
        <w:pStyle w:val="BodyCopy"/>
      </w:pPr>
      <w:r>
        <w:tab/>
      </w:r>
      <w:r w:rsidRPr="00EC25B2">
        <w:rPr>
          <w:rStyle w:val="MyCodeChar"/>
        </w:rPr>
        <w:t>(actionClick)="doOnClickOperation()"</w:t>
      </w:r>
      <w:r>
        <w:rPr>
          <w:rStyle w:val="MyCodeChar"/>
        </w:rPr>
        <w:t xml:space="preserve"> </w:t>
      </w:r>
    </w:p>
    <w:p w14:paraId="6D5B7845" w14:textId="472F3B81" w:rsidR="00EC25B2" w:rsidRDefault="00EC25B2" w:rsidP="008F328F">
      <w:pPr>
        <w:pStyle w:val="BodyCopy"/>
      </w:pPr>
      <w:r>
        <w:tab/>
        <w:t>with</w:t>
      </w:r>
    </w:p>
    <w:p w14:paraId="549C2B5F" w14:textId="08CE6E62" w:rsidR="00EC25B2" w:rsidRDefault="00EC25B2" w:rsidP="008F328F">
      <w:pPr>
        <w:pStyle w:val="BodyCopy"/>
        <w:rPr>
          <w:rStyle w:val="MyCodeChar"/>
        </w:rPr>
      </w:pPr>
      <w:r>
        <w:tab/>
      </w:r>
      <w:r w:rsidRPr="00EC25B2">
        <w:rPr>
          <w:rStyle w:val="MyCodeChar"/>
        </w:rPr>
        <w:t>(actionClick)="</w:t>
      </w:r>
      <w:r w:rsidRPr="00EC25B2">
        <w:t xml:space="preserve"> </w:t>
      </w:r>
      <w:r w:rsidRPr="00EC25B2">
        <w:rPr>
          <w:rStyle w:val="MyCodeChar"/>
        </w:rPr>
        <w:t>openIdentitySidesheet()"</w:t>
      </w:r>
      <w:r>
        <w:rPr>
          <w:rStyle w:val="MyCodeChar"/>
        </w:rPr>
        <w:t xml:space="preserve"> </w:t>
      </w:r>
    </w:p>
    <w:p w14:paraId="726D58DA" w14:textId="5A5B9E5D" w:rsidR="00EC25B2" w:rsidRDefault="00EC25B2" w:rsidP="008F328F">
      <w:pPr>
        <w:pStyle w:val="BodyCopy"/>
        <w:rPr>
          <w:rStyle w:val="MyCodeChar"/>
        </w:rPr>
      </w:pPr>
    </w:p>
    <w:p w14:paraId="07D7413D" w14:textId="2BD97805" w:rsidR="00EC25B2" w:rsidRDefault="00EC25B2" w:rsidP="00EC25B2">
      <w:pPr>
        <w:pStyle w:val="Heading4noindent"/>
      </w:pPr>
      <w:bookmarkStart w:id="114" w:name="_Toc128725244"/>
      <w:r>
        <w:t>Debug</w:t>
      </w:r>
      <w:bookmarkEnd w:id="114"/>
    </w:p>
    <w:p w14:paraId="50DE1675" w14:textId="30A74D2A" w:rsidR="00EC25B2" w:rsidRDefault="00EC25B2" w:rsidP="008F328F">
      <w:pPr>
        <w:pStyle w:val="BodyCopy"/>
        <w:rPr>
          <w:rStyle w:val="Hyperlink"/>
        </w:rPr>
      </w:pPr>
      <w:r>
        <w:t>1.</w:t>
      </w:r>
      <w:r>
        <w:tab/>
        <w:t xml:space="preserve">Start debugging like in </w:t>
      </w:r>
      <w:hyperlink w:anchor="StartDebuggingBasePluginComponent" w:history="1">
        <w:r w:rsidRPr="00EC25B2">
          <w:rPr>
            <w:rStyle w:val="Hyperlink"/>
          </w:rPr>
          <w:t>Start Debugging Base Plugin Component</w:t>
        </w:r>
      </w:hyperlink>
    </w:p>
    <w:p w14:paraId="1D481ED9" w14:textId="480A8B30" w:rsidR="00BE6641" w:rsidRDefault="00BE6641" w:rsidP="008F328F">
      <w:pPr>
        <w:pStyle w:val="BodyCopy"/>
      </w:pPr>
      <w:r>
        <w:t xml:space="preserve">Run command </w:t>
      </w:r>
      <w:r w:rsidRPr="00BE6641">
        <w:rPr>
          <w:rStyle w:val="MyCodeChar"/>
        </w:rPr>
        <w:t xml:space="preserve">npm run build:watch:dynamic </w:t>
      </w:r>
      <w:r>
        <w:rPr>
          <w:rStyle w:val="MyCodeChar"/>
        </w:rPr>
        <w:t>sample</w:t>
      </w:r>
      <w:r w:rsidRPr="00BE6641">
        <w:rPr>
          <w:rStyle w:val="MyCodeChar"/>
        </w:rPr>
        <w:t>-plugin</w:t>
      </w:r>
      <w:r>
        <w:rPr>
          <w:rStyle w:val="MyCodeChar"/>
        </w:rPr>
        <w:t xml:space="preserve"> </w:t>
      </w:r>
      <w:r>
        <w:t xml:space="preserve">to compile and run module in the </w:t>
      </w:r>
      <w:r>
        <w:tab/>
        <w:t>debug mode.</w:t>
      </w:r>
    </w:p>
    <w:p w14:paraId="0B9D2BCF" w14:textId="0EFD5C61" w:rsidR="00CF6001" w:rsidRDefault="00CF6001" w:rsidP="008F328F">
      <w:pPr>
        <w:pStyle w:val="BodyCopy"/>
      </w:pPr>
    </w:p>
    <w:p w14:paraId="6C311D1B" w14:textId="77777777" w:rsidR="00591B3D" w:rsidRDefault="00CF6001" w:rsidP="008F328F">
      <w:pPr>
        <w:pStyle w:val="BodyCopy"/>
      </w:pPr>
      <w:r>
        <w:t>2.</w:t>
      </w:r>
      <w:r>
        <w:tab/>
        <w:t>Click on</w:t>
      </w:r>
      <w:r w:rsidR="002816D1">
        <w:t xml:space="preserve"> </w:t>
      </w:r>
      <w:r w:rsidR="00591B3D">
        <w:t>“View Personal Information” tile.</w:t>
      </w:r>
    </w:p>
    <w:p w14:paraId="4C33D18C" w14:textId="77777777" w:rsidR="00591B3D" w:rsidRDefault="00591B3D" w:rsidP="008F328F">
      <w:pPr>
        <w:pStyle w:val="BodyCopy"/>
      </w:pPr>
    </w:p>
    <w:p w14:paraId="28CDAA11" w14:textId="26394295" w:rsidR="00CF6001" w:rsidRDefault="00591B3D" w:rsidP="008F328F">
      <w:pPr>
        <w:pStyle w:val="BodyCopy"/>
      </w:pPr>
      <w:r>
        <w:lastRenderedPageBreak/>
        <w:tab/>
      </w:r>
      <w:r>
        <w:rPr>
          <w:noProof/>
        </w:rPr>
        <w:drawing>
          <wp:inline distT="0" distB="0" distL="0" distR="0" wp14:anchorId="6A9532DA" wp14:editId="4FFCE1C3">
            <wp:extent cx="5124450" cy="22945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33362" cy="2298495"/>
                    </a:xfrm>
                    <a:prstGeom prst="rect">
                      <a:avLst/>
                    </a:prstGeom>
                  </pic:spPr>
                </pic:pic>
              </a:graphicData>
            </a:graphic>
          </wp:inline>
        </w:drawing>
      </w:r>
      <w:r w:rsidR="00CF6001">
        <w:t xml:space="preserve"> </w:t>
      </w:r>
    </w:p>
    <w:p w14:paraId="7976AA60" w14:textId="2338CF55" w:rsidR="00D379F3" w:rsidRDefault="00D379F3" w:rsidP="008F328F">
      <w:pPr>
        <w:pStyle w:val="BodyCopy"/>
      </w:pPr>
    </w:p>
    <w:p w14:paraId="5576AD3F" w14:textId="39F72837" w:rsidR="00D379F3" w:rsidRDefault="00D379F3" w:rsidP="00D379F3">
      <w:pPr>
        <w:pStyle w:val="Heading4noindent"/>
      </w:pPr>
      <w:bookmarkStart w:id="115" w:name="_Toc128725245"/>
      <w:r>
        <w:t>Deploy</w:t>
      </w:r>
      <w:bookmarkEnd w:id="115"/>
    </w:p>
    <w:p w14:paraId="55E0D100" w14:textId="7656E297" w:rsidR="00D379F3" w:rsidRDefault="00D379F3" w:rsidP="008F328F">
      <w:pPr>
        <w:pStyle w:val="BodyCopy"/>
        <w:rPr>
          <w:rStyle w:val="Hyperlink"/>
        </w:rPr>
      </w:pPr>
      <w:r>
        <w:t xml:space="preserve">Same as in </w:t>
      </w:r>
      <w:hyperlink w:anchor="DeployInAddColumn1" w:history="1">
        <w:r w:rsidRPr="008C6683">
          <w:rPr>
            <w:rStyle w:val="Hyperlink"/>
          </w:rPr>
          <w:t>Deploy in Add Column 1</w:t>
        </w:r>
      </w:hyperlink>
    </w:p>
    <w:p w14:paraId="0B3E3C60" w14:textId="20C4BCB0" w:rsidR="008F64AF" w:rsidRDefault="008F64AF" w:rsidP="008F328F">
      <w:pPr>
        <w:pStyle w:val="BodyCopy"/>
      </w:pPr>
    </w:p>
    <w:p w14:paraId="0583533B" w14:textId="6A433607" w:rsidR="008F64AF" w:rsidRDefault="008F64AF" w:rsidP="008F64AF">
      <w:pPr>
        <w:pStyle w:val="Heading4noindent"/>
      </w:pPr>
      <w:bookmarkStart w:id="116" w:name="_Toc128725246"/>
      <w:r>
        <w:t>Homework</w:t>
      </w:r>
      <w:bookmarkEnd w:id="116"/>
    </w:p>
    <w:p w14:paraId="2F7C8BA7" w14:textId="4A50FF67" w:rsidR="008F64AF" w:rsidRPr="008F64AF" w:rsidRDefault="008F64AF" w:rsidP="008F328F">
      <w:pPr>
        <w:pStyle w:val="BodyCopy"/>
      </w:pPr>
      <w:r>
        <w:t xml:space="preserve">See </w:t>
      </w:r>
      <w:hyperlink w:anchor="AddTerminateButton" w:history="1">
        <w:r w:rsidRPr="008F64AF">
          <w:rPr>
            <w:rStyle w:val="Hyperlink"/>
          </w:rPr>
          <w:t>Add 'Terminate' Button</w:t>
        </w:r>
      </w:hyperlink>
      <w:r>
        <w:t>. Make changes to hide “Terminate” button if user is viewing his personal data. When viewing report’s data the button should still appear.</w:t>
      </w:r>
    </w:p>
    <w:p w14:paraId="3687743F" w14:textId="77777777" w:rsidR="008F64AF" w:rsidRPr="004477E9" w:rsidRDefault="008F64AF" w:rsidP="008F328F">
      <w:pPr>
        <w:pStyle w:val="BodyCopy"/>
      </w:pPr>
    </w:p>
    <w:p w14:paraId="59CEA19E" w14:textId="747B759D" w:rsidR="00D379F3" w:rsidRDefault="00D379F3" w:rsidP="008F328F">
      <w:pPr>
        <w:pStyle w:val="BodyCopy"/>
      </w:pPr>
    </w:p>
    <w:p w14:paraId="3F5BF4AE" w14:textId="1F6F1BA7" w:rsidR="0054121F" w:rsidRDefault="0054121F" w:rsidP="008F328F">
      <w:pPr>
        <w:pStyle w:val="BodyCopy"/>
      </w:pPr>
    </w:p>
    <w:p w14:paraId="0484A0AD" w14:textId="49023111" w:rsidR="0054121F" w:rsidRDefault="0054121F" w:rsidP="008F328F">
      <w:pPr>
        <w:pStyle w:val="BodyCopy"/>
      </w:pPr>
    </w:p>
    <w:p w14:paraId="742132A3" w14:textId="367FA989" w:rsidR="0054121F" w:rsidRDefault="0054121F" w:rsidP="008F328F">
      <w:pPr>
        <w:pStyle w:val="BodyCopy"/>
      </w:pPr>
    </w:p>
    <w:p w14:paraId="5A97C603" w14:textId="54F07775" w:rsidR="0054121F" w:rsidRDefault="0054121F" w:rsidP="008F328F">
      <w:pPr>
        <w:pStyle w:val="BodyCopy"/>
      </w:pPr>
    </w:p>
    <w:p w14:paraId="2823AB5B" w14:textId="2A12A43D" w:rsidR="0054121F" w:rsidRDefault="0054121F" w:rsidP="008F328F">
      <w:pPr>
        <w:pStyle w:val="BodyCopy"/>
      </w:pPr>
    </w:p>
    <w:p w14:paraId="28337D8C" w14:textId="3ADD8E3F" w:rsidR="0054121F" w:rsidRDefault="0054121F" w:rsidP="008F328F">
      <w:pPr>
        <w:pStyle w:val="BodyCopy"/>
      </w:pPr>
    </w:p>
    <w:p w14:paraId="60A6D4F6" w14:textId="0481BF67" w:rsidR="0054121F" w:rsidRDefault="0054121F" w:rsidP="008F328F">
      <w:pPr>
        <w:pStyle w:val="BodyCopy"/>
      </w:pPr>
    </w:p>
    <w:p w14:paraId="0098879F" w14:textId="655D0146" w:rsidR="0054121F" w:rsidRDefault="0054121F" w:rsidP="008F328F">
      <w:pPr>
        <w:pStyle w:val="BodyCopy"/>
      </w:pPr>
    </w:p>
    <w:p w14:paraId="3C06C73A" w14:textId="526EEC66" w:rsidR="0054121F" w:rsidRDefault="0054121F" w:rsidP="008F328F">
      <w:pPr>
        <w:pStyle w:val="BodyCopy"/>
      </w:pPr>
    </w:p>
    <w:p w14:paraId="046FD622" w14:textId="435DD659" w:rsidR="0054121F" w:rsidRDefault="0054121F" w:rsidP="008F328F">
      <w:pPr>
        <w:pStyle w:val="BodyCopy"/>
      </w:pPr>
    </w:p>
    <w:p w14:paraId="01F4FC7D" w14:textId="0E3C3032" w:rsidR="0054121F" w:rsidRDefault="0054121F" w:rsidP="008F328F">
      <w:pPr>
        <w:pStyle w:val="BodyCopy"/>
      </w:pPr>
    </w:p>
    <w:p w14:paraId="36119C65" w14:textId="2E1B959C" w:rsidR="0054121F" w:rsidRDefault="0054121F" w:rsidP="008F328F">
      <w:pPr>
        <w:pStyle w:val="BodyCopy"/>
      </w:pPr>
    </w:p>
    <w:p w14:paraId="73475DE8" w14:textId="50992363" w:rsidR="0054121F" w:rsidRDefault="0054121F" w:rsidP="008F328F">
      <w:pPr>
        <w:pStyle w:val="BodyCopy"/>
      </w:pPr>
    </w:p>
    <w:p w14:paraId="1DEF793D" w14:textId="034A3F82" w:rsidR="0054121F" w:rsidRDefault="0054121F" w:rsidP="008F328F">
      <w:pPr>
        <w:pStyle w:val="BodyCopy"/>
      </w:pPr>
    </w:p>
    <w:p w14:paraId="527313A6" w14:textId="38CFD1AF" w:rsidR="0054121F" w:rsidRDefault="0054121F" w:rsidP="008F328F">
      <w:pPr>
        <w:pStyle w:val="BodyCopy"/>
      </w:pPr>
    </w:p>
    <w:p w14:paraId="17AC0AC2" w14:textId="435D49A7" w:rsidR="0054121F" w:rsidRDefault="0054121F" w:rsidP="008F328F">
      <w:pPr>
        <w:pStyle w:val="BodyCopy"/>
      </w:pPr>
    </w:p>
    <w:p w14:paraId="6CDF6428" w14:textId="04A0237E" w:rsidR="0054121F" w:rsidRDefault="0054121F" w:rsidP="008F328F">
      <w:pPr>
        <w:pStyle w:val="BodyCopy"/>
      </w:pPr>
    </w:p>
    <w:p w14:paraId="0E7E5731" w14:textId="047C7675" w:rsidR="0054121F" w:rsidRDefault="0054121F" w:rsidP="008F328F">
      <w:pPr>
        <w:pStyle w:val="BodyCopy"/>
      </w:pPr>
    </w:p>
    <w:p w14:paraId="35D922F9" w14:textId="395D6DD6" w:rsidR="0054121F" w:rsidRDefault="0054121F" w:rsidP="008F328F">
      <w:pPr>
        <w:pStyle w:val="BodyCopy"/>
      </w:pPr>
    </w:p>
    <w:p w14:paraId="504B75E5" w14:textId="77777777" w:rsidR="0054121F" w:rsidRPr="00D379F3" w:rsidRDefault="0054121F" w:rsidP="008F328F">
      <w:pPr>
        <w:pStyle w:val="BodyCopy"/>
      </w:pPr>
    </w:p>
    <w:p w14:paraId="5E72D242" w14:textId="5BDA61FD" w:rsidR="00C67B45" w:rsidRDefault="00DE79C2" w:rsidP="00C67B45">
      <w:pPr>
        <w:pStyle w:val="Heading3noindent"/>
      </w:pPr>
      <w:bookmarkStart w:id="117" w:name="_Toc128725247"/>
      <w:r>
        <w:t xml:space="preserve">7. </w:t>
      </w:r>
      <w:bookmarkStart w:id="118" w:name="AddCustomPluginCallingCustomApiServer"/>
      <w:r w:rsidR="00C67B45">
        <w:t>Add custom plugin call</w:t>
      </w:r>
      <w:r w:rsidR="00E372EF">
        <w:t>ing custom</w:t>
      </w:r>
      <w:r w:rsidR="00C67B45">
        <w:t xml:space="preserve"> Api Server</w:t>
      </w:r>
      <w:bookmarkEnd w:id="113"/>
      <w:r w:rsidR="007445E2">
        <w:t xml:space="preserve"> plugin</w:t>
      </w:r>
      <w:bookmarkEnd w:id="117"/>
      <w:bookmarkEnd w:id="118"/>
    </w:p>
    <w:p w14:paraId="4E769F05" w14:textId="5DA7498E" w:rsidR="0004027A" w:rsidRDefault="0004027A" w:rsidP="008F328F">
      <w:pPr>
        <w:pStyle w:val="BodyCopy"/>
      </w:pPr>
      <w:r>
        <w:t>Here we’ll build a new plugin to display data, returned from a custom Api Server plugin.</w:t>
      </w:r>
    </w:p>
    <w:p w14:paraId="5863D206" w14:textId="71D2FE89" w:rsidR="00FF1D2B" w:rsidRDefault="00361F95" w:rsidP="008F328F">
      <w:pPr>
        <w:pStyle w:val="BodyCopy"/>
      </w:pPr>
      <w:r>
        <w:lastRenderedPageBreak/>
        <w:t xml:space="preserve">All code </w:t>
      </w:r>
      <w:r w:rsidR="00EF2253">
        <w:t>is in</w:t>
      </w:r>
      <w:r>
        <w:t xml:space="preserve"> </w:t>
      </w:r>
      <w:r w:rsidR="00EF2253">
        <w:t>the</w:t>
      </w:r>
    </w:p>
    <w:p w14:paraId="75BDACCA" w14:textId="50BC06F5" w:rsidR="0004027A" w:rsidRDefault="00FF1D2B" w:rsidP="008F328F">
      <w:pPr>
        <w:pStyle w:val="BodyCopy"/>
      </w:pPr>
      <w:r w:rsidRPr="00FF1D2B">
        <w:rPr>
          <w:rStyle w:val="Style1Char"/>
          <w:b/>
          <w:bCs/>
        </w:rPr>
        <w:t>\UNITE\Chapter Files\7. Add custom plugin calling custom Api Server plugin\unite-plugin</w:t>
      </w:r>
      <w:r w:rsidR="00361F95">
        <w:t xml:space="preserve"> folder.</w:t>
      </w:r>
    </w:p>
    <w:p w14:paraId="354EDA3D" w14:textId="596D0A57" w:rsidR="0004027A" w:rsidRDefault="0004027A" w:rsidP="0004027A">
      <w:pPr>
        <w:pStyle w:val="Heading4noindent"/>
      </w:pPr>
      <w:bookmarkStart w:id="119" w:name="_Toc128725248"/>
      <w:r>
        <w:t>Research</w:t>
      </w:r>
      <w:bookmarkEnd w:id="119"/>
    </w:p>
    <w:p w14:paraId="71AE4EAA" w14:textId="06615554" w:rsidR="009257E9" w:rsidRDefault="009257E9" w:rsidP="008F328F">
      <w:pPr>
        <w:pStyle w:val="BodyCopy"/>
      </w:pPr>
      <w:r>
        <w:t xml:space="preserve">This </w:t>
      </w:r>
      <w:r w:rsidR="00C22206">
        <w:t>module</w:t>
      </w:r>
      <w:r>
        <w:t xml:space="preserve"> will call two different custom </w:t>
      </w:r>
      <w:r w:rsidR="00F31AE3">
        <w:t xml:space="preserve">ApiServer </w:t>
      </w:r>
      <w:r>
        <w:t>methods returning the same data in two different formats.</w:t>
      </w:r>
    </w:p>
    <w:p w14:paraId="73BBF43A" w14:textId="044CFB81" w:rsidR="009257E9" w:rsidRDefault="009257E9" w:rsidP="008F328F">
      <w:pPr>
        <w:pStyle w:val="BodyCopy"/>
      </w:pPr>
    </w:p>
    <w:p w14:paraId="31A9F668" w14:textId="12A12BB8" w:rsidR="000D7CCF" w:rsidRDefault="000D7CCF" w:rsidP="008F328F">
      <w:pPr>
        <w:pStyle w:val="BodyCopy"/>
      </w:pPr>
      <w:r>
        <w:t xml:space="preserve">Method 1: Uses script to retrieve data. </w:t>
      </w:r>
    </w:p>
    <w:p w14:paraId="605ED14A" w14:textId="77777777" w:rsidR="000D7CCF" w:rsidRDefault="000D7CCF" w:rsidP="008F328F">
      <w:pPr>
        <w:pStyle w:val="BodyCopy"/>
      </w:pPr>
      <w:r>
        <w:rPr>
          <w:color w:val="0000FF"/>
        </w:rPr>
        <w:tab/>
      </w:r>
      <w:r>
        <w:rPr>
          <w:color w:val="0000FF"/>
        </w:rPr>
        <w:tab/>
      </w:r>
      <w:r w:rsidRPr="00C34A7D">
        <w:rPr>
          <w:rStyle w:val="MyCodeChar"/>
        </w:rPr>
        <w:t>var ret = runner.Eval("CCC_Call_Database_Direct", parameters)</w:t>
      </w:r>
      <w:r>
        <w:t>;</w:t>
      </w:r>
    </w:p>
    <w:p w14:paraId="308FF819" w14:textId="77777777" w:rsidR="000D7CCF" w:rsidRDefault="000D7CCF" w:rsidP="008F328F">
      <w:pPr>
        <w:pStyle w:val="BodyCopy"/>
      </w:pPr>
    </w:p>
    <w:p w14:paraId="1E2DA65C" w14:textId="77777777" w:rsidR="000D7CCF" w:rsidRDefault="000D7CCF" w:rsidP="008F328F">
      <w:pPr>
        <w:pStyle w:val="BodyCopy"/>
      </w:pPr>
      <w:r>
        <w:tab/>
        <w:t>Data is returned in generic JSON format:</w:t>
      </w:r>
    </w:p>
    <w:p w14:paraId="06D4FF40" w14:textId="77777777" w:rsidR="00084813" w:rsidRDefault="000D7CCF" w:rsidP="008F328F">
      <w:pPr>
        <w:pStyle w:val="BodyCopy"/>
      </w:pPr>
      <w:r>
        <w:tab/>
      </w:r>
      <w:r>
        <w:rPr>
          <w:noProof/>
        </w:rPr>
        <w:drawing>
          <wp:inline distT="0" distB="0" distL="0" distR="0" wp14:anchorId="229E5F97" wp14:editId="30C5E39F">
            <wp:extent cx="5276850" cy="10373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86636" cy="1039254"/>
                    </a:xfrm>
                    <a:prstGeom prst="rect">
                      <a:avLst/>
                    </a:prstGeom>
                  </pic:spPr>
                </pic:pic>
              </a:graphicData>
            </a:graphic>
          </wp:inline>
        </w:drawing>
      </w:r>
      <w:r w:rsidR="00F31AE3">
        <w:br/>
      </w:r>
    </w:p>
    <w:p w14:paraId="1D1948A3" w14:textId="77777777" w:rsidR="00084813" w:rsidRDefault="00084813" w:rsidP="008F328F">
      <w:pPr>
        <w:pStyle w:val="BodyCopy"/>
      </w:pPr>
    </w:p>
    <w:p w14:paraId="36BB9095" w14:textId="136C170F" w:rsidR="00084813" w:rsidRDefault="00084813" w:rsidP="00084813">
      <w:pPr>
        <w:pStyle w:val="BodyCopy"/>
        <w:ind w:left="1440"/>
      </w:pPr>
      <w:r w:rsidRPr="005F1EF8">
        <w:rPr>
          <w:rStyle w:val="Style1Char"/>
        </w:rPr>
        <w:t>[{"ManagerCentralAccount":"BEN.ERDMAN",</w:t>
      </w:r>
      <w:r w:rsidRPr="005F1EF8">
        <w:rPr>
          <w:rStyle w:val="Style1Char"/>
        </w:rPr>
        <w:br/>
        <w:t>"FirstName":"Orval",</w:t>
      </w:r>
      <w:r w:rsidRPr="005F1EF8">
        <w:rPr>
          <w:rStyle w:val="Style1Char"/>
        </w:rPr>
        <w:br/>
        <w:t>"LastName":"Bogisich",</w:t>
      </w:r>
      <w:r w:rsidRPr="005F1EF8">
        <w:rPr>
          <w:rStyle w:val="Style1Char"/>
        </w:rPr>
        <w:br/>
        <w:t>"Title":"",</w:t>
      </w:r>
      <w:r w:rsidRPr="005F1EF8">
        <w:rPr>
          <w:rStyle w:val="Style1Char"/>
        </w:rPr>
        <w:br/>
        <w:t>"BusinessRole":"Contractor"},</w:t>
      </w:r>
      <w:r w:rsidRPr="005F1EF8">
        <w:rPr>
          <w:rStyle w:val="Style1Char"/>
        </w:rPr>
        <w:br/>
        <w:t>{"ManagerCentralAccount":"BEN.ERDMAN",</w:t>
      </w:r>
      <w:r w:rsidRPr="005F1EF8">
        <w:rPr>
          <w:rStyle w:val="Style1Char"/>
        </w:rPr>
        <w:br/>
        <w:t>"FirstName":"Orval",</w:t>
      </w:r>
      <w:r w:rsidRPr="005F1EF8">
        <w:rPr>
          <w:rStyle w:val="Style1Char"/>
        </w:rPr>
        <w:br/>
        <w:t>"LastName":"Bogisich",</w:t>
      </w:r>
      <w:r w:rsidRPr="005F1EF8">
        <w:rPr>
          <w:rStyle w:val="Style1Char"/>
        </w:rPr>
        <w:br/>
        <w:t>"Title":"",</w:t>
      </w:r>
      <w:r w:rsidRPr="005F1EF8">
        <w:rPr>
          <w:rStyle w:val="Style1Char"/>
        </w:rPr>
        <w:br/>
        <w:t>"BusinessRole":"Assistant to Accounting Clerk"}]</w:t>
      </w:r>
    </w:p>
    <w:p w14:paraId="5853D1A4" w14:textId="54A685E9" w:rsidR="000D7CCF" w:rsidRDefault="00F31AE3" w:rsidP="008F328F">
      <w:pPr>
        <w:pStyle w:val="BodyCopy"/>
      </w:pPr>
      <w:r>
        <w:br/>
      </w:r>
    </w:p>
    <w:p w14:paraId="18593744" w14:textId="77777777" w:rsidR="000D7CCF" w:rsidRDefault="000D7CCF" w:rsidP="008F328F">
      <w:pPr>
        <w:pStyle w:val="BodyCopy"/>
      </w:pPr>
    </w:p>
    <w:p w14:paraId="71E0879C" w14:textId="3FA38FD9" w:rsidR="00C34A7D" w:rsidRDefault="009257E9" w:rsidP="008F328F">
      <w:pPr>
        <w:pStyle w:val="BodyCopy"/>
      </w:pPr>
      <w:r>
        <w:t xml:space="preserve">Method </w:t>
      </w:r>
      <w:r w:rsidR="000D7CCF">
        <w:t>2</w:t>
      </w:r>
      <w:r>
        <w:t xml:space="preserve">: Uses Predefined SQL to retrieve data </w:t>
      </w:r>
      <w:r w:rsidR="00C34A7D">
        <w:t>–</w:t>
      </w:r>
      <w:r>
        <w:t xml:space="preserve"> </w:t>
      </w:r>
    </w:p>
    <w:p w14:paraId="2123932F" w14:textId="7E3410D5" w:rsidR="00C34A7D" w:rsidRDefault="00C34A7D" w:rsidP="00A839D7">
      <w:pPr>
        <w:pStyle w:val="MyCode"/>
      </w:pPr>
      <w:r w:rsidRPr="00C34A7D">
        <w:t xml:space="preserve">HandleGetBySqlStatement("CCC_Get_Reports_With_Business_Roles", </w:t>
      </w:r>
      <w:r w:rsidR="00E474BE">
        <w:t>S</w:t>
      </w:r>
      <w:r w:rsidRPr="00C34A7D">
        <w:t>qlStatementType.SqlExecute)</w:t>
      </w:r>
    </w:p>
    <w:p w14:paraId="566E41C4" w14:textId="31B70342" w:rsidR="009257E9" w:rsidRDefault="009257E9" w:rsidP="008F328F">
      <w:pPr>
        <w:pStyle w:val="BodyCopy"/>
      </w:pPr>
    </w:p>
    <w:p w14:paraId="48803E64" w14:textId="7AE656FE" w:rsidR="009257E9" w:rsidRDefault="009257E9" w:rsidP="008F328F">
      <w:pPr>
        <w:pStyle w:val="BodyCopy"/>
      </w:pPr>
    </w:p>
    <w:p w14:paraId="71A45837" w14:textId="34BD6501" w:rsidR="009257E9" w:rsidRDefault="00361F95" w:rsidP="008F328F">
      <w:pPr>
        <w:pStyle w:val="BodyCopy"/>
      </w:pPr>
      <w:r>
        <w:tab/>
      </w:r>
      <w:r w:rsidR="00084813">
        <w:tab/>
      </w:r>
      <w:r w:rsidR="009257E9">
        <w:t xml:space="preserve">It returns data in predefined </w:t>
      </w:r>
      <w:r w:rsidR="00466BC9">
        <w:t xml:space="preserve">Identity Manager </w:t>
      </w:r>
      <w:r w:rsidR="009257E9">
        <w:t>format:</w:t>
      </w:r>
    </w:p>
    <w:p w14:paraId="598E3AF9" w14:textId="3D70CC05" w:rsidR="009257E9" w:rsidRDefault="009257E9" w:rsidP="00084813">
      <w:pPr>
        <w:pStyle w:val="BodyCopy"/>
        <w:ind w:left="1440"/>
        <w:rPr>
          <w:rFonts w:ascii="Cascadia Mono" w:hAnsi="Cascadia Mono" w:cs="Cascadia Mono"/>
          <w:color w:val="000000"/>
          <w:sz w:val="19"/>
          <w:szCs w:val="19"/>
        </w:rPr>
      </w:pPr>
      <w:r>
        <w:rPr>
          <w:noProof/>
        </w:rPr>
        <w:lastRenderedPageBreak/>
        <w:drawing>
          <wp:inline distT="0" distB="0" distL="0" distR="0" wp14:anchorId="73727344" wp14:editId="284EFF84">
            <wp:extent cx="5302250" cy="2978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05471" cy="2980359"/>
                    </a:xfrm>
                    <a:prstGeom prst="rect">
                      <a:avLst/>
                    </a:prstGeom>
                  </pic:spPr>
                </pic:pic>
              </a:graphicData>
            </a:graphic>
          </wp:inline>
        </w:drawing>
      </w:r>
    </w:p>
    <w:p w14:paraId="2B4FBB47" w14:textId="77777777" w:rsidR="009257E9" w:rsidRDefault="009257E9" w:rsidP="008F328F">
      <w:pPr>
        <w:pStyle w:val="BodyCopy"/>
      </w:pPr>
    </w:p>
    <w:p w14:paraId="24A934BF" w14:textId="0A59385D" w:rsidR="009257E9" w:rsidRDefault="009257E9" w:rsidP="008F328F">
      <w:pPr>
        <w:pStyle w:val="BodyCopy"/>
      </w:pPr>
    </w:p>
    <w:p w14:paraId="113EAC82" w14:textId="3B0E87DC" w:rsidR="009257E9" w:rsidRDefault="009257E9" w:rsidP="003016D6">
      <w:pPr>
        <w:pStyle w:val="Heading4noindent"/>
      </w:pPr>
      <w:bookmarkStart w:id="120" w:name="_Toc128725249"/>
      <w:r>
        <w:t>Build base component</w:t>
      </w:r>
      <w:bookmarkEnd w:id="120"/>
      <w:r w:rsidR="000D7CCF">
        <w:t xml:space="preserve"> </w:t>
      </w:r>
    </w:p>
    <w:p w14:paraId="703CE6CC" w14:textId="7E0B34C7" w:rsidR="00361F95" w:rsidRDefault="00361F95" w:rsidP="008F328F">
      <w:pPr>
        <w:pStyle w:val="BodyCopy"/>
      </w:pPr>
      <w:r>
        <w:t>1.</w:t>
      </w:r>
      <w:r>
        <w:tab/>
      </w:r>
      <w:r w:rsidR="00CA6886">
        <w:t xml:space="preserve">Build new </w:t>
      </w:r>
      <w:r>
        <w:t xml:space="preserve">plugin </w:t>
      </w:r>
      <w:r w:rsidR="00CA6886">
        <w:t xml:space="preserve">components as in </w:t>
      </w:r>
      <w:hyperlink w:anchor="AddBasePluginComponent" w:history="1">
        <w:r w:rsidRPr="00361F95">
          <w:rPr>
            <w:rStyle w:val="Hyperlink"/>
          </w:rPr>
          <w:t>Add Base Plugin Component</w:t>
        </w:r>
      </w:hyperlink>
      <w:r>
        <w:t xml:space="preserve">. </w:t>
      </w:r>
    </w:p>
    <w:p w14:paraId="56C72665" w14:textId="6754E4BF" w:rsidR="009257E9" w:rsidRDefault="00361F95" w:rsidP="008F328F">
      <w:pPr>
        <w:pStyle w:val="BodyCopy"/>
      </w:pPr>
      <w:r>
        <w:tab/>
        <w:t xml:space="preserve">Here I used name </w:t>
      </w:r>
      <w:r w:rsidRPr="00FA3BCC">
        <w:rPr>
          <w:rStyle w:val="Style1Char"/>
        </w:rPr>
        <w:t>unite-plugin</w:t>
      </w:r>
      <w:r>
        <w:t>.</w:t>
      </w:r>
      <w:r w:rsidR="00EF2253">
        <w:t xml:space="preserve"> Or use pre-built component:</w:t>
      </w:r>
    </w:p>
    <w:p w14:paraId="375DC96E" w14:textId="467BC4E8" w:rsidR="00DF6CA9" w:rsidRDefault="00DF6CA9" w:rsidP="008F328F">
      <w:pPr>
        <w:pStyle w:val="BodyCopy"/>
      </w:pPr>
    </w:p>
    <w:p w14:paraId="153DCAEE" w14:textId="311EF599" w:rsidR="00EF2253" w:rsidRDefault="00EF2253" w:rsidP="00084813">
      <w:pPr>
        <w:pStyle w:val="BodyCopy"/>
        <w:ind w:left="720"/>
      </w:pPr>
      <w:r>
        <w:t xml:space="preserve">Complete code for base component is in the </w:t>
      </w:r>
      <w:r w:rsidRPr="00EF2253">
        <w:rPr>
          <w:rStyle w:val="Style1Char"/>
        </w:rPr>
        <w:t>\UNITE\Chapter Files\7. Add custom plugin calling custom Api Server plugin\</w:t>
      </w:r>
      <w:r w:rsidRPr="00EF2253">
        <w:rPr>
          <w:rStyle w:val="Style1Char"/>
          <w:b/>
          <w:bCs/>
        </w:rPr>
        <w:t>initial</w:t>
      </w:r>
      <w:r>
        <w:rPr>
          <w:rStyle w:val="Style1Char"/>
        </w:rPr>
        <w:t xml:space="preserve"> </w:t>
      </w:r>
      <w:r>
        <w:t xml:space="preserve">folder. </w:t>
      </w:r>
      <w:r>
        <w:br/>
        <w:t xml:space="preserve">It can be copied to the </w:t>
      </w:r>
      <w:r w:rsidRPr="00EF2253">
        <w:t>\imxweb\projects</w:t>
      </w:r>
      <w:r>
        <w:t xml:space="preserve"> directory. </w:t>
      </w:r>
      <w:r>
        <w:br/>
        <w:t>To make it work:</w:t>
      </w:r>
    </w:p>
    <w:p w14:paraId="0BC0C7C0" w14:textId="77777777" w:rsidR="00EF2253" w:rsidRDefault="00EF2253" w:rsidP="008F328F">
      <w:pPr>
        <w:pStyle w:val="BodyCopy"/>
      </w:pPr>
    </w:p>
    <w:p w14:paraId="584E8415" w14:textId="09CEF1B8" w:rsidR="00EF2253" w:rsidRDefault="00EF2253" w:rsidP="008F328F">
      <w:pPr>
        <w:pStyle w:val="BodyCopy"/>
        <w:numPr>
          <w:ilvl w:val="0"/>
          <w:numId w:val="38"/>
        </w:numPr>
      </w:pPr>
      <w:r>
        <w:t xml:space="preserve">Add following section to </w:t>
      </w:r>
      <w:r w:rsidRPr="00EF2253">
        <w:rPr>
          <w:rStyle w:val="Style1Char"/>
          <w:b/>
          <w:bCs/>
        </w:rPr>
        <w:t>angular.json</w:t>
      </w:r>
      <w:r>
        <w:t>:</w:t>
      </w:r>
    </w:p>
    <w:p w14:paraId="631BCEAC" w14:textId="77777777" w:rsidR="00EF2253" w:rsidRDefault="00EF2253" w:rsidP="008F328F">
      <w:pPr>
        <w:pStyle w:val="BodyCopy"/>
      </w:pPr>
    </w:p>
    <w:p w14:paraId="25775EED" w14:textId="77777777" w:rsidR="00EF2253" w:rsidRDefault="00EF2253" w:rsidP="00A839D7">
      <w:pPr>
        <w:pStyle w:val="Style1"/>
      </w:pPr>
      <w:r>
        <w:t>"unite-plugin": {</w:t>
      </w:r>
    </w:p>
    <w:p w14:paraId="6F81837C" w14:textId="77777777" w:rsidR="00EF2253" w:rsidRDefault="00EF2253" w:rsidP="00A839D7">
      <w:pPr>
        <w:pStyle w:val="Style1"/>
      </w:pPr>
      <w:r>
        <w:t xml:space="preserve">      "projectType": "library",</w:t>
      </w:r>
    </w:p>
    <w:p w14:paraId="569E20A2" w14:textId="77777777" w:rsidR="00EF2253" w:rsidRDefault="00EF2253" w:rsidP="00A839D7">
      <w:pPr>
        <w:pStyle w:val="Style1"/>
      </w:pPr>
      <w:r>
        <w:t xml:space="preserve">      "root": "projects/unite-plugin",</w:t>
      </w:r>
    </w:p>
    <w:p w14:paraId="0B56D8F9" w14:textId="77777777" w:rsidR="00EF2253" w:rsidRDefault="00EF2253" w:rsidP="00A839D7">
      <w:pPr>
        <w:pStyle w:val="Style1"/>
      </w:pPr>
      <w:r>
        <w:t xml:space="preserve">      "sourceRoot": "projects/unite-plugin/src",</w:t>
      </w:r>
    </w:p>
    <w:p w14:paraId="1DCE6E13" w14:textId="77777777" w:rsidR="00EF2253" w:rsidRDefault="00EF2253" w:rsidP="00A839D7">
      <w:pPr>
        <w:pStyle w:val="Style1"/>
      </w:pPr>
      <w:r>
        <w:t xml:space="preserve">      "prefix": "imx",</w:t>
      </w:r>
    </w:p>
    <w:p w14:paraId="1361896D" w14:textId="77777777" w:rsidR="00EF2253" w:rsidRDefault="00EF2253" w:rsidP="00A839D7">
      <w:pPr>
        <w:pStyle w:val="Style1"/>
      </w:pPr>
      <w:r>
        <w:t xml:space="preserve">      "architect": {</w:t>
      </w:r>
    </w:p>
    <w:p w14:paraId="1FE1C8C1" w14:textId="77777777" w:rsidR="00EF2253" w:rsidRDefault="00EF2253" w:rsidP="00A839D7">
      <w:pPr>
        <w:pStyle w:val="Style1"/>
      </w:pPr>
      <w:r>
        <w:t xml:space="preserve">        "build": {</w:t>
      </w:r>
    </w:p>
    <w:p w14:paraId="33DF69C2" w14:textId="77777777" w:rsidR="00EF2253" w:rsidRDefault="00EF2253" w:rsidP="00A839D7">
      <w:pPr>
        <w:pStyle w:val="Style1"/>
      </w:pPr>
      <w:r>
        <w:t xml:space="preserve">          "builder": "@angular-devkit/build-angular:ng-packagr",</w:t>
      </w:r>
    </w:p>
    <w:p w14:paraId="1CE9028F" w14:textId="77777777" w:rsidR="00EF2253" w:rsidRDefault="00EF2253" w:rsidP="00A839D7">
      <w:pPr>
        <w:pStyle w:val="Style1"/>
      </w:pPr>
      <w:r>
        <w:t xml:space="preserve">          "options": {</w:t>
      </w:r>
    </w:p>
    <w:p w14:paraId="3213DB93" w14:textId="77777777" w:rsidR="00EF2253" w:rsidRDefault="00EF2253" w:rsidP="00A839D7">
      <w:pPr>
        <w:pStyle w:val="Style1"/>
      </w:pPr>
      <w:r>
        <w:t xml:space="preserve">            "project": "projects/unite-plugin/ng-package.json",</w:t>
      </w:r>
    </w:p>
    <w:p w14:paraId="3EDB7603" w14:textId="77777777" w:rsidR="00EF2253" w:rsidRDefault="00EF2253" w:rsidP="00A839D7">
      <w:pPr>
        <w:pStyle w:val="Style1"/>
      </w:pPr>
      <w:r>
        <w:t xml:space="preserve">            "tsConfig": "projects/unite-plugin/tsconfig.lib.json"</w:t>
      </w:r>
    </w:p>
    <w:p w14:paraId="044B223E" w14:textId="77777777" w:rsidR="00EF2253" w:rsidRDefault="00EF2253" w:rsidP="00A839D7">
      <w:pPr>
        <w:pStyle w:val="Style1"/>
      </w:pPr>
      <w:r>
        <w:t xml:space="preserve">          },</w:t>
      </w:r>
    </w:p>
    <w:p w14:paraId="516D4D22" w14:textId="77777777" w:rsidR="00EF2253" w:rsidRDefault="00EF2253" w:rsidP="00A839D7">
      <w:pPr>
        <w:pStyle w:val="Style1"/>
      </w:pPr>
      <w:r>
        <w:t xml:space="preserve">          "configurations": {</w:t>
      </w:r>
    </w:p>
    <w:p w14:paraId="6934FC6C" w14:textId="77777777" w:rsidR="00EF2253" w:rsidRDefault="00EF2253" w:rsidP="00A839D7">
      <w:pPr>
        <w:pStyle w:val="Style1"/>
      </w:pPr>
      <w:r>
        <w:t xml:space="preserve">            "production": {</w:t>
      </w:r>
    </w:p>
    <w:p w14:paraId="30C4AABB" w14:textId="77777777" w:rsidR="00EF2253" w:rsidRDefault="00EF2253" w:rsidP="00A839D7">
      <w:pPr>
        <w:pStyle w:val="Style1"/>
      </w:pPr>
      <w:r>
        <w:lastRenderedPageBreak/>
        <w:t xml:space="preserve">              "tsConfig": "projects/unite-plugin/tsconfig.lib.prod.json"</w:t>
      </w:r>
    </w:p>
    <w:p w14:paraId="03D68634" w14:textId="77777777" w:rsidR="00EF2253" w:rsidRDefault="00EF2253" w:rsidP="00A839D7">
      <w:pPr>
        <w:pStyle w:val="Style1"/>
      </w:pPr>
      <w:r>
        <w:t xml:space="preserve">            },</w:t>
      </w:r>
    </w:p>
    <w:p w14:paraId="57E72A31" w14:textId="77777777" w:rsidR="00EF2253" w:rsidRDefault="00EF2253" w:rsidP="00A839D7">
      <w:pPr>
        <w:pStyle w:val="Style1"/>
      </w:pPr>
      <w:r>
        <w:t xml:space="preserve">            "development": {</w:t>
      </w:r>
    </w:p>
    <w:p w14:paraId="5A4A8792" w14:textId="77777777" w:rsidR="00EF2253" w:rsidRDefault="00EF2253" w:rsidP="00A839D7">
      <w:pPr>
        <w:pStyle w:val="Style1"/>
      </w:pPr>
      <w:r>
        <w:t xml:space="preserve">              "tsConfig": "projects/unite-plugin/tsconfig.lib.json"</w:t>
      </w:r>
    </w:p>
    <w:p w14:paraId="783FC9D9" w14:textId="77777777" w:rsidR="00EF2253" w:rsidRDefault="00EF2253" w:rsidP="00A839D7">
      <w:pPr>
        <w:pStyle w:val="Style1"/>
      </w:pPr>
      <w:r>
        <w:t xml:space="preserve">            },</w:t>
      </w:r>
    </w:p>
    <w:p w14:paraId="422F738E" w14:textId="77777777" w:rsidR="00EF2253" w:rsidRDefault="00EF2253" w:rsidP="00A839D7">
      <w:pPr>
        <w:pStyle w:val="Style1"/>
      </w:pPr>
      <w:r>
        <w:t xml:space="preserve">            "dynamic": {</w:t>
      </w:r>
    </w:p>
    <w:p w14:paraId="3170F3D1" w14:textId="77777777" w:rsidR="00EF2253" w:rsidRDefault="00EF2253" w:rsidP="00A839D7">
      <w:pPr>
        <w:pStyle w:val="Style1"/>
      </w:pPr>
      <w:r>
        <w:t xml:space="preserve">              "project": "projects/unite-plugin/ng-package.dynamic.json"</w:t>
      </w:r>
    </w:p>
    <w:p w14:paraId="55465B9C" w14:textId="77777777" w:rsidR="00EF2253" w:rsidRDefault="00EF2253" w:rsidP="00A839D7">
      <w:pPr>
        <w:pStyle w:val="Style1"/>
      </w:pPr>
      <w:r>
        <w:t xml:space="preserve">            }    </w:t>
      </w:r>
    </w:p>
    <w:p w14:paraId="073562D7" w14:textId="77777777" w:rsidR="00EF2253" w:rsidRDefault="00EF2253" w:rsidP="00A839D7">
      <w:pPr>
        <w:pStyle w:val="Style1"/>
      </w:pPr>
      <w:r>
        <w:t xml:space="preserve">          },</w:t>
      </w:r>
    </w:p>
    <w:p w14:paraId="261D8C8D" w14:textId="77777777" w:rsidR="00EF2253" w:rsidRDefault="00EF2253" w:rsidP="00A839D7">
      <w:pPr>
        <w:pStyle w:val="Style1"/>
      </w:pPr>
      <w:r>
        <w:t xml:space="preserve">          "defaultConfiguration": "production"</w:t>
      </w:r>
    </w:p>
    <w:p w14:paraId="56A5CAC6" w14:textId="77777777" w:rsidR="00EF2253" w:rsidRDefault="00EF2253" w:rsidP="00A839D7">
      <w:pPr>
        <w:pStyle w:val="Style1"/>
      </w:pPr>
      <w:r>
        <w:t xml:space="preserve">        },</w:t>
      </w:r>
    </w:p>
    <w:p w14:paraId="3160E7B2" w14:textId="77777777" w:rsidR="00EF2253" w:rsidRDefault="00EF2253" w:rsidP="00A839D7">
      <w:pPr>
        <w:pStyle w:val="Style1"/>
      </w:pPr>
      <w:r>
        <w:t xml:space="preserve">        "test": {</w:t>
      </w:r>
    </w:p>
    <w:p w14:paraId="6DA5625D" w14:textId="77777777" w:rsidR="00EF2253" w:rsidRDefault="00EF2253" w:rsidP="00A839D7">
      <w:pPr>
        <w:pStyle w:val="Style1"/>
      </w:pPr>
      <w:r>
        <w:t xml:space="preserve">          "builder": "@angular-devkit/build-angular:karma",</w:t>
      </w:r>
    </w:p>
    <w:p w14:paraId="7CBB8DA8" w14:textId="77777777" w:rsidR="00EF2253" w:rsidRDefault="00EF2253" w:rsidP="00A839D7">
      <w:pPr>
        <w:pStyle w:val="Style1"/>
      </w:pPr>
      <w:r>
        <w:t xml:space="preserve">          "options": {</w:t>
      </w:r>
    </w:p>
    <w:p w14:paraId="42365A3F" w14:textId="77777777" w:rsidR="00EF2253" w:rsidRDefault="00EF2253" w:rsidP="00A839D7">
      <w:pPr>
        <w:pStyle w:val="Style1"/>
      </w:pPr>
      <w:r>
        <w:t xml:space="preserve">            "main": "projects/unite-plugin/src/test.ts",</w:t>
      </w:r>
    </w:p>
    <w:p w14:paraId="3A30F23D" w14:textId="77777777" w:rsidR="00EF2253" w:rsidRDefault="00EF2253" w:rsidP="00A839D7">
      <w:pPr>
        <w:pStyle w:val="Style1"/>
      </w:pPr>
      <w:r>
        <w:t xml:space="preserve">            "tsConfig": "projects/unite-plugin/tsconfig.spec.json",</w:t>
      </w:r>
    </w:p>
    <w:p w14:paraId="02C9CF5A" w14:textId="77777777" w:rsidR="00EF2253" w:rsidRDefault="00EF2253" w:rsidP="00A839D7">
      <w:pPr>
        <w:pStyle w:val="Style1"/>
      </w:pPr>
      <w:r>
        <w:t xml:space="preserve">            "karmaConfig": "projects/unite-plugin/karma.conf.js"</w:t>
      </w:r>
    </w:p>
    <w:p w14:paraId="13246439" w14:textId="77777777" w:rsidR="00EF2253" w:rsidRDefault="00EF2253" w:rsidP="00A839D7">
      <w:pPr>
        <w:pStyle w:val="Style1"/>
      </w:pPr>
      <w:r>
        <w:t xml:space="preserve">          }</w:t>
      </w:r>
    </w:p>
    <w:p w14:paraId="76259ED8" w14:textId="77777777" w:rsidR="00EF2253" w:rsidRDefault="00EF2253" w:rsidP="00A839D7">
      <w:pPr>
        <w:pStyle w:val="Style1"/>
      </w:pPr>
      <w:r>
        <w:t xml:space="preserve">        }</w:t>
      </w:r>
    </w:p>
    <w:p w14:paraId="1C4BC7E5" w14:textId="77777777" w:rsidR="00EF2253" w:rsidRDefault="00EF2253" w:rsidP="00A839D7">
      <w:pPr>
        <w:pStyle w:val="Style1"/>
      </w:pPr>
      <w:r>
        <w:t xml:space="preserve">      }</w:t>
      </w:r>
    </w:p>
    <w:p w14:paraId="4A0385E0" w14:textId="224066BF" w:rsidR="00EF2253" w:rsidRDefault="00EF2253" w:rsidP="00A839D7">
      <w:pPr>
        <w:pStyle w:val="Style1"/>
      </w:pPr>
      <w:r>
        <w:t xml:space="preserve">    }</w:t>
      </w:r>
    </w:p>
    <w:p w14:paraId="3BDD1367" w14:textId="2B3E1822" w:rsidR="00EF2253" w:rsidRDefault="00EF2253" w:rsidP="008F328F">
      <w:pPr>
        <w:pStyle w:val="BodyCopy"/>
      </w:pPr>
      <w:r>
        <w:tab/>
      </w:r>
    </w:p>
    <w:p w14:paraId="78469BB7" w14:textId="7DA976F5" w:rsidR="00EF2253" w:rsidRDefault="00EF2253" w:rsidP="008F328F">
      <w:pPr>
        <w:pStyle w:val="BodyCopy"/>
        <w:numPr>
          <w:ilvl w:val="0"/>
          <w:numId w:val="38"/>
        </w:numPr>
      </w:pPr>
      <w:r>
        <w:t xml:space="preserve">Add following section to </w:t>
      </w:r>
      <w:r w:rsidRPr="00EF2253">
        <w:rPr>
          <w:rStyle w:val="Style1Char"/>
          <w:b/>
          <w:bCs/>
        </w:rPr>
        <w:t>tsconfig.json</w:t>
      </w:r>
      <w:r>
        <w:t>:</w:t>
      </w:r>
    </w:p>
    <w:p w14:paraId="69458C70" w14:textId="2C299335" w:rsidR="00EF2253" w:rsidRDefault="00EF2253" w:rsidP="008F328F">
      <w:pPr>
        <w:pStyle w:val="BodyCopy"/>
      </w:pPr>
    </w:p>
    <w:p w14:paraId="7988642B" w14:textId="77777777" w:rsidR="00EF2253" w:rsidRDefault="00EF2253" w:rsidP="00A839D7">
      <w:pPr>
        <w:pStyle w:val="Style1"/>
      </w:pPr>
      <w:r>
        <w:t>"unite-plugin": ["dist/unite-plugin"],</w:t>
      </w:r>
    </w:p>
    <w:p w14:paraId="52012F05" w14:textId="12EEAF02" w:rsidR="00EF2253" w:rsidRDefault="00EF2253" w:rsidP="00A839D7">
      <w:pPr>
        <w:pStyle w:val="Style1"/>
      </w:pPr>
      <w:r>
        <w:t>"unite-plugin/*": ["dist/unite-plugin/*"]</w:t>
      </w:r>
    </w:p>
    <w:p w14:paraId="2AFE2DA9" w14:textId="77777777" w:rsidR="00AA497F" w:rsidRDefault="00AA497F" w:rsidP="008F328F">
      <w:pPr>
        <w:pStyle w:val="BodyCopy"/>
      </w:pPr>
      <w:r>
        <w:tab/>
      </w:r>
      <w:r>
        <w:tab/>
      </w:r>
    </w:p>
    <w:p w14:paraId="707545F4" w14:textId="258FCEC6" w:rsidR="00AA497F" w:rsidRDefault="00AA497F" w:rsidP="008F328F">
      <w:pPr>
        <w:pStyle w:val="BodyCopy"/>
        <w:numPr>
          <w:ilvl w:val="0"/>
          <w:numId w:val="38"/>
        </w:numPr>
      </w:pPr>
      <w:r>
        <w:t xml:space="preserve">Create folder </w:t>
      </w:r>
      <w:r w:rsidRPr="00AA497F">
        <w:rPr>
          <w:rStyle w:val="Style1Char"/>
        </w:rPr>
        <w:t>Html_unite-plugin</w:t>
      </w:r>
      <w:r>
        <w:t xml:space="preserve"> in </w:t>
      </w:r>
      <w:r w:rsidRPr="00AA497F">
        <w:rPr>
          <w:rStyle w:val="Style1Char"/>
        </w:rPr>
        <w:t>C:\Program Files\One Identity\One Identity Manager\imxweb</w:t>
      </w:r>
    </w:p>
    <w:p w14:paraId="06984318" w14:textId="722F2D04" w:rsidR="00AA497F" w:rsidRPr="00AA497F" w:rsidRDefault="00AA497F" w:rsidP="006662DC">
      <w:pPr>
        <w:pStyle w:val="BodyCopy"/>
        <w:numPr>
          <w:ilvl w:val="0"/>
          <w:numId w:val="38"/>
        </w:numPr>
      </w:pPr>
      <w:r>
        <w:t xml:space="preserve">Copy file </w:t>
      </w:r>
      <w:r w:rsidRPr="00AA497F">
        <w:rPr>
          <w:rStyle w:val="Style1Char"/>
        </w:rPr>
        <w:t>imx-plugin-config.json</w:t>
      </w:r>
      <w:r>
        <w:t xml:space="preserve"> to that folder.</w:t>
      </w:r>
      <w:r>
        <w:tab/>
      </w:r>
      <w:r>
        <w:tab/>
      </w:r>
    </w:p>
    <w:p w14:paraId="61B8670C" w14:textId="6809A305" w:rsidR="00FA3BCC" w:rsidRDefault="00A41BFE" w:rsidP="00FA3BCC">
      <w:pPr>
        <w:pStyle w:val="Heading4noindent"/>
      </w:pPr>
      <w:bookmarkStart w:id="121" w:name="_Toc128725250"/>
      <w:r>
        <w:t>Add</w:t>
      </w:r>
      <w:r w:rsidR="00FA3BCC">
        <w:t xml:space="preserve"> </w:t>
      </w:r>
      <w:r>
        <w:t>c</w:t>
      </w:r>
      <w:r w:rsidR="00FA3BCC">
        <w:t>omponent displaying data</w:t>
      </w:r>
      <w:r w:rsidR="001D3AE1">
        <w:t xml:space="preserve"> from script</w:t>
      </w:r>
      <w:bookmarkEnd w:id="121"/>
    </w:p>
    <w:p w14:paraId="5E08449E" w14:textId="5FB535AE" w:rsidR="00714A72" w:rsidRDefault="00714A72" w:rsidP="00A839D7">
      <w:pPr>
        <w:pStyle w:val="Style1"/>
      </w:pPr>
      <w:r>
        <w:t xml:space="preserve">All final source code is in the </w:t>
      </w:r>
      <w:r w:rsidR="00AF0BC9" w:rsidRPr="00AF0BC9">
        <w:t>\UNITE\Chapter Files\7. Add custom plugin calling custom Api Server plugin\unite-plugin\src\lib\unite-plugin-script</w:t>
      </w:r>
      <w:r>
        <w:rPr>
          <w:sz w:val="16"/>
          <w:szCs w:val="16"/>
        </w:rPr>
        <w:t xml:space="preserve"> </w:t>
      </w:r>
      <w:r>
        <w:t>folder.</w:t>
      </w:r>
    </w:p>
    <w:p w14:paraId="45D943A1" w14:textId="77777777" w:rsidR="00C92472" w:rsidRPr="00C92472" w:rsidRDefault="00C92472" w:rsidP="008F328F">
      <w:pPr>
        <w:pStyle w:val="BodyCopy"/>
      </w:pPr>
    </w:p>
    <w:p w14:paraId="63E09C0C" w14:textId="16A0C64B" w:rsidR="00714A72" w:rsidRDefault="00C92472" w:rsidP="00084813">
      <w:pPr>
        <w:pStyle w:val="BodyCopy"/>
        <w:ind w:firstLine="720"/>
      </w:pPr>
      <w:r>
        <w:t>This component will open in the Sidesheet, so no routes are necessary.</w:t>
      </w:r>
    </w:p>
    <w:p w14:paraId="2720BD00" w14:textId="77777777" w:rsidR="00C92472" w:rsidRDefault="00C92472" w:rsidP="008F328F">
      <w:pPr>
        <w:pStyle w:val="BodyCopy"/>
      </w:pPr>
    </w:p>
    <w:p w14:paraId="01DDC13E" w14:textId="006F2F7A" w:rsidR="00556749" w:rsidRDefault="00FA3BCC" w:rsidP="008F328F">
      <w:pPr>
        <w:pStyle w:val="BodyCopy"/>
      </w:pPr>
      <w:r>
        <w:t>1</w:t>
      </w:r>
      <w:r w:rsidR="00556749">
        <w:t>.</w:t>
      </w:r>
      <w:r w:rsidR="00556749">
        <w:tab/>
        <w:t xml:space="preserve">Using </w:t>
      </w:r>
      <w:r w:rsidR="00556749" w:rsidRPr="001D3AE1">
        <w:rPr>
          <w:rStyle w:val="Style1Char"/>
        </w:rPr>
        <w:t>Nx Console</w:t>
      </w:r>
      <w:r w:rsidR="00556749">
        <w:t xml:space="preserve"> generate a new </w:t>
      </w:r>
      <w:r w:rsidR="00DB117A">
        <w:t>component</w:t>
      </w:r>
      <w:r w:rsidR="00556749">
        <w:t xml:space="preserve"> </w:t>
      </w:r>
      <w:r w:rsidR="00556749" w:rsidRPr="001D3AE1">
        <w:rPr>
          <w:rStyle w:val="Style1Char"/>
        </w:rPr>
        <w:t>“unite-plugin-script”</w:t>
      </w:r>
      <w:r w:rsidR="00556749">
        <w:t>.</w:t>
      </w:r>
    </w:p>
    <w:p w14:paraId="065B8E7B" w14:textId="77777777" w:rsidR="001D3AE1" w:rsidRDefault="001D3AE1" w:rsidP="008F328F">
      <w:pPr>
        <w:pStyle w:val="BodyCopy"/>
      </w:pPr>
    </w:p>
    <w:p w14:paraId="3F6D7E31" w14:textId="4BAEE502" w:rsidR="00556749" w:rsidRDefault="00556749" w:rsidP="00084813">
      <w:pPr>
        <w:pStyle w:val="BodyCopy"/>
        <w:ind w:left="720"/>
      </w:pPr>
      <w:r>
        <w:t>It will be used to display data, returned from an Api Server method (the one that uses script to retrieve data).</w:t>
      </w:r>
    </w:p>
    <w:p w14:paraId="668EF085" w14:textId="0657D7CE" w:rsidR="00556749" w:rsidRDefault="00556749" w:rsidP="008F328F">
      <w:pPr>
        <w:pStyle w:val="BodyCopy"/>
        <w:rPr>
          <w:noProof/>
        </w:rPr>
      </w:pPr>
      <w:r>
        <w:tab/>
      </w:r>
    </w:p>
    <w:p w14:paraId="72FEA78A" w14:textId="3128E6F6" w:rsidR="00330361" w:rsidRDefault="00330361" w:rsidP="00084813">
      <w:pPr>
        <w:pStyle w:val="BodyCopy"/>
        <w:ind w:left="720"/>
      </w:pPr>
      <w:r>
        <w:rPr>
          <w:noProof/>
        </w:rPr>
        <w:lastRenderedPageBreak/>
        <w:tab/>
      </w:r>
      <w:r>
        <w:rPr>
          <w:noProof/>
        </w:rPr>
        <w:drawing>
          <wp:inline distT="0" distB="0" distL="0" distR="0" wp14:anchorId="0931316E" wp14:editId="6368DE4D">
            <wp:extent cx="5245100" cy="274807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50823" cy="2751072"/>
                    </a:xfrm>
                    <a:prstGeom prst="rect">
                      <a:avLst/>
                    </a:prstGeom>
                  </pic:spPr>
                </pic:pic>
              </a:graphicData>
            </a:graphic>
          </wp:inline>
        </w:drawing>
      </w:r>
    </w:p>
    <w:p w14:paraId="14AE0C8A" w14:textId="77777777" w:rsidR="00556749" w:rsidRDefault="00556749" w:rsidP="008F328F">
      <w:pPr>
        <w:pStyle w:val="BodyCopy"/>
      </w:pPr>
    </w:p>
    <w:p w14:paraId="2103FB70" w14:textId="53ACBCC3" w:rsidR="003016D6" w:rsidRDefault="00FA3BCC" w:rsidP="008F328F">
      <w:pPr>
        <w:pStyle w:val="BodyCopy"/>
      </w:pPr>
      <w:r>
        <w:t>2</w:t>
      </w:r>
      <w:r w:rsidR="003016D6">
        <w:t>.</w:t>
      </w:r>
      <w:r w:rsidR="003016D6">
        <w:tab/>
        <w:t>Modify unite-plugin.component</w:t>
      </w:r>
    </w:p>
    <w:p w14:paraId="24D261AE" w14:textId="35FA05B6" w:rsidR="003624BE" w:rsidRDefault="003624BE" w:rsidP="008F328F">
      <w:pPr>
        <w:pStyle w:val="BodyCopy"/>
      </w:pPr>
    </w:p>
    <w:p w14:paraId="22A70ED3" w14:textId="1A1DBDF1" w:rsidR="003624BE" w:rsidRDefault="003624BE" w:rsidP="003624BE">
      <w:pPr>
        <w:pStyle w:val="TOC1"/>
      </w:pPr>
      <w:r>
        <w:tab/>
      </w:r>
      <w:r w:rsidRPr="003624BE">
        <w:t>unite-plugin.module.ts</w:t>
      </w:r>
    </w:p>
    <w:p w14:paraId="020C94DB" w14:textId="37B741EB" w:rsidR="003624BE" w:rsidRDefault="003624BE" w:rsidP="003624BE">
      <w:pPr>
        <w:ind w:left="720"/>
      </w:pPr>
    </w:p>
    <w:p w14:paraId="0C689C3C" w14:textId="22680DF3" w:rsidR="003624BE" w:rsidRDefault="003624BE" w:rsidP="003624BE">
      <w:pPr>
        <w:ind w:left="720"/>
      </w:pPr>
      <w:r>
        <w:t>-</w:t>
      </w:r>
      <w:r>
        <w:tab/>
        <w:t xml:space="preserve">Make sure </w:t>
      </w:r>
      <w:r w:rsidRPr="003624BE">
        <w:rPr>
          <w:rStyle w:val="Style1Char"/>
        </w:rPr>
        <w:t>UnitePluginComponent</w:t>
      </w:r>
      <w:r>
        <w:t xml:space="preserve"> and </w:t>
      </w:r>
      <w:r w:rsidRPr="003624BE">
        <w:rPr>
          <w:rStyle w:val="Style1Char"/>
        </w:rPr>
        <w:t>UnitePluginScriptComponent</w:t>
      </w:r>
      <w:r>
        <w:t xml:space="preserve"> are declared in </w:t>
      </w:r>
      <w:r>
        <w:tab/>
        <w:t xml:space="preserve">the module AND </w:t>
      </w:r>
      <w:r w:rsidRPr="003624BE">
        <w:rPr>
          <w:rStyle w:val="Style1Char"/>
        </w:rPr>
        <w:t>TileModule</w:t>
      </w:r>
      <w:r>
        <w:t xml:space="preserve"> and </w:t>
      </w:r>
      <w:r w:rsidRPr="003624BE">
        <w:rPr>
          <w:rStyle w:val="Style1Char"/>
        </w:rPr>
        <w:t>MetaTableModule</w:t>
      </w:r>
      <w:r>
        <w:t xml:space="preserve"> are imported:</w:t>
      </w:r>
    </w:p>
    <w:p w14:paraId="6FB6C172" w14:textId="26198886" w:rsidR="003624BE" w:rsidRPr="003624BE" w:rsidRDefault="003624BE" w:rsidP="00A839D7">
      <w:pPr>
        <w:pStyle w:val="MyCode"/>
        <w:rPr>
          <w:color w:val="D4D4D4"/>
        </w:rPr>
      </w:pPr>
      <w:r w:rsidRPr="003624BE">
        <w:rPr>
          <w:color w:val="D4D4D4"/>
        </w:rPr>
        <w:t>@</w:t>
      </w:r>
      <w:r w:rsidRPr="003624BE">
        <w:t>NgModule</w:t>
      </w:r>
      <w:r w:rsidRPr="003624BE">
        <w:rPr>
          <w:color w:val="D4D4D4"/>
        </w:rPr>
        <w:t>({</w:t>
      </w:r>
    </w:p>
    <w:p w14:paraId="512819D0" w14:textId="77777777" w:rsidR="003624BE" w:rsidRPr="003624BE" w:rsidRDefault="003624BE" w:rsidP="00A839D7">
      <w:pPr>
        <w:pStyle w:val="MyCode"/>
        <w:rPr>
          <w:color w:val="D4D4D4"/>
        </w:rPr>
      </w:pPr>
      <w:r w:rsidRPr="003624BE">
        <w:rPr>
          <w:color w:val="D4D4D4"/>
        </w:rPr>
        <w:t xml:space="preserve">    </w:t>
      </w:r>
      <w:r w:rsidRPr="003624BE">
        <w:t>declarations:</w:t>
      </w:r>
      <w:r w:rsidRPr="003624BE">
        <w:rPr>
          <w:color w:val="D4D4D4"/>
        </w:rPr>
        <w:t xml:space="preserve"> [</w:t>
      </w:r>
    </w:p>
    <w:p w14:paraId="0A7333E1" w14:textId="77777777" w:rsidR="003624BE" w:rsidRPr="003624BE" w:rsidRDefault="003624BE" w:rsidP="00A839D7">
      <w:pPr>
        <w:pStyle w:val="MyCode"/>
        <w:rPr>
          <w:color w:val="D4D4D4"/>
        </w:rPr>
      </w:pPr>
      <w:r w:rsidRPr="003624BE">
        <w:rPr>
          <w:color w:val="D4D4D4"/>
        </w:rPr>
        <w:t xml:space="preserve">        </w:t>
      </w:r>
      <w:r w:rsidRPr="003624BE">
        <w:t>UnitePluginComponent</w:t>
      </w:r>
      <w:r w:rsidRPr="003624BE">
        <w:rPr>
          <w:color w:val="D4D4D4"/>
        </w:rPr>
        <w:t>,</w:t>
      </w:r>
    </w:p>
    <w:p w14:paraId="009A0720" w14:textId="77777777" w:rsidR="003624BE" w:rsidRPr="003624BE" w:rsidRDefault="003624BE" w:rsidP="00A839D7">
      <w:pPr>
        <w:pStyle w:val="MyCode"/>
        <w:rPr>
          <w:color w:val="D4D4D4"/>
        </w:rPr>
      </w:pPr>
      <w:r w:rsidRPr="003624BE">
        <w:rPr>
          <w:color w:val="D4D4D4"/>
        </w:rPr>
        <w:t xml:space="preserve">        </w:t>
      </w:r>
      <w:r w:rsidRPr="003624BE">
        <w:t>UnitePluginScriptComponent</w:t>
      </w:r>
    </w:p>
    <w:p w14:paraId="300FF592" w14:textId="77777777" w:rsidR="003624BE" w:rsidRPr="003624BE" w:rsidRDefault="003624BE" w:rsidP="00A839D7">
      <w:pPr>
        <w:pStyle w:val="MyCode"/>
      </w:pPr>
      <w:r w:rsidRPr="003624BE">
        <w:t>    ],</w:t>
      </w:r>
    </w:p>
    <w:p w14:paraId="6F4CBC8D" w14:textId="77777777" w:rsidR="003624BE" w:rsidRPr="003624BE" w:rsidRDefault="003624BE" w:rsidP="00A839D7">
      <w:pPr>
        <w:pStyle w:val="MyCode"/>
        <w:rPr>
          <w:color w:val="D4D4D4"/>
        </w:rPr>
      </w:pPr>
      <w:r w:rsidRPr="003624BE">
        <w:rPr>
          <w:color w:val="D4D4D4"/>
        </w:rPr>
        <w:t xml:space="preserve">    </w:t>
      </w:r>
      <w:r w:rsidRPr="003624BE">
        <w:t>exports:</w:t>
      </w:r>
      <w:r w:rsidRPr="003624BE">
        <w:rPr>
          <w:color w:val="D4D4D4"/>
        </w:rPr>
        <w:t xml:space="preserve"> [</w:t>
      </w:r>
    </w:p>
    <w:p w14:paraId="6DEA62BF" w14:textId="77777777" w:rsidR="003624BE" w:rsidRPr="003624BE" w:rsidRDefault="003624BE" w:rsidP="00A839D7">
      <w:pPr>
        <w:pStyle w:val="MyCode"/>
        <w:rPr>
          <w:color w:val="D4D4D4"/>
        </w:rPr>
      </w:pPr>
      <w:r w:rsidRPr="003624BE">
        <w:rPr>
          <w:color w:val="D4D4D4"/>
        </w:rPr>
        <w:t xml:space="preserve">        </w:t>
      </w:r>
      <w:r w:rsidRPr="003624BE">
        <w:t>UnitePluginComponent</w:t>
      </w:r>
    </w:p>
    <w:p w14:paraId="53DB22CF" w14:textId="77777777" w:rsidR="003624BE" w:rsidRPr="003624BE" w:rsidRDefault="003624BE" w:rsidP="00A839D7">
      <w:pPr>
        <w:pStyle w:val="MyCode"/>
      </w:pPr>
      <w:r w:rsidRPr="003624BE">
        <w:t>    ],</w:t>
      </w:r>
    </w:p>
    <w:p w14:paraId="18D34EEC" w14:textId="77777777" w:rsidR="003624BE" w:rsidRPr="003624BE" w:rsidRDefault="003624BE" w:rsidP="00A839D7">
      <w:pPr>
        <w:pStyle w:val="MyCode"/>
        <w:rPr>
          <w:color w:val="D4D4D4"/>
        </w:rPr>
      </w:pPr>
      <w:r w:rsidRPr="003624BE">
        <w:rPr>
          <w:color w:val="D4D4D4"/>
        </w:rPr>
        <w:t xml:space="preserve">    </w:t>
      </w:r>
      <w:r w:rsidRPr="003624BE">
        <w:t>imports:</w:t>
      </w:r>
      <w:r w:rsidRPr="003624BE">
        <w:rPr>
          <w:color w:val="D4D4D4"/>
        </w:rPr>
        <w:t xml:space="preserve"> [</w:t>
      </w:r>
    </w:p>
    <w:p w14:paraId="7D87608A" w14:textId="77777777" w:rsidR="003624BE" w:rsidRPr="003624BE" w:rsidRDefault="003624BE" w:rsidP="00A839D7">
      <w:pPr>
        <w:pStyle w:val="MyCode"/>
      </w:pPr>
      <w:r w:rsidRPr="003624BE">
        <w:t>        TileModule,</w:t>
      </w:r>
    </w:p>
    <w:p w14:paraId="4D8F7FCC" w14:textId="77777777" w:rsidR="003624BE" w:rsidRPr="003624BE" w:rsidRDefault="003624BE" w:rsidP="00A839D7">
      <w:pPr>
        <w:pStyle w:val="MyCode"/>
        <w:rPr>
          <w:color w:val="D4D4D4"/>
        </w:rPr>
      </w:pPr>
      <w:r w:rsidRPr="003624BE">
        <w:rPr>
          <w:color w:val="D4D4D4"/>
        </w:rPr>
        <w:t xml:space="preserve">        </w:t>
      </w:r>
      <w:r w:rsidRPr="003624BE">
        <w:t>MatTableModule</w:t>
      </w:r>
    </w:p>
    <w:p w14:paraId="1526A415" w14:textId="77777777" w:rsidR="003624BE" w:rsidRPr="003624BE" w:rsidRDefault="003624BE" w:rsidP="00A839D7">
      <w:pPr>
        <w:pStyle w:val="MyCode"/>
      </w:pPr>
      <w:r w:rsidRPr="003624BE">
        <w:t>    ]</w:t>
      </w:r>
    </w:p>
    <w:p w14:paraId="06716D7C" w14:textId="5286D295" w:rsidR="003624BE" w:rsidRDefault="003624BE" w:rsidP="00A839D7">
      <w:pPr>
        <w:pStyle w:val="MyCode"/>
      </w:pPr>
      <w:r w:rsidRPr="003624BE">
        <w:t>})</w:t>
      </w:r>
    </w:p>
    <w:p w14:paraId="49C42036" w14:textId="77777777" w:rsidR="008B72B5" w:rsidRDefault="008B72B5" w:rsidP="003016D6">
      <w:pPr>
        <w:pStyle w:val="TOC1"/>
      </w:pPr>
    </w:p>
    <w:p w14:paraId="65FF79A4" w14:textId="6C53111B" w:rsidR="000D7CCF" w:rsidRDefault="008056E6" w:rsidP="003016D6">
      <w:pPr>
        <w:pStyle w:val="TOC1"/>
      </w:pPr>
      <w:r>
        <w:tab/>
      </w:r>
      <w:r w:rsidR="00C22206" w:rsidRPr="00C22206">
        <w:t>unite-plugin.service.ts</w:t>
      </w:r>
      <w:r w:rsidR="003C6B70">
        <w:t>:</w:t>
      </w:r>
      <w:r w:rsidR="000D7CCF">
        <w:br/>
      </w:r>
      <w:r w:rsidR="000D7CCF">
        <w:tab/>
      </w:r>
    </w:p>
    <w:p w14:paraId="012D81F1" w14:textId="4B854D4E" w:rsidR="000D7CCF" w:rsidRDefault="000D7CCF" w:rsidP="008F328F">
      <w:pPr>
        <w:pStyle w:val="BodyCopy"/>
      </w:pPr>
      <w:r>
        <w:tab/>
        <w:t>-</w:t>
      </w:r>
      <w:r>
        <w:tab/>
      </w:r>
      <w:r w:rsidR="003C6B70">
        <w:t>Import</w:t>
      </w:r>
      <w:r>
        <w:t xml:space="preserve"> V2Client</w:t>
      </w:r>
      <w:r w:rsidR="003C6B70">
        <w:t xml:space="preserve"> from our custom Api Server plugin client.</w:t>
      </w:r>
    </w:p>
    <w:p w14:paraId="2C611AE8" w14:textId="3E620267" w:rsidR="003C6B70" w:rsidRDefault="003C6B70" w:rsidP="008F328F">
      <w:pPr>
        <w:pStyle w:val="BodyCopy"/>
      </w:pPr>
      <w:r>
        <w:lastRenderedPageBreak/>
        <w:tab/>
      </w:r>
      <w:r>
        <w:tab/>
      </w:r>
      <w:r w:rsidRPr="003C6B70">
        <w:rPr>
          <w:rStyle w:val="MyCodeChar"/>
        </w:rPr>
        <w:t>import { V2Client, TypedClient } from 'imx-api-</w:t>
      </w:r>
      <w:r w:rsidR="00551977">
        <w:rPr>
          <w:rStyle w:val="MyCodeChar"/>
        </w:rPr>
        <w:t>unite</w:t>
      </w:r>
      <w:r w:rsidRPr="003C6B70">
        <w:rPr>
          <w:rStyle w:val="MyCodeChar"/>
        </w:rPr>
        <w:t>plugin'</w:t>
      </w:r>
      <w:r w:rsidRPr="003C6B70">
        <w:t>;</w:t>
      </w:r>
      <w:r>
        <w:tab/>
      </w:r>
    </w:p>
    <w:p w14:paraId="5DD415D4" w14:textId="7A474058" w:rsidR="003016D6" w:rsidRDefault="003016D6" w:rsidP="008F328F">
      <w:pPr>
        <w:pStyle w:val="BodyCopy"/>
      </w:pPr>
    </w:p>
    <w:p w14:paraId="1A7C6A08" w14:textId="1CD12160" w:rsidR="00F06CD2" w:rsidRDefault="00F06CD2" w:rsidP="00084813">
      <w:pPr>
        <w:pStyle w:val="BodyCopy"/>
        <w:ind w:left="1440"/>
      </w:pPr>
      <w:r w:rsidRPr="003C6B70">
        <w:rPr>
          <w:rStyle w:val="MyCodeChar"/>
        </w:rPr>
        <w:t>'imx-api-</w:t>
      </w:r>
      <w:r>
        <w:rPr>
          <w:rStyle w:val="MyCodeChar"/>
        </w:rPr>
        <w:t>unite</w:t>
      </w:r>
      <w:r w:rsidRPr="003C6B70">
        <w:rPr>
          <w:rStyle w:val="MyCodeChar"/>
        </w:rPr>
        <w:t>plugin'</w:t>
      </w:r>
      <w:r>
        <w:rPr>
          <w:rStyle w:val="MyCodeChar"/>
        </w:rPr>
        <w:t xml:space="preserve"> </w:t>
      </w:r>
      <w:r>
        <w:t xml:space="preserve">is a client library for calling methods in </w:t>
      </w:r>
      <w:hyperlink w:anchor="BuildCustomPluginTGZ" w:history="1">
        <w:r w:rsidRPr="00F06CD2">
          <w:rPr>
            <w:rStyle w:val="Hyperlink"/>
          </w:rPr>
          <w:t>custom Api Server plugin</w:t>
        </w:r>
      </w:hyperlink>
    </w:p>
    <w:p w14:paraId="6614DEBD" w14:textId="62920B24" w:rsidR="003C6B70" w:rsidRDefault="003C6B70" w:rsidP="008F328F">
      <w:pPr>
        <w:pStyle w:val="BodyCopy"/>
      </w:pPr>
      <w:r>
        <w:tab/>
      </w:r>
      <w:r>
        <w:tab/>
      </w:r>
    </w:p>
    <w:p w14:paraId="7138E3DB" w14:textId="77777777" w:rsidR="003C6B70" w:rsidRDefault="003C6B70" w:rsidP="008F328F">
      <w:pPr>
        <w:pStyle w:val="BodyCopy"/>
      </w:pPr>
      <w:r w:rsidRPr="003C6B70">
        <w:tab/>
      </w:r>
      <w:r>
        <w:t>-</w:t>
      </w:r>
      <w:r>
        <w:tab/>
        <w:t xml:space="preserve">Instantiate </w:t>
      </w:r>
      <w:r w:rsidRPr="00373934">
        <w:rPr>
          <w:rStyle w:val="Style1Char"/>
        </w:rPr>
        <w:t>V2Client</w:t>
      </w:r>
      <w:r>
        <w:t xml:space="preserve"> in constructor:</w:t>
      </w:r>
    </w:p>
    <w:p w14:paraId="30602E79" w14:textId="03C68069" w:rsidR="003C6B70" w:rsidRPr="003C6B70" w:rsidRDefault="003C6B70" w:rsidP="00A839D7">
      <w:pPr>
        <w:pStyle w:val="MyCode"/>
        <w:rPr>
          <w:rFonts w:ascii="Verdana" w:hAnsi="Verdana" w:cs="MuseoSansForDell-100"/>
        </w:rPr>
      </w:pPr>
      <w:r w:rsidRPr="003C6B70">
        <w:t>constructor</w:t>
      </w:r>
      <w:r w:rsidRPr="003C6B70">
        <w:rPr>
          <w:color w:val="000080"/>
        </w:rPr>
        <w:t>(</w:t>
      </w:r>
    </w:p>
    <w:p w14:paraId="74E3952C" w14:textId="77777777" w:rsidR="003C6B70" w:rsidRPr="003C6B70" w:rsidRDefault="003C6B70" w:rsidP="00A839D7">
      <w:pPr>
        <w:pStyle w:val="MyCode"/>
      </w:pPr>
      <w:r w:rsidRPr="003C6B70">
        <w:t xml:space="preserve">    </w:t>
      </w:r>
      <w:r w:rsidRPr="003C6B70">
        <w:rPr>
          <w:color w:val="0000FF"/>
        </w:rPr>
        <w:t>private</w:t>
      </w:r>
      <w:r w:rsidRPr="003C6B70">
        <w:t xml:space="preserve"> readonly extService</w:t>
      </w:r>
      <w:r w:rsidRPr="003C6B70">
        <w:rPr>
          <w:color w:val="000080"/>
        </w:rPr>
        <w:t>:</w:t>
      </w:r>
      <w:r w:rsidRPr="003C6B70">
        <w:t xml:space="preserve"> ExtService</w:t>
      </w:r>
      <w:r w:rsidRPr="003C6B70">
        <w:rPr>
          <w:color w:val="000080"/>
        </w:rPr>
        <w:t>,</w:t>
      </w:r>
    </w:p>
    <w:p w14:paraId="59DEA22F" w14:textId="77777777" w:rsidR="003C6B70" w:rsidRPr="003C6B70" w:rsidRDefault="003C6B70" w:rsidP="00A839D7">
      <w:pPr>
        <w:pStyle w:val="MyCode"/>
      </w:pPr>
      <w:r w:rsidRPr="003C6B70">
        <w:t xml:space="preserve">    </w:t>
      </w:r>
      <w:r w:rsidRPr="003C6B70">
        <w:rPr>
          <w:color w:val="0000FF"/>
        </w:rPr>
        <w:t>private</w:t>
      </w:r>
      <w:r w:rsidRPr="003C6B70">
        <w:t xml:space="preserve"> readonly router</w:t>
      </w:r>
      <w:r w:rsidRPr="003C6B70">
        <w:rPr>
          <w:color w:val="000080"/>
        </w:rPr>
        <w:t>:</w:t>
      </w:r>
      <w:r w:rsidRPr="003C6B70">
        <w:t xml:space="preserve"> Router</w:t>
      </w:r>
      <w:r w:rsidRPr="003C6B70">
        <w:rPr>
          <w:color w:val="000080"/>
        </w:rPr>
        <w:t>,</w:t>
      </w:r>
    </w:p>
    <w:p w14:paraId="4D00BFD0" w14:textId="77777777" w:rsidR="003C6B70" w:rsidRPr="003C6B70" w:rsidRDefault="003C6B70" w:rsidP="00A839D7">
      <w:pPr>
        <w:pStyle w:val="MyCode"/>
      </w:pPr>
      <w:r w:rsidRPr="003C6B70">
        <w:t xml:space="preserve">    </w:t>
      </w:r>
      <w:r w:rsidRPr="003C6B70">
        <w:rPr>
          <w:color w:val="0000FF"/>
        </w:rPr>
        <w:t>private</w:t>
      </w:r>
      <w:r w:rsidRPr="003C6B70">
        <w:t xml:space="preserve"> readonly appConfig</w:t>
      </w:r>
      <w:r w:rsidRPr="003C6B70">
        <w:rPr>
          <w:color w:val="000080"/>
        </w:rPr>
        <w:t>:</w:t>
      </w:r>
      <w:r w:rsidRPr="003C6B70">
        <w:t xml:space="preserve"> AppConfigService</w:t>
      </w:r>
      <w:r w:rsidRPr="003C6B70">
        <w:rPr>
          <w:color w:val="000080"/>
        </w:rPr>
        <w:t>,</w:t>
      </w:r>
    </w:p>
    <w:p w14:paraId="30CB6721" w14:textId="77777777" w:rsidR="003C6B70" w:rsidRPr="003C6B70" w:rsidRDefault="003C6B70" w:rsidP="00A839D7">
      <w:pPr>
        <w:pStyle w:val="MyCode"/>
      </w:pPr>
      <w:r w:rsidRPr="003C6B70">
        <w:t xml:space="preserve">    </w:t>
      </w:r>
      <w:r w:rsidRPr="003C6B70">
        <w:rPr>
          <w:color w:val="0000FF"/>
        </w:rPr>
        <w:t>private</w:t>
      </w:r>
      <w:r w:rsidRPr="003C6B70">
        <w:t xml:space="preserve"> readonly translationProvider</w:t>
      </w:r>
      <w:r w:rsidRPr="003C6B70">
        <w:rPr>
          <w:color w:val="000080"/>
        </w:rPr>
        <w:t>:</w:t>
      </w:r>
      <w:r w:rsidRPr="003C6B70">
        <w:t xml:space="preserve"> ImxTranslationProviderService</w:t>
      </w:r>
    </w:p>
    <w:p w14:paraId="06402B4B" w14:textId="77777777" w:rsidR="003C6B70" w:rsidRPr="003C6B70" w:rsidRDefault="003C6B70" w:rsidP="00A839D7">
      <w:pPr>
        <w:pStyle w:val="MyCode"/>
      </w:pPr>
      <w:r w:rsidRPr="003C6B70">
        <w:t xml:space="preserve">  </w:t>
      </w:r>
      <w:r w:rsidRPr="003C6B70">
        <w:rPr>
          <w:color w:val="000080"/>
        </w:rPr>
        <w:t>)</w:t>
      </w:r>
      <w:r w:rsidRPr="003C6B70">
        <w:t xml:space="preserve"> </w:t>
      </w:r>
      <w:r w:rsidRPr="003C6B70">
        <w:rPr>
          <w:color w:val="000080"/>
        </w:rPr>
        <w:t>{</w:t>
      </w:r>
    </w:p>
    <w:p w14:paraId="66C9889A" w14:textId="77777777" w:rsidR="003C6B70" w:rsidRPr="003C6B70" w:rsidRDefault="003C6B70" w:rsidP="00A839D7">
      <w:pPr>
        <w:pStyle w:val="MyCode"/>
      </w:pPr>
      <w:r w:rsidRPr="003C6B70">
        <w:t xml:space="preserve">    </w:t>
      </w:r>
      <w:r w:rsidRPr="003C6B70">
        <w:rPr>
          <w:color w:val="0000FF"/>
        </w:rPr>
        <w:t>const</w:t>
      </w:r>
      <w:r w:rsidRPr="003C6B70">
        <w:t xml:space="preserve"> schemaProvider </w:t>
      </w:r>
      <w:r w:rsidRPr="003C6B70">
        <w:rPr>
          <w:color w:val="000080"/>
        </w:rPr>
        <w:t>=</w:t>
      </w:r>
      <w:r w:rsidRPr="003C6B70">
        <w:t xml:space="preserve"> appConfig</w:t>
      </w:r>
      <w:r w:rsidRPr="003C6B70">
        <w:rPr>
          <w:color w:val="000080"/>
        </w:rPr>
        <w:t>.</w:t>
      </w:r>
      <w:r w:rsidRPr="003C6B70">
        <w:t>client</w:t>
      </w:r>
      <w:r w:rsidRPr="003C6B70">
        <w:rPr>
          <w:color w:val="000080"/>
        </w:rPr>
        <w:t>;</w:t>
      </w:r>
    </w:p>
    <w:p w14:paraId="5C8A6A2A" w14:textId="77777777" w:rsidR="003C6B70" w:rsidRPr="003C6B70" w:rsidRDefault="003C6B70" w:rsidP="00A839D7">
      <w:pPr>
        <w:pStyle w:val="MyCode"/>
      </w:pPr>
      <w:r w:rsidRPr="003C6B70">
        <w:t xml:space="preserve">    </w:t>
      </w:r>
      <w:r w:rsidRPr="003C6B70">
        <w:rPr>
          <w:color w:val="0000FF"/>
        </w:rPr>
        <w:t>this</w:t>
      </w:r>
      <w:r w:rsidRPr="003C6B70">
        <w:rPr>
          <w:color w:val="000080"/>
        </w:rPr>
        <w:t>.</w:t>
      </w:r>
      <w:r w:rsidRPr="003C6B70">
        <w:t xml:space="preserve">v2Client </w:t>
      </w:r>
      <w:r w:rsidRPr="003C6B70">
        <w:rPr>
          <w:color w:val="000080"/>
        </w:rPr>
        <w:t>=</w:t>
      </w:r>
      <w:r w:rsidRPr="003C6B70">
        <w:t xml:space="preserve"> </w:t>
      </w:r>
      <w:r w:rsidRPr="003C6B70">
        <w:rPr>
          <w:color w:val="0000FF"/>
        </w:rPr>
        <w:t>new</w:t>
      </w:r>
      <w:r w:rsidRPr="003C6B70">
        <w:t xml:space="preserve"> </w:t>
      </w:r>
      <w:r w:rsidRPr="00AD516E">
        <w:rPr>
          <w:b/>
          <w:bCs/>
        </w:rPr>
        <w:t>V2Client</w:t>
      </w:r>
      <w:r w:rsidRPr="003C6B70">
        <w:rPr>
          <w:color w:val="000080"/>
        </w:rPr>
        <w:t>(</w:t>
      </w:r>
      <w:r w:rsidRPr="003C6B70">
        <w:t>appConfig</w:t>
      </w:r>
      <w:r w:rsidRPr="003C6B70">
        <w:rPr>
          <w:color w:val="000080"/>
        </w:rPr>
        <w:t>.</w:t>
      </w:r>
      <w:r w:rsidRPr="003C6B70">
        <w:t>apiClient</w:t>
      </w:r>
      <w:r w:rsidRPr="003C6B70">
        <w:rPr>
          <w:color w:val="000080"/>
        </w:rPr>
        <w:t>,</w:t>
      </w:r>
      <w:r w:rsidRPr="003C6B70">
        <w:t xml:space="preserve"> schemaProvider</w:t>
      </w:r>
      <w:r w:rsidRPr="003C6B70">
        <w:rPr>
          <w:color w:val="000080"/>
        </w:rPr>
        <w:t>);</w:t>
      </w:r>
    </w:p>
    <w:p w14:paraId="4517AE84" w14:textId="783E29E4" w:rsidR="003C6B70" w:rsidRPr="003C6B70" w:rsidRDefault="003C6B70" w:rsidP="00A839D7">
      <w:pPr>
        <w:pStyle w:val="MyCode"/>
      </w:pPr>
      <w:r w:rsidRPr="003C6B70">
        <w:t xml:space="preserve">    </w:t>
      </w:r>
      <w:r w:rsidRPr="003C6B70">
        <w:rPr>
          <w:color w:val="0000FF"/>
        </w:rPr>
        <w:t>this</w:t>
      </w:r>
      <w:r w:rsidRPr="003C6B70">
        <w:rPr>
          <w:color w:val="000080"/>
        </w:rPr>
        <w:t>.</w:t>
      </w:r>
      <w:r w:rsidRPr="003C6B70">
        <w:t>t</w:t>
      </w:r>
      <w:r w:rsidR="00F31AE3">
        <w:t>ypedClient</w:t>
      </w:r>
      <w:r w:rsidRPr="003C6B70">
        <w:t xml:space="preserve"> </w:t>
      </w:r>
      <w:r w:rsidRPr="003C6B70">
        <w:rPr>
          <w:color w:val="000080"/>
        </w:rPr>
        <w:t>=</w:t>
      </w:r>
      <w:r w:rsidRPr="003C6B70">
        <w:t xml:space="preserve"> </w:t>
      </w:r>
      <w:r w:rsidRPr="003C6B70">
        <w:rPr>
          <w:color w:val="0000FF"/>
        </w:rPr>
        <w:t>new</w:t>
      </w:r>
      <w:r w:rsidRPr="003C6B70">
        <w:t xml:space="preserve"> </w:t>
      </w:r>
      <w:r w:rsidRPr="00AD516E">
        <w:rPr>
          <w:b/>
          <w:bCs/>
        </w:rPr>
        <w:t>TypedClient</w:t>
      </w:r>
      <w:r w:rsidRPr="003C6B70">
        <w:rPr>
          <w:color w:val="000080"/>
        </w:rPr>
        <w:t>(</w:t>
      </w:r>
      <w:r w:rsidRPr="003C6B70">
        <w:rPr>
          <w:color w:val="0000FF"/>
        </w:rPr>
        <w:t>this</w:t>
      </w:r>
      <w:r w:rsidRPr="003C6B70">
        <w:rPr>
          <w:color w:val="000080"/>
        </w:rPr>
        <w:t>.</w:t>
      </w:r>
      <w:r w:rsidRPr="003C6B70">
        <w:t>v2Client</w:t>
      </w:r>
      <w:r w:rsidRPr="003C6B70">
        <w:rPr>
          <w:color w:val="000080"/>
        </w:rPr>
        <w:t>,</w:t>
      </w:r>
      <w:r w:rsidRPr="003C6B70">
        <w:t xml:space="preserve"> </w:t>
      </w:r>
      <w:r w:rsidRPr="003C6B70">
        <w:rPr>
          <w:color w:val="0000FF"/>
        </w:rPr>
        <w:t>this</w:t>
      </w:r>
      <w:r w:rsidRPr="003C6B70">
        <w:rPr>
          <w:color w:val="000080"/>
        </w:rPr>
        <w:t>.</w:t>
      </w:r>
      <w:r w:rsidRPr="003C6B70">
        <w:t>translationProvider</w:t>
      </w:r>
      <w:r w:rsidRPr="003C6B70">
        <w:rPr>
          <w:color w:val="000080"/>
        </w:rPr>
        <w:t>);</w:t>
      </w:r>
    </w:p>
    <w:p w14:paraId="7366FD6F" w14:textId="526B1C6E" w:rsidR="00C22206" w:rsidRDefault="003C6B70" w:rsidP="00A839D7">
      <w:pPr>
        <w:pStyle w:val="MyCode"/>
        <w:rPr>
          <w:color w:val="000080"/>
        </w:rPr>
      </w:pPr>
      <w:r w:rsidRPr="003C6B70">
        <w:t xml:space="preserve">   </w:t>
      </w:r>
      <w:r w:rsidRPr="003C6B70">
        <w:rPr>
          <w:color w:val="000080"/>
        </w:rPr>
        <w:t>}</w:t>
      </w:r>
    </w:p>
    <w:p w14:paraId="722E81CC" w14:textId="7D366724" w:rsidR="00C22206" w:rsidRDefault="00C22206" w:rsidP="00C22206"/>
    <w:p w14:paraId="2B1FCFFB" w14:textId="0B804228" w:rsidR="00C22206" w:rsidRDefault="00C22206" w:rsidP="00084813">
      <w:pPr>
        <w:ind w:left="1440" w:hanging="720"/>
      </w:pPr>
      <w:r>
        <w:t>-</w:t>
      </w:r>
      <w:r>
        <w:tab/>
        <w:t xml:space="preserve">In the initializer register </w:t>
      </w:r>
      <w:r w:rsidRPr="00373934">
        <w:rPr>
          <w:rStyle w:val="Style1Char"/>
        </w:rPr>
        <w:t>UnitePluginComponent</w:t>
      </w:r>
      <w:r>
        <w:t xml:space="preserve"> to appear on the dashboard as a small tile.</w:t>
      </w:r>
    </w:p>
    <w:p w14:paraId="1AD726F6" w14:textId="6CCB67B7" w:rsidR="00C22206" w:rsidRPr="00C22206" w:rsidRDefault="00C22206" w:rsidP="00A839D7">
      <w:pPr>
        <w:pStyle w:val="MyCode"/>
        <w:rPr>
          <w:color w:val="000000"/>
        </w:rPr>
      </w:pPr>
      <w:r w:rsidRPr="00C22206">
        <w:t>public</w:t>
      </w:r>
      <w:r w:rsidRPr="00C22206">
        <w:rPr>
          <w:color w:val="000000"/>
        </w:rPr>
        <w:t xml:space="preserve"> onInit</w:t>
      </w:r>
      <w:r w:rsidRPr="00C22206">
        <w:rPr>
          <w:color w:val="000080"/>
        </w:rPr>
        <w:t>():</w:t>
      </w:r>
      <w:r w:rsidRPr="00C22206">
        <w:rPr>
          <w:color w:val="000000"/>
        </w:rPr>
        <w:t xml:space="preserve"> </w:t>
      </w:r>
      <w:r w:rsidRPr="00C22206">
        <w:t>void</w:t>
      </w:r>
      <w:r w:rsidRPr="00C22206">
        <w:rPr>
          <w:color w:val="000080"/>
        </w:rPr>
        <w:t>{</w:t>
      </w:r>
    </w:p>
    <w:p w14:paraId="4AFE7EB0" w14:textId="77777777" w:rsidR="00C22206" w:rsidRPr="00C22206" w:rsidRDefault="00C22206" w:rsidP="00A839D7">
      <w:pPr>
        <w:pStyle w:val="MyCode"/>
      </w:pPr>
      <w:r w:rsidRPr="00C22206">
        <w:t xml:space="preserve">    </w:t>
      </w:r>
      <w:r w:rsidRPr="00C22206">
        <w:rPr>
          <w:color w:val="0000FF"/>
        </w:rPr>
        <w:t>this</w:t>
      </w:r>
      <w:r w:rsidRPr="00C22206">
        <w:rPr>
          <w:color w:val="000080"/>
        </w:rPr>
        <w:t>.</w:t>
      </w:r>
      <w:r w:rsidRPr="00C22206">
        <w:t>extService</w:t>
      </w:r>
      <w:r w:rsidRPr="00C22206">
        <w:rPr>
          <w:color w:val="000080"/>
        </w:rPr>
        <w:t>.</w:t>
      </w:r>
      <w:r w:rsidRPr="00C22206">
        <w:t>register</w:t>
      </w:r>
      <w:r w:rsidRPr="00C22206">
        <w:rPr>
          <w:color w:val="000080"/>
        </w:rPr>
        <w:t>(</w:t>
      </w:r>
      <w:r w:rsidRPr="00C22206">
        <w:rPr>
          <w:color w:val="808080"/>
        </w:rPr>
        <w:t>'Dashboard-SmallTiles'</w:t>
      </w:r>
      <w:r w:rsidRPr="00C22206">
        <w:rPr>
          <w:color w:val="000080"/>
        </w:rPr>
        <w:t>,</w:t>
      </w:r>
      <w:r w:rsidRPr="00C22206">
        <w:t xml:space="preserve"> </w:t>
      </w:r>
      <w:r w:rsidRPr="00C22206">
        <w:rPr>
          <w:color w:val="000080"/>
        </w:rPr>
        <w:t>{</w:t>
      </w:r>
      <w:r w:rsidRPr="00C22206">
        <w:t>instance</w:t>
      </w:r>
      <w:r w:rsidRPr="00C22206">
        <w:rPr>
          <w:color w:val="000080"/>
        </w:rPr>
        <w:t>:</w:t>
      </w:r>
      <w:r w:rsidRPr="00C22206">
        <w:t xml:space="preserve"> </w:t>
      </w:r>
      <w:r w:rsidRPr="008056E6">
        <w:rPr>
          <w:b/>
          <w:bCs/>
        </w:rPr>
        <w:t>UnitePluginComponent</w:t>
      </w:r>
      <w:r w:rsidRPr="00C22206">
        <w:rPr>
          <w:color w:val="000080"/>
        </w:rPr>
        <w:t>})</w:t>
      </w:r>
    </w:p>
    <w:p w14:paraId="5EDB6406" w14:textId="539BA2EA" w:rsidR="00C22206" w:rsidRPr="00C22206" w:rsidRDefault="00C22206" w:rsidP="00A839D7">
      <w:pPr>
        <w:pStyle w:val="MyCode"/>
      </w:pPr>
      <w:r w:rsidRPr="00C22206">
        <w:t xml:space="preserve">  </w:t>
      </w:r>
      <w:r w:rsidRPr="00C22206">
        <w:rPr>
          <w:color w:val="000080"/>
        </w:rPr>
        <w:t>}</w:t>
      </w:r>
      <w:r w:rsidRPr="00C22206">
        <w:t xml:space="preserve"> </w:t>
      </w:r>
    </w:p>
    <w:p w14:paraId="0DDD12D2" w14:textId="77777777" w:rsidR="00C22206" w:rsidRPr="00C22206" w:rsidRDefault="00C22206" w:rsidP="00C22206"/>
    <w:p w14:paraId="6F4BDD48" w14:textId="0F850A2B" w:rsidR="00DF6CA9" w:rsidRDefault="00E474BE" w:rsidP="00084813">
      <w:pPr>
        <w:pStyle w:val="BodyCopy"/>
        <w:ind w:left="1440" w:hanging="720"/>
      </w:pPr>
      <w:r>
        <w:t>-</w:t>
      </w:r>
      <w:r>
        <w:tab/>
        <w:t>Add new method to retrieve data from a script</w:t>
      </w:r>
      <w:r w:rsidR="003C6B70">
        <w:tab/>
      </w:r>
      <w:r w:rsidR="00F06CD2">
        <w:br/>
        <w:t xml:space="preserve">Method </w:t>
      </w:r>
      <w:r w:rsidR="00F06CD2" w:rsidRPr="00F06CD2">
        <w:rPr>
          <w:rStyle w:val="MyCodeChar"/>
        </w:rPr>
        <w:t>portal_uniteplugin_getreportsrolesscript_get</w:t>
      </w:r>
      <w:r w:rsidR="00F06CD2">
        <w:rPr>
          <w:rStyle w:val="MyCodeChar"/>
        </w:rPr>
        <w:t xml:space="preserve"> </w:t>
      </w:r>
      <w:r w:rsidR="00F06CD2">
        <w:t xml:space="preserve">is one of the methods in the </w:t>
      </w:r>
      <w:hyperlink w:anchor="BuildCustomPluginForAPIServer" w:history="1">
        <w:r w:rsidR="00F06CD2" w:rsidRPr="00F06CD2">
          <w:rPr>
            <w:rStyle w:val="Hyperlink"/>
          </w:rPr>
          <w:t>custom Api Server plugin</w:t>
        </w:r>
      </w:hyperlink>
    </w:p>
    <w:p w14:paraId="42AB1FC9" w14:textId="77777777" w:rsidR="00DF6CA9" w:rsidRDefault="00DF6CA9" w:rsidP="008F328F">
      <w:pPr>
        <w:pStyle w:val="BodyCopy"/>
      </w:pPr>
    </w:p>
    <w:p w14:paraId="0C571E4C" w14:textId="06AEF2A6" w:rsidR="00361F95" w:rsidRPr="00DF6CA9" w:rsidRDefault="00361F95" w:rsidP="00A839D7">
      <w:pPr>
        <w:pStyle w:val="MyCode"/>
        <w:rPr>
          <w:rFonts w:ascii="Verdana" w:hAnsi="Verdana" w:cs="MuseoSansForDell-100"/>
        </w:rPr>
      </w:pPr>
      <w:r w:rsidRPr="00DF6CA9">
        <w:rPr>
          <w:b/>
          <w:bCs/>
          <w:color w:val="0000FF"/>
        </w:rPr>
        <w:t>async</w:t>
      </w:r>
      <w:r w:rsidRPr="00DF6CA9">
        <w:t xml:space="preserve"> userGetReportRoles</w:t>
      </w:r>
      <w:r w:rsidR="00E474BE">
        <w:t>Script</w:t>
      </w:r>
      <w:r w:rsidRPr="00DF6CA9">
        <w:rPr>
          <w:b/>
          <w:bCs/>
          <w:color w:val="000080"/>
        </w:rPr>
        <w:t>(</w:t>
      </w:r>
      <w:r w:rsidR="00E474BE">
        <w:t>uidPerson</w:t>
      </w:r>
      <w:r w:rsidRPr="00DF6CA9">
        <w:rPr>
          <w:b/>
          <w:bCs/>
          <w:color w:val="000080"/>
        </w:rPr>
        <w:t>):</w:t>
      </w:r>
      <w:r w:rsidRPr="00DF6CA9">
        <w:t xml:space="preserve"> Promise</w:t>
      </w:r>
      <w:r w:rsidRPr="00DF6CA9">
        <w:rPr>
          <w:b/>
          <w:bCs/>
          <w:color w:val="000080"/>
        </w:rPr>
        <w:t>&lt;</w:t>
      </w:r>
      <w:r w:rsidRPr="00DF6CA9">
        <w:t>any</w:t>
      </w:r>
      <w:r w:rsidRPr="00DF6CA9">
        <w:rPr>
          <w:b/>
          <w:bCs/>
          <w:color w:val="000080"/>
        </w:rPr>
        <w:t>&gt;</w:t>
      </w:r>
      <w:r w:rsidRPr="00DF6CA9">
        <w:t xml:space="preserve"> </w:t>
      </w:r>
      <w:r w:rsidRPr="00DF6CA9">
        <w:rPr>
          <w:b/>
          <w:bCs/>
          <w:color w:val="000080"/>
        </w:rPr>
        <w:t>{</w:t>
      </w:r>
      <w:r w:rsidRPr="00DF6CA9">
        <w:t xml:space="preserve">    </w:t>
      </w:r>
    </w:p>
    <w:p w14:paraId="053204E2" w14:textId="77777777" w:rsidR="00361F95" w:rsidRPr="00361F95" w:rsidRDefault="00361F95" w:rsidP="00A839D7">
      <w:pPr>
        <w:pStyle w:val="MyCode"/>
      </w:pPr>
      <w:r w:rsidRPr="00361F95">
        <w:t xml:space="preserve">    </w:t>
      </w:r>
      <w:r w:rsidRPr="00361F95">
        <w:rPr>
          <w:b/>
          <w:bCs/>
          <w:color w:val="0000FF"/>
        </w:rPr>
        <w:t>try</w:t>
      </w:r>
      <w:r w:rsidRPr="00361F95">
        <w:rPr>
          <w:b/>
          <w:bCs/>
          <w:color w:val="000080"/>
        </w:rPr>
        <w:t>{</w:t>
      </w:r>
    </w:p>
    <w:p w14:paraId="6AF1F936" w14:textId="77777777" w:rsidR="00361F95" w:rsidRPr="00361F95" w:rsidRDefault="00361F95" w:rsidP="00A839D7">
      <w:pPr>
        <w:pStyle w:val="MyCode"/>
      </w:pPr>
      <w:r w:rsidRPr="00361F95">
        <w:t xml:space="preserve">      </w:t>
      </w:r>
    </w:p>
    <w:p w14:paraId="7602F231" w14:textId="5111A369" w:rsidR="00361F95" w:rsidRPr="00361F95" w:rsidRDefault="00361F95" w:rsidP="00A839D7">
      <w:pPr>
        <w:pStyle w:val="MyCode"/>
      </w:pPr>
      <w:r w:rsidRPr="00361F95">
        <w:t xml:space="preserve">      </w:t>
      </w:r>
      <w:r w:rsidRPr="00361F95">
        <w:rPr>
          <w:color w:val="8000FF"/>
        </w:rPr>
        <w:t>var</w:t>
      </w:r>
      <w:r w:rsidRPr="00361F95">
        <w:t xml:space="preserve"> </w:t>
      </w:r>
      <w:r w:rsidR="00E474BE">
        <w:t>data</w:t>
      </w:r>
      <w:r w:rsidRPr="00361F95">
        <w:t xml:space="preserve"> </w:t>
      </w:r>
      <w:r w:rsidRPr="00361F95">
        <w:rPr>
          <w:b/>
          <w:bCs/>
          <w:color w:val="000080"/>
        </w:rPr>
        <w:t>=</w:t>
      </w:r>
      <w:r w:rsidRPr="00361F95">
        <w:t xml:space="preserve"> </w:t>
      </w:r>
      <w:r w:rsidRPr="00361F95">
        <w:rPr>
          <w:b/>
          <w:bCs/>
          <w:color w:val="0000FF"/>
        </w:rPr>
        <w:t>await</w:t>
      </w:r>
      <w:r w:rsidRPr="00361F95">
        <w:t xml:space="preserve"> </w:t>
      </w:r>
      <w:r w:rsidR="00F31AE3">
        <w:br/>
        <w:t xml:space="preserve">                       </w:t>
      </w:r>
      <w:r w:rsidRPr="00361F95">
        <w:rPr>
          <w:b/>
          <w:bCs/>
          <w:color w:val="0000FF"/>
        </w:rPr>
        <w:t>this</w:t>
      </w:r>
      <w:r w:rsidRPr="00361F95">
        <w:rPr>
          <w:b/>
          <w:bCs/>
          <w:color w:val="000080"/>
        </w:rPr>
        <w:t>.</w:t>
      </w:r>
      <w:r w:rsidRPr="00361F95">
        <w:t>v2Client</w:t>
      </w:r>
      <w:r w:rsidRPr="00361F95">
        <w:rPr>
          <w:b/>
          <w:bCs/>
          <w:color w:val="000080"/>
        </w:rPr>
        <w:t>.</w:t>
      </w:r>
      <w:r w:rsidRPr="00361F95">
        <w:t>portal_uniteplugin_getreportsrolesscript_get</w:t>
      </w:r>
      <w:r w:rsidRPr="00361F95">
        <w:rPr>
          <w:b/>
          <w:bCs/>
          <w:color w:val="000080"/>
        </w:rPr>
        <w:t>(</w:t>
      </w:r>
      <w:r w:rsidR="00E474BE">
        <w:t>uidPerson</w:t>
      </w:r>
      <w:r w:rsidRPr="00361F95">
        <w:rPr>
          <w:b/>
          <w:bCs/>
          <w:color w:val="000080"/>
        </w:rPr>
        <w:t>);</w:t>
      </w:r>
    </w:p>
    <w:p w14:paraId="6A1225E7" w14:textId="30A2E02F" w:rsidR="00361F95" w:rsidRPr="00361F95" w:rsidRDefault="00361F95" w:rsidP="00A839D7">
      <w:pPr>
        <w:pStyle w:val="MyCode"/>
      </w:pPr>
      <w:r w:rsidRPr="00361F95">
        <w:t xml:space="preserve">      </w:t>
      </w:r>
      <w:r w:rsidRPr="00361F95">
        <w:rPr>
          <w:b/>
          <w:bCs/>
          <w:color w:val="0000FF"/>
        </w:rPr>
        <w:t>return</w:t>
      </w:r>
      <w:r w:rsidRPr="00361F95">
        <w:t xml:space="preserve"> </w:t>
      </w:r>
      <w:r w:rsidR="00E474BE">
        <w:t>data</w:t>
      </w:r>
      <w:r w:rsidRPr="00361F95">
        <w:rPr>
          <w:b/>
          <w:bCs/>
          <w:color w:val="000080"/>
        </w:rPr>
        <w:t>;</w:t>
      </w:r>
    </w:p>
    <w:p w14:paraId="55450288" w14:textId="77777777" w:rsidR="00361F95" w:rsidRPr="00361F95" w:rsidRDefault="00361F95" w:rsidP="00A839D7">
      <w:pPr>
        <w:pStyle w:val="MyCode"/>
      </w:pPr>
      <w:r w:rsidRPr="00361F95">
        <w:t xml:space="preserve">    </w:t>
      </w:r>
      <w:r w:rsidRPr="00361F95">
        <w:rPr>
          <w:color w:val="000080"/>
        </w:rPr>
        <w:t>}</w:t>
      </w:r>
      <w:r w:rsidRPr="00361F95">
        <w:rPr>
          <w:color w:val="0000FF"/>
        </w:rPr>
        <w:t>catch</w:t>
      </w:r>
      <w:r w:rsidRPr="00361F95">
        <w:rPr>
          <w:color w:val="000080"/>
        </w:rPr>
        <w:t>(</w:t>
      </w:r>
      <w:r w:rsidRPr="00361F95">
        <w:t>e</w:t>
      </w:r>
      <w:r w:rsidRPr="00361F95">
        <w:rPr>
          <w:color w:val="000080"/>
        </w:rPr>
        <w:t>)</w:t>
      </w:r>
      <w:r w:rsidRPr="00361F95">
        <w:t xml:space="preserve"> </w:t>
      </w:r>
      <w:r w:rsidRPr="00361F95">
        <w:rPr>
          <w:color w:val="000080"/>
        </w:rPr>
        <w:t>{</w:t>
      </w:r>
    </w:p>
    <w:p w14:paraId="537EFFA9" w14:textId="77777777" w:rsidR="00361F95" w:rsidRPr="00361F95" w:rsidRDefault="00361F95" w:rsidP="00A839D7">
      <w:pPr>
        <w:pStyle w:val="MyCode"/>
      </w:pPr>
      <w:r w:rsidRPr="00361F95">
        <w:t xml:space="preserve">      console</w:t>
      </w:r>
      <w:r w:rsidRPr="00361F95">
        <w:rPr>
          <w:b/>
          <w:bCs/>
          <w:color w:val="000080"/>
        </w:rPr>
        <w:t>.</w:t>
      </w:r>
      <w:r w:rsidRPr="00361F95">
        <w:t>error</w:t>
      </w:r>
      <w:r w:rsidRPr="00361F95">
        <w:rPr>
          <w:b/>
          <w:bCs/>
          <w:color w:val="000080"/>
        </w:rPr>
        <w:t>(</w:t>
      </w:r>
      <w:r w:rsidRPr="00361F95">
        <w:t>e</w:t>
      </w:r>
      <w:r w:rsidRPr="00361F95">
        <w:rPr>
          <w:b/>
          <w:bCs/>
          <w:color w:val="000080"/>
        </w:rPr>
        <w:t>);</w:t>
      </w:r>
    </w:p>
    <w:p w14:paraId="4A22D195" w14:textId="77777777" w:rsidR="00361F95" w:rsidRPr="00361F95" w:rsidRDefault="00361F95" w:rsidP="00A839D7">
      <w:pPr>
        <w:pStyle w:val="MyCode"/>
      </w:pPr>
      <w:r w:rsidRPr="00361F95">
        <w:t xml:space="preserve">    </w:t>
      </w:r>
      <w:r w:rsidRPr="00361F95">
        <w:rPr>
          <w:b/>
          <w:bCs/>
          <w:color w:val="000080"/>
        </w:rPr>
        <w:t>}</w:t>
      </w:r>
    </w:p>
    <w:p w14:paraId="34CF1D24" w14:textId="40B36AD2" w:rsidR="00361F95" w:rsidRDefault="00361F95" w:rsidP="00A839D7">
      <w:pPr>
        <w:pStyle w:val="MyCode"/>
        <w:rPr>
          <w:color w:val="000080"/>
        </w:rPr>
      </w:pPr>
      <w:r w:rsidRPr="00361F95">
        <w:t xml:space="preserve">  </w:t>
      </w:r>
      <w:r w:rsidRPr="00361F95">
        <w:rPr>
          <w:color w:val="000080"/>
        </w:rPr>
        <w:t>}</w:t>
      </w:r>
    </w:p>
    <w:p w14:paraId="3E15DD6B" w14:textId="67DC379F" w:rsidR="00DF6CA9" w:rsidRDefault="00DF6CA9" w:rsidP="00DF6CA9"/>
    <w:p w14:paraId="064EC23B" w14:textId="6CA801F9" w:rsidR="00DF6CA9" w:rsidRDefault="008056E6" w:rsidP="003016D6">
      <w:pPr>
        <w:pStyle w:val="TOC1"/>
      </w:pPr>
      <w:r>
        <w:tab/>
      </w:r>
      <w:r w:rsidR="00E474BE" w:rsidRPr="00E474BE">
        <w:t>unite-plugin.component.html</w:t>
      </w:r>
      <w:r w:rsidR="00E474BE">
        <w:t>:</w:t>
      </w:r>
    </w:p>
    <w:p w14:paraId="0D64D41E" w14:textId="77777777" w:rsidR="008056E6" w:rsidRDefault="008056E6" w:rsidP="008F328F">
      <w:pPr>
        <w:pStyle w:val="BodyCopy"/>
      </w:pPr>
    </w:p>
    <w:p w14:paraId="5FE6F9D8" w14:textId="3EF2184A" w:rsidR="008B6E2C" w:rsidRDefault="008B6E2C" w:rsidP="008F328F">
      <w:pPr>
        <w:pStyle w:val="BodyCopy"/>
      </w:pPr>
      <w:r>
        <w:lastRenderedPageBreak/>
        <w:tab/>
      </w:r>
      <w:r w:rsidR="008056E6">
        <w:tab/>
      </w:r>
      <w:r>
        <w:t xml:space="preserve">Clicking on the </w:t>
      </w:r>
      <w:r w:rsidRPr="00373934">
        <w:rPr>
          <w:rStyle w:val="Style1Char"/>
        </w:rPr>
        <w:t>“actionText”</w:t>
      </w:r>
      <w:r>
        <w:t xml:space="preserve"> will call function </w:t>
      </w:r>
      <w:r w:rsidRPr="00373934">
        <w:rPr>
          <w:rStyle w:val="Style1Char"/>
        </w:rPr>
        <w:t>doOnClickOperation()</w:t>
      </w:r>
    </w:p>
    <w:p w14:paraId="6C194D7E" w14:textId="7CD90BFD" w:rsidR="00E474BE" w:rsidRDefault="00E474BE" w:rsidP="008F328F">
      <w:pPr>
        <w:pStyle w:val="BodyCopy"/>
      </w:pPr>
      <w:r>
        <w:tab/>
      </w:r>
    </w:p>
    <w:p w14:paraId="50FB6AE4" w14:textId="230B25C9" w:rsidR="00E474BE" w:rsidRPr="00E474BE" w:rsidRDefault="00E474BE" w:rsidP="00A839D7">
      <w:pPr>
        <w:pStyle w:val="MyCode"/>
        <w:rPr>
          <w:color w:val="000000"/>
        </w:rPr>
      </w:pPr>
      <w:r w:rsidRPr="00E474BE">
        <w:rPr>
          <w:color w:val="0000FF"/>
        </w:rPr>
        <w:t>&lt;imx-tile</w:t>
      </w:r>
      <w:r w:rsidR="008B6E2C">
        <w:rPr>
          <w:color w:val="0000FF"/>
        </w:rPr>
        <w:br/>
      </w:r>
      <w:r w:rsidRPr="00E474BE">
        <w:rPr>
          <w:color w:val="000000"/>
        </w:rPr>
        <w:t xml:space="preserve">  [</w:t>
      </w:r>
      <w:r w:rsidRPr="00E474BE">
        <w:rPr>
          <w:color w:val="FF0000"/>
        </w:rPr>
        <w:t>caption</w:t>
      </w:r>
      <w:r w:rsidRPr="00E474BE">
        <w:rPr>
          <w:color w:val="000000"/>
        </w:rPr>
        <w:t>]=</w:t>
      </w:r>
      <w:r w:rsidRPr="00E474BE">
        <w:t>"caption"</w:t>
      </w:r>
      <w:r w:rsidR="008B6E2C">
        <w:br/>
      </w:r>
      <w:r w:rsidRPr="00E474BE">
        <w:rPr>
          <w:color w:val="000000"/>
        </w:rPr>
        <w:t xml:space="preserve">  [</w:t>
      </w:r>
      <w:r w:rsidRPr="00E474BE">
        <w:rPr>
          <w:color w:val="FF0000"/>
        </w:rPr>
        <w:t>value</w:t>
      </w:r>
      <w:r w:rsidRPr="00E474BE">
        <w:rPr>
          <w:color w:val="000000"/>
        </w:rPr>
        <w:t>]=</w:t>
      </w:r>
      <w:r w:rsidRPr="00E474BE">
        <w:t>"description"</w:t>
      </w:r>
      <w:r w:rsidR="008B6E2C">
        <w:br/>
      </w:r>
      <w:r w:rsidRPr="00E474BE">
        <w:rPr>
          <w:color w:val="000000"/>
        </w:rPr>
        <w:t xml:space="preserve">  [actionText]=</w:t>
      </w:r>
      <w:r w:rsidRPr="00E474BE">
        <w:t>"actionText"</w:t>
      </w:r>
      <w:r w:rsidR="008B6E2C">
        <w:br/>
        <w:t xml:space="preserve">   </w:t>
      </w:r>
      <w:r w:rsidRPr="00E474BE">
        <w:rPr>
          <w:color w:val="000000"/>
        </w:rPr>
        <w:t>buttonColor=</w:t>
      </w:r>
      <w:r w:rsidRPr="00E474BE">
        <w:t>"red"</w:t>
      </w:r>
      <w:r w:rsidR="008B6E2C">
        <w:br/>
        <w:t xml:space="preserve">   </w:t>
      </w:r>
      <w:r w:rsidRPr="00E474BE">
        <w:rPr>
          <w:color w:val="FF0000"/>
        </w:rPr>
        <w:t>size</w:t>
      </w:r>
      <w:r w:rsidRPr="00E474BE">
        <w:rPr>
          <w:color w:val="000000"/>
        </w:rPr>
        <w:t>=</w:t>
      </w:r>
      <w:r w:rsidRPr="00E474BE">
        <w:t>"Addon-Tile"</w:t>
      </w:r>
      <w:r w:rsidR="008B6E2C">
        <w:br/>
      </w:r>
      <w:r w:rsidRPr="00E474BE">
        <w:rPr>
          <w:color w:val="000000"/>
        </w:rPr>
        <w:t xml:space="preserve">  (actionClick)=</w:t>
      </w:r>
      <w:r w:rsidRPr="00E474BE">
        <w:t>"</w:t>
      </w:r>
      <w:r w:rsidRPr="008B6E2C">
        <w:rPr>
          <w:b/>
          <w:bCs/>
        </w:rPr>
        <w:t>doOnClickOperation</w:t>
      </w:r>
      <w:r w:rsidRPr="00E474BE">
        <w:t>()"</w:t>
      </w:r>
      <w:r w:rsidRPr="00E474BE">
        <w:rPr>
          <w:color w:val="0000FF"/>
        </w:rPr>
        <w:t>&gt;</w:t>
      </w:r>
    </w:p>
    <w:p w14:paraId="58409B92" w14:textId="77777777" w:rsidR="00E474BE" w:rsidRPr="00E474BE" w:rsidRDefault="00E474BE" w:rsidP="00A839D7">
      <w:pPr>
        <w:pStyle w:val="MyCode"/>
        <w:rPr>
          <w:rFonts w:ascii="Times New Roman" w:hAnsi="Times New Roman" w:cs="Times New Roman"/>
          <w:sz w:val="24"/>
          <w:szCs w:val="24"/>
        </w:rPr>
      </w:pPr>
      <w:r w:rsidRPr="00E474BE">
        <w:t>&lt;/imx-tile&gt;</w:t>
      </w:r>
    </w:p>
    <w:p w14:paraId="2DADE85D" w14:textId="419D1BB6" w:rsidR="00E474BE" w:rsidRPr="00DF6CA9" w:rsidRDefault="00E474BE" w:rsidP="008F328F">
      <w:pPr>
        <w:pStyle w:val="BodyCopy"/>
      </w:pPr>
    </w:p>
    <w:p w14:paraId="278946A0" w14:textId="0225A760" w:rsidR="008B6E2C" w:rsidRDefault="008056E6" w:rsidP="003016D6">
      <w:pPr>
        <w:pStyle w:val="TOC1"/>
      </w:pPr>
      <w:r>
        <w:tab/>
      </w:r>
      <w:r w:rsidR="008B6E2C" w:rsidRPr="008B6E2C">
        <w:t>unite-plugin.component.ts</w:t>
      </w:r>
      <w:r w:rsidR="008B6E2C">
        <w:t>:</w:t>
      </w:r>
    </w:p>
    <w:p w14:paraId="4E6A0FEF" w14:textId="586730CE" w:rsidR="008B6E2C" w:rsidRDefault="008B6E2C" w:rsidP="008F328F">
      <w:pPr>
        <w:pStyle w:val="BodyCopy"/>
      </w:pPr>
      <w:r>
        <w:tab/>
        <w:t xml:space="preserve"> </w:t>
      </w:r>
      <w:r>
        <w:tab/>
      </w:r>
    </w:p>
    <w:p w14:paraId="42B6C7F5" w14:textId="2AECCF20" w:rsidR="008B6E2C" w:rsidRDefault="008B6E2C" w:rsidP="008F328F">
      <w:pPr>
        <w:pStyle w:val="BodyCopy"/>
      </w:pPr>
      <w:r w:rsidRPr="008B6E2C">
        <w:tab/>
      </w:r>
      <w:r>
        <w:t>-</w:t>
      </w:r>
      <w:r>
        <w:tab/>
        <w:t>Declarations:</w:t>
      </w:r>
    </w:p>
    <w:p w14:paraId="02A5D07C" w14:textId="154B9A46" w:rsidR="008B6E2C" w:rsidRPr="008B6E2C" w:rsidRDefault="008056E6" w:rsidP="00A839D7">
      <w:pPr>
        <w:pStyle w:val="MyCode"/>
        <w:rPr>
          <w:color w:val="000000"/>
        </w:rPr>
      </w:pPr>
      <w:r>
        <w:rPr>
          <w:color w:val="000000"/>
        </w:rPr>
        <w:t xml:space="preserve">  </w:t>
      </w:r>
      <w:r w:rsidR="008B6E2C" w:rsidRPr="008B6E2C">
        <w:rPr>
          <w:color w:val="000000"/>
        </w:rPr>
        <w:t>caption</w:t>
      </w:r>
      <w:r w:rsidR="008B6E2C" w:rsidRPr="008B6E2C">
        <w:rPr>
          <w:b/>
          <w:bCs/>
          <w:color w:val="000080"/>
        </w:rPr>
        <w:t>:</w:t>
      </w:r>
      <w:r w:rsidR="008B6E2C" w:rsidRPr="008B6E2C">
        <w:rPr>
          <w:color w:val="000000"/>
        </w:rPr>
        <w:t xml:space="preserve"> </w:t>
      </w:r>
      <w:r w:rsidR="008B6E2C" w:rsidRPr="008B6E2C">
        <w:rPr>
          <w:color w:val="8000FF"/>
        </w:rPr>
        <w:t>string</w:t>
      </w:r>
      <w:r w:rsidR="008B6E2C" w:rsidRPr="008B6E2C">
        <w:rPr>
          <w:color w:val="000000"/>
        </w:rPr>
        <w:t xml:space="preserve"> </w:t>
      </w:r>
      <w:r w:rsidR="008B6E2C" w:rsidRPr="008B6E2C">
        <w:rPr>
          <w:b/>
          <w:bCs/>
          <w:color w:val="000080"/>
        </w:rPr>
        <w:t>=</w:t>
      </w:r>
      <w:r w:rsidR="008B6E2C" w:rsidRPr="008B6E2C">
        <w:rPr>
          <w:color w:val="000000"/>
        </w:rPr>
        <w:t xml:space="preserve"> </w:t>
      </w:r>
      <w:r w:rsidR="008B6E2C" w:rsidRPr="008B6E2C">
        <w:t>"View Custom Data"</w:t>
      </w:r>
    </w:p>
    <w:p w14:paraId="2E3BD3E1" w14:textId="77777777" w:rsidR="008B6E2C" w:rsidRPr="008B6E2C" w:rsidRDefault="008B6E2C" w:rsidP="00A839D7">
      <w:pPr>
        <w:pStyle w:val="MyCode"/>
      </w:pPr>
      <w:r w:rsidRPr="008B6E2C">
        <w:t xml:space="preserve">  actionText</w:t>
      </w:r>
      <w:r w:rsidRPr="008B6E2C">
        <w:rPr>
          <w:b/>
          <w:bCs/>
          <w:color w:val="000080"/>
        </w:rPr>
        <w:t>:</w:t>
      </w:r>
      <w:r w:rsidRPr="008B6E2C">
        <w:t xml:space="preserve"> </w:t>
      </w:r>
      <w:r w:rsidRPr="008B6E2C">
        <w:rPr>
          <w:color w:val="8000FF"/>
        </w:rPr>
        <w:t>string</w:t>
      </w:r>
      <w:r w:rsidRPr="008B6E2C">
        <w:t xml:space="preserve"> </w:t>
      </w:r>
      <w:r w:rsidRPr="008B6E2C">
        <w:rPr>
          <w:b/>
          <w:bCs/>
          <w:color w:val="000080"/>
        </w:rPr>
        <w:t>=</w:t>
      </w:r>
      <w:r w:rsidRPr="008B6E2C">
        <w:t xml:space="preserve"> ""</w:t>
      </w:r>
      <w:r w:rsidRPr="008B6E2C">
        <w:rPr>
          <w:b/>
          <w:bCs/>
          <w:color w:val="000080"/>
        </w:rPr>
        <w:t>;</w:t>
      </w:r>
    </w:p>
    <w:p w14:paraId="483C265F" w14:textId="77777777" w:rsidR="008B6E2C" w:rsidRPr="008B6E2C" w:rsidRDefault="008B6E2C" w:rsidP="00A839D7">
      <w:pPr>
        <w:pStyle w:val="MyCode"/>
      </w:pPr>
      <w:r w:rsidRPr="008B6E2C">
        <w:t xml:space="preserve">  userId</w:t>
      </w:r>
      <w:r w:rsidRPr="008B6E2C">
        <w:rPr>
          <w:b/>
          <w:bCs/>
          <w:color w:val="000080"/>
        </w:rPr>
        <w:t>:</w:t>
      </w:r>
      <w:r w:rsidRPr="008B6E2C">
        <w:t xml:space="preserve"> </w:t>
      </w:r>
      <w:r w:rsidRPr="008B6E2C">
        <w:rPr>
          <w:color w:val="8000FF"/>
        </w:rPr>
        <w:t>string</w:t>
      </w:r>
      <w:r w:rsidRPr="008B6E2C">
        <w:t xml:space="preserve"> </w:t>
      </w:r>
      <w:r w:rsidRPr="008B6E2C">
        <w:rPr>
          <w:b/>
          <w:bCs/>
          <w:color w:val="000080"/>
        </w:rPr>
        <w:t>=</w:t>
      </w:r>
      <w:r w:rsidRPr="008B6E2C">
        <w:t xml:space="preserve"> ""</w:t>
      </w:r>
      <w:r w:rsidRPr="008B6E2C">
        <w:rPr>
          <w:b/>
          <w:bCs/>
          <w:color w:val="000080"/>
        </w:rPr>
        <w:t>;</w:t>
      </w:r>
    </w:p>
    <w:p w14:paraId="4698EDDE" w14:textId="77777777" w:rsidR="008B6E2C" w:rsidRPr="008B6E2C" w:rsidRDefault="008B6E2C" w:rsidP="00A839D7">
      <w:pPr>
        <w:pStyle w:val="MyCode"/>
        <w:rPr>
          <w:color w:val="000000"/>
        </w:rPr>
      </w:pPr>
      <w:r w:rsidRPr="008B6E2C">
        <w:rPr>
          <w:color w:val="000000"/>
        </w:rPr>
        <w:t xml:space="preserve">  description</w:t>
      </w:r>
      <w:r w:rsidRPr="008B6E2C">
        <w:rPr>
          <w:b/>
          <w:bCs/>
          <w:color w:val="000080"/>
        </w:rPr>
        <w:t>:</w:t>
      </w:r>
      <w:r w:rsidRPr="008B6E2C">
        <w:rPr>
          <w:color w:val="000000"/>
        </w:rPr>
        <w:t xml:space="preserve"> </w:t>
      </w:r>
      <w:r w:rsidRPr="008B6E2C">
        <w:rPr>
          <w:color w:val="8000FF"/>
        </w:rPr>
        <w:t>string</w:t>
      </w:r>
      <w:r w:rsidRPr="008B6E2C">
        <w:rPr>
          <w:color w:val="000000"/>
        </w:rPr>
        <w:t xml:space="preserve"> </w:t>
      </w:r>
      <w:r w:rsidRPr="008B6E2C">
        <w:rPr>
          <w:b/>
          <w:bCs/>
          <w:color w:val="000080"/>
        </w:rPr>
        <w:t>=</w:t>
      </w:r>
      <w:r w:rsidRPr="008B6E2C">
        <w:rPr>
          <w:color w:val="000000"/>
        </w:rPr>
        <w:t xml:space="preserve"> </w:t>
      </w:r>
      <w:r w:rsidRPr="008B6E2C">
        <w:t>"Logged in user can view a list of his reports with assigned Business Roles"</w:t>
      </w:r>
    </w:p>
    <w:p w14:paraId="73EA31F1" w14:textId="77777777" w:rsidR="008B6E2C" w:rsidRPr="008B6E2C" w:rsidRDefault="008B6E2C" w:rsidP="00A839D7">
      <w:pPr>
        <w:pStyle w:val="MyCode"/>
        <w:rPr>
          <w:rFonts w:ascii="Times New Roman" w:hAnsi="Times New Roman" w:cs="Times New Roman"/>
          <w:sz w:val="24"/>
          <w:szCs w:val="24"/>
        </w:rPr>
      </w:pPr>
      <w:r w:rsidRPr="008B6E2C">
        <w:rPr>
          <w:color w:val="000000"/>
        </w:rPr>
        <w:t xml:space="preserve">  title</w:t>
      </w:r>
      <w:r w:rsidRPr="008B6E2C">
        <w:rPr>
          <w:b/>
          <w:bCs/>
          <w:color w:val="000080"/>
        </w:rPr>
        <w:t>:</w:t>
      </w:r>
      <w:r w:rsidRPr="008B6E2C">
        <w:rPr>
          <w:color w:val="000000"/>
        </w:rPr>
        <w:t xml:space="preserve"> </w:t>
      </w:r>
      <w:r w:rsidRPr="008B6E2C">
        <w:rPr>
          <w:color w:val="8000FF"/>
        </w:rPr>
        <w:t>string</w:t>
      </w:r>
      <w:r w:rsidRPr="008B6E2C">
        <w:rPr>
          <w:color w:val="000000"/>
        </w:rPr>
        <w:t xml:space="preserve"> </w:t>
      </w:r>
      <w:r w:rsidRPr="008B6E2C">
        <w:rPr>
          <w:b/>
          <w:bCs/>
          <w:color w:val="000080"/>
        </w:rPr>
        <w:t>=</w:t>
      </w:r>
      <w:r w:rsidRPr="008B6E2C">
        <w:rPr>
          <w:color w:val="000000"/>
        </w:rPr>
        <w:t xml:space="preserve"> </w:t>
      </w:r>
      <w:r w:rsidRPr="008B6E2C">
        <w:t>"Reports with assigned Business Roles"</w:t>
      </w:r>
    </w:p>
    <w:p w14:paraId="59D2C3EF" w14:textId="28FA440E" w:rsidR="008B6E2C" w:rsidRDefault="008B6E2C" w:rsidP="008F328F">
      <w:pPr>
        <w:pStyle w:val="BodyCopy"/>
      </w:pPr>
    </w:p>
    <w:p w14:paraId="24119924" w14:textId="7EADD901" w:rsidR="008B6E2C" w:rsidRDefault="008B6E2C" w:rsidP="008F328F">
      <w:pPr>
        <w:pStyle w:val="BodyCopy"/>
      </w:pPr>
      <w:r w:rsidRPr="008B6E2C">
        <w:tab/>
      </w:r>
      <w:r>
        <w:t>-</w:t>
      </w:r>
      <w:r>
        <w:tab/>
        <w:t>Constructor:</w:t>
      </w:r>
    </w:p>
    <w:p w14:paraId="70EA1E23" w14:textId="5670F0EA" w:rsidR="008B6E2C" w:rsidRPr="008B6E2C" w:rsidRDefault="008B6E2C" w:rsidP="00A839D7">
      <w:pPr>
        <w:pStyle w:val="MyCode"/>
      </w:pPr>
      <w:r w:rsidRPr="008B6E2C">
        <w:t>constructor</w:t>
      </w:r>
      <w:r w:rsidRPr="008B6E2C">
        <w:rPr>
          <w:b/>
          <w:bCs/>
          <w:color w:val="000080"/>
        </w:rPr>
        <w:t>(</w:t>
      </w:r>
    </w:p>
    <w:p w14:paraId="60932AD6" w14:textId="77777777" w:rsidR="008B6E2C" w:rsidRPr="008B6E2C" w:rsidRDefault="008B6E2C" w:rsidP="00A839D7">
      <w:pPr>
        <w:pStyle w:val="MyCode"/>
      </w:pPr>
      <w:r w:rsidRPr="008B6E2C">
        <w:t xml:space="preserve">    </w:t>
      </w:r>
      <w:r w:rsidRPr="008B6E2C">
        <w:rPr>
          <w:b/>
          <w:bCs/>
          <w:color w:val="0000FF"/>
        </w:rPr>
        <w:t>public</w:t>
      </w:r>
      <w:r w:rsidRPr="008B6E2C">
        <w:t xml:space="preserve"> requestsService</w:t>
      </w:r>
      <w:r w:rsidRPr="008B6E2C">
        <w:rPr>
          <w:b/>
          <w:bCs/>
          <w:color w:val="000080"/>
        </w:rPr>
        <w:t>:</w:t>
      </w:r>
      <w:r w:rsidRPr="008B6E2C">
        <w:t xml:space="preserve"> RequestsService</w:t>
      </w:r>
      <w:r w:rsidRPr="008B6E2C">
        <w:rPr>
          <w:b/>
          <w:bCs/>
          <w:color w:val="000080"/>
        </w:rPr>
        <w:t>,</w:t>
      </w:r>
    </w:p>
    <w:p w14:paraId="08DF49E8" w14:textId="77777777" w:rsidR="008B6E2C" w:rsidRPr="008B6E2C" w:rsidRDefault="008B6E2C" w:rsidP="00A839D7">
      <w:pPr>
        <w:pStyle w:val="MyCode"/>
      </w:pPr>
      <w:r w:rsidRPr="008B6E2C">
        <w:t xml:space="preserve">    </w:t>
      </w:r>
      <w:r w:rsidRPr="008B6E2C">
        <w:rPr>
          <w:b/>
          <w:bCs/>
          <w:color w:val="0000FF"/>
        </w:rPr>
        <w:t>public</w:t>
      </w:r>
      <w:r w:rsidRPr="008B6E2C">
        <w:t xml:space="preserve"> </w:t>
      </w:r>
      <w:r w:rsidRPr="008B6E2C">
        <w:rPr>
          <w:b/>
          <w:bCs/>
          <w:color w:val="0000FF"/>
        </w:rPr>
        <w:t>readonly</w:t>
      </w:r>
      <w:r w:rsidRPr="008B6E2C">
        <w:t xml:space="preserve"> sessionService</w:t>
      </w:r>
      <w:r w:rsidRPr="008B6E2C">
        <w:rPr>
          <w:b/>
          <w:bCs/>
          <w:color w:val="000080"/>
        </w:rPr>
        <w:t>:</w:t>
      </w:r>
      <w:r w:rsidRPr="008B6E2C">
        <w:t xml:space="preserve"> imx_SessionService</w:t>
      </w:r>
      <w:r w:rsidRPr="008B6E2C">
        <w:rPr>
          <w:b/>
          <w:bCs/>
          <w:color w:val="000080"/>
        </w:rPr>
        <w:t>,</w:t>
      </w:r>
    </w:p>
    <w:p w14:paraId="79230DEA" w14:textId="77777777" w:rsidR="008B6E2C" w:rsidRPr="008B6E2C" w:rsidRDefault="008B6E2C" w:rsidP="00A839D7">
      <w:pPr>
        <w:pStyle w:val="MyCode"/>
      </w:pPr>
      <w:r w:rsidRPr="008B6E2C">
        <w:t xml:space="preserve">    </w:t>
      </w:r>
      <w:r w:rsidRPr="008B6E2C">
        <w:rPr>
          <w:b/>
          <w:bCs/>
          <w:color w:val="0000FF"/>
        </w:rPr>
        <w:t>public</w:t>
      </w:r>
      <w:r w:rsidRPr="008B6E2C">
        <w:t xml:space="preserve"> unitePluginService</w:t>
      </w:r>
      <w:r w:rsidRPr="008B6E2C">
        <w:rPr>
          <w:b/>
          <w:bCs/>
          <w:color w:val="000080"/>
        </w:rPr>
        <w:t>:</w:t>
      </w:r>
      <w:r w:rsidRPr="008B6E2C">
        <w:t xml:space="preserve"> UnitePluginService</w:t>
      </w:r>
      <w:r w:rsidRPr="008B6E2C">
        <w:rPr>
          <w:b/>
          <w:bCs/>
          <w:color w:val="000080"/>
        </w:rPr>
        <w:t>,</w:t>
      </w:r>
    </w:p>
    <w:p w14:paraId="50D9B288" w14:textId="77777777" w:rsidR="008B6E2C" w:rsidRPr="008B6E2C" w:rsidRDefault="008B6E2C" w:rsidP="00A839D7">
      <w:pPr>
        <w:pStyle w:val="MyCode"/>
      </w:pPr>
      <w:r w:rsidRPr="008B6E2C">
        <w:t xml:space="preserve">    </w:t>
      </w:r>
      <w:r w:rsidRPr="008B6E2C">
        <w:rPr>
          <w:b/>
          <w:bCs/>
          <w:color w:val="0000FF"/>
        </w:rPr>
        <w:t>private</w:t>
      </w:r>
      <w:r w:rsidRPr="008B6E2C">
        <w:t xml:space="preserve"> </w:t>
      </w:r>
      <w:r w:rsidRPr="008B6E2C">
        <w:rPr>
          <w:b/>
          <w:bCs/>
          <w:color w:val="0000FF"/>
        </w:rPr>
        <w:t>readonly</w:t>
      </w:r>
      <w:r w:rsidRPr="008B6E2C">
        <w:t xml:space="preserve"> sidesheetService</w:t>
      </w:r>
      <w:r w:rsidRPr="008B6E2C">
        <w:rPr>
          <w:b/>
          <w:bCs/>
          <w:color w:val="000080"/>
        </w:rPr>
        <w:t>:</w:t>
      </w:r>
      <w:r w:rsidRPr="008B6E2C">
        <w:t xml:space="preserve"> EuiSidesheetService</w:t>
      </w:r>
    </w:p>
    <w:p w14:paraId="4AA2F43B" w14:textId="77777777" w:rsidR="008B6E2C" w:rsidRPr="008B6E2C" w:rsidRDefault="008B6E2C" w:rsidP="00A839D7">
      <w:pPr>
        <w:pStyle w:val="MyCode"/>
        <w:rPr>
          <w:rFonts w:ascii="Times New Roman" w:hAnsi="Times New Roman" w:cs="Times New Roman"/>
          <w:sz w:val="24"/>
          <w:szCs w:val="24"/>
        </w:rPr>
      </w:pPr>
      <w:r w:rsidRPr="008B6E2C">
        <w:t xml:space="preserve">  </w:t>
      </w:r>
      <w:r w:rsidRPr="008B6E2C">
        <w:rPr>
          <w:b/>
          <w:bCs/>
          <w:color w:val="000080"/>
        </w:rPr>
        <w:t>)</w:t>
      </w:r>
      <w:r w:rsidRPr="008B6E2C">
        <w:t xml:space="preserve"> </w:t>
      </w:r>
      <w:r w:rsidRPr="008B6E2C">
        <w:rPr>
          <w:b/>
          <w:bCs/>
          <w:color w:val="000080"/>
        </w:rPr>
        <w:t>{</w:t>
      </w:r>
      <w:r w:rsidRPr="008B6E2C">
        <w:t xml:space="preserve"> </w:t>
      </w:r>
      <w:r w:rsidRPr="008B6E2C">
        <w:rPr>
          <w:b/>
          <w:bCs/>
          <w:color w:val="000080"/>
        </w:rPr>
        <w:t>}</w:t>
      </w:r>
    </w:p>
    <w:p w14:paraId="6E6AF5DE" w14:textId="688059B1" w:rsidR="008B6E2C" w:rsidRDefault="008B6E2C" w:rsidP="008F328F">
      <w:pPr>
        <w:pStyle w:val="BodyCopy"/>
      </w:pPr>
    </w:p>
    <w:p w14:paraId="242F514E" w14:textId="61397026" w:rsidR="008B6E2C" w:rsidRDefault="008B6E2C" w:rsidP="008F328F">
      <w:pPr>
        <w:pStyle w:val="BodyCopy"/>
      </w:pPr>
      <w:r w:rsidRPr="008B6E2C">
        <w:tab/>
      </w:r>
      <w:r>
        <w:t>-</w:t>
      </w:r>
      <w:r>
        <w:tab/>
        <w:t>Initialization:</w:t>
      </w:r>
    </w:p>
    <w:p w14:paraId="73904575" w14:textId="383D33E4" w:rsidR="00D22576" w:rsidRDefault="00D22576" w:rsidP="008F328F">
      <w:pPr>
        <w:pStyle w:val="BodyCopy"/>
      </w:pPr>
      <w:r>
        <w:tab/>
      </w:r>
      <w:r>
        <w:tab/>
        <w:t xml:space="preserve">Here we retrieve </w:t>
      </w:r>
      <w:r w:rsidR="008C1A09">
        <w:t xml:space="preserve">logged in </w:t>
      </w:r>
      <w:r w:rsidR="008C1A09" w:rsidRPr="00373934">
        <w:rPr>
          <w:rStyle w:val="Style1Char"/>
        </w:rPr>
        <w:t>userI</w:t>
      </w:r>
      <w:r w:rsidR="00373934" w:rsidRPr="00373934">
        <w:rPr>
          <w:rStyle w:val="Style1Char"/>
        </w:rPr>
        <w:t>d</w:t>
      </w:r>
      <w:r w:rsidR="008C1A09">
        <w:t xml:space="preserve"> and </w:t>
      </w:r>
      <w:r w:rsidR="00373934" w:rsidRPr="00373934">
        <w:rPr>
          <w:rStyle w:val="Style1Char"/>
        </w:rPr>
        <w:t>Usern</w:t>
      </w:r>
      <w:r w:rsidR="008C1A09" w:rsidRPr="00373934">
        <w:rPr>
          <w:rStyle w:val="Style1Char"/>
        </w:rPr>
        <w:t>ame</w:t>
      </w:r>
    </w:p>
    <w:p w14:paraId="1A6185DD" w14:textId="77777777" w:rsidR="008C1A09" w:rsidRDefault="008C1A09" w:rsidP="008F328F">
      <w:pPr>
        <w:pStyle w:val="BodyCopy"/>
      </w:pPr>
    </w:p>
    <w:p w14:paraId="520E1D82" w14:textId="562EECA6" w:rsidR="00D22576" w:rsidRPr="00D22576" w:rsidRDefault="00D22576" w:rsidP="00A839D7">
      <w:pPr>
        <w:pStyle w:val="MyCode"/>
      </w:pPr>
      <w:r w:rsidRPr="00D22576">
        <w:rPr>
          <w:b/>
          <w:bCs/>
          <w:color w:val="0000FF"/>
        </w:rPr>
        <w:t>async</w:t>
      </w:r>
      <w:r w:rsidRPr="00D22576">
        <w:t xml:space="preserve"> ngOnInit</w:t>
      </w:r>
      <w:r w:rsidRPr="00D22576">
        <w:rPr>
          <w:b/>
          <w:bCs/>
          <w:color w:val="000080"/>
        </w:rPr>
        <w:t>():</w:t>
      </w:r>
      <w:r w:rsidRPr="00D22576">
        <w:t xml:space="preserve"> Promise</w:t>
      </w:r>
      <w:r w:rsidRPr="00D22576">
        <w:rPr>
          <w:b/>
          <w:bCs/>
          <w:color w:val="000080"/>
        </w:rPr>
        <w:t>&lt;</w:t>
      </w:r>
      <w:r w:rsidRPr="00D22576">
        <w:rPr>
          <w:color w:val="8000FF"/>
        </w:rPr>
        <w:t>void</w:t>
      </w:r>
      <w:r w:rsidRPr="00D22576">
        <w:rPr>
          <w:b/>
          <w:bCs/>
          <w:color w:val="000080"/>
        </w:rPr>
        <w:t>&gt;</w:t>
      </w:r>
      <w:r w:rsidRPr="00D22576">
        <w:t xml:space="preserve"> </w:t>
      </w:r>
      <w:r w:rsidRPr="00D22576">
        <w:rPr>
          <w:b/>
          <w:bCs/>
          <w:color w:val="000080"/>
        </w:rPr>
        <w:t>{</w:t>
      </w:r>
    </w:p>
    <w:p w14:paraId="028EF7FF" w14:textId="77777777" w:rsidR="00D22576" w:rsidRPr="00D22576" w:rsidRDefault="00D22576" w:rsidP="00A839D7">
      <w:pPr>
        <w:pStyle w:val="MyCode"/>
      </w:pPr>
      <w:r w:rsidRPr="00D22576">
        <w:t xml:space="preserve">    console</w:t>
      </w:r>
      <w:r w:rsidRPr="00D22576">
        <w:rPr>
          <w:b/>
          <w:bCs/>
          <w:color w:val="000080"/>
        </w:rPr>
        <w:t>.</w:t>
      </w:r>
      <w:r w:rsidRPr="00D22576">
        <w:t>log</w:t>
      </w:r>
      <w:r w:rsidRPr="00D22576">
        <w:rPr>
          <w:b/>
          <w:bCs/>
          <w:color w:val="000080"/>
        </w:rPr>
        <w:t>(</w:t>
      </w:r>
      <w:r w:rsidRPr="00D22576">
        <w:t>"UnitePluginComponent -&gt; onInit"</w:t>
      </w:r>
      <w:r w:rsidRPr="00D22576">
        <w:rPr>
          <w:b/>
          <w:bCs/>
          <w:color w:val="000080"/>
        </w:rPr>
        <w:t>)</w:t>
      </w:r>
      <w:r w:rsidRPr="00D22576">
        <w:t xml:space="preserve">      </w:t>
      </w:r>
    </w:p>
    <w:p w14:paraId="41CC971A" w14:textId="77777777" w:rsidR="00D22576" w:rsidRPr="00D22576" w:rsidRDefault="00D22576" w:rsidP="00A839D7">
      <w:pPr>
        <w:pStyle w:val="MyCode"/>
      </w:pPr>
      <w:r w:rsidRPr="00D22576">
        <w:t xml:space="preserve">    </w:t>
      </w:r>
      <w:r w:rsidRPr="00D22576">
        <w:rPr>
          <w:b/>
          <w:bCs/>
          <w:color w:val="0000FF"/>
        </w:rPr>
        <w:t>this</w:t>
      </w:r>
      <w:r w:rsidRPr="00D22576">
        <w:rPr>
          <w:b/>
          <w:bCs/>
          <w:color w:val="000080"/>
        </w:rPr>
        <w:t>.</w:t>
      </w:r>
      <w:r w:rsidRPr="00D22576">
        <w:t xml:space="preserve">userId </w:t>
      </w:r>
      <w:r w:rsidRPr="00D22576">
        <w:rPr>
          <w:b/>
          <w:bCs/>
          <w:color w:val="000080"/>
        </w:rPr>
        <w:t>=</w:t>
      </w:r>
      <w:r w:rsidRPr="00D22576">
        <w:t xml:space="preserve">  </w:t>
      </w:r>
      <w:r w:rsidRPr="00D22576">
        <w:rPr>
          <w:b/>
          <w:bCs/>
          <w:color w:val="000080"/>
        </w:rPr>
        <w:t>(</w:t>
      </w:r>
      <w:r w:rsidRPr="00D22576">
        <w:rPr>
          <w:b/>
          <w:bCs/>
          <w:color w:val="0000FF"/>
        </w:rPr>
        <w:t>await</w:t>
      </w:r>
      <w:r w:rsidRPr="00D22576">
        <w:t xml:space="preserve"> </w:t>
      </w:r>
      <w:r w:rsidRPr="00D22576">
        <w:rPr>
          <w:b/>
          <w:bCs/>
          <w:color w:val="0000FF"/>
        </w:rPr>
        <w:t>this</w:t>
      </w:r>
      <w:r w:rsidRPr="00D22576">
        <w:rPr>
          <w:b/>
          <w:bCs/>
          <w:color w:val="000080"/>
        </w:rPr>
        <w:t>.</w:t>
      </w:r>
      <w:r w:rsidRPr="00D22576">
        <w:t>sessionService</w:t>
      </w:r>
      <w:r w:rsidRPr="00D22576">
        <w:rPr>
          <w:b/>
          <w:bCs/>
          <w:color w:val="000080"/>
        </w:rPr>
        <w:t>.</w:t>
      </w:r>
      <w:r w:rsidRPr="00D22576">
        <w:t>getSessionState</w:t>
      </w:r>
      <w:r w:rsidRPr="00D22576">
        <w:rPr>
          <w:b/>
          <w:bCs/>
          <w:color w:val="000080"/>
        </w:rPr>
        <w:t>()).</w:t>
      </w:r>
      <w:r w:rsidRPr="00D22576">
        <w:t xml:space="preserve">UserUid   </w:t>
      </w:r>
    </w:p>
    <w:p w14:paraId="60CD9364" w14:textId="77777777" w:rsidR="00D22576" w:rsidRPr="00D22576" w:rsidRDefault="00D22576" w:rsidP="00A839D7">
      <w:pPr>
        <w:pStyle w:val="MyCode"/>
      </w:pPr>
      <w:r w:rsidRPr="00D22576">
        <w:t xml:space="preserve">    </w:t>
      </w:r>
      <w:r w:rsidRPr="00D22576">
        <w:rPr>
          <w:b/>
          <w:bCs/>
          <w:color w:val="0000FF"/>
        </w:rPr>
        <w:t>this</w:t>
      </w:r>
      <w:r w:rsidRPr="00D22576">
        <w:rPr>
          <w:b/>
          <w:bCs/>
          <w:color w:val="000080"/>
        </w:rPr>
        <w:t>.</w:t>
      </w:r>
      <w:r w:rsidRPr="00D22576">
        <w:t xml:space="preserve">actionText </w:t>
      </w:r>
      <w:r w:rsidRPr="00D22576">
        <w:rPr>
          <w:b/>
          <w:bCs/>
          <w:color w:val="000080"/>
        </w:rPr>
        <w:t>=</w:t>
      </w:r>
      <w:r w:rsidRPr="00D22576">
        <w:t xml:space="preserve">  </w:t>
      </w:r>
      <w:r w:rsidRPr="00D22576">
        <w:rPr>
          <w:b/>
          <w:bCs/>
          <w:color w:val="000080"/>
        </w:rPr>
        <w:t>(</w:t>
      </w:r>
      <w:r w:rsidRPr="00D22576">
        <w:rPr>
          <w:b/>
          <w:bCs/>
          <w:color w:val="0000FF"/>
        </w:rPr>
        <w:t>await</w:t>
      </w:r>
      <w:r w:rsidRPr="00D22576">
        <w:t xml:space="preserve"> </w:t>
      </w:r>
      <w:r w:rsidRPr="00D22576">
        <w:rPr>
          <w:b/>
          <w:bCs/>
          <w:color w:val="0000FF"/>
        </w:rPr>
        <w:t>this</w:t>
      </w:r>
      <w:r w:rsidRPr="00D22576">
        <w:rPr>
          <w:b/>
          <w:bCs/>
          <w:color w:val="000080"/>
        </w:rPr>
        <w:t>.</w:t>
      </w:r>
      <w:r w:rsidRPr="00D22576">
        <w:t>sessionService</w:t>
      </w:r>
      <w:r w:rsidRPr="00D22576">
        <w:rPr>
          <w:b/>
          <w:bCs/>
          <w:color w:val="000080"/>
        </w:rPr>
        <w:t>.</w:t>
      </w:r>
      <w:r w:rsidRPr="00D22576">
        <w:t>getSessionState</w:t>
      </w:r>
      <w:r w:rsidRPr="00D22576">
        <w:rPr>
          <w:b/>
          <w:bCs/>
          <w:color w:val="000080"/>
        </w:rPr>
        <w:t>()).</w:t>
      </w:r>
      <w:r w:rsidRPr="00D22576">
        <w:t xml:space="preserve">Username    </w:t>
      </w:r>
    </w:p>
    <w:p w14:paraId="499C5718" w14:textId="77777777" w:rsidR="00D22576" w:rsidRPr="00D22576" w:rsidRDefault="00D22576" w:rsidP="00A839D7">
      <w:pPr>
        <w:pStyle w:val="MyCode"/>
        <w:rPr>
          <w:rFonts w:ascii="Times New Roman" w:hAnsi="Times New Roman" w:cs="Times New Roman"/>
          <w:sz w:val="24"/>
          <w:szCs w:val="24"/>
        </w:rPr>
      </w:pPr>
      <w:r w:rsidRPr="00D22576">
        <w:t xml:space="preserve">  </w:t>
      </w:r>
      <w:r w:rsidRPr="00D22576">
        <w:rPr>
          <w:b/>
          <w:bCs/>
          <w:color w:val="000080"/>
        </w:rPr>
        <w:t>}</w:t>
      </w:r>
    </w:p>
    <w:p w14:paraId="7D1A3A73" w14:textId="0DC5FF8D" w:rsidR="008B6E2C" w:rsidRDefault="008B6E2C" w:rsidP="008F328F">
      <w:pPr>
        <w:pStyle w:val="BodyCopy"/>
      </w:pPr>
    </w:p>
    <w:p w14:paraId="675ED1D0" w14:textId="3BA40E20" w:rsidR="008B6E2C" w:rsidRDefault="008B6E2C" w:rsidP="008F328F">
      <w:pPr>
        <w:pStyle w:val="BodyCopy"/>
      </w:pPr>
    </w:p>
    <w:p w14:paraId="1FBEBB3E" w14:textId="3CD06F5F" w:rsidR="008B6E2C" w:rsidRDefault="008056E6" w:rsidP="008F328F">
      <w:pPr>
        <w:pStyle w:val="BodyCopy"/>
      </w:pPr>
      <w:r w:rsidRPr="008056E6">
        <w:tab/>
      </w:r>
      <w:r>
        <w:t>-</w:t>
      </w:r>
      <w:r>
        <w:tab/>
      </w:r>
      <w:r w:rsidRPr="00551977">
        <w:t>doOnClickO</w:t>
      </w:r>
      <w:bookmarkStart w:id="122" w:name="doOnClickOperation"/>
      <w:bookmarkEnd w:id="122"/>
      <w:r w:rsidRPr="00551977">
        <w:t>peration</w:t>
      </w:r>
      <w:r>
        <w:t>():</w:t>
      </w:r>
    </w:p>
    <w:p w14:paraId="35BBE70E" w14:textId="3BD1C0C7" w:rsidR="008056E6" w:rsidRDefault="008056E6" w:rsidP="00084813">
      <w:pPr>
        <w:pStyle w:val="BodyCopy"/>
        <w:ind w:left="1440"/>
      </w:pPr>
      <w:r>
        <w:t>This function opens a side sheet and passes to it some configuration and the component (</w:t>
      </w:r>
      <w:r w:rsidRPr="00373934">
        <w:rPr>
          <w:rStyle w:val="Style1Char"/>
        </w:rPr>
        <w:t>UnitedPluginScriptComponent</w:t>
      </w:r>
      <w:r>
        <w:t>), which will be displayed in that side sheet.</w:t>
      </w:r>
      <w:r w:rsidR="003016D6">
        <w:t xml:space="preserve"> </w:t>
      </w:r>
    </w:p>
    <w:p w14:paraId="53DBF746" w14:textId="320BBEA3" w:rsidR="003016D6" w:rsidRDefault="003016D6" w:rsidP="008F328F">
      <w:pPr>
        <w:pStyle w:val="BodyCopy"/>
      </w:pPr>
      <w:r>
        <w:tab/>
      </w:r>
      <w:r>
        <w:tab/>
        <w:t xml:space="preserve">One of the config parameters is </w:t>
      </w:r>
      <w:r w:rsidRPr="00373934">
        <w:rPr>
          <w:rStyle w:val="Style1Char"/>
        </w:rPr>
        <w:t>“data”</w:t>
      </w:r>
      <w:r>
        <w:t xml:space="preserve">. We can pass </w:t>
      </w:r>
      <w:r w:rsidRPr="00373934">
        <w:rPr>
          <w:rStyle w:val="Style1Char"/>
        </w:rPr>
        <w:t>userId</w:t>
      </w:r>
      <w:r>
        <w:t xml:space="preserve"> to the </w:t>
      </w:r>
      <w:r>
        <w:tab/>
      </w:r>
      <w:r>
        <w:tab/>
      </w:r>
      <w:r>
        <w:tab/>
      </w:r>
      <w:r>
        <w:tab/>
      </w:r>
      <w:r w:rsidR="00084813">
        <w:tab/>
      </w:r>
      <w:r w:rsidRPr="00373934">
        <w:rPr>
          <w:rStyle w:val="Style1Char"/>
        </w:rPr>
        <w:t>UnitedPluginScriptComponent</w:t>
      </w:r>
      <w:r>
        <w:t xml:space="preserve"> using this parameter.</w:t>
      </w:r>
    </w:p>
    <w:p w14:paraId="6A934197" w14:textId="2E483691" w:rsidR="008056E6" w:rsidRDefault="008056E6" w:rsidP="008F328F">
      <w:pPr>
        <w:pStyle w:val="BodyCopy"/>
      </w:pPr>
    </w:p>
    <w:p w14:paraId="31010CB7" w14:textId="33D280E9" w:rsidR="008056E6" w:rsidRPr="008056E6" w:rsidRDefault="008056E6" w:rsidP="00A839D7">
      <w:pPr>
        <w:pStyle w:val="MyCode"/>
      </w:pPr>
      <w:r w:rsidRPr="008056E6">
        <w:rPr>
          <w:b/>
          <w:bCs/>
          <w:color w:val="0000FF"/>
        </w:rPr>
        <w:t>public</w:t>
      </w:r>
      <w:r w:rsidRPr="008056E6">
        <w:t xml:space="preserve"> </w:t>
      </w:r>
      <w:r w:rsidRPr="008056E6">
        <w:rPr>
          <w:b/>
          <w:bCs/>
          <w:color w:val="0000FF"/>
        </w:rPr>
        <w:t>async</w:t>
      </w:r>
      <w:r w:rsidRPr="008056E6">
        <w:t xml:space="preserve"> doOnClickOperation</w:t>
      </w:r>
      <w:r w:rsidRPr="008056E6">
        <w:rPr>
          <w:b/>
          <w:bCs/>
          <w:color w:val="000080"/>
        </w:rPr>
        <w:t>():</w:t>
      </w:r>
      <w:r w:rsidRPr="008056E6">
        <w:t xml:space="preserve"> Promise</w:t>
      </w:r>
      <w:r w:rsidRPr="008056E6">
        <w:rPr>
          <w:b/>
          <w:bCs/>
          <w:color w:val="000080"/>
        </w:rPr>
        <w:t>&lt;</w:t>
      </w:r>
      <w:r w:rsidRPr="008056E6">
        <w:rPr>
          <w:b/>
          <w:bCs/>
          <w:color w:val="0000FF"/>
        </w:rPr>
        <w:t>void</w:t>
      </w:r>
      <w:r w:rsidRPr="008056E6">
        <w:rPr>
          <w:b/>
          <w:bCs/>
          <w:color w:val="000080"/>
        </w:rPr>
        <w:t>&gt;</w:t>
      </w:r>
      <w:r w:rsidRPr="008056E6">
        <w:t xml:space="preserve"> </w:t>
      </w:r>
      <w:r w:rsidRPr="008056E6">
        <w:rPr>
          <w:b/>
          <w:bCs/>
          <w:color w:val="000080"/>
        </w:rPr>
        <w:t>{</w:t>
      </w:r>
    </w:p>
    <w:p w14:paraId="10518447" w14:textId="77777777" w:rsidR="008056E6" w:rsidRPr="008056E6" w:rsidRDefault="008056E6" w:rsidP="00A839D7">
      <w:pPr>
        <w:pStyle w:val="MyCode"/>
      </w:pPr>
      <w:r w:rsidRPr="008056E6">
        <w:lastRenderedPageBreak/>
        <w:t xml:space="preserve">    </w:t>
      </w:r>
    </w:p>
    <w:p w14:paraId="224C4953" w14:textId="77777777" w:rsidR="008056E6" w:rsidRPr="008056E6" w:rsidRDefault="008056E6" w:rsidP="00A839D7">
      <w:pPr>
        <w:pStyle w:val="MyCode"/>
      </w:pPr>
      <w:r w:rsidRPr="008056E6">
        <w:t xml:space="preserve">    </w:t>
      </w:r>
      <w:r w:rsidRPr="008056E6">
        <w:rPr>
          <w:b/>
          <w:bCs/>
          <w:color w:val="0000FF"/>
        </w:rPr>
        <w:t>const</w:t>
      </w:r>
      <w:r w:rsidRPr="008056E6">
        <w:t xml:space="preserve"> title </w:t>
      </w:r>
      <w:r w:rsidRPr="008056E6">
        <w:rPr>
          <w:b/>
          <w:bCs/>
          <w:color w:val="000080"/>
        </w:rPr>
        <w:t>=</w:t>
      </w:r>
      <w:r w:rsidRPr="008056E6">
        <w:t xml:space="preserve"> </w:t>
      </w:r>
      <w:r w:rsidRPr="008056E6">
        <w:rPr>
          <w:b/>
          <w:bCs/>
          <w:color w:val="0000FF"/>
        </w:rPr>
        <w:t>this</w:t>
      </w:r>
      <w:r w:rsidRPr="008056E6">
        <w:rPr>
          <w:b/>
          <w:bCs/>
          <w:color w:val="000080"/>
        </w:rPr>
        <w:t>.</w:t>
      </w:r>
      <w:r w:rsidRPr="008056E6">
        <w:t>title</w:t>
      </w:r>
      <w:r w:rsidRPr="008056E6">
        <w:rPr>
          <w:b/>
          <w:bCs/>
          <w:color w:val="000080"/>
        </w:rPr>
        <w:t>;</w:t>
      </w:r>
    </w:p>
    <w:p w14:paraId="63A5AB19" w14:textId="77777777" w:rsidR="008056E6" w:rsidRPr="008056E6" w:rsidRDefault="008056E6" w:rsidP="00A839D7">
      <w:pPr>
        <w:pStyle w:val="MyCode"/>
      </w:pPr>
    </w:p>
    <w:p w14:paraId="65A1D5E4" w14:textId="77777777" w:rsidR="008056E6" w:rsidRPr="008056E6" w:rsidRDefault="008056E6" w:rsidP="00A839D7">
      <w:pPr>
        <w:pStyle w:val="MyCode"/>
      </w:pPr>
      <w:r w:rsidRPr="008056E6">
        <w:t xml:space="preserve">    </w:t>
      </w:r>
      <w:r w:rsidRPr="008056E6">
        <w:rPr>
          <w:b/>
          <w:bCs/>
          <w:color w:val="0000FF"/>
        </w:rPr>
        <w:t>const</w:t>
      </w:r>
      <w:r w:rsidRPr="008056E6">
        <w:t xml:space="preserve"> config</w:t>
      </w:r>
      <w:r w:rsidRPr="008056E6">
        <w:rPr>
          <w:b/>
          <w:bCs/>
          <w:color w:val="000080"/>
        </w:rPr>
        <w:t>:</w:t>
      </w:r>
      <w:r w:rsidRPr="008056E6">
        <w:t xml:space="preserve"> EuiSidesheetConfig </w:t>
      </w:r>
      <w:r w:rsidRPr="008056E6">
        <w:rPr>
          <w:b/>
          <w:bCs/>
          <w:color w:val="000080"/>
        </w:rPr>
        <w:t>=</w:t>
      </w:r>
      <w:r w:rsidRPr="008056E6">
        <w:t xml:space="preserve"> </w:t>
      </w:r>
      <w:r w:rsidRPr="008056E6">
        <w:rPr>
          <w:b/>
          <w:bCs/>
          <w:color w:val="000080"/>
        </w:rPr>
        <w:t>{</w:t>
      </w:r>
    </w:p>
    <w:p w14:paraId="0C9776AE" w14:textId="77777777" w:rsidR="008056E6" w:rsidRPr="008056E6" w:rsidRDefault="008056E6" w:rsidP="00A839D7">
      <w:pPr>
        <w:pStyle w:val="MyCode"/>
      </w:pPr>
      <w:r w:rsidRPr="008056E6">
        <w:t xml:space="preserve">      title</w:t>
      </w:r>
      <w:r w:rsidRPr="008056E6">
        <w:rPr>
          <w:b/>
          <w:bCs/>
          <w:color w:val="000080"/>
        </w:rPr>
        <w:t>:</w:t>
      </w:r>
      <w:r w:rsidRPr="008056E6">
        <w:t xml:space="preserve"> title</w:t>
      </w:r>
      <w:r w:rsidRPr="008056E6">
        <w:rPr>
          <w:b/>
          <w:bCs/>
          <w:color w:val="000080"/>
        </w:rPr>
        <w:t>,</w:t>
      </w:r>
    </w:p>
    <w:p w14:paraId="29B0A570" w14:textId="77777777" w:rsidR="008056E6" w:rsidRPr="008056E6" w:rsidRDefault="008056E6" w:rsidP="00A839D7">
      <w:pPr>
        <w:pStyle w:val="MyCode"/>
      </w:pPr>
      <w:r w:rsidRPr="008056E6">
        <w:t xml:space="preserve">      width</w:t>
      </w:r>
      <w:r w:rsidRPr="008056E6">
        <w:rPr>
          <w:b/>
          <w:bCs/>
          <w:color w:val="000080"/>
        </w:rPr>
        <w:t>:</w:t>
      </w:r>
      <w:r w:rsidRPr="008056E6">
        <w:t xml:space="preserve"> </w:t>
      </w:r>
      <w:r w:rsidRPr="008056E6">
        <w:rPr>
          <w:color w:val="808080"/>
        </w:rPr>
        <w:t>'900px'</w:t>
      </w:r>
      <w:r w:rsidRPr="008056E6">
        <w:rPr>
          <w:b/>
          <w:bCs/>
          <w:color w:val="000080"/>
        </w:rPr>
        <w:t>,</w:t>
      </w:r>
    </w:p>
    <w:p w14:paraId="78C78450" w14:textId="77777777" w:rsidR="008056E6" w:rsidRPr="008056E6" w:rsidRDefault="008056E6" w:rsidP="00A839D7">
      <w:pPr>
        <w:pStyle w:val="MyCode"/>
      </w:pPr>
      <w:r w:rsidRPr="008056E6">
        <w:t xml:space="preserve">      headerColour</w:t>
      </w:r>
      <w:r w:rsidRPr="008056E6">
        <w:rPr>
          <w:b/>
          <w:bCs/>
          <w:color w:val="000080"/>
        </w:rPr>
        <w:t>:</w:t>
      </w:r>
      <w:r w:rsidRPr="008056E6">
        <w:t xml:space="preserve"> </w:t>
      </w:r>
      <w:r w:rsidRPr="008056E6">
        <w:rPr>
          <w:color w:val="808080"/>
        </w:rPr>
        <w:t>'green'</w:t>
      </w:r>
      <w:r w:rsidRPr="008056E6">
        <w:rPr>
          <w:b/>
          <w:bCs/>
          <w:color w:val="000080"/>
        </w:rPr>
        <w:t>,</w:t>
      </w:r>
    </w:p>
    <w:p w14:paraId="192BEDF8" w14:textId="77777777" w:rsidR="008056E6" w:rsidRPr="008056E6" w:rsidRDefault="008056E6" w:rsidP="00A839D7">
      <w:pPr>
        <w:pStyle w:val="MyCode"/>
      </w:pPr>
      <w:r w:rsidRPr="008056E6">
        <w:t xml:space="preserve">      </w:t>
      </w:r>
      <w:r w:rsidRPr="003016D6">
        <w:t>data</w:t>
      </w:r>
      <w:r w:rsidRPr="003016D6">
        <w:rPr>
          <w:color w:val="000080"/>
        </w:rPr>
        <w:t>:</w:t>
      </w:r>
      <w:r w:rsidRPr="003016D6">
        <w:t xml:space="preserve"> </w:t>
      </w:r>
      <w:r w:rsidRPr="003016D6">
        <w:rPr>
          <w:color w:val="0000FF"/>
        </w:rPr>
        <w:t>this</w:t>
      </w:r>
      <w:r w:rsidRPr="003016D6">
        <w:rPr>
          <w:color w:val="000080"/>
        </w:rPr>
        <w:t>.</w:t>
      </w:r>
      <w:r w:rsidRPr="003016D6">
        <w:t>userId</w:t>
      </w:r>
      <w:r w:rsidRPr="008056E6">
        <w:rPr>
          <w:color w:val="000080"/>
        </w:rPr>
        <w:t>,</w:t>
      </w:r>
    </w:p>
    <w:p w14:paraId="45551524" w14:textId="77777777" w:rsidR="008056E6" w:rsidRPr="008056E6" w:rsidRDefault="008056E6" w:rsidP="00A839D7">
      <w:pPr>
        <w:pStyle w:val="MyCode"/>
      </w:pPr>
      <w:r w:rsidRPr="008056E6">
        <w:t xml:space="preserve">    </w:t>
      </w:r>
      <w:r w:rsidRPr="008056E6">
        <w:rPr>
          <w:b/>
          <w:bCs/>
          <w:color w:val="000080"/>
        </w:rPr>
        <w:t>};</w:t>
      </w:r>
    </w:p>
    <w:p w14:paraId="6C18DBF2" w14:textId="77777777" w:rsidR="008056E6" w:rsidRPr="008056E6" w:rsidRDefault="008056E6" w:rsidP="00A839D7">
      <w:pPr>
        <w:pStyle w:val="MyCode"/>
      </w:pPr>
    </w:p>
    <w:p w14:paraId="10BAB2E7" w14:textId="77777777" w:rsidR="008056E6" w:rsidRPr="008056E6" w:rsidRDefault="008056E6" w:rsidP="00A839D7">
      <w:pPr>
        <w:pStyle w:val="MyCode"/>
      </w:pPr>
      <w:r w:rsidRPr="008056E6">
        <w:t xml:space="preserve">    </w:t>
      </w:r>
      <w:r w:rsidRPr="008056E6">
        <w:rPr>
          <w:b/>
          <w:bCs/>
          <w:color w:val="0000FF"/>
        </w:rPr>
        <w:t>const</w:t>
      </w:r>
      <w:r w:rsidRPr="008056E6">
        <w:t xml:space="preserve"> sidesheetRef </w:t>
      </w:r>
      <w:r w:rsidRPr="008056E6">
        <w:rPr>
          <w:b/>
          <w:bCs/>
          <w:color w:val="000080"/>
        </w:rPr>
        <w:t>=</w:t>
      </w:r>
      <w:r w:rsidRPr="008056E6">
        <w:t xml:space="preserve"> </w:t>
      </w:r>
      <w:r w:rsidRPr="008056E6">
        <w:rPr>
          <w:b/>
          <w:bCs/>
          <w:color w:val="0000FF"/>
        </w:rPr>
        <w:t>this</w:t>
      </w:r>
      <w:r w:rsidRPr="008056E6">
        <w:rPr>
          <w:b/>
          <w:bCs/>
          <w:color w:val="000080"/>
        </w:rPr>
        <w:t>.</w:t>
      </w:r>
      <w:r w:rsidRPr="008056E6">
        <w:t>sidesheetService</w:t>
      </w:r>
      <w:r w:rsidRPr="008056E6">
        <w:rPr>
          <w:b/>
          <w:bCs/>
          <w:color w:val="000080"/>
        </w:rPr>
        <w:t>.</w:t>
      </w:r>
      <w:r w:rsidRPr="008056E6">
        <w:rPr>
          <w:b/>
          <w:bCs/>
          <w:color w:val="804000"/>
        </w:rPr>
        <w:t>open</w:t>
      </w:r>
      <w:r w:rsidRPr="008056E6">
        <w:rPr>
          <w:b/>
          <w:bCs/>
          <w:color w:val="000080"/>
        </w:rPr>
        <w:t>(</w:t>
      </w:r>
    </w:p>
    <w:p w14:paraId="656DEF41" w14:textId="77777777" w:rsidR="008056E6" w:rsidRPr="008056E6" w:rsidRDefault="008056E6" w:rsidP="00A839D7">
      <w:pPr>
        <w:pStyle w:val="MyCode"/>
      </w:pPr>
      <w:r w:rsidRPr="008056E6">
        <w:t xml:space="preserve">      UnitePluginScriptComponent</w:t>
      </w:r>
      <w:r w:rsidRPr="008056E6">
        <w:rPr>
          <w:color w:val="000080"/>
        </w:rPr>
        <w:t>,</w:t>
      </w:r>
      <w:r w:rsidRPr="008056E6">
        <w:t xml:space="preserve"> config</w:t>
      </w:r>
    </w:p>
    <w:p w14:paraId="45807850" w14:textId="77777777" w:rsidR="008056E6" w:rsidRPr="008056E6" w:rsidRDefault="008056E6" w:rsidP="00A839D7">
      <w:pPr>
        <w:pStyle w:val="MyCode"/>
      </w:pPr>
      <w:r w:rsidRPr="008056E6">
        <w:t xml:space="preserve">    </w:t>
      </w:r>
      <w:r w:rsidRPr="008056E6">
        <w:rPr>
          <w:b/>
          <w:bCs/>
          <w:color w:val="000080"/>
        </w:rPr>
        <w:t>);</w:t>
      </w:r>
    </w:p>
    <w:p w14:paraId="6C947DE3" w14:textId="77777777" w:rsidR="008056E6" w:rsidRPr="008056E6" w:rsidRDefault="008056E6" w:rsidP="00A839D7">
      <w:pPr>
        <w:pStyle w:val="MyCode"/>
        <w:rPr>
          <w:rFonts w:ascii="Times New Roman" w:hAnsi="Times New Roman" w:cs="Times New Roman"/>
          <w:sz w:val="24"/>
          <w:szCs w:val="24"/>
        </w:rPr>
      </w:pPr>
      <w:r w:rsidRPr="008056E6">
        <w:t xml:space="preserve">  </w:t>
      </w:r>
      <w:r w:rsidRPr="008056E6">
        <w:rPr>
          <w:b/>
          <w:bCs/>
          <w:color w:val="000080"/>
        </w:rPr>
        <w:t>}</w:t>
      </w:r>
    </w:p>
    <w:p w14:paraId="2362240E" w14:textId="17AE4BBA" w:rsidR="008056E6" w:rsidRDefault="008056E6" w:rsidP="008F328F">
      <w:pPr>
        <w:pStyle w:val="BodyCopy"/>
      </w:pPr>
    </w:p>
    <w:p w14:paraId="6DEF6E5C" w14:textId="315BD192" w:rsidR="003016D6" w:rsidRDefault="00FA3BCC" w:rsidP="008F328F">
      <w:pPr>
        <w:pStyle w:val="BodyCopy"/>
      </w:pPr>
      <w:r>
        <w:t>3</w:t>
      </w:r>
      <w:r w:rsidR="003016D6">
        <w:t>.</w:t>
      </w:r>
      <w:r w:rsidR="003016D6">
        <w:tab/>
        <w:t>Modify united-plugin-script.component</w:t>
      </w:r>
    </w:p>
    <w:p w14:paraId="45F61EC6" w14:textId="0E077BA8" w:rsidR="003016D6" w:rsidRDefault="003016D6" w:rsidP="008F328F">
      <w:pPr>
        <w:pStyle w:val="BodyCopy"/>
      </w:pPr>
    </w:p>
    <w:p w14:paraId="501F9AD2" w14:textId="5410E3ED" w:rsidR="003016D6" w:rsidRDefault="003016D6" w:rsidP="008F328F">
      <w:pPr>
        <w:pStyle w:val="BodyCopy"/>
      </w:pPr>
      <w:r>
        <w:tab/>
        <w:t>In this component we’</w:t>
      </w:r>
      <w:r w:rsidR="00373934">
        <w:t xml:space="preserve">ll use </w:t>
      </w:r>
      <w:hyperlink r:id="rId148" w:history="1">
        <w:r w:rsidR="00373934" w:rsidRPr="001D3AE1">
          <w:rPr>
            <w:rStyle w:val="Hyperlink"/>
            <w:rFonts w:ascii="Times New Roman" w:hAnsi="Times New Roman"/>
            <w:shd w:val="clear" w:color="auto" w:fill="EBF5F7" w:themeFill="accent6" w:themeFillTint="33"/>
          </w:rPr>
          <w:t>Material Design Components for Angular</w:t>
        </w:r>
      </w:hyperlink>
      <w:r w:rsidR="001D3AE1">
        <w:rPr>
          <w:rStyle w:val="Style1Char"/>
        </w:rPr>
        <w:t xml:space="preserve"> </w:t>
      </w:r>
      <w:r w:rsidR="00373934">
        <w:t>(</w:t>
      </w:r>
      <w:r w:rsidR="00373934" w:rsidRPr="00373934">
        <w:rPr>
          <w:rStyle w:val="Style1Char"/>
        </w:rPr>
        <w:t>mat-table</w:t>
      </w:r>
      <w:r w:rsidR="00373934">
        <w:t>)</w:t>
      </w:r>
    </w:p>
    <w:p w14:paraId="2EB30915" w14:textId="7F97CAC9" w:rsidR="00373934" w:rsidRDefault="00373934" w:rsidP="008F328F">
      <w:pPr>
        <w:pStyle w:val="BodyCopy"/>
      </w:pPr>
      <w:r>
        <w:tab/>
      </w:r>
      <w:r w:rsidR="001D3AE1">
        <w:t>t</w:t>
      </w:r>
      <w:r>
        <w:t>o display data, returned by the custom Api Server plugin</w:t>
      </w:r>
    </w:p>
    <w:p w14:paraId="7DF3D8E4" w14:textId="77777777" w:rsidR="00373934" w:rsidRDefault="00373934" w:rsidP="008F328F">
      <w:pPr>
        <w:pStyle w:val="BodyCopy"/>
      </w:pPr>
    </w:p>
    <w:p w14:paraId="1CDC6557" w14:textId="4E286996" w:rsidR="003016D6" w:rsidRDefault="003016D6" w:rsidP="008F328F">
      <w:pPr>
        <w:pStyle w:val="BodyCopy"/>
      </w:pPr>
    </w:p>
    <w:p w14:paraId="7C282738" w14:textId="25789EA9" w:rsidR="003016D6" w:rsidRDefault="003016D6" w:rsidP="003016D6">
      <w:pPr>
        <w:pStyle w:val="TOC1"/>
      </w:pPr>
      <w:r>
        <w:tab/>
      </w:r>
      <w:r w:rsidRPr="003016D6">
        <w:t>unite-plugin-script.component.ts</w:t>
      </w:r>
      <w:r>
        <w:t>:</w:t>
      </w:r>
    </w:p>
    <w:p w14:paraId="2CF68E05" w14:textId="77777777" w:rsidR="00CD0640" w:rsidRDefault="003016D6" w:rsidP="003016D6">
      <w:pPr>
        <w:ind w:left="720"/>
      </w:pPr>
      <w:r>
        <w:t>-</w:t>
      </w:r>
      <w:r>
        <w:tab/>
      </w:r>
      <w:r w:rsidR="00CD0640">
        <w:t>Declarations:</w:t>
      </w:r>
    </w:p>
    <w:p w14:paraId="1F6B8620" w14:textId="09B32A44" w:rsidR="003016D6" w:rsidRDefault="00CD0640" w:rsidP="003016D6">
      <w:pPr>
        <w:ind w:left="720"/>
      </w:pPr>
      <w:r>
        <w:tab/>
      </w:r>
      <w:r w:rsidR="00373934">
        <w:t xml:space="preserve">Declare columns the </w:t>
      </w:r>
      <w:r w:rsidR="00373934" w:rsidRPr="00373934">
        <w:rPr>
          <w:rStyle w:val="Style1Char"/>
        </w:rPr>
        <w:t>mat-table</w:t>
      </w:r>
      <w:r w:rsidR="00373934">
        <w:t xml:space="preserve"> will display (these are attributes of the JSON </w:t>
      </w:r>
      <w:r w:rsidR="00373934">
        <w:tab/>
        <w:t>data)</w:t>
      </w:r>
    </w:p>
    <w:p w14:paraId="103E37A8" w14:textId="4F8E3C49" w:rsidR="00CD0640" w:rsidRDefault="00CD0640" w:rsidP="00A839D7">
      <w:pPr>
        <w:pStyle w:val="MyCode"/>
      </w:pPr>
      <w:r w:rsidRPr="00CD0640">
        <w:t>myDataArray: any;</w:t>
      </w:r>
    </w:p>
    <w:p w14:paraId="10A0101F" w14:textId="39691B04" w:rsidR="003016D6" w:rsidRDefault="00373934" w:rsidP="00A839D7">
      <w:pPr>
        <w:pStyle w:val="MyCode"/>
      </w:pPr>
      <w:r w:rsidRPr="00373934">
        <w:rPr>
          <w:color w:val="000000"/>
        </w:rPr>
        <w:t xml:space="preserve">columnsToDisplay </w:t>
      </w:r>
      <w:r w:rsidRPr="00373934">
        <w:rPr>
          <w:b/>
          <w:bCs/>
          <w:color w:val="000080"/>
        </w:rPr>
        <w:t>=</w:t>
      </w:r>
      <w:r w:rsidRPr="00373934">
        <w:rPr>
          <w:color w:val="000000"/>
        </w:rPr>
        <w:t xml:space="preserve"> </w:t>
      </w:r>
      <w:r w:rsidRPr="00373934">
        <w:rPr>
          <w:b/>
          <w:bCs/>
          <w:color w:val="000080"/>
        </w:rPr>
        <w:t>[</w:t>
      </w:r>
      <w:r w:rsidRPr="00373934">
        <w:t>'ManagerCentralAccount'</w:t>
      </w:r>
      <w:r w:rsidRPr="00373934">
        <w:rPr>
          <w:b/>
          <w:bCs/>
          <w:color w:val="000080"/>
        </w:rPr>
        <w:t>,</w:t>
      </w:r>
      <w:r w:rsidRPr="00373934">
        <w:rPr>
          <w:color w:val="000000"/>
        </w:rPr>
        <w:t xml:space="preserve"> </w:t>
      </w:r>
      <w:r w:rsidRPr="00373934">
        <w:t>'FirstName'</w:t>
      </w:r>
      <w:r w:rsidRPr="00373934">
        <w:rPr>
          <w:b/>
          <w:bCs/>
          <w:color w:val="000080"/>
        </w:rPr>
        <w:t>,</w:t>
      </w:r>
      <w:r w:rsidRPr="00373934">
        <w:rPr>
          <w:color w:val="000000"/>
        </w:rPr>
        <w:t xml:space="preserve"> </w:t>
      </w:r>
      <w:r w:rsidRPr="00373934">
        <w:t>'LastName'</w:t>
      </w:r>
      <w:r w:rsidRPr="00373934">
        <w:rPr>
          <w:b/>
          <w:bCs/>
          <w:color w:val="000080"/>
        </w:rPr>
        <w:t>,</w:t>
      </w:r>
      <w:r w:rsidRPr="00373934">
        <w:rPr>
          <w:color w:val="000000"/>
        </w:rPr>
        <w:t xml:space="preserve"> </w:t>
      </w:r>
      <w:r w:rsidRPr="00373934">
        <w:t>'BusinessRole'</w:t>
      </w:r>
      <w:r w:rsidRPr="00373934">
        <w:rPr>
          <w:b/>
          <w:bCs/>
          <w:color w:val="000080"/>
        </w:rPr>
        <w:t>,</w:t>
      </w:r>
      <w:r w:rsidRPr="00373934">
        <w:rPr>
          <w:color w:val="000000"/>
        </w:rPr>
        <w:t xml:space="preserve">  </w:t>
      </w:r>
      <w:r w:rsidRPr="00373934">
        <w:t>'Title'</w:t>
      </w:r>
      <w:r w:rsidRPr="00373934">
        <w:rPr>
          <w:b/>
          <w:bCs/>
          <w:color w:val="000080"/>
        </w:rPr>
        <w:t>];</w:t>
      </w:r>
    </w:p>
    <w:p w14:paraId="568A6E7B" w14:textId="66836BBC" w:rsidR="003016D6" w:rsidRDefault="00373934" w:rsidP="00373934">
      <w:pPr>
        <w:ind w:left="720"/>
      </w:pPr>
      <w:r>
        <w:t>-</w:t>
      </w:r>
      <w:r>
        <w:tab/>
        <w:t>Constructor:</w:t>
      </w:r>
    </w:p>
    <w:p w14:paraId="5AC906C7" w14:textId="2F9F55BB" w:rsidR="00CD0640" w:rsidRDefault="00CD0640" w:rsidP="00373934">
      <w:pPr>
        <w:ind w:left="720"/>
      </w:pPr>
      <w:r>
        <w:tab/>
        <w:t xml:space="preserve">See </w:t>
      </w:r>
      <w:hyperlink w:anchor="doOnClickOperation" w:history="1">
        <w:r w:rsidRPr="00CD0640">
          <w:rPr>
            <w:rStyle w:val="Hyperlink"/>
          </w:rPr>
          <w:t>sidesheetdata</w:t>
        </w:r>
      </w:hyperlink>
      <w:r>
        <w:t xml:space="preserve">. </w:t>
      </w:r>
      <w:r w:rsidRPr="00CD0640">
        <w:rPr>
          <w:rStyle w:val="Style1Char"/>
        </w:rPr>
        <w:t>User ID</w:t>
      </w:r>
      <w:r>
        <w:t xml:space="preserve"> from previous component will be passed here.</w:t>
      </w:r>
    </w:p>
    <w:p w14:paraId="739F18E7" w14:textId="7A8D87EC" w:rsidR="00CD0640" w:rsidRPr="00CD0640" w:rsidRDefault="00CD0640" w:rsidP="00A839D7">
      <w:pPr>
        <w:pStyle w:val="MyCode"/>
        <w:rPr>
          <w:color w:val="000000"/>
        </w:rPr>
      </w:pPr>
      <w:r>
        <w:t>c</w:t>
      </w:r>
      <w:r w:rsidRPr="00CD0640">
        <w:t>onstructor</w:t>
      </w:r>
      <w:r w:rsidRPr="00CD0640">
        <w:rPr>
          <w:color w:val="000080"/>
        </w:rPr>
        <w:t>(</w:t>
      </w:r>
    </w:p>
    <w:p w14:paraId="398B4C15" w14:textId="77777777" w:rsidR="00CD0640" w:rsidRPr="00CD0640" w:rsidRDefault="00CD0640" w:rsidP="00A839D7">
      <w:pPr>
        <w:pStyle w:val="MyCode"/>
      </w:pPr>
      <w:r w:rsidRPr="00CD0640">
        <w:t xml:space="preserve">    </w:t>
      </w:r>
      <w:r w:rsidRPr="00CD0640">
        <w:rPr>
          <w:color w:val="0000FF"/>
        </w:rPr>
        <w:t>private</w:t>
      </w:r>
      <w:r w:rsidRPr="00CD0640">
        <w:t xml:space="preserve"> sidesheetService</w:t>
      </w:r>
      <w:r w:rsidRPr="00CD0640">
        <w:rPr>
          <w:color w:val="000080"/>
        </w:rPr>
        <w:t>:</w:t>
      </w:r>
      <w:r w:rsidRPr="00CD0640">
        <w:t xml:space="preserve"> EuiSidesheetService</w:t>
      </w:r>
      <w:r w:rsidRPr="00CD0640">
        <w:rPr>
          <w:color w:val="000080"/>
        </w:rPr>
        <w:t>,</w:t>
      </w:r>
    </w:p>
    <w:p w14:paraId="2FF28657" w14:textId="77777777" w:rsidR="00CD0640" w:rsidRPr="00CD0640" w:rsidRDefault="00CD0640" w:rsidP="00A839D7">
      <w:pPr>
        <w:pStyle w:val="MyCode"/>
      </w:pPr>
      <w:r w:rsidRPr="00CD0640">
        <w:t xml:space="preserve">    </w:t>
      </w:r>
      <w:r w:rsidRPr="00CD0640">
        <w:rPr>
          <w:color w:val="0000FF"/>
        </w:rPr>
        <w:t>private</w:t>
      </w:r>
      <w:r w:rsidRPr="00CD0640">
        <w:t xml:space="preserve"> sidesheetRef: EuiSidesheetRef</w:t>
      </w:r>
      <w:r w:rsidRPr="00CD0640">
        <w:rPr>
          <w:color w:val="000080"/>
        </w:rPr>
        <w:t>,</w:t>
      </w:r>
    </w:p>
    <w:p w14:paraId="061880BD" w14:textId="77777777" w:rsidR="00CD0640" w:rsidRPr="00CD0640" w:rsidRDefault="00CD0640" w:rsidP="00A839D7">
      <w:pPr>
        <w:pStyle w:val="MyCode"/>
      </w:pPr>
      <w:r w:rsidRPr="00CD0640">
        <w:t xml:space="preserve">    </w:t>
      </w:r>
      <w:r w:rsidRPr="00CD0640">
        <w:rPr>
          <w:color w:val="0000FF"/>
        </w:rPr>
        <w:t>public</w:t>
      </w:r>
      <w:r w:rsidRPr="00CD0640">
        <w:t xml:space="preserve"> unitePluginService: UnitePluginService</w:t>
      </w:r>
      <w:r w:rsidRPr="00CD0640">
        <w:rPr>
          <w:color w:val="000080"/>
        </w:rPr>
        <w:t>,</w:t>
      </w:r>
    </w:p>
    <w:p w14:paraId="750F90EC" w14:textId="77777777" w:rsidR="00CD0640" w:rsidRPr="00CD0640" w:rsidRDefault="00CD0640" w:rsidP="00A839D7">
      <w:pPr>
        <w:pStyle w:val="MyCode"/>
      </w:pPr>
      <w:r w:rsidRPr="00CD0640">
        <w:t xml:space="preserve">    @Inject</w:t>
      </w:r>
      <w:r w:rsidRPr="00CD0640">
        <w:rPr>
          <w:color w:val="000080"/>
        </w:rPr>
        <w:t>(</w:t>
      </w:r>
      <w:r w:rsidRPr="00CD0640">
        <w:t>EUI_SIDESHEET_DATA</w:t>
      </w:r>
      <w:r w:rsidRPr="00CD0640">
        <w:rPr>
          <w:color w:val="000080"/>
        </w:rPr>
        <w:t>)</w:t>
      </w:r>
      <w:r w:rsidRPr="00CD0640">
        <w:t xml:space="preserve"> </w:t>
      </w:r>
      <w:r w:rsidRPr="00CD0640">
        <w:rPr>
          <w:color w:val="0000FF"/>
        </w:rPr>
        <w:t>public</w:t>
      </w:r>
      <w:r w:rsidRPr="00CD0640">
        <w:t xml:space="preserve"> </w:t>
      </w:r>
      <w:r w:rsidRPr="00CD0640">
        <w:rPr>
          <w:b/>
          <w:bCs/>
        </w:rPr>
        <w:t>sidesheetdata</w:t>
      </w:r>
      <w:r w:rsidRPr="00CD0640">
        <w:rPr>
          <w:color w:val="000080"/>
        </w:rPr>
        <w:t>?:</w:t>
      </w:r>
      <w:r w:rsidRPr="00CD0640">
        <w:t xml:space="preserve"> any</w:t>
      </w:r>
    </w:p>
    <w:p w14:paraId="7137ABC3" w14:textId="77777777" w:rsidR="00CD0640" w:rsidRPr="00CD0640" w:rsidRDefault="00CD0640" w:rsidP="00A839D7">
      <w:pPr>
        <w:pStyle w:val="MyCode"/>
        <w:rPr>
          <w:rFonts w:ascii="Times New Roman" w:hAnsi="Times New Roman" w:cs="Times New Roman"/>
          <w:sz w:val="24"/>
          <w:szCs w:val="24"/>
        </w:rPr>
      </w:pPr>
      <w:r w:rsidRPr="00CD0640">
        <w:t xml:space="preserve">  </w:t>
      </w:r>
      <w:r w:rsidRPr="00CD0640">
        <w:rPr>
          <w:color w:val="000080"/>
        </w:rPr>
        <w:t>)</w:t>
      </w:r>
      <w:r w:rsidRPr="00CD0640">
        <w:t xml:space="preserve"> </w:t>
      </w:r>
      <w:r w:rsidRPr="00CD0640">
        <w:rPr>
          <w:color w:val="000080"/>
        </w:rPr>
        <w:t>{}</w:t>
      </w:r>
    </w:p>
    <w:p w14:paraId="0C9CBC1F" w14:textId="7FC545C2" w:rsidR="00373934" w:rsidRDefault="00373934" w:rsidP="00A839D7">
      <w:pPr>
        <w:pStyle w:val="MyCode"/>
      </w:pPr>
    </w:p>
    <w:p w14:paraId="762A2437" w14:textId="03BBE335" w:rsidR="003016D6" w:rsidRDefault="003016D6" w:rsidP="003016D6"/>
    <w:p w14:paraId="5A08124A" w14:textId="3C971732" w:rsidR="003016D6" w:rsidRDefault="00CD0640" w:rsidP="00CD0640">
      <w:pPr>
        <w:ind w:left="720"/>
      </w:pPr>
      <w:r>
        <w:t>-</w:t>
      </w:r>
      <w:r>
        <w:tab/>
        <w:t>Initializer:</w:t>
      </w:r>
    </w:p>
    <w:p w14:paraId="0B61B3FB" w14:textId="1FE1E0C3" w:rsidR="00CD0640" w:rsidRDefault="00CD0640" w:rsidP="00CD0640">
      <w:pPr>
        <w:ind w:left="720"/>
      </w:pPr>
      <w:r>
        <w:tab/>
        <w:t xml:space="preserve">Retrieve data from </w:t>
      </w:r>
      <w:r w:rsidRPr="00CD0640">
        <w:rPr>
          <w:rStyle w:val="Style1Char"/>
        </w:rPr>
        <w:t>unite-plugin.service.ts</w:t>
      </w:r>
      <w:r>
        <w:rPr>
          <w:rStyle w:val="Style1Char"/>
        </w:rPr>
        <w:t xml:space="preserve"> </w:t>
      </w:r>
      <w:r>
        <w:t>and store it locally</w:t>
      </w:r>
    </w:p>
    <w:p w14:paraId="2B79943D" w14:textId="6C76E915" w:rsidR="00CD0640" w:rsidRPr="00CD0640" w:rsidRDefault="00CD0640" w:rsidP="00A839D7">
      <w:pPr>
        <w:pStyle w:val="MyCode"/>
      </w:pPr>
      <w:r w:rsidRPr="00CD0640">
        <w:rPr>
          <w:b/>
          <w:bCs/>
          <w:color w:val="0000FF"/>
        </w:rPr>
        <w:t>async</w:t>
      </w:r>
      <w:r w:rsidRPr="00CD0640">
        <w:t xml:space="preserve"> ngOnInit</w:t>
      </w:r>
      <w:r w:rsidRPr="00CD0640">
        <w:rPr>
          <w:b/>
          <w:bCs/>
          <w:color w:val="000080"/>
        </w:rPr>
        <w:t>():</w:t>
      </w:r>
      <w:r w:rsidRPr="00CD0640">
        <w:t xml:space="preserve"> Promise</w:t>
      </w:r>
      <w:r w:rsidRPr="00CD0640">
        <w:rPr>
          <w:b/>
          <w:bCs/>
          <w:color w:val="000080"/>
        </w:rPr>
        <w:t>&lt;</w:t>
      </w:r>
      <w:r w:rsidRPr="00CD0640">
        <w:rPr>
          <w:b/>
          <w:bCs/>
          <w:color w:val="0000FF"/>
        </w:rPr>
        <w:t>void</w:t>
      </w:r>
      <w:r w:rsidRPr="00CD0640">
        <w:rPr>
          <w:b/>
          <w:bCs/>
          <w:color w:val="000080"/>
        </w:rPr>
        <w:t>&gt;</w:t>
      </w:r>
      <w:r w:rsidRPr="00CD0640">
        <w:t xml:space="preserve"> </w:t>
      </w:r>
      <w:r w:rsidRPr="00CD0640">
        <w:rPr>
          <w:b/>
          <w:bCs/>
          <w:color w:val="000080"/>
        </w:rPr>
        <w:t>{</w:t>
      </w:r>
    </w:p>
    <w:p w14:paraId="7238C18C" w14:textId="77777777" w:rsidR="00CD0640" w:rsidRPr="00CD0640" w:rsidRDefault="00CD0640" w:rsidP="00A839D7">
      <w:pPr>
        <w:pStyle w:val="MyCode"/>
      </w:pPr>
      <w:r w:rsidRPr="00CD0640">
        <w:t xml:space="preserve">    </w:t>
      </w:r>
      <w:r w:rsidRPr="00CD0640">
        <w:rPr>
          <w:b/>
          <w:bCs/>
          <w:color w:val="0000FF"/>
        </w:rPr>
        <w:t>const</w:t>
      </w:r>
      <w:r w:rsidRPr="00CD0640">
        <w:t xml:space="preserve"> uidPerson </w:t>
      </w:r>
      <w:r w:rsidRPr="00CD0640">
        <w:rPr>
          <w:b/>
          <w:bCs/>
          <w:color w:val="000080"/>
        </w:rPr>
        <w:t>=</w:t>
      </w:r>
      <w:r w:rsidRPr="00CD0640">
        <w:t xml:space="preserve"> </w:t>
      </w:r>
      <w:r w:rsidRPr="00CD0640">
        <w:rPr>
          <w:b/>
          <w:bCs/>
          <w:color w:val="0000FF"/>
        </w:rPr>
        <w:t>this</w:t>
      </w:r>
      <w:r w:rsidRPr="00CD0640">
        <w:rPr>
          <w:b/>
          <w:bCs/>
          <w:color w:val="000080"/>
        </w:rPr>
        <w:t>.</w:t>
      </w:r>
      <w:r w:rsidRPr="00CD0640">
        <w:t>sidesheetdata</w:t>
      </w:r>
    </w:p>
    <w:p w14:paraId="06660C74" w14:textId="77777777" w:rsidR="00CD0640" w:rsidRPr="00CD0640" w:rsidRDefault="00CD0640" w:rsidP="00A839D7">
      <w:pPr>
        <w:pStyle w:val="MyCode"/>
      </w:pPr>
      <w:r w:rsidRPr="00CD0640">
        <w:lastRenderedPageBreak/>
        <w:t xml:space="preserve">    </w:t>
      </w:r>
      <w:r w:rsidRPr="00CD0640">
        <w:rPr>
          <w:b/>
          <w:bCs/>
          <w:color w:val="0000FF"/>
        </w:rPr>
        <w:t>var</w:t>
      </w:r>
      <w:r w:rsidRPr="00CD0640">
        <w:t xml:space="preserve"> roles </w:t>
      </w:r>
      <w:r w:rsidRPr="00CD0640">
        <w:rPr>
          <w:b/>
          <w:bCs/>
          <w:color w:val="000080"/>
        </w:rPr>
        <w:t>=</w:t>
      </w:r>
      <w:r w:rsidRPr="00CD0640">
        <w:t xml:space="preserve"> </w:t>
      </w:r>
      <w:r w:rsidRPr="00CD0640">
        <w:rPr>
          <w:b/>
          <w:bCs/>
          <w:color w:val="0000FF"/>
        </w:rPr>
        <w:t>await</w:t>
      </w:r>
      <w:r w:rsidRPr="00CD0640">
        <w:t xml:space="preserve"> </w:t>
      </w:r>
      <w:r w:rsidRPr="00CD0640">
        <w:rPr>
          <w:b/>
          <w:bCs/>
          <w:color w:val="0000FF"/>
        </w:rPr>
        <w:t>this</w:t>
      </w:r>
      <w:r w:rsidRPr="00CD0640">
        <w:rPr>
          <w:b/>
          <w:bCs/>
          <w:color w:val="000080"/>
        </w:rPr>
        <w:t>.</w:t>
      </w:r>
      <w:r w:rsidRPr="00CD0640">
        <w:t>unitePluginService</w:t>
      </w:r>
      <w:r w:rsidRPr="00CD0640">
        <w:rPr>
          <w:b/>
          <w:bCs/>
          <w:color w:val="000080"/>
        </w:rPr>
        <w:t>.</w:t>
      </w:r>
      <w:r w:rsidRPr="00CD0640">
        <w:t>userGetReportRolesScript</w:t>
      </w:r>
      <w:r w:rsidRPr="00CD0640">
        <w:rPr>
          <w:b/>
          <w:bCs/>
          <w:color w:val="000080"/>
        </w:rPr>
        <w:t>(</w:t>
      </w:r>
      <w:r w:rsidRPr="00CD0640">
        <w:t>uidPerson</w:t>
      </w:r>
      <w:r w:rsidRPr="00CD0640">
        <w:rPr>
          <w:b/>
          <w:bCs/>
          <w:color w:val="000080"/>
        </w:rPr>
        <w:t>);</w:t>
      </w:r>
    </w:p>
    <w:p w14:paraId="13F86388" w14:textId="77777777" w:rsidR="00CD0640" w:rsidRPr="00CD0640" w:rsidRDefault="00CD0640" w:rsidP="00A839D7">
      <w:pPr>
        <w:pStyle w:val="MyCode"/>
      </w:pPr>
    </w:p>
    <w:p w14:paraId="3B0F2462" w14:textId="77777777" w:rsidR="00CD0640" w:rsidRPr="00CD0640" w:rsidRDefault="00CD0640" w:rsidP="00A839D7">
      <w:pPr>
        <w:pStyle w:val="MyCode"/>
      </w:pPr>
      <w:r w:rsidRPr="00CD0640">
        <w:t xml:space="preserve">    </w:t>
      </w:r>
      <w:r w:rsidRPr="00CD0640">
        <w:rPr>
          <w:b/>
          <w:bCs/>
          <w:color w:val="0000FF"/>
        </w:rPr>
        <w:t>this</w:t>
      </w:r>
      <w:r w:rsidRPr="00CD0640">
        <w:rPr>
          <w:b/>
          <w:bCs/>
          <w:color w:val="000080"/>
        </w:rPr>
        <w:t>.</w:t>
      </w:r>
      <w:r w:rsidRPr="00CD0640">
        <w:t xml:space="preserve">myDataArray </w:t>
      </w:r>
      <w:r w:rsidRPr="00CD0640">
        <w:rPr>
          <w:b/>
          <w:bCs/>
          <w:color w:val="000080"/>
        </w:rPr>
        <w:t>=</w:t>
      </w:r>
      <w:r w:rsidRPr="00CD0640">
        <w:t xml:space="preserve"> roles</w:t>
      </w:r>
    </w:p>
    <w:p w14:paraId="4EF3A47C" w14:textId="77777777" w:rsidR="00CD0640" w:rsidRPr="00CD0640" w:rsidRDefault="00CD0640" w:rsidP="00A839D7">
      <w:pPr>
        <w:pStyle w:val="MyCode"/>
        <w:rPr>
          <w:rFonts w:ascii="Times New Roman" w:hAnsi="Times New Roman" w:cs="Times New Roman"/>
          <w:sz w:val="24"/>
          <w:szCs w:val="24"/>
        </w:rPr>
      </w:pPr>
      <w:r w:rsidRPr="00CD0640">
        <w:t xml:space="preserve">  </w:t>
      </w:r>
      <w:r w:rsidRPr="00CD0640">
        <w:rPr>
          <w:b/>
          <w:bCs/>
          <w:color w:val="000080"/>
        </w:rPr>
        <w:t>}</w:t>
      </w:r>
    </w:p>
    <w:p w14:paraId="37785DDA" w14:textId="22A46F4F" w:rsidR="00CD0640" w:rsidRDefault="00CD0640" w:rsidP="00A839D7">
      <w:pPr>
        <w:pStyle w:val="MyCode"/>
      </w:pPr>
    </w:p>
    <w:p w14:paraId="194EE5DF" w14:textId="02D54A06" w:rsidR="00CD0640" w:rsidRDefault="00CD0640" w:rsidP="00CD0640"/>
    <w:p w14:paraId="4B856986" w14:textId="7EFCAEBE" w:rsidR="00CD0640" w:rsidRDefault="00CD0640" w:rsidP="00CD0640">
      <w:pPr>
        <w:pStyle w:val="TOC1"/>
      </w:pPr>
      <w:r>
        <w:tab/>
      </w:r>
      <w:r w:rsidRPr="00CD0640">
        <w:t>unite-plugin-script.component.html</w:t>
      </w:r>
      <w:r>
        <w:t>:</w:t>
      </w:r>
    </w:p>
    <w:p w14:paraId="12052560" w14:textId="29893F57" w:rsidR="005F5A41" w:rsidRDefault="00CD0640" w:rsidP="00A82967">
      <w:pPr>
        <w:ind w:left="720"/>
      </w:pPr>
      <w:r>
        <w:t>-</w:t>
      </w:r>
      <w:r>
        <w:tab/>
      </w:r>
      <w:r w:rsidR="005F5A41">
        <w:t xml:space="preserve">Add table with data source, cells with call source, header row and regular row </w:t>
      </w:r>
      <w:r w:rsidR="005F5A41">
        <w:tab/>
        <w:t xml:space="preserve">definitions. Remember </w:t>
      </w:r>
      <w:r w:rsidR="005F5A41" w:rsidRPr="005F5A41">
        <w:rPr>
          <w:rStyle w:val="Style1Char"/>
        </w:rPr>
        <w:t>cloumnsToDisplay</w:t>
      </w:r>
      <w:r w:rsidR="005F5A41">
        <w:t xml:space="preserve"> from Declarations?</w:t>
      </w:r>
    </w:p>
    <w:p w14:paraId="114FBCB5" w14:textId="3AFA7178" w:rsidR="00A82967" w:rsidRDefault="00A82967" w:rsidP="00A82967">
      <w:pPr>
        <w:ind w:left="720"/>
      </w:pPr>
    </w:p>
    <w:p w14:paraId="27CBEDD4" w14:textId="794C2954" w:rsidR="00A82967" w:rsidRPr="00A82967" w:rsidRDefault="00A82967" w:rsidP="00A839D7">
      <w:pPr>
        <w:pStyle w:val="MyCode"/>
      </w:pPr>
      <w:r w:rsidRPr="00A82967">
        <w:rPr>
          <w:color w:val="0000FF"/>
        </w:rPr>
        <w:t>&lt;h1&gt;&lt;b&gt;</w:t>
      </w:r>
      <w:r w:rsidRPr="00A82967">
        <w:t>This component displays data retrieved by script</w:t>
      </w:r>
      <w:r w:rsidRPr="00A82967">
        <w:rPr>
          <w:color w:val="0000FF"/>
        </w:rPr>
        <w:t>&lt;/b&gt;&lt;/h1&gt;</w:t>
      </w:r>
    </w:p>
    <w:p w14:paraId="556FA067" w14:textId="77777777" w:rsidR="00A82967" w:rsidRPr="00A82967" w:rsidRDefault="00A82967" w:rsidP="00A839D7">
      <w:pPr>
        <w:pStyle w:val="MyCode"/>
      </w:pPr>
    </w:p>
    <w:p w14:paraId="366966B6" w14:textId="77777777" w:rsidR="00A82967" w:rsidRPr="00A82967" w:rsidRDefault="00A82967" w:rsidP="00A839D7">
      <w:pPr>
        <w:pStyle w:val="MyCode"/>
      </w:pPr>
      <w:r w:rsidRPr="00A82967">
        <w:rPr>
          <w:color w:val="0000FF"/>
        </w:rPr>
        <w:t>&lt;button</w:t>
      </w:r>
      <w:r w:rsidRPr="00A82967">
        <w:t xml:space="preserve"> mat-button </w:t>
      </w:r>
      <w:r w:rsidRPr="00A82967">
        <w:rPr>
          <w:color w:val="FF0000"/>
        </w:rPr>
        <w:t>color</w:t>
      </w:r>
      <w:r w:rsidRPr="00A82967">
        <w:t>=</w:t>
      </w:r>
      <w:r w:rsidRPr="00A82967">
        <w:rPr>
          <w:color w:val="8000FF"/>
        </w:rPr>
        <w:t>"warn"</w:t>
      </w:r>
      <w:r w:rsidRPr="00A82967">
        <w:t xml:space="preserve"> (click)=</w:t>
      </w:r>
      <w:r w:rsidRPr="00A82967">
        <w:rPr>
          <w:color w:val="8000FF"/>
        </w:rPr>
        <w:t>'navigateToSqlComponent()'</w:t>
      </w:r>
      <w:r w:rsidRPr="00A82967">
        <w:rPr>
          <w:color w:val="0000FF"/>
        </w:rPr>
        <w:t>&gt;</w:t>
      </w:r>
      <w:r w:rsidRPr="00A82967">
        <w:t xml:space="preserve"> Got to SQL Component </w:t>
      </w:r>
      <w:r w:rsidRPr="00A82967">
        <w:rPr>
          <w:color w:val="0000FF"/>
        </w:rPr>
        <w:t>&lt;/button&gt;</w:t>
      </w:r>
    </w:p>
    <w:p w14:paraId="04961F0D" w14:textId="77777777" w:rsidR="00A82967" w:rsidRPr="00A82967" w:rsidRDefault="00A82967" w:rsidP="00A839D7">
      <w:pPr>
        <w:pStyle w:val="MyCode"/>
      </w:pPr>
    </w:p>
    <w:p w14:paraId="0E31DB6A" w14:textId="77777777" w:rsidR="00A82967" w:rsidRPr="00A82967" w:rsidRDefault="00A82967" w:rsidP="00A839D7">
      <w:pPr>
        <w:pStyle w:val="MyCode"/>
      </w:pPr>
      <w:r w:rsidRPr="00A82967">
        <w:rPr>
          <w:color w:val="0000FF"/>
        </w:rPr>
        <w:t>&lt;table</w:t>
      </w:r>
      <w:r w:rsidRPr="00A82967">
        <w:t xml:space="preserve"> mat-table [dataSource]=</w:t>
      </w:r>
      <w:r w:rsidRPr="00A82967">
        <w:rPr>
          <w:color w:val="8000FF"/>
        </w:rPr>
        <w:t>"myDataArray"</w:t>
      </w:r>
      <w:r w:rsidRPr="00A82967">
        <w:rPr>
          <w:color w:val="0000FF"/>
        </w:rPr>
        <w:t>&gt;</w:t>
      </w:r>
    </w:p>
    <w:p w14:paraId="29BB32FF" w14:textId="77777777" w:rsidR="00A82967" w:rsidRPr="00A82967" w:rsidRDefault="00A82967" w:rsidP="00A839D7">
      <w:pPr>
        <w:pStyle w:val="MyCode"/>
      </w:pPr>
    </w:p>
    <w:p w14:paraId="0DA0310A" w14:textId="77777777" w:rsidR="00A82967" w:rsidRPr="00A82967" w:rsidRDefault="00A82967" w:rsidP="00A839D7">
      <w:pPr>
        <w:pStyle w:val="MyCode"/>
      </w:pPr>
      <w:r w:rsidRPr="00A82967">
        <w:t xml:space="preserve">  </w:t>
      </w:r>
      <w:r w:rsidRPr="00A82967">
        <w:rPr>
          <w:color w:val="0000FF"/>
        </w:rPr>
        <w:t>&lt;ng-container</w:t>
      </w:r>
      <w:r w:rsidRPr="00A82967">
        <w:t xml:space="preserve"> matColumnDef="ManagerCentralAccount"</w:t>
      </w:r>
      <w:r w:rsidRPr="00A82967">
        <w:rPr>
          <w:color w:val="0000FF"/>
        </w:rPr>
        <w:t>&gt;</w:t>
      </w:r>
    </w:p>
    <w:p w14:paraId="5585FC49" w14:textId="77777777" w:rsidR="00A82967" w:rsidRPr="00A82967" w:rsidRDefault="00A82967" w:rsidP="00A839D7">
      <w:pPr>
        <w:pStyle w:val="MyCode"/>
      </w:pPr>
      <w:r w:rsidRPr="00A82967">
        <w:t xml:space="preserve">    </w:t>
      </w:r>
      <w:r w:rsidRPr="00A82967">
        <w:rPr>
          <w:color w:val="0000FF"/>
        </w:rPr>
        <w:t>&lt;th</w:t>
      </w:r>
      <w:r w:rsidRPr="00A82967">
        <w:t xml:space="preserve"> mat-header-cell *matHeaderCellDef</w:t>
      </w:r>
      <w:r w:rsidRPr="00A82967">
        <w:rPr>
          <w:color w:val="0000FF"/>
        </w:rPr>
        <w:t>&gt;</w:t>
      </w:r>
      <w:r w:rsidRPr="00A82967">
        <w:t xml:space="preserve"> Manager Central Account </w:t>
      </w:r>
      <w:r w:rsidRPr="00A82967">
        <w:rPr>
          <w:color w:val="0000FF"/>
        </w:rPr>
        <w:t>&lt;/th&gt;</w:t>
      </w:r>
    </w:p>
    <w:p w14:paraId="102C6A71" w14:textId="77777777" w:rsidR="00A82967" w:rsidRPr="00A82967" w:rsidRDefault="00A82967" w:rsidP="00A839D7">
      <w:pPr>
        <w:pStyle w:val="MyCode"/>
      </w:pPr>
      <w:r w:rsidRPr="00A82967">
        <w:t xml:space="preserve">    </w:t>
      </w:r>
      <w:r w:rsidRPr="00A82967">
        <w:rPr>
          <w:color w:val="0000FF"/>
        </w:rPr>
        <w:t>&lt;td</w:t>
      </w:r>
      <w:r w:rsidRPr="00A82967">
        <w:t xml:space="preserve"> mat-cell *matCellDef=</w:t>
      </w:r>
      <w:r w:rsidRPr="00A82967">
        <w:rPr>
          <w:color w:val="8000FF"/>
        </w:rPr>
        <w:t>"let element"</w:t>
      </w:r>
      <w:r w:rsidRPr="00A82967">
        <w:rPr>
          <w:color w:val="0000FF"/>
        </w:rPr>
        <w:t>&gt;</w:t>
      </w:r>
      <w:r w:rsidRPr="00A82967">
        <w:t xml:space="preserve"> {{element.ManagerCentralAccount}} </w:t>
      </w:r>
      <w:r w:rsidRPr="00A82967">
        <w:rPr>
          <w:color w:val="0000FF"/>
        </w:rPr>
        <w:t>&lt;/td&gt;</w:t>
      </w:r>
    </w:p>
    <w:p w14:paraId="12FC3670" w14:textId="77777777" w:rsidR="00A82967" w:rsidRPr="00A82967" w:rsidRDefault="00A82967" w:rsidP="00A839D7">
      <w:pPr>
        <w:pStyle w:val="MyCode"/>
      </w:pPr>
      <w:r w:rsidRPr="00A82967">
        <w:t xml:space="preserve">  &lt;/ng-container&gt;</w:t>
      </w:r>
    </w:p>
    <w:p w14:paraId="70C121CE" w14:textId="77777777" w:rsidR="00A82967" w:rsidRPr="00A82967" w:rsidRDefault="00A82967" w:rsidP="00A839D7">
      <w:pPr>
        <w:pStyle w:val="MyCode"/>
      </w:pPr>
    </w:p>
    <w:p w14:paraId="3C3AC1BD" w14:textId="77777777" w:rsidR="00A82967" w:rsidRPr="00A82967" w:rsidRDefault="00A82967" w:rsidP="00A839D7">
      <w:pPr>
        <w:pStyle w:val="MyCode"/>
      </w:pPr>
      <w:r w:rsidRPr="00A82967">
        <w:t xml:space="preserve">  </w:t>
      </w:r>
      <w:r w:rsidRPr="00A82967">
        <w:rPr>
          <w:color w:val="0000FF"/>
        </w:rPr>
        <w:t>&lt;ng-container</w:t>
      </w:r>
      <w:r w:rsidRPr="00A82967">
        <w:t xml:space="preserve"> matColumnDef=</w:t>
      </w:r>
      <w:r w:rsidRPr="00A82967">
        <w:rPr>
          <w:color w:val="8000FF"/>
        </w:rPr>
        <w:t>"FirstName"</w:t>
      </w:r>
      <w:r w:rsidRPr="00A82967">
        <w:rPr>
          <w:color w:val="0000FF"/>
        </w:rPr>
        <w:t>&gt;</w:t>
      </w:r>
    </w:p>
    <w:p w14:paraId="35274AB3" w14:textId="77777777" w:rsidR="00A82967" w:rsidRPr="00A82967" w:rsidRDefault="00A82967" w:rsidP="00A839D7">
      <w:pPr>
        <w:pStyle w:val="MyCode"/>
      </w:pPr>
      <w:r w:rsidRPr="00A82967">
        <w:t xml:space="preserve">    </w:t>
      </w:r>
      <w:r w:rsidRPr="00A82967">
        <w:rPr>
          <w:color w:val="0000FF"/>
        </w:rPr>
        <w:t>&lt;th</w:t>
      </w:r>
      <w:r w:rsidRPr="00A82967">
        <w:t xml:space="preserve"> mat-header-cell *matHeaderCellDef</w:t>
      </w:r>
      <w:r w:rsidRPr="00A82967">
        <w:rPr>
          <w:color w:val="0000FF"/>
        </w:rPr>
        <w:t>&gt;</w:t>
      </w:r>
      <w:r w:rsidRPr="00A82967">
        <w:t xml:space="preserve"> First Name </w:t>
      </w:r>
      <w:r w:rsidRPr="00A82967">
        <w:rPr>
          <w:color w:val="0000FF"/>
        </w:rPr>
        <w:t>&lt;/th&gt;</w:t>
      </w:r>
    </w:p>
    <w:p w14:paraId="3F69831A" w14:textId="77777777" w:rsidR="00A82967" w:rsidRPr="00A82967" w:rsidRDefault="00A82967" w:rsidP="00A839D7">
      <w:pPr>
        <w:pStyle w:val="MyCode"/>
      </w:pPr>
      <w:r w:rsidRPr="00A82967">
        <w:t xml:space="preserve">    </w:t>
      </w:r>
      <w:r w:rsidRPr="00A82967">
        <w:rPr>
          <w:color w:val="0000FF"/>
        </w:rPr>
        <w:t>&lt;td</w:t>
      </w:r>
      <w:r w:rsidRPr="00A82967">
        <w:t xml:space="preserve"> mat-cell *matCellDef=</w:t>
      </w:r>
      <w:r w:rsidRPr="00A82967">
        <w:rPr>
          <w:color w:val="8000FF"/>
        </w:rPr>
        <w:t>"let element"</w:t>
      </w:r>
      <w:r w:rsidRPr="00A82967">
        <w:rPr>
          <w:color w:val="0000FF"/>
        </w:rPr>
        <w:t>&gt;</w:t>
      </w:r>
      <w:r w:rsidRPr="00A82967">
        <w:t xml:space="preserve"> {{element.FirstName}} </w:t>
      </w:r>
      <w:r w:rsidRPr="00A82967">
        <w:rPr>
          <w:color w:val="0000FF"/>
        </w:rPr>
        <w:t>&lt;/td&gt;</w:t>
      </w:r>
    </w:p>
    <w:p w14:paraId="4DD760A0" w14:textId="77777777" w:rsidR="00A82967" w:rsidRPr="00A82967" w:rsidRDefault="00A82967" w:rsidP="00A839D7">
      <w:pPr>
        <w:pStyle w:val="MyCode"/>
      </w:pPr>
      <w:r w:rsidRPr="00A82967">
        <w:t xml:space="preserve">  &lt;/ng-container&gt;</w:t>
      </w:r>
    </w:p>
    <w:p w14:paraId="5AA2AE58" w14:textId="77777777" w:rsidR="00A82967" w:rsidRPr="00A82967" w:rsidRDefault="00A82967" w:rsidP="00A839D7">
      <w:pPr>
        <w:pStyle w:val="MyCode"/>
      </w:pPr>
    </w:p>
    <w:p w14:paraId="2E07461A" w14:textId="77777777" w:rsidR="00A82967" w:rsidRPr="00A82967" w:rsidRDefault="00A82967" w:rsidP="00A839D7">
      <w:pPr>
        <w:pStyle w:val="MyCode"/>
      </w:pPr>
      <w:r w:rsidRPr="00A82967">
        <w:t xml:space="preserve">  </w:t>
      </w:r>
      <w:r w:rsidRPr="00A82967">
        <w:rPr>
          <w:color w:val="0000FF"/>
        </w:rPr>
        <w:t>&lt;ng-container</w:t>
      </w:r>
      <w:r w:rsidRPr="00A82967">
        <w:t xml:space="preserve"> matColumnDef=</w:t>
      </w:r>
      <w:r w:rsidRPr="00A82967">
        <w:rPr>
          <w:color w:val="8000FF"/>
        </w:rPr>
        <w:t>"LastName"</w:t>
      </w:r>
      <w:r w:rsidRPr="00A82967">
        <w:rPr>
          <w:color w:val="0000FF"/>
        </w:rPr>
        <w:t>&gt;</w:t>
      </w:r>
    </w:p>
    <w:p w14:paraId="68192F01" w14:textId="77777777" w:rsidR="00A82967" w:rsidRPr="00A82967" w:rsidRDefault="00A82967" w:rsidP="00A839D7">
      <w:pPr>
        <w:pStyle w:val="MyCode"/>
      </w:pPr>
      <w:r w:rsidRPr="00A82967">
        <w:t xml:space="preserve">    </w:t>
      </w:r>
      <w:r w:rsidRPr="00A82967">
        <w:rPr>
          <w:color w:val="0000FF"/>
        </w:rPr>
        <w:t>&lt;th</w:t>
      </w:r>
      <w:r w:rsidRPr="00A82967">
        <w:t xml:space="preserve"> mat-header-cell *matHeaderCellDef</w:t>
      </w:r>
      <w:r w:rsidRPr="00A82967">
        <w:rPr>
          <w:color w:val="0000FF"/>
        </w:rPr>
        <w:t>&gt;</w:t>
      </w:r>
      <w:r w:rsidRPr="00A82967">
        <w:t xml:space="preserve"> Last Name </w:t>
      </w:r>
      <w:r w:rsidRPr="00A82967">
        <w:rPr>
          <w:color w:val="0000FF"/>
        </w:rPr>
        <w:t>&lt;/th&gt;</w:t>
      </w:r>
    </w:p>
    <w:p w14:paraId="292D3838" w14:textId="77777777" w:rsidR="00A82967" w:rsidRPr="00A82967" w:rsidRDefault="00A82967" w:rsidP="00A839D7">
      <w:pPr>
        <w:pStyle w:val="MyCode"/>
      </w:pPr>
      <w:r w:rsidRPr="00A82967">
        <w:t xml:space="preserve">    </w:t>
      </w:r>
      <w:r w:rsidRPr="00A82967">
        <w:rPr>
          <w:color w:val="0000FF"/>
        </w:rPr>
        <w:t>&lt;td</w:t>
      </w:r>
      <w:r w:rsidRPr="00A82967">
        <w:t xml:space="preserve"> mat-cell *matCellDef=</w:t>
      </w:r>
      <w:r w:rsidRPr="00A82967">
        <w:rPr>
          <w:color w:val="8000FF"/>
        </w:rPr>
        <w:t>"let element"</w:t>
      </w:r>
      <w:r w:rsidRPr="00A82967">
        <w:rPr>
          <w:color w:val="0000FF"/>
        </w:rPr>
        <w:t>&gt;</w:t>
      </w:r>
      <w:r w:rsidRPr="00A82967">
        <w:t xml:space="preserve"> {{element.LastName}} </w:t>
      </w:r>
      <w:r w:rsidRPr="00A82967">
        <w:rPr>
          <w:color w:val="0000FF"/>
        </w:rPr>
        <w:t>&lt;/td&gt;</w:t>
      </w:r>
    </w:p>
    <w:p w14:paraId="46D283AD" w14:textId="77777777" w:rsidR="00A82967" w:rsidRPr="00A82967" w:rsidRDefault="00A82967" w:rsidP="00A839D7">
      <w:pPr>
        <w:pStyle w:val="MyCode"/>
      </w:pPr>
      <w:r w:rsidRPr="00A82967">
        <w:t xml:space="preserve">  &lt;/ng-container&gt;</w:t>
      </w:r>
    </w:p>
    <w:p w14:paraId="15125AB1" w14:textId="77777777" w:rsidR="00A82967" w:rsidRPr="00A82967" w:rsidRDefault="00A82967" w:rsidP="00A839D7">
      <w:pPr>
        <w:pStyle w:val="MyCode"/>
      </w:pPr>
      <w:r w:rsidRPr="00A82967">
        <w:t xml:space="preserve">  </w:t>
      </w:r>
      <w:r w:rsidRPr="00A82967">
        <w:rPr>
          <w:color w:val="0000FF"/>
        </w:rPr>
        <w:t>&lt;ng-container</w:t>
      </w:r>
      <w:r w:rsidRPr="00A82967">
        <w:t xml:space="preserve"> matColumnDef=</w:t>
      </w:r>
      <w:r w:rsidRPr="00A82967">
        <w:rPr>
          <w:color w:val="8000FF"/>
        </w:rPr>
        <w:t>"BusinessRole"</w:t>
      </w:r>
      <w:r w:rsidRPr="00A82967">
        <w:rPr>
          <w:color w:val="0000FF"/>
        </w:rPr>
        <w:t>&gt;</w:t>
      </w:r>
    </w:p>
    <w:p w14:paraId="7C2DFFC7" w14:textId="77777777" w:rsidR="00A82967" w:rsidRPr="00A82967" w:rsidRDefault="00A82967" w:rsidP="00A839D7">
      <w:pPr>
        <w:pStyle w:val="MyCode"/>
      </w:pPr>
      <w:r w:rsidRPr="00A82967">
        <w:t xml:space="preserve">    </w:t>
      </w:r>
      <w:r w:rsidRPr="00A82967">
        <w:rPr>
          <w:color w:val="0000FF"/>
        </w:rPr>
        <w:t>&lt;th</w:t>
      </w:r>
      <w:r w:rsidRPr="00A82967">
        <w:t xml:space="preserve"> mat-header-cell *matHeaderCellDef</w:t>
      </w:r>
      <w:r w:rsidRPr="00A82967">
        <w:rPr>
          <w:color w:val="0000FF"/>
        </w:rPr>
        <w:t>&gt;</w:t>
      </w:r>
      <w:r w:rsidRPr="00A82967">
        <w:t>Business Role</w:t>
      </w:r>
      <w:r w:rsidRPr="00A82967">
        <w:rPr>
          <w:color w:val="0000FF"/>
        </w:rPr>
        <w:t>&lt;/th&gt;</w:t>
      </w:r>
    </w:p>
    <w:p w14:paraId="0BBA8070" w14:textId="77777777" w:rsidR="00A82967" w:rsidRPr="00A82967" w:rsidRDefault="00A82967" w:rsidP="00A839D7">
      <w:pPr>
        <w:pStyle w:val="MyCode"/>
      </w:pPr>
      <w:r w:rsidRPr="00A82967">
        <w:t xml:space="preserve">    </w:t>
      </w:r>
      <w:r w:rsidRPr="00A82967">
        <w:rPr>
          <w:color w:val="0000FF"/>
        </w:rPr>
        <w:t>&lt;td</w:t>
      </w:r>
      <w:r w:rsidRPr="00A82967">
        <w:t xml:space="preserve"> mat-cell *matCellDef=</w:t>
      </w:r>
      <w:r w:rsidRPr="00A82967">
        <w:rPr>
          <w:color w:val="8000FF"/>
        </w:rPr>
        <w:t>"let element"</w:t>
      </w:r>
      <w:r w:rsidRPr="00A82967">
        <w:rPr>
          <w:color w:val="0000FF"/>
        </w:rPr>
        <w:t>&gt;</w:t>
      </w:r>
      <w:r w:rsidRPr="00A82967">
        <w:t xml:space="preserve"> {{element.BusinessRole}} </w:t>
      </w:r>
      <w:r w:rsidRPr="00A82967">
        <w:rPr>
          <w:color w:val="0000FF"/>
        </w:rPr>
        <w:t>&lt;/td&gt;</w:t>
      </w:r>
    </w:p>
    <w:p w14:paraId="0CDE0801" w14:textId="77777777" w:rsidR="00A82967" w:rsidRPr="00A82967" w:rsidRDefault="00A82967" w:rsidP="00A839D7">
      <w:pPr>
        <w:pStyle w:val="MyCode"/>
      </w:pPr>
      <w:r w:rsidRPr="00A82967">
        <w:t xml:space="preserve">  &lt;/ng-container&gt;  </w:t>
      </w:r>
    </w:p>
    <w:p w14:paraId="3CE5D47F" w14:textId="77777777" w:rsidR="00A82967" w:rsidRPr="00A82967" w:rsidRDefault="00A82967" w:rsidP="00A839D7">
      <w:pPr>
        <w:pStyle w:val="MyCode"/>
      </w:pPr>
      <w:r w:rsidRPr="00A82967">
        <w:t xml:space="preserve">  </w:t>
      </w:r>
      <w:r w:rsidRPr="00A82967">
        <w:rPr>
          <w:color w:val="0000FF"/>
        </w:rPr>
        <w:t>&lt;ng-container</w:t>
      </w:r>
      <w:r w:rsidRPr="00A82967">
        <w:t xml:space="preserve"> matColumnDef=</w:t>
      </w:r>
      <w:r w:rsidRPr="00A82967">
        <w:rPr>
          <w:color w:val="8000FF"/>
        </w:rPr>
        <w:t>"Title"</w:t>
      </w:r>
      <w:r w:rsidRPr="00A82967">
        <w:rPr>
          <w:color w:val="0000FF"/>
        </w:rPr>
        <w:t>&gt;</w:t>
      </w:r>
    </w:p>
    <w:p w14:paraId="5815E693" w14:textId="77777777" w:rsidR="00A82967" w:rsidRPr="00A82967" w:rsidRDefault="00A82967" w:rsidP="00A839D7">
      <w:pPr>
        <w:pStyle w:val="MyCode"/>
      </w:pPr>
      <w:r w:rsidRPr="00A82967">
        <w:t xml:space="preserve">    </w:t>
      </w:r>
      <w:r w:rsidRPr="00A82967">
        <w:rPr>
          <w:color w:val="0000FF"/>
        </w:rPr>
        <w:t>&lt;th</w:t>
      </w:r>
      <w:r w:rsidRPr="00A82967">
        <w:t xml:space="preserve"> mat-header-cell *matHeaderCellDef</w:t>
      </w:r>
      <w:r w:rsidRPr="00A82967">
        <w:rPr>
          <w:color w:val="0000FF"/>
        </w:rPr>
        <w:t>&gt;</w:t>
      </w:r>
      <w:r w:rsidRPr="00A82967">
        <w:t xml:space="preserve"> Title </w:t>
      </w:r>
      <w:r w:rsidRPr="00A82967">
        <w:rPr>
          <w:color w:val="0000FF"/>
        </w:rPr>
        <w:t>&lt;/th&gt;</w:t>
      </w:r>
    </w:p>
    <w:p w14:paraId="5B3B7875" w14:textId="77777777" w:rsidR="00A82967" w:rsidRPr="00A82967" w:rsidRDefault="00A82967" w:rsidP="00A839D7">
      <w:pPr>
        <w:pStyle w:val="MyCode"/>
      </w:pPr>
      <w:r w:rsidRPr="00A82967">
        <w:t xml:space="preserve">    </w:t>
      </w:r>
      <w:r w:rsidRPr="00A82967">
        <w:rPr>
          <w:color w:val="0000FF"/>
        </w:rPr>
        <w:t>&lt;td</w:t>
      </w:r>
      <w:r w:rsidRPr="00A82967">
        <w:t xml:space="preserve"> mat-cell *matCellDef=</w:t>
      </w:r>
      <w:r w:rsidRPr="00A82967">
        <w:rPr>
          <w:color w:val="8000FF"/>
        </w:rPr>
        <w:t>"let element"</w:t>
      </w:r>
      <w:r w:rsidRPr="00A82967">
        <w:rPr>
          <w:color w:val="0000FF"/>
        </w:rPr>
        <w:t>&gt;</w:t>
      </w:r>
      <w:r w:rsidRPr="00A82967">
        <w:t xml:space="preserve"> {{element.Title}} </w:t>
      </w:r>
      <w:r w:rsidRPr="00A82967">
        <w:rPr>
          <w:color w:val="0000FF"/>
        </w:rPr>
        <w:t>&lt;/td&gt;</w:t>
      </w:r>
    </w:p>
    <w:p w14:paraId="1388FF4B" w14:textId="77777777" w:rsidR="00A82967" w:rsidRPr="00A82967" w:rsidRDefault="00A82967" w:rsidP="00A839D7">
      <w:pPr>
        <w:pStyle w:val="MyCode"/>
      </w:pPr>
      <w:r w:rsidRPr="00A82967">
        <w:lastRenderedPageBreak/>
        <w:t xml:space="preserve">  &lt;/ng-container&gt;</w:t>
      </w:r>
    </w:p>
    <w:p w14:paraId="09B68B1C" w14:textId="77777777" w:rsidR="00A82967" w:rsidRPr="00A82967" w:rsidRDefault="00A82967" w:rsidP="00A839D7">
      <w:pPr>
        <w:pStyle w:val="MyCode"/>
      </w:pPr>
      <w:r w:rsidRPr="00A82967">
        <w:t xml:space="preserve">  </w:t>
      </w:r>
    </w:p>
    <w:p w14:paraId="3B0360C1" w14:textId="77777777" w:rsidR="00A82967" w:rsidRPr="00A82967" w:rsidRDefault="00A82967" w:rsidP="00A839D7">
      <w:pPr>
        <w:pStyle w:val="MyCode"/>
      </w:pPr>
      <w:r w:rsidRPr="00A82967">
        <w:t xml:space="preserve">  &lt;!--&lt;mat-text-column name="FirstName"&gt;&lt;/mat-text-column&gt;--&gt;</w:t>
      </w:r>
    </w:p>
    <w:p w14:paraId="0BA38CB4" w14:textId="77777777" w:rsidR="00A82967" w:rsidRPr="00A82967" w:rsidRDefault="00A82967" w:rsidP="00A839D7">
      <w:pPr>
        <w:pStyle w:val="MyCode"/>
      </w:pPr>
    </w:p>
    <w:p w14:paraId="1C599EE6" w14:textId="77777777" w:rsidR="00A82967" w:rsidRPr="00A82967" w:rsidRDefault="00A82967" w:rsidP="00A839D7">
      <w:pPr>
        <w:pStyle w:val="MyCode"/>
      </w:pPr>
      <w:r w:rsidRPr="00A82967">
        <w:t xml:space="preserve">  </w:t>
      </w:r>
      <w:r w:rsidRPr="00A82967">
        <w:rPr>
          <w:color w:val="0000FF"/>
        </w:rPr>
        <w:t>&lt;tr</w:t>
      </w:r>
      <w:r w:rsidRPr="00A82967">
        <w:t xml:space="preserve"> mat-header-row *matHeaderRowDef=</w:t>
      </w:r>
      <w:r w:rsidRPr="00A82967">
        <w:rPr>
          <w:color w:val="8000FF"/>
        </w:rPr>
        <w:t>"columnsToDisplay"</w:t>
      </w:r>
      <w:r w:rsidRPr="00A82967">
        <w:rPr>
          <w:color w:val="0000FF"/>
        </w:rPr>
        <w:t>&gt;&lt;/tr&gt;</w:t>
      </w:r>
    </w:p>
    <w:p w14:paraId="3531984D" w14:textId="77777777" w:rsidR="00A82967" w:rsidRPr="00A82967" w:rsidRDefault="00A82967" w:rsidP="00A839D7">
      <w:pPr>
        <w:pStyle w:val="MyCode"/>
      </w:pPr>
      <w:r w:rsidRPr="00A82967">
        <w:t xml:space="preserve">  </w:t>
      </w:r>
      <w:r w:rsidRPr="00A82967">
        <w:rPr>
          <w:color w:val="0000FF"/>
        </w:rPr>
        <w:t>&lt;tr</w:t>
      </w:r>
      <w:r w:rsidRPr="00A82967">
        <w:t xml:space="preserve"> mat-row *matRowDef="let myRowData; columns: columnsToDisplay"</w:t>
      </w:r>
      <w:r w:rsidRPr="00A82967">
        <w:rPr>
          <w:color w:val="0000FF"/>
        </w:rPr>
        <w:t>&gt;&lt;/tr&gt;</w:t>
      </w:r>
    </w:p>
    <w:p w14:paraId="4AAC8508" w14:textId="77777777" w:rsidR="00A82967" w:rsidRPr="00A82967" w:rsidRDefault="00A82967" w:rsidP="00A839D7">
      <w:pPr>
        <w:pStyle w:val="MyCode"/>
      </w:pPr>
    </w:p>
    <w:p w14:paraId="5778738C" w14:textId="77777777" w:rsidR="00A82967" w:rsidRPr="00A82967" w:rsidRDefault="00A82967" w:rsidP="00A839D7">
      <w:pPr>
        <w:pStyle w:val="MyCode"/>
      </w:pPr>
      <w:r w:rsidRPr="00A82967">
        <w:t>&lt;/table&gt;</w:t>
      </w:r>
    </w:p>
    <w:p w14:paraId="34DFD1CD" w14:textId="42F5B46D" w:rsidR="00A82967" w:rsidRDefault="00A82967" w:rsidP="00A82967">
      <w:pPr>
        <w:ind w:left="720"/>
      </w:pPr>
    </w:p>
    <w:p w14:paraId="0D1C1068" w14:textId="77777777" w:rsidR="00A82967" w:rsidRDefault="00A82967" w:rsidP="00A82967">
      <w:pPr>
        <w:ind w:left="720"/>
      </w:pPr>
    </w:p>
    <w:p w14:paraId="12A0FD62" w14:textId="77777777" w:rsidR="005F5A41" w:rsidRDefault="005F5A41" w:rsidP="005F5A41">
      <w:pPr>
        <w:pStyle w:val="Heading4noindent"/>
      </w:pPr>
      <w:bookmarkStart w:id="123" w:name="_Toc128725251"/>
      <w:r>
        <w:t>Debug</w:t>
      </w:r>
      <w:bookmarkEnd w:id="123"/>
    </w:p>
    <w:p w14:paraId="4525652E" w14:textId="0886238C" w:rsidR="005F5A41" w:rsidRDefault="005F5A41" w:rsidP="008F328F">
      <w:pPr>
        <w:pStyle w:val="BodyCopy"/>
        <w:rPr>
          <w:rStyle w:val="Hyperlink"/>
        </w:rPr>
      </w:pPr>
      <w:r>
        <w:t>1.</w:t>
      </w:r>
      <w:r>
        <w:tab/>
        <w:t xml:space="preserve">Start debugging like in </w:t>
      </w:r>
      <w:hyperlink w:anchor="StartDebuggingBasePluginComponent" w:history="1">
        <w:r w:rsidRPr="00EC25B2">
          <w:rPr>
            <w:rStyle w:val="Hyperlink"/>
          </w:rPr>
          <w:t>Start Debugging Base Plugin Component</w:t>
        </w:r>
      </w:hyperlink>
    </w:p>
    <w:p w14:paraId="1D0E5CA5" w14:textId="5D5BDA44" w:rsidR="00BE6641" w:rsidRDefault="00BE6641" w:rsidP="00084813">
      <w:pPr>
        <w:pStyle w:val="BodyCopy"/>
        <w:ind w:left="720"/>
      </w:pPr>
      <w:r>
        <w:t xml:space="preserve">Run command </w:t>
      </w:r>
      <w:r w:rsidRPr="00BE6641">
        <w:rPr>
          <w:rStyle w:val="MyCodeChar"/>
        </w:rPr>
        <w:t xml:space="preserve">npm run build:watch:dynamic </w:t>
      </w:r>
      <w:r>
        <w:rPr>
          <w:rStyle w:val="MyCodeChar"/>
        </w:rPr>
        <w:t>unite</w:t>
      </w:r>
      <w:r w:rsidRPr="00BE6641">
        <w:rPr>
          <w:rStyle w:val="MyCodeChar"/>
        </w:rPr>
        <w:t>-plugin</w:t>
      </w:r>
      <w:r>
        <w:rPr>
          <w:rStyle w:val="MyCodeChar"/>
        </w:rPr>
        <w:t xml:space="preserve"> </w:t>
      </w:r>
      <w:r>
        <w:t>to compile and run module in the debug mode.</w:t>
      </w:r>
    </w:p>
    <w:p w14:paraId="46A7619D" w14:textId="77777777" w:rsidR="005F5A41" w:rsidRDefault="005F5A41" w:rsidP="008F328F">
      <w:pPr>
        <w:pStyle w:val="BodyCopy"/>
      </w:pPr>
    </w:p>
    <w:p w14:paraId="09DF2CD1" w14:textId="6888E188" w:rsidR="005F5A41" w:rsidRDefault="005F5A41" w:rsidP="00DC6628">
      <w:pPr>
        <w:ind w:left="1440" w:hanging="720"/>
      </w:pPr>
      <w:r>
        <w:t>2.</w:t>
      </w:r>
      <w:r>
        <w:tab/>
        <w:t>Click on “View Custom Data” tile.</w:t>
      </w:r>
      <w:r w:rsidR="00DC6628">
        <w:rPr>
          <w:noProof/>
        </w:rPr>
        <w:t xml:space="preserve"> </w:t>
      </w:r>
      <w:r w:rsidR="00DC6628">
        <w:rPr>
          <w:noProof/>
        </w:rPr>
        <w:br/>
      </w:r>
      <w:r>
        <w:rPr>
          <w:noProof/>
        </w:rPr>
        <w:drawing>
          <wp:inline distT="0" distB="0" distL="0" distR="0" wp14:anchorId="16A7E575" wp14:editId="3F92091C">
            <wp:extent cx="5162550" cy="139929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75489" cy="1402801"/>
                    </a:xfrm>
                    <a:prstGeom prst="rect">
                      <a:avLst/>
                    </a:prstGeom>
                  </pic:spPr>
                </pic:pic>
              </a:graphicData>
            </a:graphic>
          </wp:inline>
        </w:drawing>
      </w:r>
    </w:p>
    <w:p w14:paraId="1861ADB0" w14:textId="7650FBD8" w:rsidR="00FA3BCC" w:rsidRDefault="00FA3BCC" w:rsidP="005F5A41">
      <w:pPr>
        <w:ind w:left="0"/>
      </w:pPr>
    </w:p>
    <w:p w14:paraId="1BDA958B" w14:textId="6ACB2BCC" w:rsidR="00FA3BCC" w:rsidRDefault="00A41BFE" w:rsidP="00FA3BCC">
      <w:pPr>
        <w:pStyle w:val="Heading4noindent"/>
      </w:pPr>
      <w:bookmarkStart w:id="124" w:name="_Toc128725252"/>
      <w:r>
        <w:t>Add</w:t>
      </w:r>
      <w:r w:rsidR="00FA3BCC">
        <w:t xml:space="preserve"> component displaying data from predefined SQL</w:t>
      </w:r>
      <w:bookmarkEnd w:id="124"/>
    </w:p>
    <w:p w14:paraId="0F5C3210" w14:textId="7BA7AB82" w:rsidR="00C025A5" w:rsidRDefault="00C025A5" w:rsidP="00084813">
      <w:pPr>
        <w:pStyle w:val="BodyCopy"/>
        <w:ind w:firstLine="720"/>
      </w:pPr>
      <w:r>
        <w:t xml:space="preserve">This component will open as a full page in the portal. We need to </w:t>
      </w:r>
    </w:p>
    <w:p w14:paraId="561E33C7" w14:textId="77777777" w:rsidR="00C92472" w:rsidRDefault="00C025A5" w:rsidP="00084813">
      <w:pPr>
        <w:pStyle w:val="BodyCopy"/>
        <w:ind w:firstLine="720"/>
      </w:pPr>
      <w:r>
        <w:t>use Routes for that</w:t>
      </w:r>
      <w:r w:rsidR="00C92472">
        <w:t xml:space="preserve"> (unlike the previous one, which opened in the Sidesheet).</w:t>
      </w:r>
    </w:p>
    <w:p w14:paraId="6A6B854C" w14:textId="029CD82F" w:rsidR="00C025A5" w:rsidRPr="00C025A5" w:rsidRDefault="00C025A5" w:rsidP="008F328F">
      <w:pPr>
        <w:pStyle w:val="BodyCopy"/>
      </w:pPr>
      <w:r>
        <w:t xml:space="preserve"> </w:t>
      </w:r>
    </w:p>
    <w:p w14:paraId="187071FC" w14:textId="740DC2FC" w:rsidR="001D3AE1" w:rsidRDefault="001D3AE1" w:rsidP="008F328F">
      <w:pPr>
        <w:pStyle w:val="BodyCopy"/>
      </w:pPr>
      <w:r>
        <w:t>1.</w:t>
      </w:r>
      <w:r>
        <w:tab/>
        <w:t xml:space="preserve">Using </w:t>
      </w:r>
      <w:r w:rsidRPr="001D3AE1">
        <w:rPr>
          <w:rStyle w:val="Style1Char"/>
        </w:rPr>
        <w:t>Nx Console</w:t>
      </w:r>
      <w:r>
        <w:t xml:space="preserve"> generate a new module </w:t>
      </w:r>
      <w:r w:rsidRPr="001D3AE1">
        <w:rPr>
          <w:rStyle w:val="Style1Char"/>
        </w:rPr>
        <w:t>“unite-plugin-</w:t>
      </w:r>
      <w:r>
        <w:rPr>
          <w:rStyle w:val="Style1Char"/>
        </w:rPr>
        <w:t>sql</w:t>
      </w:r>
      <w:r w:rsidRPr="001D3AE1">
        <w:rPr>
          <w:rStyle w:val="Style1Char"/>
        </w:rPr>
        <w:t>”</w:t>
      </w:r>
      <w:r>
        <w:t>.</w:t>
      </w:r>
    </w:p>
    <w:p w14:paraId="2CD195DB" w14:textId="77777777" w:rsidR="001D3AE1" w:rsidRDefault="001D3AE1" w:rsidP="008F328F">
      <w:pPr>
        <w:pStyle w:val="BodyCopy"/>
      </w:pPr>
    </w:p>
    <w:p w14:paraId="7F6ECD12" w14:textId="7E9C75F0" w:rsidR="001D3AE1" w:rsidRDefault="001D3AE1" w:rsidP="00084813">
      <w:pPr>
        <w:pStyle w:val="BodyCopy"/>
        <w:ind w:left="720"/>
      </w:pPr>
      <w:r>
        <w:t>It will be used to display data, returned from an Api Server method (the one that</w:t>
      </w:r>
      <w:r w:rsidR="00DC6628">
        <w:t xml:space="preserve"> </w:t>
      </w:r>
      <w:r>
        <w:t xml:space="preserve">uses </w:t>
      </w:r>
      <w:r w:rsidR="00DC6628">
        <w:t>Predefined SQL</w:t>
      </w:r>
      <w:r>
        <w:t xml:space="preserve"> to retrieve data).</w:t>
      </w:r>
    </w:p>
    <w:p w14:paraId="24B6E956" w14:textId="77777777" w:rsidR="00330361" w:rsidRDefault="00330361" w:rsidP="008F328F">
      <w:pPr>
        <w:pStyle w:val="BodyCopy"/>
      </w:pPr>
    </w:p>
    <w:p w14:paraId="58BE1590" w14:textId="3151F87F" w:rsidR="001D3AE1" w:rsidRDefault="001D3AE1" w:rsidP="008F328F">
      <w:pPr>
        <w:pStyle w:val="BodyCopy"/>
      </w:pPr>
      <w:r>
        <w:lastRenderedPageBreak/>
        <w:tab/>
      </w:r>
      <w:r w:rsidR="00330361">
        <w:rPr>
          <w:noProof/>
        </w:rPr>
        <w:drawing>
          <wp:inline distT="0" distB="0" distL="0" distR="0" wp14:anchorId="4985C982" wp14:editId="498C6318">
            <wp:extent cx="5257800" cy="282325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68922" cy="2829231"/>
                    </a:xfrm>
                    <a:prstGeom prst="rect">
                      <a:avLst/>
                    </a:prstGeom>
                  </pic:spPr>
                </pic:pic>
              </a:graphicData>
            </a:graphic>
          </wp:inline>
        </w:drawing>
      </w:r>
    </w:p>
    <w:p w14:paraId="30B6F5B5" w14:textId="75FCE4DC" w:rsidR="003624BE" w:rsidRDefault="003624BE" w:rsidP="008F328F">
      <w:pPr>
        <w:pStyle w:val="BodyCopy"/>
      </w:pPr>
    </w:p>
    <w:p w14:paraId="01E4D066" w14:textId="421B91ED" w:rsidR="003624BE" w:rsidRDefault="003624BE" w:rsidP="008F328F">
      <w:pPr>
        <w:pStyle w:val="BodyCopy"/>
      </w:pPr>
    </w:p>
    <w:p w14:paraId="6C641F4E" w14:textId="77777777" w:rsidR="003624BE" w:rsidRDefault="003624BE" w:rsidP="008F328F">
      <w:pPr>
        <w:pStyle w:val="BodyCopy"/>
      </w:pPr>
      <w:r>
        <w:t>2.</w:t>
      </w:r>
      <w:r>
        <w:tab/>
        <w:t xml:space="preserve">Modify unite-plugin.module, unite-plugin.component and </w:t>
      </w:r>
    </w:p>
    <w:p w14:paraId="36BA05C5" w14:textId="08DCF71D" w:rsidR="003624BE" w:rsidRDefault="003624BE" w:rsidP="008F328F">
      <w:pPr>
        <w:pStyle w:val="BodyCopy"/>
      </w:pPr>
      <w:r>
        <w:tab/>
        <w:t>unite-plugin-script.component</w:t>
      </w:r>
      <w:r w:rsidR="00714A72">
        <w:t>.</w:t>
      </w:r>
    </w:p>
    <w:p w14:paraId="4314CC36" w14:textId="674F1F3A" w:rsidR="00714A72" w:rsidRDefault="00714A72" w:rsidP="00A839D7">
      <w:pPr>
        <w:pStyle w:val="Style1"/>
      </w:pPr>
      <w:r>
        <w:t xml:space="preserve">Complete source code will be available in the </w:t>
      </w:r>
      <w:r w:rsidR="00AF0BC9" w:rsidRPr="00AF0BC9">
        <w:t>\UNITE\Chapter Files\7. Add custom plugin calling custom Api Server plugin\unite-plugin\src\lib\unite-plugin-sql</w:t>
      </w:r>
      <w:r w:rsidRPr="00AF0BC9">
        <w:t xml:space="preserve"> </w:t>
      </w:r>
      <w:r>
        <w:t>folder.</w:t>
      </w:r>
    </w:p>
    <w:p w14:paraId="2000C9EF" w14:textId="0FEB05F7" w:rsidR="00714A72" w:rsidRDefault="00714A72" w:rsidP="008F328F">
      <w:pPr>
        <w:pStyle w:val="BodyCopy"/>
      </w:pPr>
    </w:p>
    <w:p w14:paraId="08254263" w14:textId="781E02D2" w:rsidR="001D3AE1" w:rsidRDefault="003624BE" w:rsidP="003624BE">
      <w:pPr>
        <w:pStyle w:val="TOC1"/>
      </w:pPr>
      <w:r>
        <w:tab/>
        <w:t>unite-plugin.module.ts</w:t>
      </w:r>
    </w:p>
    <w:p w14:paraId="337C27F3" w14:textId="3C0A00C1" w:rsidR="003624BE" w:rsidRDefault="003624BE" w:rsidP="003624BE">
      <w:pPr>
        <w:ind w:left="720"/>
      </w:pPr>
      <w:r>
        <w:t>-</w:t>
      </w:r>
      <w:r>
        <w:tab/>
      </w:r>
      <w:r w:rsidR="00200F72">
        <w:t xml:space="preserve">Add </w:t>
      </w:r>
      <w:r w:rsidR="00200F72" w:rsidRPr="00200F72">
        <w:rPr>
          <w:rStyle w:val="Style1Char"/>
        </w:rPr>
        <w:t>UnitePluginSqlComponent</w:t>
      </w:r>
      <w:r w:rsidR="00200F72">
        <w:t xml:space="preserve"> to the declarations</w:t>
      </w:r>
    </w:p>
    <w:p w14:paraId="66CBBD42" w14:textId="1E0E3D12" w:rsidR="00200F72" w:rsidRDefault="00200F72" w:rsidP="003624BE">
      <w:pPr>
        <w:ind w:left="720"/>
      </w:pPr>
      <w:r>
        <w:t>-</w:t>
      </w:r>
      <w:r>
        <w:tab/>
        <w:t>Declare routes</w:t>
      </w:r>
    </w:p>
    <w:p w14:paraId="392C2391" w14:textId="77777777" w:rsidR="00200F72" w:rsidRPr="00200F72" w:rsidRDefault="00200F72" w:rsidP="00A839D7">
      <w:pPr>
        <w:pStyle w:val="MyCode"/>
      </w:pPr>
      <w:r w:rsidRPr="00200F72">
        <w:rPr>
          <w:color w:val="569CD6"/>
        </w:rPr>
        <w:t>const</w:t>
      </w:r>
      <w:r w:rsidRPr="00200F72">
        <w:t xml:space="preserve"> </w:t>
      </w:r>
      <w:r w:rsidRPr="00200F72">
        <w:rPr>
          <w:color w:val="4FC1FF"/>
        </w:rPr>
        <w:t>routes</w:t>
      </w:r>
      <w:r w:rsidRPr="00200F72">
        <w:t xml:space="preserve">: </w:t>
      </w:r>
      <w:r w:rsidRPr="00200F72">
        <w:rPr>
          <w:color w:val="4EC9B0"/>
        </w:rPr>
        <w:t>Routes</w:t>
      </w:r>
      <w:r w:rsidRPr="00200F72">
        <w:t xml:space="preserve"> = [</w:t>
      </w:r>
    </w:p>
    <w:p w14:paraId="6D5D4A3D" w14:textId="77777777" w:rsidR="00200F72" w:rsidRPr="00200F72" w:rsidRDefault="00200F72" w:rsidP="00A839D7">
      <w:pPr>
        <w:pStyle w:val="MyCode"/>
      </w:pPr>
      <w:r w:rsidRPr="00200F72">
        <w:t>    {</w:t>
      </w:r>
    </w:p>
    <w:p w14:paraId="2EF5FAD3" w14:textId="77777777" w:rsidR="00200F72" w:rsidRPr="00200F72" w:rsidRDefault="00200F72" w:rsidP="00A839D7">
      <w:pPr>
        <w:pStyle w:val="MyCode"/>
      </w:pPr>
      <w:r w:rsidRPr="00200F72">
        <w:t xml:space="preserve">      </w:t>
      </w:r>
      <w:r w:rsidRPr="00200F72">
        <w:rPr>
          <w:color w:val="9CDCFE"/>
        </w:rPr>
        <w:t>path:</w:t>
      </w:r>
      <w:r w:rsidRPr="00200F72">
        <w:t xml:space="preserve"> 'imx-unite-plugin-sql',</w:t>
      </w:r>
    </w:p>
    <w:p w14:paraId="2DA44373" w14:textId="77777777" w:rsidR="00200F72" w:rsidRPr="00200F72" w:rsidRDefault="00200F72" w:rsidP="00A839D7">
      <w:pPr>
        <w:pStyle w:val="MyCode"/>
      </w:pPr>
      <w:r w:rsidRPr="00200F72">
        <w:t>      component</w:t>
      </w:r>
      <w:r w:rsidRPr="00200F72">
        <w:rPr>
          <w:color w:val="9CDCFE"/>
        </w:rPr>
        <w:t>:</w:t>
      </w:r>
      <w:r w:rsidRPr="00200F72">
        <w:t xml:space="preserve"> UnitePluginSqlComponent</w:t>
      </w:r>
    </w:p>
    <w:p w14:paraId="11BC619B" w14:textId="77777777" w:rsidR="00200F72" w:rsidRPr="00200F72" w:rsidRDefault="00200F72" w:rsidP="00A839D7">
      <w:pPr>
        <w:pStyle w:val="MyCode"/>
      </w:pPr>
      <w:r w:rsidRPr="00200F72">
        <w:t>    }</w:t>
      </w:r>
    </w:p>
    <w:p w14:paraId="2349A798" w14:textId="370AA851" w:rsidR="00200F72" w:rsidRDefault="00200F72" w:rsidP="00A839D7">
      <w:pPr>
        <w:pStyle w:val="MyCode"/>
      </w:pPr>
      <w:r w:rsidRPr="00200F72">
        <w:t>];</w:t>
      </w:r>
    </w:p>
    <w:p w14:paraId="2EE80B1C" w14:textId="528B7EF8" w:rsidR="00200F72" w:rsidRDefault="00200F72" w:rsidP="000103E8">
      <w:pPr>
        <w:ind w:left="0"/>
      </w:pPr>
    </w:p>
    <w:p w14:paraId="4C92C92F" w14:textId="756F3D3C" w:rsidR="000103E8" w:rsidRDefault="000103E8" w:rsidP="000103E8">
      <w:pPr>
        <w:ind w:left="0"/>
      </w:pPr>
      <w:r>
        <w:tab/>
        <w:t>-</w:t>
      </w:r>
      <w:r>
        <w:tab/>
        <w:t>Change declarations:</w:t>
      </w:r>
    </w:p>
    <w:p w14:paraId="6F854E89" w14:textId="23495561" w:rsidR="000103E8" w:rsidRPr="003624BE" w:rsidRDefault="000103E8" w:rsidP="00A839D7">
      <w:pPr>
        <w:pStyle w:val="MyCode"/>
        <w:rPr>
          <w:color w:val="D4D4D4"/>
        </w:rPr>
      </w:pPr>
      <w:r w:rsidRPr="003624BE">
        <w:rPr>
          <w:color w:val="D4D4D4"/>
        </w:rPr>
        <w:t>@</w:t>
      </w:r>
      <w:r w:rsidRPr="003624BE">
        <w:t>NgModule</w:t>
      </w:r>
      <w:r w:rsidRPr="003624BE">
        <w:rPr>
          <w:color w:val="D4D4D4"/>
        </w:rPr>
        <w:t>({</w:t>
      </w:r>
    </w:p>
    <w:p w14:paraId="6822C6AB" w14:textId="77777777" w:rsidR="000103E8" w:rsidRPr="003624BE" w:rsidRDefault="000103E8" w:rsidP="00A839D7">
      <w:pPr>
        <w:pStyle w:val="MyCode"/>
        <w:rPr>
          <w:color w:val="D4D4D4"/>
        </w:rPr>
      </w:pPr>
      <w:r w:rsidRPr="003624BE">
        <w:rPr>
          <w:color w:val="D4D4D4"/>
        </w:rPr>
        <w:t xml:space="preserve">    </w:t>
      </w:r>
      <w:r w:rsidRPr="003624BE">
        <w:t>declarations:</w:t>
      </w:r>
      <w:r w:rsidRPr="003624BE">
        <w:rPr>
          <w:color w:val="D4D4D4"/>
        </w:rPr>
        <w:t xml:space="preserve"> [</w:t>
      </w:r>
    </w:p>
    <w:p w14:paraId="192C735A" w14:textId="77777777" w:rsidR="000103E8" w:rsidRPr="003624BE" w:rsidRDefault="000103E8" w:rsidP="00A839D7">
      <w:pPr>
        <w:pStyle w:val="MyCode"/>
        <w:rPr>
          <w:color w:val="D4D4D4"/>
        </w:rPr>
      </w:pPr>
      <w:r w:rsidRPr="003624BE">
        <w:rPr>
          <w:color w:val="D4D4D4"/>
        </w:rPr>
        <w:t xml:space="preserve">        </w:t>
      </w:r>
      <w:r w:rsidRPr="003624BE">
        <w:t>UnitePluginComponent</w:t>
      </w:r>
      <w:r w:rsidRPr="003624BE">
        <w:rPr>
          <w:color w:val="D4D4D4"/>
        </w:rPr>
        <w:t>,</w:t>
      </w:r>
    </w:p>
    <w:p w14:paraId="59520661" w14:textId="23B3AF4B" w:rsidR="000103E8" w:rsidRDefault="000103E8" w:rsidP="00A839D7">
      <w:pPr>
        <w:pStyle w:val="MyCode"/>
      </w:pPr>
      <w:r w:rsidRPr="003624BE">
        <w:rPr>
          <w:color w:val="D4D4D4"/>
        </w:rPr>
        <w:t xml:space="preserve">        </w:t>
      </w:r>
      <w:r w:rsidRPr="003624BE">
        <w:t>UnitePluginScriptComponent</w:t>
      </w:r>
      <w:r>
        <w:t>,</w:t>
      </w:r>
    </w:p>
    <w:p w14:paraId="3F5898ED" w14:textId="5DFAF1F3" w:rsidR="000103E8" w:rsidRPr="000103E8" w:rsidRDefault="000103E8" w:rsidP="00A839D7">
      <w:pPr>
        <w:pStyle w:val="MyCode"/>
      </w:pPr>
      <w:r>
        <w:t xml:space="preserve">        </w:t>
      </w:r>
      <w:r w:rsidRPr="003624BE">
        <w:t>UnitePluginS</w:t>
      </w:r>
      <w:r>
        <w:t>ql</w:t>
      </w:r>
      <w:r w:rsidRPr="003624BE">
        <w:t>Component</w:t>
      </w:r>
    </w:p>
    <w:p w14:paraId="3ACBAA67" w14:textId="77777777" w:rsidR="000103E8" w:rsidRPr="003624BE" w:rsidRDefault="000103E8" w:rsidP="00A839D7">
      <w:pPr>
        <w:pStyle w:val="MyCode"/>
      </w:pPr>
      <w:r w:rsidRPr="003624BE">
        <w:t>    ],</w:t>
      </w:r>
    </w:p>
    <w:p w14:paraId="3255123A" w14:textId="77777777" w:rsidR="000103E8" w:rsidRPr="003624BE" w:rsidRDefault="000103E8" w:rsidP="00A839D7">
      <w:pPr>
        <w:pStyle w:val="MyCode"/>
        <w:rPr>
          <w:color w:val="D4D4D4"/>
        </w:rPr>
      </w:pPr>
      <w:r w:rsidRPr="003624BE">
        <w:rPr>
          <w:color w:val="D4D4D4"/>
        </w:rPr>
        <w:lastRenderedPageBreak/>
        <w:t xml:space="preserve">    </w:t>
      </w:r>
      <w:r w:rsidRPr="003624BE">
        <w:t>exports:</w:t>
      </w:r>
      <w:r w:rsidRPr="003624BE">
        <w:rPr>
          <w:color w:val="D4D4D4"/>
        </w:rPr>
        <w:t xml:space="preserve"> [</w:t>
      </w:r>
    </w:p>
    <w:p w14:paraId="04A908A0" w14:textId="77777777" w:rsidR="000103E8" w:rsidRPr="003624BE" w:rsidRDefault="000103E8" w:rsidP="00A839D7">
      <w:pPr>
        <w:pStyle w:val="MyCode"/>
        <w:rPr>
          <w:color w:val="D4D4D4"/>
        </w:rPr>
      </w:pPr>
      <w:r w:rsidRPr="003624BE">
        <w:rPr>
          <w:color w:val="D4D4D4"/>
        </w:rPr>
        <w:t xml:space="preserve">        </w:t>
      </w:r>
      <w:r w:rsidRPr="003624BE">
        <w:t>UnitePluginComponent</w:t>
      </w:r>
    </w:p>
    <w:p w14:paraId="63BC9586" w14:textId="77777777" w:rsidR="000103E8" w:rsidRPr="003624BE" w:rsidRDefault="000103E8" w:rsidP="00A839D7">
      <w:pPr>
        <w:pStyle w:val="MyCode"/>
      </w:pPr>
      <w:r w:rsidRPr="003624BE">
        <w:t>    ],</w:t>
      </w:r>
    </w:p>
    <w:p w14:paraId="54C126BF" w14:textId="2B0E6609" w:rsidR="000103E8" w:rsidRDefault="000103E8" w:rsidP="00A839D7">
      <w:pPr>
        <w:pStyle w:val="MyCode"/>
        <w:rPr>
          <w:color w:val="D4D4D4"/>
        </w:rPr>
      </w:pPr>
      <w:r w:rsidRPr="003624BE">
        <w:rPr>
          <w:color w:val="D4D4D4"/>
        </w:rPr>
        <w:t xml:space="preserve">    </w:t>
      </w:r>
      <w:r w:rsidRPr="003624BE">
        <w:t>imports:</w:t>
      </w:r>
      <w:r w:rsidRPr="003624BE">
        <w:rPr>
          <w:color w:val="D4D4D4"/>
        </w:rPr>
        <w:t xml:space="preserve"> [</w:t>
      </w:r>
    </w:p>
    <w:p w14:paraId="626D2B87" w14:textId="53970F4A" w:rsidR="000103E8" w:rsidRPr="000103E8" w:rsidRDefault="000103E8" w:rsidP="000103E8">
      <w:r>
        <w:rPr>
          <w:rFonts w:ascii="Calibri" w:hAnsi="Calibri"/>
        </w:rPr>
        <w:tab/>
      </w:r>
      <w:r>
        <w:rPr>
          <w:rFonts w:ascii="Calibri" w:hAnsi="Calibri"/>
        </w:rPr>
        <w:tab/>
      </w:r>
    </w:p>
    <w:p w14:paraId="1F4DDBEB" w14:textId="77777777" w:rsidR="000103E8" w:rsidRDefault="000103E8" w:rsidP="00A839D7">
      <w:pPr>
        <w:pStyle w:val="MyCode"/>
      </w:pPr>
      <w:r w:rsidRPr="003624BE">
        <w:t xml:space="preserve">        </w:t>
      </w:r>
      <w:r>
        <w:t>RouterModule.forChild(routes),</w:t>
      </w:r>
    </w:p>
    <w:p w14:paraId="08FA8970" w14:textId="77777777" w:rsidR="000103E8" w:rsidRDefault="000103E8" w:rsidP="00A839D7">
      <w:pPr>
        <w:pStyle w:val="MyCode"/>
      </w:pPr>
      <w:r>
        <w:t xml:space="preserve">        TileModule,</w:t>
      </w:r>
    </w:p>
    <w:p w14:paraId="0E77309C" w14:textId="77777777" w:rsidR="000103E8" w:rsidRDefault="000103E8" w:rsidP="00A839D7">
      <w:pPr>
        <w:pStyle w:val="MyCode"/>
      </w:pPr>
      <w:r>
        <w:t xml:space="preserve">        MatTableModule,</w:t>
      </w:r>
    </w:p>
    <w:p w14:paraId="0D907684" w14:textId="77777777" w:rsidR="000103E8" w:rsidRDefault="000103E8" w:rsidP="00A839D7">
      <w:pPr>
        <w:pStyle w:val="MyCode"/>
      </w:pPr>
      <w:r>
        <w:t xml:space="preserve">        DataSourceToolbarModule,</w:t>
      </w:r>
    </w:p>
    <w:p w14:paraId="5C4E7B83" w14:textId="77777777" w:rsidR="000103E8" w:rsidRDefault="000103E8" w:rsidP="00A839D7">
      <w:pPr>
        <w:pStyle w:val="MyCode"/>
      </w:pPr>
      <w:r>
        <w:t xml:space="preserve">        DataTableModule</w:t>
      </w:r>
    </w:p>
    <w:p w14:paraId="571A900E" w14:textId="1E27149D" w:rsidR="000103E8" w:rsidRPr="003624BE" w:rsidRDefault="000103E8" w:rsidP="00A839D7">
      <w:pPr>
        <w:pStyle w:val="MyCode"/>
      </w:pPr>
      <w:r w:rsidRPr="003624BE">
        <w:t>    ]</w:t>
      </w:r>
    </w:p>
    <w:p w14:paraId="311549AB" w14:textId="77777777" w:rsidR="000103E8" w:rsidRDefault="000103E8" w:rsidP="00A839D7">
      <w:pPr>
        <w:pStyle w:val="MyCode"/>
      </w:pPr>
      <w:r w:rsidRPr="003624BE">
        <w:t>})</w:t>
      </w:r>
    </w:p>
    <w:p w14:paraId="478D1D69" w14:textId="18B80422" w:rsidR="000103E8" w:rsidRDefault="000103E8" w:rsidP="000103E8">
      <w:pPr>
        <w:ind w:left="0"/>
      </w:pPr>
    </w:p>
    <w:p w14:paraId="1E1A41FA" w14:textId="057725D5" w:rsidR="00200F72" w:rsidRDefault="00200F72" w:rsidP="00200F72">
      <w:pPr>
        <w:ind w:left="720"/>
      </w:pPr>
      <w:r>
        <w:t>-</w:t>
      </w:r>
      <w:r>
        <w:tab/>
        <w:t xml:space="preserve">Import </w:t>
      </w:r>
      <w:r w:rsidRPr="00200F72">
        <w:rPr>
          <w:rStyle w:val="Style1Char"/>
        </w:rPr>
        <w:t>RouterModule.forChild(routes)</w:t>
      </w:r>
    </w:p>
    <w:p w14:paraId="511426BC" w14:textId="5C19892A" w:rsidR="00200F72" w:rsidRDefault="00200F72" w:rsidP="00200F72">
      <w:pPr>
        <w:ind w:left="720"/>
      </w:pPr>
      <w:r>
        <w:t>-</w:t>
      </w:r>
      <w:r>
        <w:tab/>
        <w:t xml:space="preserve">Pass routes to </w:t>
      </w:r>
      <w:r w:rsidRPr="001C7B29">
        <w:rPr>
          <w:rStyle w:val="Style1Char"/>
        </w:rPr>
        <w:t>UniteP</w:t>
      </w:r>
      <w:r w:rsidR="001C7B29" w:rsidRPr="001C7B29">
        <w:rPr>
          <w:rStyle w:val="Style1Char"/>
        </w:rPr>
        <w:t>l</w:t>
      </w:r>
      <w:r w:rsidRPr="001C7B29">
        <w:rPr>
          <w:rStyle w:val="Style1Char"/>
        </w:rPr>
        <w:t>uginService</w:t>
      </w:r>
      <w:r>
        <w:t xml:space="preserve"> in initializer</w:t>
      </w:r>
    </w:p>
    <w:p w14:paraId="15E957AD" w14:textId="07E664AC" w:rsidR="001C7B29" w:rsidRPr="001C7B29" w:rsidRDefault="001C7B29" w:rsidP="00A839D7">
      <w:pPr>
        <w:pStyle w:val="MyCode"/>
        <w:rPr>
          <w:color w:val="D4D4D4"/>
        </w:rPr>
      </w:pPr>
      <w:r w:rsidRPr="001C7B29">
        <w:rPr>
          <w:color w:val="C586C0"/>
        </w:rPr>
        <w:t>export</w:t>
      </w:r>
      <w:r w:rsidRPr="001C7B29">
        <w:rPr>
          <w:color w:val="D4D4D4"/>
        </w:rPr>
        <w:t xml:space="preserve"> </w:t>
      </w:r>
      <w:r w:rsidRPr="001C7B29">
        <w:rPr>
          <w:color w:val="569CD6"/>
        </w:rPr>
        <w:t>class</w:t>
      </w:r>
      <w:r w:rsidRPr="001C7B29">
        <w:rPr>
          <w:color w:val="D4D4D4"/>
        </w:rPr>
        <w:t xml:space="preserve"> </w:t>
      </w:r>
      <w:r w:rsidRPr="001C7B29">
        <w:t>UnitePluginModule</w:t>
      </w:r>
      <w:r w:rsidRPr="001C7B29">
        <w:rPr>
          <w:color w:val="D4D4D4"/>
        </w:rPr>
        <w:t xml:space="preserve"> { </w:t>
      </w:r>
    </w:p>
    <w:p w14:paraId="33D543F1" w14:textId="77777777" w:rsidR="001C7B29" w:rsidRPr="001C7B29" w:rsidRDefault="001C7B29" w:rsidP="00A839D7">
      <w:pPr>
        <w:pStyle w:val="MyCode"/>
        <w:rPr>
          <w:color w:val="D4D4D4"/>
        </w:rPr>
      </w:pPr>
      <w:r w:rsidRPr="001C7B29">
        <w:rPr>
          <w:color w:val="D4D4D4"/>
        </w:rPr>
        <w:t xml:space="preserve">  </w:t>
      </w:r>
      <w:r w:rsidRPr="00E275D0">
        <w:rPr>
          <w:color w:val="0070C0"/>
        </w:rPr>
        <w:t>constructor</w:t>
      </w:r>
      <w:r w:rsidRPr="001C7B29">
        <w:rPr>
          <w:color w:val="D4D4D4"/>
        </w:rPr>
        <w:t>(</w:t>
      </w:r>
      <w:r w:rsidRPr="001C7B29">
        <w:rPr>
          <w:color w:val="569CD6"/>
        </w:rPr>
        <w:t>private</w:t>
      </w:r>
      <w:r w:rsidRPr="001C7B29">
        <w:rPr>
          <w:color w:val="D4D4D4"/>
        </w:rPr>
        <w:t xml:space="preserve"> </w:t>
      </w:r>
      <w:r w:rsidRPr="001C7B29">
        <w:rPr>
          <w:color w:val="569CD6"/>
        </w:rPr>
        <w:t>readonly</w:t>
      </w:r>
      <w:r w:rsidRPr="001C7B29">
        <w:rPr>
          <w:color w:val="D4D4D4"/>
        </w:rPr>
        <w:t xml:space="preserve"> </w:t>
      </w:r>
      <w:r w:rsidRPr="001C7B29">
        <w:rPr>
          <w:color w:val="9CDCFE"/>
        </w:rPr>
        <w:t>initializer</w:t>
      </w:r>
      <w:r w:rsidRPr="001C7B29">
        <w:rPr>
          <w:color w:val="D4D4D4"/>
        </w:rPr>
        <w:t xml:space="preserve">: </w:t>
      </w:r>
      <w:r w:rsidRPr="001C7B29">
        <w:t>UnitePluginService</w:t>
      </w:r>
      <w:r w:rsidRPr="001C7B29">
        <w:rPr>
          <w:color w:val="D4D4D4"/>
        </w:rPr>
        <w:t>) {</w:t>
      </w:r>
    </w:p>
    <w:p w14:paraId="179C41F4" w14:textId="77777777" w:rsidR="001C7B29" w:rsidRPr="001C7B29" w:rsidRDefault="001C7B29" w:rsidP="00A839D7">
      <w:pPr>
        <w:pStyle w:val="MyCode"/>
        <w:rPr>
          <w:color w:val="D4D4D4"/>
        </w:rPr>
      </w:pPr>
      <w:r w:rsidRPr="001C7B29">
        <w:rPr>
          <w:color w:val="D4D4D4"/>
        </w:rPr>
        <w:t xml:space="preserve">        </w:t>
      </w:r>
      <w:r w:rsidRPr="001C7B29">
        <w:rPr>
          <w:color w:val="9CDCFE"/>
        </w:rPr>
        <w:t>console</w:t>
      </w:r>
      <w:r w:rsidRPr="001C7B29">
        <w:rPr>
          <w:color w:val="D4D4D4"/>
        </w:rPr>
        <w:t>.</w:t>
      </w:r>
      <w:r w:rsidRPr="001C7B29">
        <w:rPr>
          <w:color w:val="DCDCAA"/>
        </w:rPr>
        <w:t>log</w:t>
      </w:r>
      <w:r w:rsidRPr="001C7B29">
        <w:rPr>
          <w:color w:val="D4D4D4"/>
        </w:rPr>
        <w:t>(</w:t>
      </w:r>
      <w:r w:rsidRPr="001C7B29">
        <w:t>'In constructor of UnitePluginModule.'</w:t>
      </w:r>
      <w:r w:rsidRPr="001C7B29">
        <w:rPr>
          <w:color w:val="D4D4D4"/>
        </w:rPr>
        <w:t>);</w:t>
      </w:r>
    </w:p>
    <w:p w14:paraId="609AF977" w14:textId="77777777" w:rsidR="001C7B29" w:rsidRPr="001C7B29" w:rsidRDefault="001C7B29" w:rsidP="00A839D7">
      <w:pPr>
        <w:pStyle w:val="MyCode"/>
        <w:rPr>
          <w:color w:val="D4D4D4"/>
        </w:rPr>
      </w:pPr>
      <w:r w:rsidRPr="001C7B29">
        <w:rPr>
          <w:color w:val="D4D4D4"/>
        </w:rPr>
        <w:t xml:space="preserve">        </w:t>
      </w:r>
      <w:r w:rsidRPr="001C7B29">
        <w:rPr>
          <w:color w:val="569CD6"/>
        </w:rPr>
        <w:t>this</w:t>
      </w:r>
      <w:r w:rsidRPr="001C7B29">
        <w:rPr>
          <w:color w:val="D4D4D4"/>
        </w:rPr>
        <w:t>.</w:t>
      </w:r>
      <w:r w:rsidRPr="001C7B29">
        <w:t>initializer</w:t>
      </w:r>
      <w:r w:rsidRPr="001C7B29">
        <w:rPr>
          <w:color w:val="D4D4D4"/>
        </w:rPr>
        <w:t>.</w:t>
      </w:r>
      <w:r w:rsidRPr="001C7B29">
        <w:rPr>
          <w:color w:val="DCDCAA"/>
        </w:rPr>
        <w:t>onInit</w:t>
      </w:r>
      <w:r w:rsidRPr="001C7B29">
        <w:rPr>
          <w:color w:val="D4D4D4"/>
        </w:rPr>
        <w:t>(</w:t>
      </w:r>
      <w:r w:rsidRPr="001C7B29">
        <w:t>routes</w:t>
      </w:r>
      <w:r w:rsidRPr="001C7B29">
        <w:rPr>
          <w:color w:val="D4D4D4"/>
        </w:rPr>
        <w:t>);</w:t>
      </w:r>
    </w:p>
    <w:p w14:paraId="3461438A" w14:textId="77777777" w:rsidR="001C7B29" w:rsidRPr="001C7B29" w:rsidRDefault="001C7B29" w:rsidP="00A839D7">
      <w:pPr>
        <w:pStyle w:val="MyCode"/>
        <w:rPr>
          <w:color w:val="D4D4D4"/>
        </w:rPr>
      </w:pPr>
      <w:r w:rsidRPr="001C7B29">
        <w:rPr>
          <w:color w:val="D4D4D4"/>
        </w:rPr>
        <w:t xml:space="preserve">        </w:t>
      </w:r>
      <w:r w:rsidRPr="001C7B29">
        <w:rPr>
          <w:color w:val="9CDCFE"/>
        </w:rPr>
        <w:t>console</w:t>
      </w:r>
      <w:r w:rsidRPr="001C7B29">
        <w:rPr>
          <w:color w:val="D4D4D4"/>
        </w:rPr>
        <w:t>.</w:t>
      </w:r>
      <w:r w:rsidRPr="001C7B29">
        <w:rPr>
          <w:color w:val="DCDCAA"/>
        </w:rPr>
        <w:t>log</w:t>
      </w:r>
      <w:r w:rsidRPr="001C7B29">
        <w:rPr>
          <w:color w:val="D4D4D4"/>
        </w:rPr>
        <w:t>(</w:t>
      </w:r>
      <w:r w:rsidRPr="001C7B29">
        <w:t>'UnitePluginModule initialized'</w:t>
      </w:r>
      <w:r w:rsidRPr="001C7B29">
        <w:rPr>
          <w:color w:val="D4D4D4"/>
        </w:rPr>
        <w:t>);</w:t>
      </w:r>
    </w:p>
    <w:p w14:paraId="1268E1E6" w14:textId="77777777" w:rsidR="001C7B29" w:rsidRPr="001C7B29" w:rsidRDefault="001C7B29" w:rsidP="00A839D7">
      <w:pPr>
        <w:pStyle w:val="MyCode"/>
      </w:pPr>
      <w:r w:rsidRPr="001C7B29">
        <w:t>    }</w:t>
      </w:r>
    </w:p>
    <w:p w14:paraId="5AAFE9CC" w14:textId="1285537F" w:rsidR="001C7B29" w:rsidRDefault="001C7B29" w:rsidP="00A839D7">
      <w:pPr>
        <w:pStyle w:val="MyCode"/>
      </w:pPr>
      <w:r w:rsidRPr="001C7B29">
        <w:t>}</w:t>
      </w:r>
    </w:p>
    <w:p w14:paraId="316957EF" w14:textId="1FE0E8D5" w:rsidR="00200F72" w:rsidRDefault="00200F72" w:rsidP="00200F72"/>
    <w:p w14:paraId="2DD53B9C" w14:textId="52B43AC8" w:rsidR="001C7B29" w:rsidRDefault="001C7B29" w:rsidP="001C7B29">
      <w:pPr>
        <w:pStyle w:val="TOC1"/>
      </w:pPr>
      <w:r>
        <w:tab/>
        <w:t>unite-plugin.service.ts</w:t>
      </w:r>
    </w:p>
    <w:p w14:paraId="4155AE6C" w14:textId="70B00BDB" w:rsidR="001C7B29" w:rsidRDefault="001C7B29" w:rsidP="001C7B29">
      <w:pPr>
        <w:ind w:left="720"/>
      </w:pPr>
      <w:r>
        <w:t>-</w:t>
      </w:r>
      <w:r>
        <w:tab/>
        <w:t xml:space="preserve">Add parameter </w:t>
      </w:r>
      <w:r w:rsidRPr="001C7B29">
        <w:rPr>
          <w:rStyle w:val="Style1Char"/>
        </w:rPr>
        <w:t>routes: Route[]</w:t>
      </w:r>
      <w:r>
        <w:rPr>
          <w:rStyle w:val="Style1Char"/>
        </w:rPr>
        <w:t xml:space="preserve"> </w:t>
      </w:r>
      <w:r>
        <w:t>to onInit function and process them</w:t>
      </w:r>
    </w:p>
    <w:p w14:paraId="556810DA" w14:textId="3CD11ACD" w:rsidR="001C7B29" w:rsidRPr="00C92472" w:rsidRDefault="001C7B29" w:rsidP="00A839D7">
      <w:pPr>
        <w:pStyle w:val="MyCode"/>
      </w:pPr>
      <w:r w:rsidRPr="00C92472">
        <w:rPr>
          <w:color w:val="0070C0"/>
        </w:rPr>
        <w:t xml:space="preserve">async </w:t>
      </w:r>
      <w:r w:rsidRPr="00C92472">
        <w:rPr>
          <w:color w:val="DCDCAA"/>
        </w:rPr>
        <w:t>onInit</w:t>
      </w:r>
      <w:r w:rsidRPr="00C92472">
        <w:t>(</w:t>
      </w:r>
      <w:r w:rsidRPr="00C92472">
        <w:rPr>
          <w:color w:val="9CDCFE"/>
        </w:rPr>
        <w:t>routes</w:t>
      </w:r>
      <w:r w:rsidRPr="00C92472">
        <w:t xml:space="preserve">: </w:t>
      </w:r>
      <w:r w:rsidRPr="00C92472">
        <w:rPr>
          <w:color w:val="4EC9B0"/>
        </w:rPr>
        <w:t>Route</w:t>
      </w:r>
      <w:r w:rsidRPr="00C92472">
        <w:t>[]) {</w:t>
      </w:r>
    </w:p>
    <w:p w14:paraId="677483A8" w14:textId="6933FD53" w:rsidR="00C92472" w:rsidRPr="00C92472" w:rsidRDefault="00C92472" w:rsidP="00A839D7">
      <w:pPr>
        <w:pStyle w:val="MyCode"/>
      </w:pPr>
      <w:r w:rsidRPr="00C92472">
        <w:rPr>
          <w:b/>
          <w:bCs/>
          <w:color w:val="0000FF"/>
        </w:rPr>
        <w:t>this</w:t>
      </w:r>
      <w:r w:rsidRPr="00C92472">
        <w:rPr>
          <w:b/>
          <w:bCs/>
          <w:color w:val="000080"/>
        </w:rPr>
        <w:t>.</w:t>
      </w:r>
      <w:r w:rsidRPr="00C92472">
        <w:t>addRoutes</w:t>
      </w:r>
      <w:r w:rsidRPr="00C92472">
        <w:rPr>
          <w:b/>
          <w:bCs/>
          <w:color w:val="000080"/>
        </w:rPr>
        <w:t>(</w:t>
      </w:r>
      <w:r w:rsidRPr="00C92472">
        <w:t>routes</w:t>
      </w:r>
      <w:r w:rsidRPr="00C92472">
        <w:rPr>
          <w:b/>
          <w:bCs/>
          <w:color w:val="000080"/>
        </w:rPr>
        <w:t>);</w:t>
      </w:r>
    </w:p>
    <w:p w14:paraId="3CFE0E6D" w14:textId="6A4C7F6E" w:rsidR="001C7B29" w:rsidRPr="00C92472" w:rsidRDefault="00C92472" w:rsidP="00A839D7">
      <w:pPr>
        <w:pStyle w:val="MyCode"/>
      </w:pPr>
      <w:r w:rsidRPr="00C92472">
        <w:t xml:space="preserve">    </w:t>
      </w:r>
      <w:r w:rsidRPr="00C92472">
        <w:tab/>
      </w:r>
      <w:r w:rsidRPr="00C92472">
        <w:rPr>
          <w:b/>
          <w:bCs/>
          <w:color w:val="0000FF"/>
        </w:rPr>
        <w:t>this</w:t>
      </w:r>
      <w:r w:rsidRPr="00C92472">
        <w:rPr>
          <w:b/>
          <w:bCs/>
          <w:color w:val="000080"/>
        </w:rPr>
        <w:t>.</w:t>
      </w:r>
      <w:r w:rsidRPr="00C92472">
        <w:t>extService</w:t>
      </w:r>
      <w:r w:rsidRPr="00C92472">
        <w:rPr>
          <w:b/>
          <w:bCs/>
          <w:color w:val="000080"/>
        </w:rPr>
        <w:t>.</w:t>
      </w:r>
      <w:r w:rsidRPr="00C92472">
        <w:t>register</w:t>
      </w:r>
      <w:r w:rsidRPr="00C92472">
        <w:rPr>
          <w:b/>
          <w:bCs/>
          <w:color w:val="000080"/>
        </w:rPr>
        <w:t>(</w:t>
      </w:r>
      <w:r w:rsidRPr="00C92472">
        <w:rPr>
          <w:color w:val="808080"/>
        </w:rPr>
        <w:t>'Dashboard-SmallTiles'</w:t>
      </w:r>
      <w:r w:rsidRPr="00C92472">
        <w:rPr>
          <w:b/>
          <w:bCs/>
          <w:color w:val="000080"/>
        </w:rPr>
        <w:t>,</w:t>
      </w:r>
      <w:r w:rsidRPr="00C92472">
        <w:t xml:space="preserve"> </w:t>
      </w:r>
      <w:r w:rsidRPr="00C92472">
        <w:rPr>
          <w:b/>
          <w:bCs/>
          <w:color w:val="000080"/>
        </w:rPr>
        <w:t>{</w:t>
      </w:r>
      <w:r w:rsidRPr="00C92472">
        <w:t>instance</w:t>
      </w:r>
      <w:r w:rsidRPr="00C92472">
        <w:rPr>
          <w:b/>
          <w:bCs/>
          <w:color w:val="000080"/>
        </w:rPr>
        <w:t>:</w:t>
      </w:r>
      <w:r w:rsidRPr="00C92472">
        <w:t xml:space="preserve"> </w:t>
      </w:r>
      <w:r>
        <w:t xml:space="preserve">     </w:t>
      </w:r>
      <w:r w:rsidRPr="00C92472">
        <w:t>UnitePluginComponent</w:t>
      </w:r>
      <w:r w:rsidRPr="00C92472">
        <w:rPr>
          <w:b/>
          <w:bCs/>
          <w:color w:val="000080"/>
        </w:rPr>
        <w:t>})</w:t>
      </w:r>
    </w:p>
    <w:p w14:paraId="0ADA9686" w14:textId="42F6F4EB" w:rsidR="001C7B29" w:rsidRPr="00C92472" w:rsidRDefault="001C7B29" w:rsidP="00A839D7">
      <w:pPr>
        <w:pStyle w:val="MyCode"/>
      </w:pPr>
      <w:r w:rsidRPr="00C92472">
        <w:t>}</w:t>
      </w:r>
    </w:p>
    <w:p w14:paraId="171EBC55" w14:textId="77777777" w:rsidR="001C7B29" w:rsidRPr="00C92472" w:rsidRDefault="001C7B29" w:rsidP="00A839D7">
      <w:pPr>
        <w:pStyle w:val="MyCode"/>
      </w:pPr>
    </w:p>
    <w:p w14:paraId="7E24CAA3" w14:textId="77777777" w:rsidR="001C7B29" w:rsidRPr="00C92472" w:rsidRDefault="001C7B29" w:rsidP="00A839D7">
      <w:pPr>
        <w:pStyle w:val="MyCode"/>
        <w:rPr>
          <w:color w:val="D4D4D4"/>
        </w:rPr>
      </w:pPr>
      <w:r w:rsidRPr="00C92472">
        <w:t>addRoutes</w:t>
      </w:r>
      <w:r w:rsidRPr="00C92472">
        <w:rPr>
          <w:color w:val="D4D4D4"/>
        </w:rPr>
        <w:t>(</w:t>
      </w:r>
      <w:r w:rsidRPr="00C92472">
        <w:rPr>
          <w:color w:val="0070C0"/>
        </w:rPr>
        <w:t>routes</w:t>
      </w:r>
      <w:r w:rsidRPr="00C92472">
        <w:rPr>
          <w:color w:val="D4D4D4"/>
        </w:rPr>
        <w:t xml:space="preserve">: </w:t>
      </w:r>
      <w:r w:rsidRPr="00C92472">
        <w:rPr>
          <w:color w:val="4EC9B0"/>
        </w:rPr>
        <w:t>Route</w:t>
      </w:r>
      <w:r w:rsidRPr="00C92472">
        <w:rPr>
          <w:color w:val="D4D4D4"/>
        </w:rPr>
        <w:t>[]) {</w:t>
      </w:r>
    </w:p>
    <w:p w14:paraId="647EDC4E" w14:textId="77777777" w:rsidR="001C7B29" w:rsidRPr="00C92472" w:rsidRDefault="001C7B29" w:rsidP="00A839D7">
      <w:pPr>
        <w:pStyle w:val="MyCode"/>
      </w:pPr>
      <w:r w:rsidRPr="00C92472">
        <w:t xml:space="preserve">    </w:t>
      </w:r>
      <w:r w:rsidRPr="00C92472">
        <w:rPr>
          <w:color w:val="569CD6"/>
        </w:rPr>
        <w:t>const</w:t>
      </w:r>
      <w:r w:rsidRPr="00C92472">
        <w:t xml:space="preserve"> </w:t>
      </w:r>
      <w:r w:rsidRPr="00C92472">
        <w:rPr>
          <w:color w:val="4FC1FF"/>
        </w:rPr>
        <w:t>config</w:t>
      </w:r>
      <w:r w:rsidRPr="00C92472">
        <w:t xml:space="preserve"> = </w:t>
      </w:r>
      <w:r w:rsidRPr="00C92472">
        <w:rPr>
          <w:color w:val="569CD6"/>
        </w:rPr>
        <w:t>this</w:t>
      </w:r>
      <w:r w:rsidRPr="00C92472">
        <w:t>.</w:t>
      </w:r>
      <w:r w:rsidRPr="00C92472">
        <w:rPr>
          <w:color w:val="4FC1FF"/>
        </w:rPr>
        <w:t>router</w:t>
      </w:r>
      <w:r w:rsidRPr="00C92472">
        <w:t>.</w:t>
      </w:r>
      <w:r w:rsidRPr="00C92472">
        <w:rPr>
          <w:color w:val="0070C0"/>
        </w:rPr>
        <w:t>config</w:t>
      </w:r>
      <w:r w:rsidRPr="00C92472">
        <w:t>;</w:t>
      </w:r>
    </w:p>
    <w:p w14:paraId="71D6775F" w14:textId="77777777" w:rsidR="001C7B29" w:rsidRPr="00C92472" w:rsidRDefault="001C7B29" w:rsidP="00A839D7">
      <w:pPr>
        <w:pStyle w:val="MyCode"/>
        <w:rPr>
          <w:color w:val="D4D4D4"/>
        </w:rPr>
      </w:pPr>
      <w:r w:rsidRPr="00C92472">
        <w:rPr>
          <w:color w:val="D4D4D4"/>
        </w:rPr>
        <w:t xml:space="preserve">    </w:t>
      </w:r>
      <w:r w:rsidRPr="00C92472">
        <w:t>routes</w:t>
      </w:r>
      <w:r w:rsidRPr="00C92472">
        <w:rPr>
          <w:color w:val="D4D4D4"/>
        </w:rPr>
        <w:t>.</w:t>
      </w:r>
      <w:r w:rsidRPr="00C92472">
        <w:t>forEach</w:t>
      </w:r>
      <w:r w:rsidRPr="00C92472">
        <w:rPr>
          <w:color w:val="D4D4D4"/>
        </w:rPr>
        <w:t>(</w:t>
      </w:r>
      <w:r w:rsidRPr="00C92472">
        <w:t xml:space="preserve">route </w:t>
      </w:r>
      <w:r w:rsidRPr="00C92472">
        <w:rPr>
          <w:color w:val="569CD6"/>
        </w:rPr>
        <w:t>=&gt;</w:t>
      </w:r>
      <w:r w:rsidRPr="00C92472">
        <w:rPr>
          <w:color w:val="D4D4D4"/>
        </w:rPr>
        <w:t xml:space="preserve"> {</w:t>
      </w:r>
    </w:p>
    <w:p w14:paraId="4BAE6BF3" w14:textId="77777777" w:rsidR="001C7B29" w:rsidRPr="00C92472" w:rsidRDefault="001C7B29" w:rsidP="00A839D7">
      <w:pPr>
        <w:pStyle w:val="MyCode"/>
      </w:pPr>
      <w:r w:rsidRPr="00C92472">
        <w:t xml:space="preserve">      </w:t>
      </w:r>
      <w:r w:rsidRPr="00C92472">
        <w:rPr>
          <w:color w:val="4FC1FF"/>
        </w:rPr>
        <w:t>config</w:t>
      </w:r>
      <w:r w:rsidRPr="00C92472">
        <w:t>.unshift(</w:t>
      </w:r>
      <w:r w:rsidRPr="00C92472">
        <w:rPr>
          <w:color w:val="0070C0"/>
        </w:rPr>
        <w:t>route</w:t>
      </w:r>
      <w:r w:rsidRPr="00C92472">
        <w:t>);</w:t>
      </w:r>
    </w:p>
    <w:p w14:paraId="7D702D9A" w14:textId="77777777" w:rsidR="001C7B29" w:rsidRPr="00C92472" w:rsidRDefault="001C7B29" w:rsidP="00A839D7">
      <w:pPr>
        <w:pStyle w:val="MyCode"/>
      </w:pPr>
      <w:r w:rsidRPr="00C92472">
        <w:t>    });</w:t>
      </w:r>
    </w:p>
    <w:p w14:paraId="53927577" w14:textId="77777777" w:rsidR="001C7B29" w:rsidRPr="00C92472" w:rsidRDefault="001C7B29" w:rsidP="00A839D7">
      <w:pPr>
        <w:pStyle w:val="MyCode"/>
        <w:rPr>
          <w:color w:val="D4D4D4"/>
        </w:rPr>
      </w:pPr>
      <w:r w:rsidRPr="00C92472">
        <w:rPr>
          <w:color w:val="D4D4D4"/>
        </w:rPr>
        <w:t xml:space="preserve">    </w:t>
      </w:r>
      <w:r w:rsidRPr="00C92472">
        <w:rPr>
          <w:color w:val="569CD6"/>
        </w:rPr>
        <w:t>this</w:t>
      </w:r>
      <w:r w:rsidRPr="00C92472">
        <w:rPr>
          <w:color w:val="D4D4D4"/>
        </w:rPr>
        <w:t>.</w:t>
      </w:r>
      <w:r w:rsidRPr="00C92472">
        <w:rPr>
          <w:color w:val="4FC1FF"/>
        </w:rPr>
        <w:t>router</w:t>
      </w:r>
      <w:r w:rsidRPr="00C92472">
        <w:rPr>
          <w:color w:val="D4D4D4"/>
        </w:rPr>
        <w:t>.</w:t>
      </w:r>
      <w:r w:rsidRPr="00C92472">
        <w:t>resetConfig</w:t>
      </w:r>
      <w:r w:rsidRPr="00C92472">
        <w:rPr>
          <w:color w:val="D4D4D4"/>
        </w:rPr>
        <w:t>(</w:t>
      </w:r>
      <w:r w:rsidRPr="00C92472">
        <w:rPr>
          <w:color w:val="0070C0"/>
        </w:rPr>
        <w:t>config</w:t>
      </w:r>
      <w:r w:rsidRPr="00C92472">
        <w:rPr>
          <w:color w:val="D4D4D4"/>
        </w:rPr>
        <w:t>);</w:t>
      </w:r>
    </w:p>
    <w:p w14:paraId="2CC3B830" w14:textId="6D5CB0E3" w:rsidR="001C7B29" w:rsidRPr="00C92472" w:rsidRDefault="001C7B29" w:rsidP="00A839D7">
      <w:pPr>
        <w:pStyle w:val="MyCode"/>
      </w:pPr>
      <w:r w:rsidRPr="00C92472">
        <w:t> }</w:t>
      </w:r>
    </w:p>
    <w:p w14:paraId="1CAC35DA" w14:textId="49E53E6F" w:rsidR="00200F72" w:rsidRDefault="00200F72" w:rsidP="00E275D0">
      <w:pPr>
        <w:ind w:left="720"/>
      </w:pPr>
    </w:p>
    <w:p w14:paraId="7A990D19" w14:textId="0F94A9EC" w:rsidR="000103E8" w:rsidRDefault="000103E8" w:rsidP="00084813">
      <w:pPr>
        <w:pStyle w:val="BodyCopy"/>
        <w:ind w:left="720"/>
      </w:pPr>
      <w:r>
        <w:t>Add methods to return data and schema from custom Api Server method which uses Predefined SQL to return data:</w:t>
      </w:r>
    </w:p>
    <w:p w14:paraId="7A75DBCF" w14:textId="252B7709" w:rsidR="000103E8" w:rsidRDefault="000103E8" w:rsidP="008F328F">
      <w:pPr>
        <w:pStyle w:val="BodyCopy"/>
      </w:pPr>
    </w:p>
    <w:p w14:paraId="1AFDE50C" w14:textId="77777777" w:rsidR="000103E8" w:rsidRDefault="000103E8" w:rsidP="00A839D7">
      <w:pPr>
        <w:pStyle w:val="MyCode"/>
      </w:pPr>
      <w:r>
        <w:t xml:space="preserve">async userGetReportRolesSQL(uidPerson): Promise&lt;any&gt; {    </w:t>
      </w:r>
    </w:p>
    <w:p w14:paraId="1948C0F3" w14:textId="72D95E88" w:rsidR="000103E8" w:rsidRDefault="00835A87" w:rsidP="00A839D7">
      <w:pPr>
        <w:pStyle w:val="MyCode"/>
      </w:pPr>
      <w:r>
        <w:t xml:space="preserve">   </w:t>
      </w:r>
      <w:r w:rsidR="000103E8">
        <w:t xml:space="preserve">try{      </w:t>
      </w:r>
    </w:p>
    <w:p w14:paraId="171ED79D" w14:textId="2559F775" w:rsidR="000103E8" w:rsidRDefault="00835A87" w:rsidP="00A839D7">
      <w:pPr>
        <w:pStyle w:val="MyCode"/>
      </w:pPr>
      <w:r>
        <w:t xml:space="preserve">      </w:t>
      </w:r>
      <w:r w:rsidR="000103E8">
        <w:t>var x = await</w:t>
      </w:r>
      <w:r>
        <w:t xml:space="preserve"> </w:t>
      </w:r>
      <w:r w:rsidR="000103E8">
        <w:t>this.</w:t>
      </w:r>
      <w:r w:rsidR="000103E8" w:rsidRPr="00AD516E">
        <w:rPr>
          <w:b/>
          <w:bCs/>
        </w:rPr>
        <w:t>typedClient</w:t>
      </w:r>
      <w:r w:rsidR="000103E8">
        <w:t xml:space="preserve">.PortalUnitepluginGetreportsrolessql.Get(uidPerson);          </w:t>
      </w:r>
    </w:p>
    <w:p w14:paraId="15425165" w14:textId="6DBFF340" w:rsidR="000103E8" w:rsidRDefault="00835A87" w:rsidP="00A839D7">
      <w:pPr>
        <w:pStyle w:val="MyCode"/>
      </w:pPr>
      <w:r>
        <w:t xml:space="preserve">      </w:t>
      </w:r>
      <w:r w:rsidR="000103E8">
        <w:t>return x;</w:t>
      </w:r>
    </w:p>
    <w:p w14:paraId="2C393B60" w14:textId="62168079" w:rsidR="000103E8" w:rsidRDefault="00835A87" w:rsidP="00A839D7">
      <w:pPr>
        <w:pStyle w:val="MyCode"/>
      </w:pPr>
      <w:r>
        <w:t xml:space="preserve">   </w:t>
      </w:r>
      <w:r w:rsidR="000103E8">
        <w:t>}catch(e) {</w:t>
      </w:r>
    </w:p>
    <w:p w14:paraId="2AA7A7BF" w14:textId="71FEB23E" w:rsidR="000103E8" w:rsidRDefault="00835A87" w:rsidP="00A839D7">
      <w:pPr>
        <w:pStyle w:val="MyCode"/>
      </w:pPr>
      <w:r>
        <w:t xml:space="preserve">      </w:t>
      </w:r>
      <w:r w:rsidR="000103E8">
        <w:t>console.error(e);</w:t>
      </w:r>
    </w:p>
    <w:p w14:paraId="7CDB0401" w14:textId="4A0FC1EE" w:rsidR="000103E8" w:rsidRDefault="00835A87" w:rsidP="00A839D7">
      <w:pPr>
        <w:pStyle w:val="MyCode"/>
      </w:pPr>
      <w:r>
        <w:t xml:space="preserve">   </w:t>
      </w:r>
      <w:r w:rsidR="000103E8">
        <w:t>}</w:t>
      </w:r>
    </w:p>
    <w:p w14:paraId="79358E59" w14:textId="37325961" w:rsidR="000103E8" w:rsidRDefault="000103E8" w:rsidP="00A839D7">
      <w:pPr>
        <w:pStyle w:val="MyCode"/>
      </w:pPr>
      <w:r>
        <w:t>}</w:t>
      </w:r>
    </w:p>
    <w:p w14:paraId="16A2F36E" w14:textId="77777777" w:rsidR="000103E8" w:rsidRDefault="000103E8" w:rsidP="00A839D7">
      <w:pPr>
        <w:pStyle w:val="MyCode"/>
      </w:pPr>
    </w:p>
    <w:p w14:paraId="0461899F" w14:textId="1AB99DAF" w:rsidR="000103E8" w:rsidRDefault="000103E8" w:rsidP="00A839D7">
      <w:pPr>
        <w:pStyle w:val="MyCode"/>
      </w:pPr>
      <w:r>
        <w:t xml:space="preserve">async userGetReportRolesSQLSchema(): Promise&lt;any&gt; {    </w:t>
      </w:r>
    </w:p>
    <w:p w14:paraId="2CE95741" w14:textId="5B8BD816" w:rsidR="000103E8" w:rsidRDefault="00835A87" w:rsidP="00A839D7">
      <w:pPr>
        <w:pStyle w:val="MyCode"/>
      </w:pPr>
      <w:r>
        <w:t xml:space="preserve">   </w:t>
      </w:r>
      <w:r w:rsidR="000103E8">
        <w:t xml:space="preserve">try{      </w:t>
      </w:r>
    </w:p>
    <w:p w14:paraId="0EC51ED3" w14:textId="60816D2C" w:rsidR="000103E8" w:rsidRDefault="00835A87" w:rsidP="00A839D7">
      <w:pPr>
        <w:pStyle w:val="MyCode"/>
      </w:pPr>
      <w:r>
        <w:t xml:space="preserve">      </w:t>
      </w:r>
      <w:r w:rsidR="000103E8">
        <w:t>var x = await this.</w:t>
      </w:r>
      <w:r w:rsidR="000103E8" w:rsidRPr="00AD516E">
        <w:rPr>
          <w:b/>
          <w:bCs/>
        </w:rPr>
        <w:t>typedClient</w:t>
      </w:r>
      <w:r w:rsidR="000103E8">
        <w:t>.PortalUnitepluginGetreportsrolessql.GetSchema()</w:t>
      </w:r>
    </w:p>
    <w:p w14:paraId="3B3C3FB2" w14:textId="6C4405EB" w:rsidR="000103E8" w:rsidRDefault="00835A87" w:rsidP="00A839D7">
      <w:pPr>
        <w:pStyle w:val="MyCode"/>
      </w:pPr>
      <w:r>
        <w:t xml:space="preserve">      </w:t>
      </w:r>
      <w:r w:rsidR="000103E8">
        <w:t>return x;</w:t>
      </w:r>
    </w:p>
    <w:p w14:paraId="11646E9A" w14:textId="131445C1" w:rsidR="000103E8" w:rsidRDefault="00835A87" w:rsidP="00A839D7">
      <w:pPr>
        <w:pStyle w:val="MyCode"/>
      </w:pPr>
      <w:r>
        <w:t xml:space="preserve">   </w:t>
      </w:r>
      <w:r w:rsidR="000103E8">
        <w:t>}catch(e) {</w:t>
      </w:r>
    </w:p>
    <w:p w14:paraId="54F3C2BD" w14:textId="7CF3A62D" w:rsidR="000103E8" w:rsidRDefault="00835A87" w:rsidP="00A839D7">
      <w:pPr>
        <w:pStyle w:val="MyCode"/>
      </w:pPr>
      <w:r>
        <w:t xml:space="preserve">      </w:t>
      </w:r>
      <w:r w:rsidR="000103E8">
        <w:t>console.error(e);</w:t>
      </w:r>
    </w:p>
    <w:p w14:paraId="2682C0BA" w14:textId="21683D9A" w:rsidR="000103E8" w:rsidRDefault="00835A87" w:rsidP="00A839D7">
      <w:pPr>
        <w:pStyle w:val="MyCode"/>
      </w:pPr>
      <w:r>
        <w:t xml:space="preserve">   </w:t>
      </w:r>
      <w:r w:rsidR="000103E8">
        <w:t>}</w:t>
      </w:r>
    </w:p>
    <w:p w14:paraId="0F82632C" w14:textId="09316A9A" w:rsidR="000103E8" w:rsidRDefault="000103E8" w:rsidP="00A839D7">
      <w:pPr>
        <w:pStyle w:val="MyCode"/>
      </w:pPr>
      <w:r>
        <w:t>}</w:t>
      </w:r>
    </w:p>
    <w:p w14:paraId="20586631" w14:textId="7A55287C" w:rsidR="000103E8" w:rsidRDefault="000103E8" w:rsidP="008F328F">
      <w:pPr>
        <w:pStyle w:val="BodyCopy"/>
      </w:pPr>
    </w:p>
    <w:p w14:paraId="2FFF1037" w14:textId="60183D78" w:rsidR="000103E8" w:rsidRDefault="00C92472" w:rsidP="00084813">
      <w:pPr>
        <w:pStyle w:val="BodyCopy"/>
        <w:ind w:left="720"/>
      </w:pPr>
      <w:r>
        <w:t xml:space="preserve">Please </w:t>
      </w:r>
      <w:r w:rsidR="00AD516E">
        <w:t xml:space="preserve">notice </w:t>
      </w:r>
      <w:r>
        <w:t xml:space="preserve">that here we use </w:t>
      </w:r>
      <w:r w:rsidRPr="00C92472">
        <w:rPr>
          <w:rStyle w:val="MyCodeChar"/>
        </w:rPr>
        <w:t>TypedClient</w:t>
      </w:r>
      <w:r>
        <w:t xml:space="preserve"> to retrieve data instead of </w:t>
      </w:r>
      <w:r w:rsidRPr="00C92472">
        <w:rPr>
          <w:rStyle w:val="MyCodeChar"/>
        </w:rPr>
        <w:t>V2Client</w:t>
      </w:r>
      <w:r>
        <w:rPr>
          <w:rStyle w:val="MyCodeChar"/>
        </w:rPr>
        <w:t xml:space="preserve"> </w:t>
      </w:r>
      <w:r>
        <w:t>we used for retrieving data from script.</w:t>
      </w:r>
      <w:r w:rsidR="00AD516E">
        <w:t xml:space="preserve"> These classes are automatically created when .tgz file is generated.</w:t>
      </w:r>
    </w:p>
    <w:p w14:paraId="39AE37AF" w14:textId="14587F7D" w:rsidR="00E275D0" w:rsidRDefault="00E275D0" w:rsidP="00E275D0">
      <w:pPr>
        <w:pStyle w:val="TOC1"/>
      </w:pPr>
      <w:r>
        <w:tab/>
        <w:t>unite-plugin-</w:t>
      </w:r>
      <w:r w:rsidR="00835A87">
        <w:t>SCRIPT</w:t>
      </w:r>
      <w:r>
        <w:t>.component.html</w:t>
      </w:r>
    </w:p>
    <w:p w14:paraId="0CFB5ADB" w14:textId="3487969C" w:rsidR="00E275D0" w:rsidRDefault="00E275D0" w:rsidP="00E275D0">
      <w:pPr>
        <w:ind w:left="720"/>
      </w:pPr>
      <w:r>
        <w:t>-</w:t>
      </w:r>
      <w:r>
        <w:tab/>
        <w:t>Add button to the html near the top.</w:t>
      </w:r>
    </w:p>
    <w:p w14:paraId="50A9AA20" w14:textId="1DC7EC76" w:rsidR="00E275D0" w:rsidRDefault="00E275D0" w:rsidP="00E275D0">
      <w:pPr>
        <w:ind w:left="720"/>
      </w:pPr>
      <w:r>
        <w:tab/>
        <w:t xml:space="preserve">This button will close current side sheet and redirect to the Unite SQL </w:t>
      </w:r>
      <w:r>
        <w:tab/>
        <w:t>component.</w:t>
      </w:r>
    </w:p>
    <w:p w14:paraId="3721FA93" w14:textId="77777777" w:rsidR="00E275D0" w:rsidRDefault="00E275D0" w:rsidP="00A839D7">
      <w:pPr>
        <w:pStyle w:val="MyCode"/>
        <w:rPr>
          <w:color w:val="D4D4D4"/>
        </w:rPr>
      </w:pPr>
      <w:r w:rsidRPr="00E275D0">
        <w:rPr>
          <w:color w:val="808080"/>
        </w:rPr>
        <w:t>&lt;</w:t>
      </w:r>
      <w:r w:rsidRPr="00E275D0">
        <w:rPr>
          <w:color w:val="569CD6"/>
        </w:rPr>
        <w:t>button</w:t>
      </w:r>
      <w:r w:rsidRPr="00E275D0">
        <w:rPr>
          <w:color w:val="D4D4D4"/>
        </w:rPr>
        <w:t xml:space="preserve"> </w:t>
      </w:r>
      <w:r w:rsidRPr="00E275D0">
        <w:t>mat-button</w:t>
      </w:r>
      <w:r w:rsidRPr="00E275D0">
        <w:rPr>
          <w:color w:val="D4D4D4"/>
        </w:rPr>
        <w:t xml:space="preserve"> </w:t>
      </w:r>
      <w:r w:rsidRPr="00E275D0">
        <w:t>mat-button</w:t>
      </w:r>
      <w:r w:rsidRPr="00E275D0">
        <w:rPr>
          <w:color w:val="D4D4D4"/>
        </w:rPr>
        <w:t xml:space="preserve"> </w:t>
      </w:r>
      <w:r w:rsidRPr="00E275D0">
        <w:t>color</w:t>
      </w:r>
      <w:r w:rsidRPr="00E275D0">
        <w:rPr>
          <w:color w:val="D4D4D4"/>
        </w:rPr>
        <w:t>=</w:t>
      </w:r>
      <w:r w:rsidRPr="00E275D0">
        <w:rPr>
          <w:color w:val="CE9178"/>
        </w:rPr>
        <w:t>"blue"</w:t>
      </w:r>
      <w:r w:rsidRPr="00E275D0">
        <w:rPr>
          <w:color w:val="D4D4D4"/>
        </w:rPr>
        <w:t xml:space="preserve"> </w:t>
      </w:r>
      <w:r w:rsidRPr="00E275D0">
        <w:t>(click)</w:t>
      </w:r>
      <w:r w:rsidRPr="00E275D0">
        <w:rPr>
          <w:color w:val="D4D4D4"/>
        </w:rPr>
        <w:t>=</w:t>
      </w:r>
      <w:r w:rsidRPr="00E275D0">
        <w:rPr>
          <w:color w:val="D46E08" w:themeColor="accent2" w:themeShade="BF"/>
        </w:rPr>
        <w:t>'navigateToSqlComponent</w:t>
      </w:r>
      <w:r w:rsidRPr="00E275D0">
        <w:rPr>
          <w:color w:val="D4D4D4"/>
        </w:rPr>
        <w:t>()</w:t>
      </w:r>
      <w:r w:rsidRPr="00E275D0">
        <w:rPr>
          <w:color w:val="CE9178"/>
        </w:rPr>
        <w:t>'</w:t>
      </w:r>
      <w:r w:rsidRPr="00E275D0">
        <w:rPr>
          <w:color w:val="808080"/>
        </w:rPr>
        <w:t>&gt;</w:t>
      </w:r>
      <w:r w:rsidRPr="00E275D0">
        <w:rPr>
          <w:color w:val="D4D4D4"/>
        </w:rPr>
        <w:t xml:space="preserve"> </w:t>
      </w:r>
    </w:p>
    <w:p w14:paraId="637F8ABA" w14:textId="245DA224" w:rsidR="00E275D0" w:rsidRPr="00E275D0" w:rsidRDefault="00E275D0" w:rsidP="00A839D7">
      <w:pPr>
        <w:pStyle w:val="MyCode"/>
        <w:rPr>
          <w:color w:val="D4D4D4"/>
        </w:rPr>
      </w:pPr>
      <w:r w:rsidRPr="00E275D0">
        <w:t xml:space="preserve">Got to SQL Component </w:t>
      </w:r>
      <w:r w:rsidRPr="00E275D0">
        <w:rPr>
          <w:color w:val="808080"/>
        </w:rPr>
        <w:t>&lt;/</w:t>
      </w:r>
      <w:r w:rsidRPr="00E275D0">
        <w:rPr>
          <w:color w:val="569CD6"/>
        </w:rPr>
        <w:t>button</w:t>
      </w:r>
      <w:r w:rsidRPr="00E275D0">
        <w:rPr>
          <w:color w:val="808080"/>
        </w:rPr>
        <w:t>&gt;</w:t>
      </w:r>
    </w:p>
    <w:p w14:paraId="19C73A5E" w14:textId="2EF9E78D" w:rsidR="00E275D0" w:rsidRDefault="00E275D0" w:rsidP="00E275D0">
      <w:pPr>
        <w:ind w:left="720"/>
      </w:pPr>
    </w:p>
    <w:p w14:paraId="7AD556C6" w14:textId="49A36440" w:rsidR="00E275D0" w:rsidRDefault="00E275D0" w:rsidP="00BF56AE">
      <w:pPr>
        <w:pStyle w:val="TOC1"/>
      </w:pPr>
      <w:r>
        <w:tab/>
      </w:r>
      <w:r w:rsidRPr="00E275D0">
        <w:t>unite-plugin-script.component.ts</w:t>
      </w:r>
    </w:p>
    <w:p w14:paraId="1C49BA14" w14:textId="6D74CE48" w:rsidR="00BF56AE" w:rsidRDefault="00BF56AE" w:rsidP="00BF56AE">
      <w:pPr>
        <w:ind w:left="720"/>
      </w:pPr>
      <w:r>
        <w:t>-</w:t>
      </w:r>
      <w:r>
        <w:tab/>
        <w:t>Add router in the constructor</w:t>
      </w:r>
    </w:p>
    <w:p w14:paraId="351A7FEA" w14:textId="316DD606" w:rsidR="00BF56AE" w:rsidRPr="00BF56AE" w:rsidRDefault="00BF56AE" w:rsidP="00A839D7">
      <w:pPr>
        <w:pStyle w:val="MyCode"/>
      </w:pPr>
      <w:r w:rsidRPr="00BF56AE">
        <w:t>public</w:t>
      </w:r>
      <w:r w:rsidRPr="00BF56AE">
        <w:rPr>
          <w:color w:val="D4D4D4"/>
        </w:rPr>
        <w:t xml:space="preserve"> </w:t>
      </w:r>
      <w:r w:rsidRPr="00BF56AE">
        <w:t>readonly</w:t>
      </w:r>
      <w:r w:rsidRPr="00BF56AE">
        <w:rPr>
          <w:color w:val="D4D4D4"/>
        </w:rPr>
        <w:t xml:space="preserve"> </w:t>
      </w:r>
      <w:r w:rsidRPr="006A2469">
        <w:rPr>
          <w:color w:val="0070C0"/>
        </w:rPr>
        <w:t>router</w:t>
      </w:r>
      <w:r w:rsidRPr="00BF56AE">
        <w:rPr>
          <w:color w:val="D4D4D4"/>
        </w:rPr>
        <w:t xml:space="preserve">: </w:t>
      </w:r>
      <w:r w:rsidRPr="00BF56AE">
        <w:rPr>
          <w:color w:val="4EC9B0"/>
        </w:rPr>
        <w:t>Router</w:t>
      </w:r>
      <w:r w:rsidRPr="00BF56AE">
        <w:rPr>
          <w:color w:val="D4D4D4"/>
        </w:rPr>
        <w:t>,</w:t>
      </w:r>
    </w:p>
    <w:p w14:paraId="0C83E20A" w14:textId="4583D45E" w:rsidR="00E275D0" w:rsidRDefault="00E275D0" w:rsidP="00E275D0"/>
    <w:p w14:paraId="6D76F466" w14:textId="64099F64" w:rsidR="00BF56AE" w:rsidRDefault="00BF56AE" w:rsidP="00BF56AE">
      <w:pPr>
        <w:ind w:left="720"/>
      </w:pPr>
      <w:r>
        <w:t>-</w:t>
      </w:r>
      <w:r>
        <w:tab/>
        <w:t>Add function to process click event from button above</w:t>
      </w:r>
      <w:r w:rsidR="006161E9">
        <w:t>.</w:t>
      </w:r>
      <w:r w:rsidR="006161E9">
        <w:br/>
      </w:r>
      <w:r w:rsidR="006161E9">
        <w:tab/>
        <w:t>It closes current sidesheet and redirects to the sql component</w:t>
      </w:r>
    </w:p>
    <w:p w14:paraId="7E5F824E" w14:textId="75256A60" w:rsidR="00BF56AE" w:rsidRPr="00BF56AE" w:rsidRDefault="00BF56AE" w:rsidP="00A839D7">
      <w:pPr>
        <w:pStyle w:val="MyCode"/>
        <w:rPr>
          <w:color w:val="D4D4D4"/>
        </w:rPr>
      </w:pPr>
      <w:r w:rsidRPr="00BF56AE">
        <w:rPr>
          <w:color w:val="D4D4D4"/>
        </w:rPr>
        <w:t xml:space="preserve"> </w:t>
      </w:r>
      <w:r w:rsidRPr="00BF56AE">
        <w:rPr>
          <w:color w:val="569CD6"/>
        </w:rPr>
        <w:t>async</w:t>
      </w:r>
      <w:r w:rsidRPr="00BF56AE">
        <w:rPr>
          <w:color w:val="D4D4D4"/>
        </w:rPr>
        <w:t xml:space="preserve"> </w:t>
      </w:r>
      <w:r w:rsidRPr="00BF56AE">
        <w:t>navigateToSqlComponent</w:t>
      </w:r>
      <w:r w:rsidRPr="00BF56AE">
        <w:rPr>
          <w:color w:val="D4D4D4"/>
        </w:rPr>
        <w:t xml:space="preserve">(): </w:t>
      </w:r>
      <w:r w:rsidRPr="00BF56AE">
        <w:rPr>
          <w:color w:val="4EC9B0"/>
        </w:rPr>
        <w:t>Promise</w:t>
      </w:r>
      <w:r w:rsidRPr="00BF56AE">
        <w:rPr>
          <w:color w:val="D4D4D4"/>
        </w:rPr>
        <w:t>&lt;</w:t>
      </w:r>
      <w:r w:rsidRPr="00BF56AE">
        <w:rPr>
          <w:color w:val="4EC9B0"/>
        </w:rPr>
        <w:t>void</w:t>
      </w:r>
      <w:r w:rsidRPr="00BF56AE">
        <w:rPr>
          <w:color w:val="D4D4D4"/>
        </w:rPr>
        <w:t xml:space="preserve">&gt;{        </w:t>
      </w:r>
    </w:p>
    <w:p w14:paraId="56252DFB" w14:textId="5815678B" w:rsidR="00BF56AE" w:rsidRPr="00BF56AE" w:rsidRDefault="00BF56AE" w:rsidP="00A839D7">
      <w:pPr>
        <w:pStyle w:val="MyCode"/>
        <w:rPr>
          <w:color w:val="D4D4D4"/>
        </w:rPr>
      </w:pPr>
      <w:r w:rsidRPr="00BF56AE">
        <w:rPr>
          <w:color w:val="D4D4D4"/>
        </w:rPr>
        <w:t xml:space="preserve">    </w:t>
      </w:r>
      <w:r w:rsidRPr="00BF56AE">
        <w:rPr>
          <w:color w:val="569CD6"/>
        </w:rPr>
        <w:t>this</w:t>
      </w:r>
      <w:r w:rsidRPr="00BF56AE">
        <w:rPr>
          <w:color w:val="D4D4D4"/>
        </w:rPr>
        <w:t>.</w:t>
      </w:r>
      <w:r w:rsidRPr="006A2469">
        <w:t>sidesheetService</w:t>
      </w:r>
      <w:r w:rsidRPr="00BF56AE">
        <w:rPr>
          <w:color w:val="D4D4D4"/>
        </w:rPr>
        <w:t>.</w:t>
      </w:r>
      <w:r w:rsidRPr="00BF56AE">
        <w:t>close</w:t>
      </w:r>
      <w:r w:rsidRPr="00BF56AE">
        <w:rPr>
          <w:color w:val="D4D4D4"/>
        </w:rPr>
        <w:t xml:space="preserve">();    </w:t>
      </w:r>
    </w:p>
    <w:p w14:paraId="6B61DD22" w14:textId="77777777" w:rsidR="00BF56AE" w:rsidRPr="00BF56AE" w:rsidRDefault="00BF56AE" w:rsidP="00A839D7">
      <w:pPr>
        <w:pStyle w:val="MyCode"/>
        <w:rPr>
          <w:color w:val="D4D4D4"/>
        </w:rPr>
      </w:pPr>
      <w:r w:rsidRPr="00BF56AE">
        <w:rPr>
          <w:color w:val="D4D4D4"/>
        </w:rPr>
        <w:lastRenderedPageBreak/>
        <w:t xml:space="preserve">    </w:t>
      </w:r>
      <w:r w:rsidRPr="00BF56AE">
        <w:rPr>
          <w:color w:val="569CD6"/>
        </w:rPr>
        <w:t>this</w:t>
      </w:r>
      <w:r w:rsidRPr="00BF56AE">
        <w:rPr>
          <w:color w:val="D4D4D4"/>
        </w:rPr>
        <w:t>.</w:t>
      </w:r>
      <w:r w:rsidRPr="006A2469">
        <w:rPr>
          <w:color w:val="0070C0"/>
        </w:rPr>
        <w:t>router</w:t>
      </w:r>
      <w:r w:rsidRPr="00BF56AE">
        <w:rPr>
          <w:color w:val="D4D4D4"/>
        </w:rPr>
        <w:t>.</w:t>
      </w:r>
      <w:r w:rsidRPr="00BF56AE">
        <w:t>navigate</w:t>
      </w:r>
      <w:r w:rsidRPr="00BF56AE">
        <w:rPr>
          <w:color w:val="D4D4D4"/>
        </w:rPr>
        <w:t>([</w:t>
      </w:r>
      <w:r w:rsidRPr="00BF56AE">
        <w:t>'imx-unite-plugin-sql'</w:t>
      </w:r>
      <w:r w:rsidRPr="00BF56AE">
        <w:rPr>
          <w:color w:val="D4D4D4"/>
        </w:rPr>
        <w:t>]);</w:t>
      </w:r>
    </w:p>
    <w:p w14:paraId="246D5139" w14:textId="77777777" w:rsidR="00BF56AE" w:rsidRPr="00BF56AE" w:rsidRDefault="00BF56AE" w:rsidP="00A839D7">
      <w:pPr>
        <w:pStyle w:val="MyCode"/>
      </w:pPr>
      <w:r w:rsidRPr="00BF56AE">
        <w:t>  }</w:t>
      </w:r>
    </w:p>
    <w:p w14:paraId="09853A77" w14:textId="45615AEB" w:rsidR="00BF56AE" w:rsidRDefault="00BF56AE" w:rsidP="00E275D0"/>
    <w:p w14:paraId="65A28082" w14:textId="70270BA3" w:rsidR="00835A87" w:rsidRDefault="00835A87" w:rsidP="00835A87">
      <w:pPr>
        <w:pStyle w:val="TOC1"/>
        <w:ind w:firstLine="720"/>
      </w:pPr>
      <w:r w:rsidRPr="00E275D0">
        <w:t>unite-plugin-</w:t>
      </w:r>
      <w:r>
        <w:t>SQL</w:t>
      </w:r>
      <w:r w:rsidRPr="00E275D0">
        <w:t>.component.ts</w:t>
      </w:r>
    </w:p>
    <w:p w14:paraId="2628EA46" w14:textId="74D5C8EF" w:rsidR="00835A87" w:rsidRDefault="00835A87" w:rsidP="00835A87">
      <w:pPr>
        <w:ind w:left="720"/>
      </w:pPr>
      <w:r>
        <w:t>-</w:t>
      </w:r>
      <w:r>
        <w:tab/>
        <w:t>Declarations</w:t>
      </w:r>
    </w:p>
    <w:p w14:paraId="3CD9D379" w14:textId="276A53BA" w:rsidR="00835A87" w:rsidRDefault="00835A87" w:rsidP="00A839D7">
      <w:pPr>
        <w:pStyle w:val="MyCode"/>
      </w:pPr>
      <w:r>
        <w:t xml:space="preserve">  myDataArray: any;</w:t>
      </w:r>
    </w:p>
    <w:p w14:paraId="0B9298AF" w14:textId="77777777" w:rsidR="00835A87" w:rsidRDefault="00835A87" w:rsidP="00A839D7">
      <w:pPr>
        <w:pStyle w:val="MyCode"/>
      </w:pPr>
      <w:r>
        <w:t xml:space="preserve">  public dstSettings: DataSourceToolbarSettings;</w:t>
      </w:r>
    </w:p>
    <w:p w14:paraId="11F82F3E" w14:textId="77777777" w:rsidR="00835A87" w:rsidRDefault="00835A87" w:rsidP="00A839D7">
      <w:pPr>
        <w:pStyle w:val="MyCode"/>
      </w:pPr>
      <w:r>
        <w:t xml:space="preserve">  userId: string = "";</w:t>
      </w:r>
    </w:p>
    <w:p w14:paraId="793923CE" w14:textId="77777777" w:rsidR="00835A87" w:rsidRDefault="00835A87" w:rsidP="00A839D7">
      <w:pPr>
        <w:pStyle w:val="MyCode"/>
      </w:pPr>
      <w:r>
        <w:t xml:space="preserve">  private readonly busy: EuiLoadingService</w:t>
      </w:r>
    </w:p>
    <w:p w14:paraId="201F7E37" w14:textId="77777777" w:rsidR="00835A87" w:rsidRDefault="00835A87" w:rsidP="00A839D7">
      <w:pPr>
        <w:pStyle w:val="MyCode"/>
      </w:pPr>
      <w:r>
        <w:t xml:space="preserve">  displayColumn: any;</w:t>
      </w:r>
    </w:p>
    <w:p w14:paraId="488A6B9D" w14:textId="7339B881" w:rsidR="00835A87" w:rsidRDefault="00835A87" w:rsidP="00A839D7">
      <w:pPr>
        <w:pStyle w:val="MyCode"/>
      </w:pPr>
      <w:r>
        <w:t xml:space="preserve">  public displayedColumns: IClientProperty[];</w:t>
      </w:r>
    </w:p>
    <w:p w14:paraId="42E9C010" w14:textId="77777777" w:rsidR="00835A87" w:rsidRDefault="00835A87" w:rsidP="00E275D0"/>
    <w:p w14:paraId="1B7F6509" w14:textId="1C06FCFA" w:rsidR="00BF56AE" w:rsidRDefault="00835A87" w:rsidP="008F328F">
      <w:pPr>
        <w:pStyle w:val="BodyCopy"/>
      </w:pPr>
      <w:r>
        <w:tab/>
        <w:t>-</w:t>
      </w:r>
      <w:r>
        <w:tab/>
        <w:t>Constructor</w:t>
      </w:r>
    </w:p>
    <w:p w14:paraId="5323D252" w14:textId="204862EA" w:rsidR="00835A87" w:rsidRDefault="00835A87" w:rsidP="008F328F">
      <w:pPr>
        <w:pStyle w:val="BodyCopy"/>
      </w:pPr>
    </w:p>
    <w:p w14:paraId="1C346499" w14:textId="59A8C725" w:rsidR="00835A87" w:rsidRDefault="00835A87" w:rsidP="00A839D7">
      <w:pPr>
        <w:pStyle w:val="MyCode"/>
      </w:pPr>
      <w:r>
        <w:t>constructor(</w:t>
      </w:r>
    </w:p>
    <w:p w14:paraId="2103FFB3" w14:textId="77777777" w:rsidR="00835A87" w:rsidRDefault="00835A87" w:rsidP="00A839D7">
      <w:pPr>
        <w:pStyle w:val="MyCode"/>
      </w:pPr>
      <w:r>
        <w:t xml:space="preserve">    public readonly sessionService: imx_SessionService,</w:t>
      </w:r>
    </w:p>
    <w:p w14:paraId="31753FC2" w14:textId="77777777" w:rsidR="00835A87" w:rsidRDefault="00835A87" w:rsidP="00A839D7">
      <w:pPr>
        <w:pStyle w:val="MyCode"/>
      </w:pPr>
      <w:r>
        <w:t xml:space="preserve">    public unitePluginService: UnitePluginService,</w:t>
      </w:r>
    </w:p>
    <w:p w14:paraId="7A1BC51F" w14:textId="77777777" w:rsidR="00835A87" w:rsidRDefault="00835A87" w:rsidP="00A839D7">
      <w:pPr>
        <w:pStyle w:val="MyCode"/>
      </w:pPr>
      <w:r>
        <w:t xml:space="preserve">    private readonly appConfig: AppConfigService,</w:t>
      </w:r>
    </w:p>
    <w:p w14:paraId="166639B0" w14:textId="77777777" w:rsidR="00835A87" w:rsidRDefault="00835A87" w:rsidP="00A839D7">
      <w:pPr>
        <w:pStyle w:val="MyCode"/>
      </w:pPr>
      <w:r>
        <w:t xml:space="preserve">    private readonly router: Router</w:t>
      </w:r>
    </w:p>
    <w:p w14:paraId="14077DA8" w14:textId="6AF146F4" w:rsidR="00835A87" w:rsidRDefault="00835A87" w:rsidP="00A839D7">
      <w:pPr>
        <w:pStyle w:val="MyCode"/>
      </w:pPr>
      <w:r>
        <w:t>) { }</w:t>
      </w:r>
    </w:p>
    <w:p w14:paraId="08EA48CA" w14:textId="77777777" w:rsidR="00BF56AE" w:rsidRPr="00E275D0" w:rsidRDefault="00BF56AE" w:rsidP="00E275D0"/>
    <w:p w14:paraId="04D21E36" w14:textId="5B2A8062" w:rsidR="00200F72" w:rsidRDefault="00835A87" w:rsidP="008F328F">
      <w:pPr>
        <w:pStyle w:val="BodyCopy"/>
      </w:pPr>
      <w:r>
        <w:tab/>
        <w:t>-</w:t>
      </w:r>
      <w:r>
        <w:tab/>
      </w:r>
      <w:r w:rsidRPr="00835A87">
        <w:t>ngOnInit</w:t>
      </w:r>
      <w:r w:rsidR="00AD516E">
        <w:t>:</w:t>
      </w:r>
    </w:p>
    <w:p w14:paraId="2403AD02" w14:textId="2D8A59D5" w:rsidR="00835A87" w:rsidRDefault="00835A87" w:rsidP="008F328F">
      <w:pPr>
        <w:pStyle w:val="BodyCopy"/>
        <w:numPr>
          <w:ilvl w:val="0"/>
          <w:numId w:val="36"/>
        </w:numPr>
      </w:pPr>
      <w:r>
        <w:t>Here we retrieve userID (currently logged in) from session service.</w:t>
      </w:r>
    </w:p>
    <w:p w14:paraId="2FA51F04" w14:textId="4BB4D7EF" w:rsidR="00835A87" w:rsidRDefault="00835A87" w:rsidP="008F328F">
      <w:pPr>
        <w:pStyle w:val="BodyCopy"/>
        <w:numPr>
          <w:ilvl w:val="0"/>
          <w:numId w:val="36"/>
        </w:numPr>
      </w:pPr>
      <w:r>
        <w:t>Retrieve roles from unitePluginService (</w:t>
      </w:r>
      <w:r w:rsidR="00F611EC">
        <w:t>received</w:t>
      </w:r>
      <w:r>
        <w:t xml:space="preserve"> </w:t>
      </w:r>
      <w:r w:rsidR="00F611EC">
        <w:t>in constructor).</w:t>
      </w:r>
    </w:p>
    <w:p w14:paraId="73CCCDE7" w14:textId="08A3A56B" w:rsidR="00F611EC" w:rsidRDefault="00F611EC" w:rsidP="008F328F">
      <w:pPr>
        <w:pStyle w:val="BodyCopy"/>
        <w:numPr>
          <w:ilvl w:val="0"/>
          <w:numId w:val="36"/>
        </w:numPr>
      </w:pPr>
      <w:r>
        <w:t>Retrieve schema, which describes data from ApiServer</w:t>
      </w:r>
    </w:p>
    <w:p w14:paraId="090DAABA" w14:textId="7E40C19B" w:rsidR="00F611EC" w:rsidRDefault="00F611EC" w:rsidP="008F328F">
      <w:pPr>
        <w:pStyle w:val="BodyCopy"/>
        <w:numPr>
          <w:ilvl w:val="0"/>
          <w:numId w:val="36"/>
        </w:numPr>
      </w:pPr>
      <w:r>
        <w:t>Populate an array of Displayed Columns</w:t>
      </w:r>
    </w:p>
    <w:p w14:paraId="15504348" w14:textId="702E80E8" w:rsidR="00F611EC" w:rsidRDefault="00F611EC" w:rsidP="008F328F">
      <w:pPr>
        <w:pStyle w:val="BodyCopy"/>
        <w:numPr>
          <w:ilvl w:val="0"/>
          <w:numId w:val="36"/>
        </w:numPr>
      </w:pPr>
      <w:r>
        <w:t xml:space="preserve">Populate class dtsSettings. </w:t>
      </w:r>
      <w:r w:rsidRPr="00F611EC">
        <w:rPr>
          <w:rStyle w:val="Style1Char"/>
        </w:rPr>
        <w:t>imx-data-table</w:t>
      </w:r>
      <w:r>
        <w:rPr>
          <w:rStyle w:val="Style1Char"/>
        </w:rPr>
        <w:t xml:space="preserve"> </w:t>
      </w:r>
      <w:r w:rsidRPr="00F611EC">
        <w:t>uses</w:t>
      </w:r>
      <w:r>
        <w:t xml:space="preserve"> this class to display data.</w:t>
      </w:r>
    </w:p>
    <w:p w14:paraId="43142A55" w14:textId="77A8E800" w:rsidR="00F611EC" w:rsidRDefault="00F611EC" w:rsidP="008F328F">
      <w:pPr>
        <w:pStyle w:val="BodyCopy"/>
      </w:pPr>
    </w:p>
    <w:p w14:paraId="3A459FE9" w14:textId="77777777" w:rsidR="00F611EC" w:rsidRPr="00F611EC" w:rsidRDefault="00F611EC" w:rsidP="00A839D7">
      <w:pPr>
        <w:pStyle w:val="MyCode"/>
      </w:pPr>
      <w:r w:rsidRPr="00F611EC">
        <w:rPr>
          <w:b/>
          <w:bCs/>
          <w:color w:val="0000FF"/>
        </w:rPr>
        <w:t>async</w:t>
      </w:r>
      <w:r w:rsidRPr="00F611EC">
        <w:t xml:space="preserve"> ngOnInit</w:t>
      </w:r>
      <w:r w:rsidRPr="00F611EC">
        <w:rPr>
          <w:b/>
          <w:bCs/>
          <w:color w:val="000080"/>
        </w:rPr>
        <w:t>():</w:t>
      </w:r>
      <w:r w:rsidRPr="00F611EC">
        <w:t xml:space="preserve"> Promise</w:t>
      </w:r>
      <w:r w:rsidRPr="00F611EC">
        <w:rPr>
          <w:b/>
          <w:bCs/>
          <w:color w:val="000080"/>
        </w:rPr>
        <w:t>&lt;</w:t>
      </w:r>
      <w:r w:rsidRPr="00F611EC">
        <w:rPr>
          <w:b/>
          <w:bCs/>
          <w:color w:val="0000FF"/>
        </w:rPr>
        <w:t>void</w:t>
      </w:r>
      <w:r w:rsidRPr="00F611EC">
        <w:rPr>
          <w:b/>
          <w:bCs/>
          <w:color w:val="000080"/>
        </w:rPr>
        <w:t>&gt;</w:t>
      </w:r>
      <w:r w:rsidRPr="00F611EC">
        <w:t xml:space="preserve"> </w:t>
      </w:r>
      <w:r w:rsidRPr="00F611EC">
        <w:rPr>
          <w:b/>
          <w:bCs/>
          <w:color w:val="000080"/>
        </w:rPr>
        <w:t>{</w:t>
      </w:r>
    </w:p>
    <w:p w14:paraId="1C147787" w14:textId="77777777" w:rsidR="00F611EC" w:rsidRPr="00F611EC" w:rsidRDefault="00F611EC" w:rsidP="00A839D7">
      <w:pPr>
        <w:pStyle w:val="MyCode"/>
      </w:pPr>
      <w:r w:rsidRPr="00F611EC">
        <w:t xml:space="preserve">    </w:t>
      </w:r>
      <w:r w:rsidRPr="00F611EC">
        <w:rPr>
          <w:b/>
          <w:bCs/>
          <w:color w:val="0000FF"/>
        </w:rPr>
        <w:t>this</w:t>
      </w:r>
      <w:r w:rsidRPr="00F611EC">
        <w:rPr>
          <w:b/>
          <w:bCs/>
          <w:color w:val="000080"/>
        </w:rPr>
        <w:t>.</w:t>
      </w:r>
      <w:r w:rsidRPr="00F611EC">
        <w:t xml:space="preserve">userId </w:t>
      </w:r>
      <w:r w:rsidRPr="00F611EC">
        <w:rPr>
          <w:b/>
          <w:bCs/>
          <w:color w:val="000080"/>
        </w:rPr>
        <w:t>=</w:t>
      </w:r>
      <w:r w:rsidRPr="00F611EC">
        <w:t xml:space="preserve">  </w:t>
      </w:r>
      <w:r w:rsidRPr="00F611EC">
        <w:rPr>
          <w:b/>
          <w:bCs/>
          <w:color w:val="000080"/>
        </w:rPr>
        <w:t>(</w:t>
      </w:r>
      <w:r w:rsidRPr="00F611EC">
        <w:rPr>
          <w:b/>
          <w:bCs/>
          <w:color w:val="0000FF"/>
        </w:rPr>
        <w:t>await</w:t>
      </w:r>
      <w:r w:rsidRPr="00F611EC">
        <w:t xml:space="preserve"> </w:t>
      </w:r>
      <w:r w:rsidRPr="00F611EC">
        <w:rPr>
          <w:b/>
          <w:bCs/>
          <w:color w:val="0000FF"/>
        </w:rPr>
        <w:t>this</w:t>
      </w:r>
      <w:r w:rsidRPr="00F611EC">
        <w:rPr>
          <w:b/>
          <w:bCs/>
          <w:color w:val="000080"/>
        </w:rPr>
        <w:t>.</w:t>
      </w:r>
      <w:r w:rsidRPr="00F611EC">
        <w:t>sessionService</w:t>
      </w:r>
      <w:r w:rsidRPr="00F611EC">
        <w:rPr>
          <w:b/>
          <w:bCs/>
          <w:color w:val="000080"/>
        </w:rPr>
        <w:t>.</w:t>
      </w:r>
      <w:r w:rsidRPr="00F611EC">
        <w:t>getSessionState</w:t>
      </w:r>
      <w:r w:rsidRPr="00F611EC">
        <w:rPr>
          <w:b/>
          <w:bCs/>
          <w:color w:val="000080"/>
        </w:rPr>
        <w:t>()).</w:t>
      </w:r>
      <w:r w:rsidRPr="00F611EC">
        <w:t>UserUid</w:t>
      </w:r>
    </w:p>
    <w:p w14:paraId="583A2D44" w14:textId="77777777" w:rsidR="00F611EC" w:rsidRPr="00F611EC" w:rsidRDefault="00F611EC" w:rsidP="00A839D7">
      <w:pPr>
        <w:pStyle w:val="MyCode"/>
      </w:pPr>
      <w:r w:rsidRPr="00F611EC">
        <w:t xml:space="preserve">    </w:t>
      </w:r>
      <w:r w:rsidRPr="00F611EC">
        <w:rPr>
          <w:b/>
          <w:bCs/>
          <w:color w:val="0000FF"/>
        </w:rPr>
        <w:t>var</w:t>
      </w:r>
      <w:r w:rsidRPr="00F611EC">
        <w:t xml:space="preserve"> roles </w:t>
      </w:r>
      <w:r w:rsidRPr="00F611EC">
        <w:rPr>
          <w:b/>
          <w:bCs/>
          <w:color w:val="000080"/>
        </w:rPr>
        <w:t>=</w:t>
      </w:r>
      <w:r w:rsidRPr="00F611EC">
        <w:t xml:space="preserve"> </w:t>
      </w:r>
      <w:r w:rsidRPr="00F611EC">
        <w:rPr>
          <w:b/>
          <w:bCs/>
          <w:color w:val="0000FF"/>
        </w:rPr>
        <w:t>await</w:t>
      </w:r>
      <w:r w:rsidRPr="00F611EC">
        <w:t xml:space="preserve"> </w:t>
      </w:r>
      <w:r w:rsidRPr="00F611EC">
        <w:rPr>
          <w:b/>
          <w:bCs/>
          <w:color w:val="0000FF"/>
        </w:rPr>
        <w:t>this</w:t>
      </w:r>
      <w:r w:rsidRPr="00F611EC">
        <w:rPr>
          <w:b/>
          <w:bCs/>
          <w:color w:val="000080"/>
        </w:rPr>
        <w:t>.</w:t>
      </w:r>
      <w:r w:rsidRPr="00F611EC">
        <w:t>unitePluginService</w:t>
      </w:r>
      <w:r w:rsidRPr="00F611EC">
        <w:rPr>
          <w:b/>
          <w:bCs/>
          <w:color w:val="000080"/>
        </w:rPr>
        <w:t>.</w:t>
      </w:r>
      <w:r w:rsidRPr="00F611EC">
        <w:t>userGetReportRolesSQL</w:t>
      </w:r>
      <w:r w:rsidRPr="00F611EC">
        <w:rPr>
          <w:b/>
          <w:bCs/>
          <w:color w:val="000080"/>
        </w:rPr>
        <w:t>(</w:t>
      </w:r>
      <w:r w:rsidRPr="00F611EC">
        <w:rPr>
          <w:b/>
          <w:bCs/>
          <w:color w:val="0000FF"/>
        </w:rPr>
        <w:t>this</w:t>
      </w:r>
      <w:r w:rsidRPr="00F611EC">
        <w:rPr>
          <w:b/>
          <w:bCs/>
          <w:color w:val="000080"/>
        </w:rPr>
        <w:t>.</w:t>
      </w:r>
      <w:r w:rsidRPr="00F611EC">
        <w:t>userId</w:t>
      </w:r>
      <w:r w:rsidRPr="00F611EC">
        <w:rPr>
          <w:b/>
          <w:bCs/>
          <w:color w:val="000080"/>
        </w:rPr>
        <w:t>);</w:t>
      </w:r>
    </w:p>
    <w:p w14:paraId="292205D6" w14:textId="228DC126" w:rsidR="00F611EC" w:rsidRPr="00F611EC" w:rsidRDefault="00F611EC" w:rsidP="00A839D7">
      <w:pPr>
        <w:pStyle w:val="MyCode"/>
      </w:pPr>
      <w:r>
        <w:rPr>
          <w:b/>
          <w:bCs/>
          <w:color w:val="0000FF"/>
        </w:rPr>
        <w:t xml:space="preserve">    </w:t>
      </w:r>
      <w:r w:rsidRPr="00F611EC">
        <w:rPr>
          <w:b/>
          <w:bCs/>
          <w:color w:val="0000FF"/>
        </w:rPr>
        <w:t>var</w:t>
      </w:r>
      <w:r w:rsidRPr="00F611EC">
        <w:t xml:space="preserve"> schema </w:t>
      </w:r>
      <w:r w:rsidRPr="00F611EC">
        <w:rPr>
          <w:b/>
          <w:bCs/>
          <w:color w:val="000080"/>
        </w:rPr>
        <w:t>=</w:t>
      </w:r>
      <w:r w:rsidRPr="00F611EC">
        <w:t xml:space="preserve"> </w:t>
      </w:r>
      <w:r w:rsidRPr="00F611EC">
        <w:rPr>
          <w:b/>
          <w:bCs/>
          <w:color w:val="0000FF"/>
        </w:rPr>
        <w:t>await</w:t>
      </w:r>
      <w:r w:rsidRPr="00F611EC">
        <w:t xml:space="preserve"> </w:t>
      </w:r>
      <w:r w:rsidRPr="00F611EC">
        <w:rPr>
          <w:b/>
          <w:bCs/>
          <w:color w:val="0000FF"/>
        </w:rPr>
        <w:t>this</w:t>
      </w:r>
      <w:r w:rsidRPr="00F611EC">
        <w:rPr>
          <w:b/>
          <w:bCs/>
          <w:color w:val="000080"/>
        </w:rPr>
        <w:t>.</w:t>
      </w:r>
      <w:r w:rsidRPr="00F611EC">
        <w:t>unitePluginService</w:t>
      </w:r>
      <w:r w:rsidRPr="00F611EC">
        <w:rPr>
          <w:b/>
          <w:bCs/>
          <w:color w:val="000080"/>
        </w:rPr>
        <w:t>.</w:t>
      </w:r>
      <w:r w:rsidRPr="00F611EC">
        <w:t>userGetReportRolesSQLSchema</w:t>
      </w:r>
      <w:r w:rsidRPr="00F611EC">
        <w:rPr>
          <w:b/>
          <w:bCs/>
          <w:color w:val="000080"/>
        </w:rPr>
        <w:t>();</w:t>
      </w:r>
    </w:p>
    <w:p w14:paraId="19469D57" w14:textId="77777777" w:rsidR="00F611EC" w:rsidRPr="00F611EC" w:rsidRDefault="00F611EC" w:rsidP="00A839D7">
      <w:pPr>
        <w:pStyle w:val="MyCode"/>
      </w:pPr>
      <w:r w:rsidRPr="00F611EC">
        <w:t xml:space="preserve">    //---------------------------------------------------------------------------------------    </w:t>
      </w:r>
    </w:p>
    <w:p w14:paraId="450EC7BB" w14:textId="77777777" w:rsidR="00F611EC" w:rsidRPr="00F611EC" w:rsidRDefault="00F611EC" w:rsidP="00A839D7">
      <w:pPr>
        <w:pStyle w:val="MyCode"/>
      </w:pPr>
      <w:r w:rsidRPr="00F611EC">
        <w:t xml:space="preserve">    </w:t>
      </w:r>
      <w:r w:rsidRPr="00F611EC">
        <w:rPr>
          <w:b/>
          <w:bCs/>
          <w:color w:val="0000FF"/>
        </w:rPr>
        <w:t>this</w:t>
      </w:r>
      <w:r w:rsidRPr="00F611EC">
        <w:rPr>
          <w:b/>
          <w:bCs/>
          <w:color w:val="000080"/>
        </w:rPr>
        <w:t>.</w:t>
      </w:r>
      <w:r w:rsidRPr="00F611EC">
        <w:t xml:space="preserve">displayedColumns </w:t>
      </w:r>
      <w:r w:rsidRPr="00F611EC">
        <w:rPr>
          <w:b/>
          <w:bCs/>
          <w:color w:val="000080"/>
        </w:rPr>
        <w:t>=</w:t>
      </w:r>
      <w:r w:rsidRPr="00F611EC">
        <w:t xml:space="preserve"> </w:t>
      </w:r>
      <w:r w:rsidRPr="00F611EC">
        <w:rPr>
          <w:b/>
          <w:bCs/>
          <w:color w:val="000080"/>
        </w:rPr>
        <w:t>[</w:t>
      </w:r>
    </w:p>
    <w:p w14:paraId="63112274" w14:textId="77777777" w:rsidR="00F611EC" w:rsidRPr="00F611EC" w:rsidRDefault="00F611EC" w:rsidP="00A839D7">
      <w:pPr>
        <w:pStyle w:val="MyCode"/>
      </w:pPr>
      <w:r w:rsidRPr="00F611EC">
        <w:t xml:space="preserve">      schema</w:t>
      </w:r>
      <w:r w:rsidRPr="00F611EC">
        <w:rPr>
          <w:b/>
          <w:bCs/>
          <w:color w:val="000080"/>
        </w:rPr>
        <w:t>.</w:t>
      </w:r>
      <w:r w:rsidRPr="00F611EC">
        <w:t>Columns</w:t>
      </w:r>
      <w:r w:rsidRPr="00F611EC">
        <w:rPr>
          <w:b/>
          <w:bCs/>
          <w:color w:val="000080"/>
        </w:rPr>
        <w:t>.</w:t>
      </w:r>
      <w:r w:rsidRPr="00F611EC">
        <w:t>CentralAccount</w:t>
      </w:r>
      <w:r w:rsidRPr="00F611EC">
        <w:rPr>
          <w:b/>
          <w:bCs/>
          <w:color w:val="000080"/>
        </w:rPr>
        <w:t>,</w:t>
      </w:r>
    </w:p>
    <w:p w14:paraId="2363ADF5" w14:textId="77777777" w:rsidR="00F611EC" w:rsidRPr="00F611EC" w:rsidRDefault="00F611EC" w:rsidP="00A839D7">
      <w:pPr>
        <w:pStyle w:val="MyCode"/>
      </w:pPr>
      <w:r w:rsidRPr="00F611EC">
        <w:t xml:space="preserve">      schema</w:t>
      </w:r>
      <w:r w:rsidRPr="00F611EC">
        <w:rPr>
          <w:b/>
          <w:bCs/>
          <w:color w:val="000080"/>
        </w:rPr>
        <w:t>.</w:t>
      </w:r>
      <w:r w:rsidRPr="00F611EC">
        <w:t>Columns</w:t>
      </w:r>
      <w:r w:rsidRPr="00F611EC">
        <w:rPr>
          <w:b/>
          <w:bCs/>
          <w:color w:val="000080"/>
        </w:rPr>
        <w:t>.</w:t>
      </w:r>
      <w:r w:rsidRPr="00F611EC">
        <w:t>FirstName</w:t>
      </w:r>
      <w:r w:rsidRPr="00F611EC">
        <w:rPr>
          <w:b/>
          <w:bCs/>
          <w:color w:val="000080"/>
        </w:rPr>
        <w:t>,</w:t>
      </w:r>
    </w:p>
    <w:p w14:paraId="42156679" w14:textId="77777777" w:rsidR="00F611EC" w:rsidRPr="00F611EC" w:rsidRDefault="00F611EC" w:rsidP="00A839D7">
      <w:pPr>
        <w:pStyle w:val="MyCode"/>
      </w:pPr>
      <w:r w:rsidRPr="00F611EC">
        <w:t xml:space="preserve">      schema</w:t>
      </w:r>
      <w:r w:rsidRPr="00F611EC">
        <w:rPr>
          <w:b/>
          <w:bCs/>
          <w:color w:val="000080"/>
        </w:rPr>
        <w:t>.</w:t>
      </w:r>
      <w:r w:rsidRPr="00F611EC">
        <w:t>Columns</w:t>
      </w:r>
      <w:r w:rsidRPr="00F611EC">
        <w:rPr>
          <w:b/>
          <w:bCs/>
          <w:color w:val="000080"/>
        </w:rPr>
        <w:t>.</w:t>
      </w:r>
      <w:r w:rsidRPr="00F611EC">
        <w:t>LastName</w:t>
      </w:r>
      <w:r w:rsidRPr="00F611EC">
        <w:rPr>
          <w:b/>
          <w:bCs/>
          <w:color w:val="000080"/>
        </w:rPr>
        <w:t>,</w:t>
      </w:r>
    </w:p>
    <w:p w14:paraId="4A08FAF6" w14:textId="77777777" w:rsidR="00F611EC" w:rsidRPr="00F611EC" w:rsidRDefault="00F611EC" w:rsidP="00A839D7">
      <w:pPr>
        <w:pStyle w:val="MyCode"/>
      </w:pPr>
      <w:r w:rsidRPr="00F611EC">
        <w:t xml:space="preserve">      schema</w:t>
      </w:r>
      <w:r w:rsidRPr="00F611EC">
        <w:rPr>
          <w:b/>
          <w:bCs/>
          <w:color w:val="000080"/>
        </w:rPr>
        <w:t>.</w:t>
      </w:r>
      <w:r w:rsidRPr="00F611EC">
        <w:t>Columns</w:t>
      </w:r>
      <w:r w:rsidRPr="00F611EC">
        <w:rPr>
          <w:b/>
          <w:bCs/>
          <w:color w:val="000080"/>
        </w:rPr>
        <w:t>.</w:t>
      </w:r>
      <w:r w:rsidRPr="00F611EC">
        <w:t>Ident_Org</w:t>
      </w:r>
      <w:r w:rsidRPr="00F611EC">
        <w:rPr>
          <w:b/>
          <w:bCs/>
          <w:color w:val="000080"/>
        </w:rPr>
        <w:t>,</w:t>
      </w:r>
    </w:p>
    <w:p w14:paraId="55908263" w14:textId="77777777" w:rsidR="00F611EC" w:rsidRPr="00F611EC" w:rsidRDefault="00F611EC" w:rsidP="00A839D7">
      <w:pPr>
        <w:pStyle w:val="MyCode"/>
      </w:pPr>
      <w:r w:rsidRPr="00F611EC">
        <w:t xml:space="preserve">      schema</w:t>
      </w:r>
      <w:r w:rsidRPr="00F611EC">
        <w:rPr>
          <w:b/>
          <w:bCs/>
          <w:color w:val="000080"/>
        </w:rPr>
        <w:t>.</w:t>
      </w:r>
      <w:r w:rsidRPr="00F611EC">
        <w:t>Columns</w:t>
      </w:r>
      <w:r w:rsidRPr="00F611EC">
        <w:rPr>
          <w:b/>
          <w:bCs/>
          <w:color w:val="000080"/>
        </w:rPr>
        <w:t>.</w:t>
      </w:r>
      <w:r w:rsidRPr="00F611EC">
        <w:t>Title</w:t>
      </w:r>
    </w:p>
    <w:p w14:paraId="23E6F3B2" w14:textId="77777777" w:rsidR="00F611EC" w:rsidRPr="00F611EC" w:rsidRDefault="00F611EC" w:rsidP="00A839D7">
      <w:pPr>
        <w:pStyle w:val="MyCode"/>
      </w:pPr>
      <w:r w:rsidRPr="00F611EC">
        <w:t xml:space="preserve">    </w:t>
      </w:r>
      <w:r w:rsidRPr="00F611EC">
        <w:rPr>
          <w:b/>
          <w:bCs/>
          <w:color w:val="000080"/>
        </w:rPr>
        <w:t>];</w:t>
      </w:r>
    </w:p>
    <w:p w14:paraId="53BFCF2F" w14:textId="0F174CD4" w:rsidR="00F611EC" w:rsidRPr="00F611EC" w:rsidRDefault="00F611EC" w:rsidP="00A839D7">
      <w:pPr>
        <w:pStyle w:val="MyCode"/>
      </w:pPr>
      <w:r w:rsidRPr="00F611EC">
        <w:lastRenderedPageBreak/>
        <w:t xml:space="preserve">    //----------------------------------------------------------------------------------------     </w:t>
      </w:r>
    </w:p>
    <w:p w14:paraId="007C1778" w14:textId="77777777" w:rsidR="00F611EC" w:rsidRPr="00F611EC" w:rsidRDefault="00F611EC" w:rsidP="00A839D7">
      <w:pPr>
        <w:pStyle w:val="MyCode"/>
      </w:pPr>
      <w:r w:rsidRPr="00F611EC">
        <w:t xml:space="preserve">      </w:t>
      </w:r>
      <w:r w:rsidRPr="00F611EC">
        <w:rPr>
          <w:b/>
          <w:bCs/>
          <w:color w:val="0000FF"/>
        </w:rPr>
        <w:t>this</w:t>
      </w:r>
      <w:r w:rsidRPr="00F611EC">
        <w:rPr>
          <w:b/>
          <w:bCs/>
          <w:color w:val="000080"/>
        </w:rPr>
        <w:t>.</w:t>
      </w:r>
      <w:r w:rsidRPr="00F611EC">
        <w:t xml:space="preserve">dstSettings </w:t>
      </w:r>
      <w:r w:rsidRPr="00F611EC">
        <w:rPr>
          <w:b/>
          <w:bCs/>
          <w:color w:val="000080"/>
        </w:rPr>
        <w:t>=</w:t>
      </w:r>
      <w:r w:rsidRPr="00F611EC">
        <w:t xml:space="preserve"> </w:t>
      </w:r>
      <w:r w:rsidRPr="00F611EC">
        <w:rPr>
          <w:b/>
          <w:bCs/>
          <w:color w:val="000080"/>
        </w:rPr>
        <w:t>{</w:t>
      </w:r>
    </w:p>
    <w:p w14:paraId="339CFE75" w14:textId="77777777" w:rsidR="00F611EC" w:rsidRPr="00F611EC" w:rsidRDefault="00F611EC" w:rsidP="00A839D7">
      <w:pPr>
        <w:pStyle w:val="MyCode"/>
        <w:rPr>
          <w:color w:val="008000"/>
        </w:rPr>
      </w:pPr>
      <w:r w:rsidRPr="00F611EC">
        <w:t xml:space="preserve">        displayedColumns</w:t>
      </w:r>
      <w:r w:rsidRPr="00F611EC">
        <w:rPr>
          <w:b/>
          <w:bCs/>
          <w:color w:val="000080"/>
        </w:rPr>
        <w:t>:</w:t>
      </w:r>
      <w:r w:rsidRPr="00F611EC">
        <w:t xml:space="preserve"> </w:t>
      </w:r>
      <w:r w:rsidRPr="00F611EC">
        <w:rPr>
          <w:b/>
          <w:bCs/>
          <w:color w:val="0000FF"/>
        </w:rPr>
        <w:t>this</w:t>
      </w:r>
      <w:r w:rsidRPr="00F611EC">
        <w:rPr>
          <w:b/>
          <w:bCs/>
          <w:color w:val="000080"/>
        </w:rPr>
        <w:t>.</w:t>
      </w:r>
      <w:r w:rsidRPr="00F611EC">
        <w:t>displayedColumns</w:t>
      </w:r>
      <w:r w:rsidRPr="00F611EC">
        <w:rPr>
          <w:b/>
          <w:bCs/>
          <w:color w:val="000080"/>
        </w:rPr>
        <w:t>,</w:t>
      </w:r>
      <w:r w:rsidRPr="00F611EC">
        <w:t xml:space="preserve"> </w:t>
      </w:r>
      <w:r w:rsidRPr="00F611EC">
        <w:rPr>
          <w:color w:val="008000"/>
        </w:rPr>
        <w:t>//</w:t>
      </w:r>
    </w:p>
    <w:p w14:paraId="28DA9A42" w14:textId="77777777" w:rsidR="00F611EC" w:rsidRPr="00F611EC" w:rsidRDefault="00F611EC" w:rsidP="00A839D7">
      <w:pPr>
        <w:pStyle w:val="MyCode"/>
      </w:pPr>
      <w:r w:rsidRPr="00F611EC">
        <w:t xml:space="preserve">        dataSource</w:t>
      </w:r>
      <w:r w:rsidRPr="00F611EC">
        <w:rPr>
          <w:b/>
          <w:bCs/>
          <w:color w:val="000080"/>
        </w:rPr>
        <w:t>:</w:t>
      </w:r>
      <w:r w:rsidRPr="00F611EC">
        <w:t xml:space="preserve"> roles</w:t>
      </w:r>
      <w:r w:rsidRPr="00F611EC">
        <w:rPr>
          <w:b/>
          <w:bCs/>
          <w:color w:val="000080"/>
        </w:rPr>
        <w:t>,</w:t>
      </w:r>
    </w:p>
    <w:p w14:paraId="655CAD74" w14:textId="77777777" w:rsidR="00F611EC" w:rsidRPr="00F611EC" w:rsidRDefault="00F611EC" w:rsidP="00A839D7">
      <w:pPr>
        <w:pStyle w:val="MyCode"/>
      </w:pPr>
      <w:r w:rsidRPr="00F611EC">
        <w:t xml:space="preserve">        entitySchema</w:t>
      </w:r>
      <w:r w:rsidRPr="00F611EC">
        <w:rPr>
          <w:b/>
          <w:bCs/>
          <w:color w:val="000080"/>
        </w:rPr>
        <w:t>:</w:t>
      </w:r>
      <w:r w:rsidRPr="00F611EC">
        <w:t xml:space="preserve"> schema</w:t>
      </w:r>
      <w:r w:rsidRPr="00F611EC">
        <w:rPr>
          <w:b/>
          <w:bCs/>
          <w:color w:val="000080"/>
        </w:rPr>
        <w:t>,</w:t>
      </w:r>
    </w:p>
    <w:p w14:paraId="2F772AAC" w14:textId="77777777" w:rsidR="00F611EC" w:rsidRPr="00F611EC" w:rsidRDefault="00F611EC" w:rsidP="00A839D7">
      <w:pPr>
        <w:pStyle w:val="MyCode"/>
      </w:pPr>
      <w:r w:rsidRPr="00F611EC">
        <w:t xml:space="preserve">        navigationState</w:t>
      </w:r>
      <w:r w:rsidRPr="00F611EC">
        <w:rPr>
          <w:b/>
          <w:bCs/>
          <w:color w:val="000080"/>
        </w:rPr>
        <w:t>:</w:t>
      </w:r>
      <w:r w:rsidRPr="00F611EC">
        <w:t xml:space="preserve"> </w:t>
      </w:r>
      <w:r w:rsidRPr="00F611EC">
        <w:rPr>
          <w:b/>
          <w:bCs/>
          <w:color w:val="000080"/>
        </w:rPr>
        <w:t>{</w:t>
      </w:r>
      <w:r w:rsidRPr="00F611EC">
        <w:t xml:space="preserve"> PageSize</w:t>
      </w:r>
      <w:r w:rsidRPr="00F611EC">
        <w:rPr>
          <w:b/>
          <w:bCs/>
          <w:color w:val="000080"/>
        </w:rPr>
        <w:t>:</w:t>
      </w:r>
      <w:r w:rsidRPr="00F611EC">
        <w:t xml:space="preserve"> </w:t>
      </w:r>
      <w:r w:rsidRPr="00F611EC">
        <w:rPr>
          <w:color w:val="FF8000"/>
        </w:rPr>
        <w:t>5</w:t>
      </w:r>
      <w:r w:rsidRPr="00F611EC">
        <w:rPr>
          <w:b/>
          <w:bCs/>
          <w:color w:val="000080"/>
        </w:rPr>
        <w:t>,</w:t>
      </w:r>
      <w:r w:rsidRPr="00F611EC">
        <w:t xml:space="preserve"> StartIndex</w:t>
      </w:r>
      <w:r w:rsidRPr="00F611EC">
        <w:rPr>
          <w:b/>
          <w:bCs/>
          <w:color w:val="000080"/>
        </w:rPr>
        <w:t>:</w:t>
      </w:r>
      <w:r w:rsidRPr="00F611EC">
        <w:rPr>
          <w:color w:val="FF8000"/>
        </w:rPr>
        <w:t>0</w:t>
      </w:r>
      <w:r w:rsidRPr="00F611EC">
        <w:t xml:space="preserve"> </w:t>
      </w:r>
      <w:r w:rsidRPr="00F611EC">
        <w:rPr>
          <w:b/>
          <w:bCs/>
          <w:color w:val="000080"/>
        </w:rPr>
        <w:t>}</w:t>
      </w:r>
      <w:r w:rsidRPr="00F611EC">
        <w:t xml:space="preserve"> </w:t>
      </w:r>
    </w:p>
    <w:p w14:paraId="09ACDD75" w14:textId="77777777" w:rsidR="00F611EC" w:rsidRPr="00F611EC" w:rsidRDefault="00F611EC" w:rsidP="00A839D7">
      <w:pPr>
        <w:pStyle w:val="MyCode"/>
      </w:pPr>
      <w:r w:rsidRPr="00F611EC">
        <w:t xml:space="preserve">      </w:t>
      </w:r>
      <w:r w:rsidRPr="00F611EC">
        <w:rPr>
          <w:b/>
          <w:bCs/>
          <w:color w:val="000080"/>
        </w:rPr>
        <w:t>};</w:t>
      </w:r>
      <w:r w:rsidRPr="00F611EC">
        <w:t xml:space="preserve">    </w:t>
      </w:r>
    </w:p>
    <w:p w14:paraId="47B8843B" w14:textId="77777777" w:rsidR="00F611EC" w:rsidRPr="00F611EC" w:rsidRDefault="00F611EC" w:rsidP="00A839D7">
      <w:pPr>
        <w:pStyle w:val="MyCode"/>
        <w:rPr>
          <w:rFonts w:ascii="Times New Roman" w:hAnsi="Times New Roman" w:cs="Times New Roman"/>
          <w:sz w:val="24"/>
          <w:szCs w:val="24"/>
        </w:rPr>
      </w:pPr>
      <w:r w:rsidRPr="00F611EC">
        <w:t xml:space="preserve">  </w:t>
      </w:r>
      <w:r w:rsidRPr="00F611EC">
        <w:rPr>
          <w:b/>
          <w:bCs/>
          <w:color w:val="000080"/>
        </w:rPr>
        <w:t>}</w:t>
      </w:r>
    </w:p>
    <w:p w14:paraId="76EC2F07" w14:textId="378FE60D" w:rsidR="00F611EC" w:rsidRDefault="00F611EC" w:rsidP="008F328F">
      <w:pPr>
        <w:pStyle w:val="BodyCopy"/>
      </w:pPr>
    </w:p>
    <w:p w14:paraId="2679437C" w14:textId="0B45FBF2" w:rsidR="00F611EC" w:rsidRDefault="00F611EC" w:rsidP="00084813">
      <w:pPr>
        <w:pStyle w:val="BodyCopy"/>
        <w:ind w:left="720" w:hanging="720"/>
      </w:pPr>
      <w:r>
        <w:t>-</w:t>
      </w:r>
      <w:r>
        <w:tab/>
        <w:t>Add method to navigate to the Start Page (Dashboard).</w:t>
      </w:r>
      <w:r w:rsidR="001C7D0E">
        <w:t xml:space="preserve"> This method will be called by the html button.</w:t>
      </w:r>
    </w:p>
    <w:p w14:paraId="5F9E85EB" w14:textId="5F847624" w:rsidR="00F611EC" w:rsidRDefault="00F611EC" w:rsidP="008F328F">
      <w:pPr>
        <w:pStyle w:val="BodyCopy"/>
      </w:pPr>
    </w:p>
    <w:p w14:paraId="2DE023CB" w14:textId="0B1C6662" w:rsidR="00F611EC" w:rsidRPr="00F611EC" w:rsidRDefault="00F611EC" w:rsidP="00A839D7">
      <w:pPr>
        <w:pStyle w:val="MyCode"/>
      </w:pPr>
      <w:r w:rsidRPr="00F611EC">
        <w:t>navigateToStartPage</w:t>
      </w:r>
      <w:r w:rsidRPr="00F611EC">
        <w:rPr>
          <w:b/>
          <w:bCs/>
          <w:color w:val="000080"/>
        </w:rPr>
        <w:t>():</w:t>
      </w:r>
      <w:r w:rsidRPr="00F611EC">
        <w:rPr>
          <w:b/>
          <w:bCs/>
          <w:color w:val="0000FF"/>
        </w:rPr>
        <w:t>void</w:t>
      </w:r>
      <w:r w:rsidRPr="00F611EC">
        <w:rPr>
          <w:b/>
          <w:bCs/>
          <w:color w:val="000080"/>
        </w:rPr>
        <w:t>{</w:t>
      </w:r>
    </w:p>
    <w:p w14:paraId="0AC9FBEA" w14:textId="77777777" w:rsidR="00F611EC" w:rsidRPr="00F611EC" w:rsidRDefault="00F611EC" w:rsidP="00A839D7">
      <w:pPr>
        <w:pStyle w:val="MyCode"/>
      </w:pPr>
      <w:r w:rsidRPr="00F611EC">
        <w:t xml:space="preserve">    </w:t>
      </w:r>
      <w:r w:rsidRPr="00F611EC">
        <w:rPr>
          <w:b/>
          <w:bCs/>
          <w:color w:val="0000FF"/>
        </w:rPr>
        <w:t>this</w:t>
      </w:r>
      <w:r w:rsidRPr="00F611EC">
        <w:rPr>
          <w:b/>
          <w:bCs/>
          <w:color w:val="000080"/>
        </w:rPr>
        <w:t>.</w:t>
      </w:r>
      <w:r w:rsidRPr="00F611EC">
        <w:t>router</w:t>
      </w:r>
      <w:r w:rsidRPr="00F611EC">
        <w:rPr>
          <w:b/>
          <w:bCs/>
          <w:color w:val="000080"/>
        </w:rPr>
        <w:t>.</w:t>
      </w:r>
      <w:r w:rsidRPr="00F611EC">
        <w:rPr>
          <w:b/>
          <w:bCs/>
          <w:color w:val="804000"/>
        </w:rPr>
        <w:t>navigate</w:t>
      </w:r>
      <w:r w:rsidRPr="00F611EC">
        <w:rPr>
          <w:b/>
          <w:bCs/>
          <w:color w:val="000080"/>
        </w:rPr>
        <w:t>([</w:t>
      </w:r>
      <w:r w:rsidRPr="00F611EC">
        <w:rPr>
          <w:b/>
          <w:bCs/>
          <w:color w:val="0000FF"/>
        </w:rPr>
        <w:t>this</w:t>
      </w:r>
      <w:r w:rsidRPr="00F611EC">
        <w:rPr>
          <w:b/>
          <w:bCs/>
          <w:color w:val="000080"/>
        </w:rPr>
        <w:t>.</w:t>
      </w:r>
      <w:r w:rsidRPr="00F611EC">
        <w:t>appConfig</w:t>
      </w:r>
      <w:r w:rsidRPr="00F611EC">
        <w:rPr>
          <w:b/>
          <w:bCs/>
          <w:color w:val="000080"/>
        </w:rPr>
        <w:t>.</w:t>
      </w:r>
      <w:r w:rsidRPr="00F611EC">
        <w:t>Config</w:t>
      </w:r>
      <w:r w:rsidRPr="00F611EC">
        <w:rPr>
          <w:b/>
          <w:bCs/>
          <w:color w:val="000080"/>
        </w:rPr>
        <w:t>.</w:t>
      </w:r>
      <w:r w:rsidRPr="00F611EC">
        <w:t>routeConfig</w:t>
      </w:r>
      <w:r w:rsidRPr="00F611EC">
        <w:rPr>
          <w:b/>
          <w:bCs/>
          <w:color w:val="000080"/>
        </w:rPr>
        <w:t>.</w:t>
      </w:r>
      <w:r w:rsidRPr="00F611EC">
        <w:t>start</w:t>
      </w:r>
      <w:r w:rsidRPr="00F611EC">
        <w:rPr>
          <w:b/>
          <w:bCs/>
          <w:color w:val="000080"/>
        </w:rPr>
        <w:t>],</w:t>
      </w:r>
      <w:r w:rsidRPr="00F611EC">
        <w:t xml:space="preserve"> </w:t>
      </w:r>
      <w:r w:rsidRPr="00F611EC">
        <w:rPr>
          <w:b/>
          <w:bCs/>
          <w:color w:val="000080"/>
        </w:rPr>
        <w:t>{</w:t>
      </w:r>
      <w:r w:rsidRPr="00F611EC">
        <w:t xml:space="preserve"> queryParams</w:t>
      </w:r>
      <w:r w:rsidRPr="00F611EC">
        <w:rPr>
          <w:b/>
          <w:bCs/>
          <w:color w:val="000080"/>
        </w:rPr>
        <w:t>:</w:t>
      </w:r>
      <w:r w:rsidRPr="00F611EC">
        <w:t xml:space="preserve"> </w:t>
      </w:r>
      <w:r w:rsidRPr="00F611EC">
        <w:rPr>
          <w:b/>
          <w:bCs/>
          <w:color w:val="000080"/>
        </w:rPr>
        <w:t>{}</w:t>
      </w:r>
      <w:r w:rsidRPr="00F611EC">
        <w:t xml:space="preserve"> </w:t>
      </w:r>
      <w:r w:rsidRPr="00F611EC">
        <w:rPr>
          <w:b/>
          <w:bCs/>
          <w:color w:val="000080"/>
        </w:rPr>
        <w:t>});</w:t>
      </w:r>
    </w:p>
    <w:p w14:paraId="01D1F955" w14:textId="77777777" w:rsidR="00F611EC" w:rsidRPr="00F611EC" w:rsidRDefault="00F611EC" w:rsidP="00A839D7">
      <w:pPr>
        <w:pStyle w:val="MyCode"/>
        <w:rPr>
          <w:rFonts w:ascii="Times New Roman" w:hAnsi="Times New Roman" w:cs="Times New Roman"/>
          <w:sz w:val="24"/>
          <w:szCs w:val="24"/>
        </w:rPr>
      </w:pPr>
      <w:r w:rsidRPr="00F611EC">
        <w:t xml:space="preserve">  </w:t>
      </w:r>
      <w:r w:rsidRPr="00F611EC">
        <w:rPr>
          <w:b/>
          <w:bCs/>
          <w:color w:val="000080"/>
        </w:rPr>
        <w:t>}</w:t>
      </w:r>
    </w:p>
    <w:p w14:paraId="77B520E3" w14:textId="0860AC8F" w:rsidR="00F611EC" w:rsidRDefault="00F611EC" w:rsidP="008F328F">
      <w:pPr>
        <w:pStyle w:val="BodyCopy"/>
      </w:pPr>
    </w:p>
    <w:p w14:paraId="7FC89362" w14:textId="4CCB0199" w:rsidR="001C7D0E" w:rsidRDefault="001C7D0E" w:rsidP="008F328F">
      <w:pPr>
        <w:pStyle w:val="BodyCopy"/>
      </w:pPr>
    </w:p>
    <w:p w14:paraId="2309331C" w14:textId="41AF896F" w:rsidR="001C7D0E" w:rsidRDefault="001C7D0E" w:rsidP="001C7D0E">
      <w:pPr>
        <w:pStyle w:val="TOC1"/>
      </w:pPr>
      <w:r>
        <w:tab/>
        <w:t>unite-plugin-SQL.component.html</w:t>
      </w:r>
    </w:p>
    <w:p w14:paraId="063849EF" w14:textId="141F0EDE" w:rsidR="001C7D0E" w:rsidRDefault="00957790" w:rsidP="00957790">
      <w:pPr>
        <w:ind w:left="720" w:hanging="720"/>
      </w:pPr>
      <w:r>
        <w:tab/>
        <w:t>-</w:t>
      </w:r>
      <w:r>
        <w:tab/>
        <w:t xml:space="preserve">Add imx-data-table. This table together with imx-data-source use </w:t>
      </w:r>
      <w:r>
        <w:br/>
        <w:t xml:space="preserve">          dstSettings (from the component .ts file) to display data </w:t>
      </w:r>
    </w:p>
    <w:p w14:paraId="23D48313" w14:textId="1768DC87" w:rsidR="00957790" w:rsidRPr="00957790" w:rsidRDefault="00957790" w:rsidP="00A839D7">
      <w:pPr>
        <w:pStyle w:val="MyCode"/>
        <w:rPr>
          <w:color w:val="000000"/>
        </w:rPr>
      </w:pPr>
      <w:r w:rsidRPr="00957790">
        <w:t>&lt;imx-data-source-toolbar</w:t>
      </w:r>
      <w:r w:rsidRPr="00957790">
        <w:rPr>
          <w:color w:val="000000"/>
        </w:rPr>
        <w:t xml:space="preserve"> </w:t>
      </w:r>
      <w:r w:rsidRPr="00957790">
        <w:rPr>
          <w:color w:val="FF0000"/>
        </w:rPr>
        <w:t>#dst</w:t>
      </w:r>
      <w:r w:rsidRPr="00957790">
        <w:rPr>
          <w:color w:val="000000"/>
        </w:rPr>
        <w:t xml:space="preserve"> [options]=</w:t>
      </w:r>
      <w:r w:rsidRPr="00957790">
        <w:rPr>
          <w:b/>
          <w:bCs/>
          <w:color w:val="8000FF"/>
        </w:rPr>
        <w:t>"['search']"</w:t>
      </w:r>
    </w:p>
    <w:p w14:paraId="2AB53463" w14:textId="77777777" w:rsidR="00957790" w:rsidRPr="00957790" w:rsidRDefault="00957790" w:rsidP="00A839D7">
      <w:pPr>
        <w:pStyle w:val="MyCode"/>
        <w:rPr>
          <w:b/>
          <w:bCs/>
        </w:rPr>
      </w:pPr>
      <w:r w:rsidRPr="00957790">
        <w:t xml:space="preserve">      [settings]=</w:t>
      </w:r>
      <w:r w:rsidRPr="00957790">
        <w:rPr>
          <w:b/>
          <w:bCs/>
          <w:color w:val="8000FF"/>
        </w:rPr>
        <w:t>"dstSettings"</w:t>
      </w:r>
      <w:r w:rsidRPr="00957790">
        <w:t xml:space="preserve"> data-imx-identifier=</w:t>
      </w:r>
      <w:r w:rsidRPr="00957790">
        <w:rPr>
          <w:b/>
          <w:bCs/>
          <w:color w:val="8000FF"/>
        </w:rPr>
        <w:t>"test-sql-dst"</w:t>
      </w:r>
      <w:r w:rsidRPr="00957790">
        <w:t>&gt;</w:t>
      </w:r>
    </w:p>
    <w:p w14:paraId="04A7948F" w14:textId="77777777" w:rsidR="00957790" w:rsidRPr="00957790" w:rsidRDefault="00957790" w:rsidP="00A839D7">
      <w:pPr>
        <w:pStyle w:val="MyCode"/>
        <w:rPr>
          <w:b/>
          <w:bCs/>
          <w:color w:val="000000"/>
        </w:rPr>
      </w:pPr>
      <w:r w:rsidRPr="00957790">
        <w:rPr>
          <w:b/>
          <w:bCs/>
          <w:color w:val="000000"/>
        </w:rPr>
        <w:t xml:space="preserve">    </w:t>
      </w:r>
      <w:r w:rsidRPr="00957790">
        <w:t>&lt;/imx-data-source-toolbar&gt;</w:t>
      </w:r>
    </w:p>
    <w:p w14:paraId="2BFAD637" w14:textId="77777777" w:rsidR="00957790" w:rsidRPr="00957790" w:rsidRDefault="00957790" w:rsidP="00A839D7">
      <w:pPr>
        <w:pStyle w:val="MyCode"/>
      </w:pPr>
      <w:r w:rsidRPr="00957790">
        <w:rPr>
          <w:b/>
          <w:bCs/>
        </w:rPr>
        <w:t xml:space="preserve">    </w:t>
      </w:r>
      <w:r w:rsidRPr="00957790">
        <w:t>&lt;imx-data-table [dst]=</w:t>
      </w:r>
      <w:r w:rsidRPr="00957790">
        <w:rPr>
          <w:b/>
          <w:bCs/>
          <w:color w:val="8000FF"/>
        </w:rPr>
        <w:t>"dst"</w:t>
      </w:r>
      <w:r w:rsidRPr="00957790">
        <w:t xml:space="preserve"> [detailViewVisible]=</w:t>
      </w:r>
      <w:r w:rsidRPr="00957790">
        <w:rPr>
          <w:b/>
          <w:bCs/>
          <w:color w:val="8000FF"/>
        </w:rPr>
        <w:t>"true"</w:t>
      </w:r>
      <w:r w:rsidRPr="00957790">
        <w:t xml:space="preserve"> mode=</w:t>
      </w:r>
      <w:r w:rsidRPr="00957790">
        <w:rPr>
          <w:b/>
          <w:bCs/>
          <w:color w:val="8000FF"/>
        </w:rPr>
        <w:t>"auto"</w:t>
      </w:r>
      <w:r w:rsidRPr="00957790">
        <w:t xml:space="preserve"> [selectable]=</w:t>
      </w:r>
      <w:r w:rsidRPr="00957790">
        <w:rPr>
          <w:b/>
          <w:bCs/>
          <w:color w:val="8000FF"/>
        </w:rPr>
        <w:t>"false"</w:t>
      </w:r>
    </w:p>
    <w:p w14:paraId="50F8D286" w14:textId="77777777" w:rsidR="00957790" w:rsidRPr="00957790" w:rsidRDefault="00957790" w:rsidP="00A839D7">
      <w:pPr>
        <w:pStyle w:val="MyCode"/>
      </w:pPr>
      <w:r w:rsidRPr="00957790">
        <w:t xml:space="preserve">      [showSelectedItemsMenu]=</w:t>
      </w:r>
      <w:r w:rsidRPr="00957790">
        <w:rPr>
          <w:b/>
          <w:bCs/>
          <w:color w:val="8000FF"/>
        </w:rPr>
        <w:t>"false"</w:t>
      </w:r>
    </w:p>
    <w:p w14:paraId="74B130A6" w14:textId="77777777" w:rsidR="00957790" w:rsidRPr="00957790" w:rsidRDefault="00957790" w:rsidP="00A839D7">
      <w:pPr>
        <w:pStyle w:val="MyCode"/>
      </w:pPr>
      <w:r w:rsidRPr="00957790">
        <w:t xml:space="preserve">      data-imx-identifier=</w:t>
      </w:r>
      <w:r w:rsidRPr="00957790">
        <w:rPr>
          <w:b/>
          <w:bCs/>
          <w:color w:val="8000FF"/>
        </w:rPr>
        <w:t>"test-sql-datatable"</w:t>
      </w:r>
    </w:p>
    <w:p w14:paraId="4CA44591" w14:textId="77777777" w:rsidR="00957790" w:rsidRPr="00957790" w:rsidRDefault="00957790" w:rsidP="00A839D7">
      <w:pPr>
        <w:pStyle w:val="MyCode"/>
        <w:rPr>
          <w:color w:val="000000"/>
        </w:rPr>
      </w:pPr>
      <w:r w:rsidRPr="00957790">
        <w:rPr>
          <w:color w:val="000000"/>
        </w:rPr>
        <w:t xml:space="preserve">      noMatchingDataText=</w:t>
      </w:r>
      <w:r w:rsidRPr="00957790">
        <w:t>"#LDS#There are no matching identities."&gt;</w:t>
      </w:r>
    </w:p>
    <w:p w14:paraId="550DAFDB" w14:textId="77777777" w:rsidR="00957790" w:rsidRPr="00957790" w:rsidRDefault="00957790" w:rsidP="00A839D7">
      <w:pPr>
        <w:pStyle w:val="MyCode"/>
        <w:rPr>
          <w:rFonts w:ascii="Times New Roman" w:hAnsi="Times New Roman" w:cs="Times New Roman"/>
          <w:sz w:val="24"/>
          <w:szCs w:val="24"/>
        </w:rPr>
      </w:pPr>
      <w:r w:rsidRPr="00957790">
        <w:rPr>
          <w:b/>
          <w:bCs/>
          <w:color w:val="000000"/>
        </w:rPr>
        <w:t xml:space="preserve">    </w:t>
      </w:r>
      <w:r w:rsidRPr="00957790">
        <w:t>&lt;/imx-data-table&gt;</w:t>
      </w:r>
      <w:r w:rsidRPr="00957790">
        <w:rPr>
          <w:b/>
          <w:bCs/>
          <w:color w:val="000000"/>
        </w:rPr>
        <w:t xml:space="preserve"> </w:t>
      </w:r>
    </w:p>
    <w:p w14:paraId="5AD384AC" w14:textId="068A1060" w:rsidR="00957790" w:rsidRDefault="00957790" w:rsidP="00957790">
      <w:pPr>
        <w:ind w:left="0"/>
      </w:pPr>
    </w:p>
    <w:p w14:paraId="79A2EF6A" w14:textId="41DFED08" w:rsidR="00957790" w:rsidRDefault="00957790" w:rsidP="00957790">
      <w:pPr>
        <w:ind w:left="0"/>
      </w:pPr>
      <w:r>
        <w:tab/>
        <w:t>-</w:t>
      </w:r>
      <w:r>
        <w:tab/>
        <w:t>Add</w:t>
      </w:r>
      <w:r w:rsidR="00A75EB0">
        <w:t xml:space="preserve"> a</w:t>
      </w:r>
      <w:r>
        <w:t xml:space="preserve"> button </w:t>
      </w:r>
      <w:r w:rsidR="00A75EB0">
        <w:t xml:space="preserve">near the top of the page </w:t>
      </w:r>
      <w:r>
        <w:t>to redirect to the start page.</w:t>
      </w:r>
      <w:r w:rsidR="00A75EB0">
        <w:t xml:space="preserve"> </w:t>
      </w:r>
    </w:p>
    <w:p w14:paraId="3509B091" w14:textId="6E1F7727" w:rsidR="00957790" w:rsidRPr="00957790" w:rsidRDefault="00957790" w:rsidP="00A839D7">
      <w:pPr>
        <w:pStyle w:val="MyCode"/>
        <w:rPr>
          <w:rFonts w:ascii="Times New Roman" w:hAnsi="Times New Roman" w:cs="Times New Roman"/>
          <w:sz w:val="24"/>
          <w:szCs w:val="24"/>
        </w:rPr>
      </w:pPr>
      <w:r w:rsidRPr="00957790">
        <w:rPr>
          <w:color w:val="0000FF"/>
        </w:rPr>
        <w:t>&lt;button</w:t>
      </w:r>
      <w:r w:rsidRPr="00957790">
        <w:t xml:space="preserve"> mat-button mat-button </w:t>
      </w:r>
      <w:r w:rsidRPr="00957790">
        <w:rPr>
          <w:color w:val="FF0000"/>
        </w:rPr>
        <w:t>color</w:t>
      </w:r>
      <w:r w:rsidRPr="00957790">
        <w:t>=</w:t>
      </w:r>
      <w:r w:rsidRPr="00957790">
        <w:rPr>
          <w:b/>
          <w:bCs/>
          <w:color w:val="8000FF"/>
        </w:rPr>
        <w:t>"warn"</w:t>
      </w:r>
      <w:r w:rsidRPr="00957790">
        <w:t xml:space="preserve"> (click)=</w:t>
      </w:r>
      <w:r w:rsidRPr="00957790">
        <w:rPr>
          <w:b/>
          <w:bCs/>
          <w:color w:val="8000FF"/>
        </w:rPr>
        <w:t>'navigateToStartPage()'</w:t>
      </w:r>
      <w:r w:rsidRPr="00957790">
        <w:rPr>
          <w:color w:val="0000FF"/>
        </w:rPr>
        <w:t>&gt;</w:t>
      </w:r>
      <w:r w:rsidRPr="00957790">
        <w:rPr>
          <w:b/>
          <w:bCs/>
        </w:rPr>
        <w:t xml:space="preserve"> Back to Dashboard </w:t>
      </w:r>
      <w:r w:rsidRPr="00957790">
        <w:rPr>
          <w:color w:val="0000FF"/>
        </w:rPr>
        <w:t>&lt;/button&gt;</w:t>
      </w:r>
    </w:p>
    <w:p w14:paraId="65B73D37" w14:textId="5EB12F52" w:rsidR="00957790" w:rsidRDefault="00957790" w:rsidP="00957790">
      <w:pPr>
        <w:ind w:left="0"/>
      </w:pPr>
    </w:p>
    <w:p w14:paraId="0FB9E9D5" w14:textId="77777777" w:rsidR="001045DD" w:rsidRDefault="001045DD" w:rsidP="001045DD">
      <w:pPr>
        <w:pStyle w:val="Heading4noindent"/>
      </w:pPr>
      <w:bookmarkStart w:id="125" w:name="_Toc128725253"/>
      <w:r>
        <w:t>Debug</w:t>
      </w:r>
      <w:bookmarkEnd w:id="125"/>
    </w:p>
    <w:p w14:paraId="6A4C4427" w14:textId="77777777" w:rsidR="001045DD" w:rsidRDefault="001045DD" w:rsidP="00084813">
      <w:pPr>
        <w:pStyle w:val="BodyCopy"/>
        <w:ind w:firstLine="720"/>
        <w:rPr>
          <w:rStyle w:val="Hyperlink"/>
        </w:rPr>
      </w:pPr>
      <w:r>
        <w:t>1.</w:t>
      </w:r>
      <w:r>
        <w:tab/>
        <w:t xml:space="preserve">Start debugging like in </w:t>
      </w:r>
      <w:hyperlink w:anchor="StartDebuggingBasePluginComponent" w:history="1">
        <w:r w:rsidRPr="00EC25B2">
          <w:rPr>
            <w:rStyle w:val="Hyperlink"/>
          </w:rPr>
          <w:t>Start Debugging Base Plugin Component</w:t>
        </w:r>
      </w:hyperlink>
    </w:p>
    <w:p w14:paraId="0ADF79B7" w14:textId="77777777" w:rsidR="001045DD" w:rsidRDefault="001045DD" w:rsidP="00084813">
      <w:pPr>
        <w:pStyle w:val="BodyCopy"/>
        <w:ind w:left="1440"/>
      </w:pPr>
      <w:r>
        <w:t xml:space="preserve">Run command </w:t>
      </w:r>
      <w:r w:rsidRPr="00BE6641">
        <w:rPr>
          <w:rStyle w:val="MyCodeChar"/>
        </w:rPr>
        <w:t xml:space="preserve">npm run build:watch:dynamic </w:t>
      </w:r>
      <w:r>
        <w:rPr>
          <w:rStyle w:val="MyCodeChar"/>
        </w:rPr>
        <w:t>unite</w:t>
      </w:r>
      <w:r w:rsidRPr="00BE6641">
        <w:rPr>
          <w:rStyle w:val="MyCodeChar"/>
        </w:rPr>
        <w:t>-plugin</w:t>
      </w:r>
      <w:r>
        <w:rPr>
          <w:rStyle w:val="MyCodeChar"/>
        </w:rPr>
        <w:t xml:space="preserve"> </w:t>
      </w:r>
      <w:r>
        <w:t>to compile and run module in the debug mode.</w:t>
      </w:r>
    </w:p>
    <w:p w14:paraId="3A4D2A63" w14:textId="77777777" w:rsidR="001045DD" w:rsidRDefault="001045DD" w:rsidP="008F328F">
      <w:pPr>
        <w:pStyle w:val="BodyCopy"/>
      </w:pPr>
    </w:p>
    <w:p w14:paraId="0E813553" w14:textId="58C2FD4A" w:rsidR="001045DD" w:rsidRDefault="001045DD" w:rsidP="001045DD">
      <w:pPr>
        <w:ind w:left="0" w:firstLine="720"/>
        <w:rPr>
          <w:noProof/>
        </w:rPr>
      </w:pPr>
      <w:r>
        <w:t>2.</w:t>
      </w:r>
      <w:r>
        <w:tab/>
        <w:t>Click on “View Custom Data” tile.</w:t>
      </w:r>
      <w:r>
        <w:rPr>
          <w:noProof/>
        </w:rPr>
        <w:t xml:space="preserve"> </w:t>
      </w:r>
      <w:r w:rsidR="00534A0A">
        <w:rPr>
          <w:noProof/>
        </w:rPr>
        <w:t>See side sheet with data.</w:t>
      </w:r>
    </w:p>
    <w:p w14:paraId="4B7BDA19" w14:textId="0DDF9398" w:rsidR="00534A0A" w:rsidRDefault="00534A0A" w:rsidP="001045DD">
      <w:pPr>
        <w:ind w:left="0" w:firstLine="720"/>
        <w:rPr>
          <w:noProof/>
        </w:rPr>
      </w:pPr>
      <w:r>
        <w:rPr>
          <w:noProof/>
        </w:rPr>
        <w:tab/>
      </w:r>
      <w:r>
        <w:rPr>
          <w:noProof/>
        </w:rPr>
        <w:drawing>
          <wp:inline distT="0" distB="0" distL="0" distR="0" wp14:anchorId="552DE584" wp14:editId="44F89EE0">
            <wp:extent cx="5029200" cy="1574312"/>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35545" cy="1576298"/>
                    </a:xfrm>
                    <a:prstGeom prst="rect">
                      <a:avLst/>
                    </a:prstGeom>
                  </pic:spPr>
                </pic:pic>
              </a:graphicData>
            </a:graphic>
          </wp:inline>
        </w:drawing>
      </w:r>
    </w:p>
    <w:p w14:paraId="6234B920" w14:textId="329C2072" w:rsidR="00534A0A" w:rsidRDefault="00534A0A" w:rsidP="00534A0A">
      <w:pPr>
        <w:ind w:left="1440" w:hanging="720"/>
        <w:rPr>
          <w:noProof/>
        </w:rPr>
      </w:pPr>
      <w:r>
        <w:rPr>
          <w:noProof/>
        </w:rPr>
        <w:t>3.</w:t>
      </w:r>
      <w:r>
        <w:rPr>
          <w:noProof/>
        </w:rPr>
        <w:tab/>
        <w:t>Click on “Go to SQL Component”. See side sheet close and browser redirected to the new page. This is the same data, just retrieved in a different way from IM database (script vs Predefined SQL) and displayed in a different table.</w:t>
      </w:r>
    </w:p>
    <w:p w14:paraId="2A958D15" w14:textId="79C6D4E7" w:rsidR="00534A0A" w:rsidRDefault="00534A0A" w:rsidP="00534A0A">
      <w:pPr>
        <w:ind w:left="1440" w:hanging="720"/>
        <w:rPr>
          <w:noProof/>
        </w:rPr>
      </w:pPr>
      <w:r>
        <w:rPr>
          <w:noProof/>
        </w:rPr>
        <w:tab/>
        <w:t>Click on “Cack to Dashboard” to be redirected to the start page.</w:t>
      </w:r>
    </w:p>
    <w:p w14:paraId="4E7141CB" w14:textId="5BE28DF7" w:rsidR="001045DD" w:rsidRDefault="00534A0A" w:rsidP="00534A0A">
      <w:pPr>
        <w:ind w:left="1440" w:hanging="720"/>
      </w:pPr>
      <w:r>
        <w:rPr>
          <w:noProof/>
        </w:rPr>
        <w:tab/>
      </w:r>
      <w:r>
        <w:rPr>
          <w:noProof/>
        </w:rPr>
        <w:drawing>
          <wp:inline distT="0" distB="0" distL="0" distR="0" wp14:anchorId="03672ED6" wp14:editId="638F476C">
            <wp:extent cx="5486400" cy="268927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89362" cy="2690726"/>
                    </a:xfrm>
                    <a:prstGeom prst="rect">
                      <a:avLst/>
                    </a:prstGeom>
                  </pic:spPr>
                </pic:pic>
              </a:graphicData>
            </a:graphic>
          </wp:inline>
        </w:drawing>
      </w:r>
      <w:r w:rsidR="001045DD">
        <w:rPr>
          <w:noProof/>
        </w:rPr>
        <w:br/>
      </w:r>
    </w:p>
    <w:p w14:paraId="1D6D13E0" w14:textId="346A3346" w:rsidR="00534A0A" w:rsidRDefault="00534A0A" w:rsidP="00534A0A">
      <w:pPr>
        <w:ind w:left="1440" w:hanging="720"/>
      </w:pPr>
      <w:r>
        <w:t xml:space="preserve">4. </w:t>
      </w:r>
      <w:r>
        <w:tab/>
        <w:t>Set breakpoints to stop code and view the data, returned from ApiServer</w:t>
      </w:r>
    </w:p>
    <w:p w14:paraId="693DC7DD" w14:textId="13577D9D" w:rsidR="00534A0A" w:rsidRDefault="00534A0A" w:rsidP="00534A0A">
      <w:pPr>
        <w:ind w:left="1440" w:hanging="720"/>
      </w:pPr>
      <w:r>
        <w:lastRenderedPageBreak/>
        <w:tab/>
      </w:r>
      <w:r>
        <w:rPr>
          <w:noProof/>
        </w:rPr>
        <w:drawing>
          <wp:inline distT="0" distB="0" distL="0" distR="0" wp14:anchorId="1E7AAA2F" wp14:editId="5D3D294B">
            <wp:extent cx="5575657" cy="281940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81657" cy="2822434"/>
                    </a:xfrm>
                    <a:prstGeom prst="rect">
                      <a:avLst/>
                    </a:prstGeom>
                  </pic:spPr>
                </pic:pic>
              </a:graphicData>
            </a:graphic>
          </wp:inline>
        </w:drawing>
      </w:r>
    </w:p>
    <w:p w14:paraId="1827EFFF" w14:textId="463CB51D" w:rsidR="001045DD" w:rsidRDefault="001045DD" w:rsidP="00957790">
      <w:pPr>
        <w:ind w:left="0"/>
      </w:pPr>
    </w:p>
    <w:p w14:paraId="46846A46" w14:textId="6F5E5361" w:rsidR="002E43CC" w:rsidRDefault="002E43CC" w:rsidP="002E43CC">
      <w:pPr>
        <w:pStyle w:val="Heading2noindent"/>
      </w:pPr>
      <w:bookmarkStart w:id="126" w:name="_Toc128725254"/>
      <w:r>
        <w:t>Moving custom modifications to a new release version</w:t>
      </w:r>
      <w:bookmarkEnd w:id="126"/>
    </w:p>
    <w:p w14:paraId="0F2D27D4" w14:textId="7B628802" w:rsidR="00070475" w:rsidRDefault="00534A0A" w:rsidP="008F328F">
      <w:pPr>
        <w:pStyle w:val="BodyCopy"/>
      </w:pPr>
      <w:r>
        <w:t>Yet to be determined</w:t>
      </w:r>
      <w:r w:rsidR="002E43CC">
        <w:t>.</w:t>
      </w:r>
    </w:p>
    <w:p w14:paraId="2881F467" w14:textId="36C705BD" w:rsidR="00E72C47" w:rsidRDefault="00E72C47" w:rsidP="00E72C47">
      <w:pPr>
        <w:pStyle w:val="Heading1noindent"/>
      </w:pPr>
      <w:bookmarkStart w:id="127" w:name="_Toc120861110"/>
      <w:bookmarkStart w:id="128" w:name="_Toc128725255"/>
      <w:r>
        <w:lastRenderedPageBreak/>
        <w:t>Useful Links</w:t>
      </w:r>
      <w:bookmarkEnd w:id="127"/>
      <w:bookmarkEnd w:id="128"/>
    </w:p>
    <w:p w14:paraId="1C89D9C7" w14:textId="77777777" w:rsidR="00E72C47" w:rsidRDefault="00E72C47" w:rsidP="00E72C47">
      <w:pPr>
        <w:ind w:left="720"/>
      </w:pPr>
    </w:p>
    <w:p w14:paraId="7763E4E0" w14:textId="77777777" w:rsidR="00B5493A" w:rsidRDefault="00000000" w:rsidP="00B5493A">
      <w:pPr>
        <w:ind w:left="0"/>
      </w:pPr>
      <w:hyperlink r:id="rId154" w:history="1">
        <w:r w:rsidR="00E72C47" w:rsidRPr="00660C9E">
          <w:rPr>
            <w:rStyle w:val="Hyperlink"/>
          </w:rPr>
          <w:t>Angular Web site</w:t>
        </w:r>
      </w:hyperlink>
    </w:p>
    <w:p w14:paraId="6104041F" w14:textId="3409CF56" w:rsidR="00E72C47" w:rsidRDefault="00000000" w:rsidP="00B5493A">
      <w:pPr>
        <w:ind w:left="0"/>
      </w:pPr>
      <w:hyperlink r:id="rId155" w:history="1">
        <w:r w:rsidR="00E72C47" w:rsidRPr="00660C9E">
          <w:rPr>
            <w:rStyle w:val="Hyperlink"/>
          </w:rPr>
          <w:t>General Angular Components</w:t>
        </w:r>
      </w:hyperlink>
    </w:p>
    <w:p w14:paraId="721EF93E" w14:textId="77777777" w:rsidR="00E72C47" w:rsidRDefault="00000000" w:rsidP="008F328F">
      <w:pPr>
        <w:pStyle w:val="BodyCopy"/>
      </w:pPr>
      <w:hyperlink r:id="rId156" w:history="1">
        <w:r w:rsidR="00E72C47" w:rsidRPr="00660C9E">
          <w:rPr>
            <w:rStyle w:val="Hyperlink"/>
          </w:rPr>
          <w:t>Angular Components used in Web Portal</w:t>
        </w:r>
      </w:hyperlink>
    </w:p>
    <w:p w14:paraId="294CB384" w14:textId="77777777" w:rsidR="00E72C47" w:rsidRDefault="00E72C47" w:rsidP="008F328F">
      <w:pPr>
        <w:pStyle w:val="BodyCopy"/>
      </w:pPr>
    </w:p>
    <w:p w14:paraId="7E8F8952" w14:textId="77777777" w:rsidR="00E72C47" w:rsidRDefault="00000000" w:rsidP="008F328F">
      <w:pPr>
        <w:pStyle w:val="BodyCopy"/>
      </w:pPr>
      <w:hyperlink r:id="rId157" w:history="1">
        <w:r w:rsidR="00E72C47" w:rsidRPr="00660C9E">
          <w:rPr>
            <w:rStyle w:val="Hyperlink"/>
          </w:rPr>
          <w:t>OIM Web Portal GitHub</w:t>
        </w:r>
      </w:hyperlink>
    </w:p>
    <w:p w14:paraId="6393FBBC" w14:textId="77777777" w:rsidR="00E72C47" w:rsidRDefault="00E72C47" w:rsidP="008F328F">
      <w:pPr>
        <w:pStyle w:val="BodyCopy"/>
      </w:pPr>
    </w:p>
    <w:p w14:paraId="3F2D3955" w14:textId="77777777" w:rsidR="00E72C47" w:rsidRDefault="00000000" w:rsidP="008F328F">
      <w:pPr>
        <w:pStyle w:val="BodyCopy"/>
      </w:pPr>
      <w:hyperlink r:id="rId158" w:history="1">
        <w:r w:rsidR="00E72C47" w:rsidRPr="00660C9E">
          <w:rPr>
            <w:rStyle w:val="Hyperlink"/>
          </w:rPr>
          <w:t>IM Documentation - Web Portal Development guide</w:t>
        </w:r>
      </w:hyperlink>
    </w:p>
    <w:p w14:paraId="44FD4A25" w14:textId="77777777" w:rsidR="00E72C47" w:rsidRDefault="00E72C47" w:rsidP="008F328F">
      <w:pPr>
        <w:pStyle w:val="BodyCopy"/>
      </w:pPr>
    </w:p>
    <w:p w14:paraId="4412463B" w14:textId="77777777" w:rsidR="00E72C47" w:rsidRDefault="00000000" w:rsidP="008F328F">
      <w:pPr>
        <w:pStyle w:val="BodyCopy"/>
      </w:pPr>
      <w:hyperlink r:id="rId159" w:history="1">
        <w:r w:rsidR="00E72C47" w:rsidRPr="00660C9E">
          <w:rPr>
            <w:rStyle w:val="Hyperlink"/>
          </w:rPr>
          <w:t>IM Documentation - API Development Guide</w:t>
        </w:r>
      </w:hyperlink>
    </w:p>
    <w:p w14:paraId="0C1D28A4" w14:textId="77777777" w:rsidR="00E72C47" w:rsidRDefault="00E72C47" w:rsidP="008F328F">
      <w:pPr>
        <w:pStyle w:val="BodyCopy"/>
      </w:pPr>
    </w:p>
    <w:p w14:paraId="55ACE1EF" w14:textId="64647D2A" w:rsidR="00E72C47" w:rsidRDefault="00000000" w:rsidP="008F328F">
      <w:pPr>
        <w:pStyle w:val="BodyCopy"/>
      </w:pPr>
      <w:hyperlink r:id="rId160" w:history="1">
        <w:r w:rsidR="00E72C47" w:rsidRPr="00183A39">
          <w:rPr>
            <w:rStyle w:val="Hyperlink"/>
          </w:rPr>
          <w:t>Angular Web Development videos from Herwig Abele</w:t>
        </w:r>
      </w:hyperlink>
    </w:p>
    <w:bookmarkEnd w:id="2"/>
    <w:bookmarkEnd w:id="3"/>
    <w:bookmarkEnd w:id="4"/>
    <w:p w14:paraId="13B8F92A" w14:textId="77777777" w:rsidR="00995AEA" w:rsidRPr="00F71B55" w:rsidRDefault="00995AEA" w:rsidP="00D87C2B">
      <w:pPr>
        <w:pStyle w:val="Heading"/>
      </w:pPr>
    </w:p>
    <w:sectPr w:rsidR="00995AEA" w:rsidRPr="00F71B55" w:rsidSect="008A4DBF">
      <w:headerReference w:type="default" r:id="rId161"/>
      <w:footerReference w:type="default" r:id="rId162"/>
      <w:pgSz w:w="12240" w:h="15840"/>
      <w:pgMar w:top="1440" w:right="1440" w:bottom="2160" w:left="1440" w:header="720" w:footer="90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FB2E84" w14:textId="77777777" w:rsidR="00667481" w:rsidRDefault="00667481" w:rsidP="00DB7AE6">
      <w:r>
        <w:separator/>
      </w:r>
    </w:p>
    <w:p w14:paraId="773436F8" w14:textId="77777777" w:rsidR="00667481" w:rsidRDefault="00667481" w:rsidP="00DB7AE6"/>
  </w:endnote>
  <w:endnote w:type="continuationSeparator" w:id="0">
    <w:p w14:paraId="5DBA2E26" w14:textId="77777777" w:rsidR="00667481" w:rsidRDefault="00667481" w:rsidP="00DB7AE6">
      <w:r>
        <w:continuationSeparator/>
      </w:r>
    </w:p>
    <w:p w14:paraId="4A8951C1" w14:textId="77777777" w:rsidR="00667481" w:rsidRDefault="00667481" w:rsidP="00DB7A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useo Sans For Dell">
    <w:altName w:val="Calibri"/>
    <w:charset w:val="00"/>
    <w:family w:val="auto"/>
    <w:pitch w:val="variable"/>
    <w:sig w:usb0="A00000AF" w:usb1="4000004A" w:usb2="00000000" w:usb3="00000000" w:csb0="00000093"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MuseoSansForDell-100">
    <w:altName w:val="Calibri"/>
    <w:charset w:val="00"/>
    <w:family w:val="auto"/>
    <w:pitch w:val="variable"/>
    <w:sig w:usb0="A00000AF" w:usb1="4000004A" w:usb2="00000000" w:usb3="00000000" w:csb0="00000093"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useo For Dell">
    <w:altName w:val="Verdana"/>
    <w:charset w:val="00"/>
    <w:family w:val="auto"/>
    <w:pitch w:val="variable"/>
    <w:sig w:usb0="A00000AF" w:usb1="4000004A" w:usb2="00000000" w:usb3="00000000" w:csb0="00000093"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scadia Mono">
    <w:altName w:val="Calibri"/>
    <w:panose1 w:val="020B06090200000200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2F7AC" w14:textId="0DFF3208" w:rsidR="00E15098" w:rsidRDefault="008D538D">
    <w:pPr>
      <w:pStyle w:val="Footer"/>
    </w:pPr>
    <w:r>
      <w:drawing>
        <wp:anchor distT="0" distB="0" distL="0" distR="0" simplePos="0" relativeHeight="251662336" behindDoc="0" locked="0" layoutInCell="0" allowOverlap="0" wp14:anchorId="477AF81D" wp14:editId="127A33C8">
          <wp:simplePos x="0" y="0"/>
          <wp:positionH relativeFrom="page">
            <wp:posOffset>5495925</wp:posOffset>
          </wp:positionH>
          <wp:positionV relativeFrom="page">
            <wp:posOffset>9271000</wp:posOffset>
          </wp:positionV>
          <wp:extent cx="1063625" cy="236855"/>
          <wp:effectExtent l="0" t="0" r="317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extLst>
                      <a:ext uri="{28A0092B-C50C-407E-A947-70E740481C1C}">
                        <a14:useLocalDpi xmlns:a14="http://schemas.microsoft.com/office/drawing/2010/main" val="0"/>
                      </a:ext>
                    </a:extLst>
                  </a:blip>
                  <a:stretch>
                    <a:fillRect/>
                  </a:stretch>
                </pic:blipFill>
                <pic:spPr>
                  <a:xfrm>
                    <a:off x="0" y="0"/>
                    <a:ext cx="1063625" cy="236855"/>
                  </a:xfrm>
                  <a:prstGeom prst="rect">
                    <a:avLst/>
                  </a:prstGeom>
                </pic:spPr>
              </pic:pic>
            </a:graphicData>
          </a:graphic>
          <wp14:sizeRelH relativeFrom="margin">
            <wp14:pctWidth>0</wp14:pctWidth>
          </wp14:sizeRelH>
          <wp14:sizeRelV relativeFrom="margin">
            <wp14:pctHeight>0</wp14:pctHeight>
          </wp14:sizeRelV>
        </wp:anchor>
      </w:drawing>
    </w:r>
    <w:r w:rsidR="00323219">
      <mc:AlternateContent>
        <mc:Choice Requires="wps">
          <w:drawing>
            <wp:anchor distT="0" distB="0" distL="114300" distR="114300" simplePos="0" relativeHeight="251663360" behindDoc="0" locked="0" layoutInCell="0" allowOverlap="0" wp14:anchorId="6F3FCCF9" wp14:editId="7DA76E28">
              <wp:simplePos x="0" y="0"/>
              <wp:positionH relativeFrom="page">
                <wp:align>center</wp:align>
              </wp:positionH>
              <wp:positionV relativeFrom="page">
                <wp:posOffset>8915400</wp:posOffset>
              </wp:positionV>
              <wp:extent cx="5895975" cy="0"/>
              <wp:effectExtent l="0" t="0" r="9525" b="19050"/>
              <wp:wrapNone/>
              <wp:docPr id="6" name="Straight Connector 6"/>
              <wp:cNvGraphicFramePr/>
              <a:graphic xmlns:a="http://schemas.openxmlformats.org/drawingml/2006/main">
                <a:graphicData uri="http://schemas.microsoft.com/office/word/2010/wordprocessingShape">
                  <wps:wsp>
                    <wps:cNvCnPr/>
                    <wps:spPr>
                      <a:xfrm>
                        <a:off x="0" y="0"/>
                        <a:ext cx="5895975" cy="0"/>
                      </a:xfrm>
                      <a:prstGeom prst="line">
                        <a:avLst/>
                      </a:prstGeom>
                      <a:ln w="3175">
                        <a:solidFill>
                          <a:schemeClr val="bg1">
                            <a:lumMod val="6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5215BD3A">
            <v:line id="Straight Connector 6" style="position:absolute;z-index:251663360;visibility:visible;mso-wrap-style:square;mso-width-percent:0;mso-wrap-distance-left:9pt;mso-wrap-distance-top:0;mso-wrap-distance-right:9pt;mso-wrap-distance-bottom:0;mso-position-horizontal:center;mso-position-horizontal-relative:page;mso-position-vertical:absolute;mso-position-vertical-relative:page;mso-width-percent:0;mso-width-relative:margin" o:spid="_x0000_s1026" o:allowincell="f" o:allowoverlap="f" strokecolor="#a5a5a5 [2092]" strokeweight=".25pt" from="0,702pt" to="464.25pt,702pt" w14:anchorId="55F5BE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">
              <w10:wrap anchorx="page" anchory="page"/>
            </v:line>
          </w:pict>
        </mc:Fallback>
      </mc:AlternateContent>
    </w:r>
    <w:sdt>
      <w:sdtPr>
        <w:id w:val="1949655823"/>
        <w:docPartObj>
          <w:docPartGallery w:val="Page Numbers (Bottom of Page)"/>
          <w:docPartUnique/>
        </w:docPartObj>
      </w:sdtPr>
      <w:sdtContent>
        <w:r w:rsidR="00E15098">
          <w:rPr>
            <w:noProof w:val="0"/>
          </w:rPr>
          <w:fldChar w:fldCharType="begin"/>
        </w:r>
        <w:r w:rsidR="00E15098">
          <w:instrText xml:space="preserve"> PAGE   \* MERGEFORMAT </w:instrText>
        </w:r>
        <w:r w:rsidR="00E15098">
          <w:rPr>
            <w:noProof w:val="0"/>
          </w:rPr>
          <w:fldChar w:fldCharType="separate"/>
        </w:r>
        <w:r w:rsidR="0065306B">
          <w:t>2</w:t>
        </w:r>
        <w:r w:rsidR="00E15098">
          <w:fldChar w:fldCharType="end"/>
        </w:r>
      </w:sdtContent>
    </w:sdt>
    <w:r w:rsidR="00E15098">
      <w:tab/>
    </w:r>
    <w:r w:rsidR="00007597">
      <w:t>UNITE Web Customizations</w:t>
    </w:r>
    <w:r w:rsidR="00E15098">
      <w:t xml:space="preserve"> | </w:t>
    </w:r>
    <w:r w:rsidR="00007597">
      <w:t>One Identity</w:t>
    </w:r>
    <w:r w:rsidR="00E15098">
      <w:t xml:space="preserve"> 20</w:t>
    </w:r>
    <w:r w:rsidR="00007597">
      <w:t>23</w:t>
    </w:r>
    <w:r w:rsidR="00323219">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E99606" w14:textId="77777777" w:rsidR="00667481" w:rsidRDefault="00667481" w:rsidP="00DB7AE6">
      <w:r>
        <w:separator/>
      </w:r>
    </w:p>
    <w:p w14:paraId="432D3EEB" w14:textId="77777777" w:rsidR="00667481" w:rsidRDefault="00667481" w:rsidP="00DB7AE6"/>
  </w:footnote>
  <w:footnote w:type="continuationSeparator" w:id="0">
    <w:p w14:paraId="052BE67E" w14:textId="77777777" w:rsidR="00667481" w:rsidRDefault="00667481" w:rsidP="00DB7AE6">
      <w:r>
        <w:continuationSeparator/>
      </w:r>
    </w:p>
    <w:p w14:paraId="00361C23" w14:textId="77777777" w:rsidR="00667481" w:rsidRDefault="00667481" w:rsidP="00DB7A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00C8217" w14:paraId="038A7060" w14:textId="77777777" w:rsidTr="200C8217">
      <w:trPr>
        <w:trHeight w:val="300"/>
      </w:trPr>
      <w:tc>
        <w:tcPr>
          <w:tcW w:w="3120" w:type="dxa"/>
        </w:tcPr>
        <w:p w14:paraId="2756F1FC" w14:textId="35D67022" w:rsidR="200C8217" w:rsidRDefault="200C8217" w:rsidP="200C8217">
          <w:pPr>
            <w:pStyle w:val="Header"/>
            <w:ind w:left="-115"/>
          </w:pPr>
        </w:p>
      </w:tc>
      <w:tc>
        <w:tcPr>
          <w:tcW w:w="3120" w:type="dxa"/>
        </w:tcPr>
        <w:p w14:paraId="5D6E02FD" w14:textId="7BC30E60" w:rsidR="200C8217" w:rsidRDefault="200C8217" w:rsidP="200C8217">
          <w:pPr>
            <w:pStyle w:val="Header"/>
            <w:jc w:val="center"/>
          </w:pPr>
        </w:p>
      </w:tc>
      <w:tc>
        <w:tcPr>
          <w:tcW w:w="3120" w:type="dxa"/>
        </w:tcPr>
        <w:p w14:paraId="7C071044" w14:textId="4A8E2A81" w:rsidR="200C8217" w:rsidRDefault="200C8217" w:rsidP="200C8217">
          <w:pPr>
            <w:pStyle w:val="Header"/>
            <w:ind w:right="-115"/>
            <w:jc w:val="right"/>
          </w:pPr>
        </w:p>
      </w:tc>
    </w:tr>
  </w:tbl>
  <w:p w14:paraId="0C3C4431" w14:textId="1C206B9D" w:rsidR="200C8217" w:rsidRDefault="200C8217" w:rsidP="200C82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05521" w14:textId="568B8B62" w:rsidR="00A36ED2" w:rsidRPr="00365E3E" w:rsidRDefault="00A36ED2" w:rsidP="00365E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1096"/>
    <w:multiLevelType w:val="multilevel"/>
    <w:tmpl w:val="00D66D7A"/>
    <w:lvl w:ilvl="0">
      <w:start w:val="1"/>
      <w:numFmt w:val="decimal"/>
      <w:lvlText w:val="%1."/>
      <w:lvlJc w:val="left"/>
      <w:pPr>
        <w:ind w:left="0" w:hanging="360"/>
      </w:pPr>
      <w:rPr>
        <w:rFonts w:hint="default"/>
        <w:color w:val="04AADC"/>
        <w:sz w:val="36"/>
      </w:rPr>
    </w:lvl>
    <w:lvl w:ilvl="1">
      <w:start w:val="1"/>
      <w:numFmt w:val="decimal"/>
      <w:pStyle w:val="Heading2"/>
      <w:lvlText w:val="%1.%2."/>
      <w:lvlJc w:val="left"/>
      <w:pPr>
        <w:ind w:left="432" w:hanging="432"/>
      </w:pPr>
      <w:rPr>
        <w:rFonts w:hint="default"/>
        <w:color w:val="05AADB"/>
        <w:sz w:val="32"/>
      </w:rPr>
    </w:lvl>
    <w:lvl w:ilvl="2">
      <w:start w:val="1"/>
      <w:numFmt w:val="decimal"/>
      <w:lvlText w:val="%1.%2.%3."/>
      <w:lvlJc w:val="left"/>
      <w:pPr>
        <w:ind w:left="864" w:hanging="504"/>
      </w:pPr>
      <w:rPr>
        <w:rFonts w:hint="default"/>
        <w:color w:val="0085C3"/>
        <w:sz w:val="28"/>
      </w:rPr>
    </w:lvl>
    <w:lvl w:ilvl="3">
      <w:start w:val="1"/>
      <w:numFmt w:val="decimal"/>
      <w:lvlText w:val="%1.%2.%3.%4."/>
      <w:lvlJc w:val="left"/>
      <w:pPr>
        <w:ind w:left="1368" w:hanging="648"/>
      </w:pPr>
      <w:rPr>
        <w:rFonts w:hint="default"/>
        <w:color w:val="0085C3"/>
        <w:sz w:val="24"/>
      </w:rPr>
    </w:lvl>
    <w:lvl w:ilvl="4">
      <w:start w:val="1"/>
      <w:numFmt w:val="decimal"/>
      <w:lvlText w:val="%1.%2.%3.%4.%5."/>
      <w:lvlJc w:val="left"/>
      <w:pPr>
        <w:ind w:left="1872" w:hanging="792"/>
      </w:pPr>
      <w:rPr>
        <w:rFonts w:hint="default"/>
      </w:rPr>
    </w:lvl>
    <w:lvl w:ilvl="5">
      <w:start w:val="1"/>
      <w:numFmt w:val="decimal"/>
      <w:lvlText w:val="%1.%2.%3.%4.%5.%6."/>
      <w:lvlJc w:val="left"/>
      <w:pPr>
        <w:ind w:left="2376" w:hanging="936"/>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384" w:hanging="1224"/>
      </w:pPr>
      <w:rPr>
        <w:rFonts w:hint="default"/>
      </w:rPr>
    </w:lvl>
    <w:lvl w:ilvl="8">
      <w:start w:val="1"/>
      <w:numFmt w:val="decimal"/>
      <w:lvlText w:val="%1.%2.%3.%4.%5.%6.%7.%8.%9."/>
      <w:lvlJc w:val="left"/>
      <w:pPr>
        <w:ind w:left="3960" w:hanging="1440"/>
      </w:pPr>
      <w:rPr>
        <w:rFonts w:hint="default"/>
      </w:rPr>
    </w:lvl>
  </w:abstractNum>
  <w:abstractNum w:abstractNumId="1" w15:restartNumberingAfterBreak="0">
    <w:nsid w:val="035E5A66"/>
    <w:multiLevelType w:val="multilevel"/>
    <w:tmpl w:val="FF82CB0E"/>
    <w:styleLink w:val="Numbered"/>
    <w:lvl w:ilvl="0">
      <w:start w:val="1"/>
      <w:numFmt w:val="decimal"/>
      <w:pStyle w:val="Numbered1"/>
      <w:lvlText w:val="%1."/>
      <w:lvlJc w:val="left"/>
      <w:pPr>
        <w:ind w:left="1800" w:hanging="360"/>
      </w:pPr>
      <w:rPr>
        <w:rFonts w:ascii="Museo Sans For Dell" w:hAnsi="Museo Sans For Dell" w:hint="default"/>
        <w:b w:val="0"/>
        <w:i w:val="0"/>
        <w:color w:val="auto"/>
        <w:sz w:val="20"/>
      </w:rPr>
    </w:lvl>
    <w:lvl w:ilvl="1">
      <w:start w:val="1"/>
      <w:numFmt w:val="lowerLetter"/>
      <w:pStyle w:val="Numbereda"/>
      <w:lvlText w:val="%2."/>
      <w:lvlJc w:val="left"/>
      <w:pPr>
        <w:ind w:left="2160" w:hanging="360"/>
      </w:pPr>
      <w:rPr>
        <w:rFonts w:ascii="Museo Sans For Dell" w:hAnsi="Museo Sans For Dell" w:hint="default"/>
        <w:sz w:val="20"/>
      </w:rPr>
    </w:lvl>
    <w:lvl w:ilvl="2">
      <w:start w:val="1"/>
      <w:numFmt w:val="lowerRoman"/>
      <w:pStyle w:val="numberedi"/>
      <w:lvlText w:val="%3."/>
      <w:lvlJc w:val="left"/>
      <w:pPr>
        <w:ind w:left="2520" w:hanging="360"/>
      </w:pPr>
      <w:rPr>
        <w:rFonts w:ascii="Museo Sans For Dell" w:hAnsi="Museo Sans For Dell" w:hint="default"/>
        <w:sz w:val="20"/>
      </w:rPr>
    </w:lvl>
    <w:lvl w:ilvl="3">
      <w:start w:val="1"/>
      <w:numFmt w:val="decimal"/>
      <w:lvlText w:val="%4."/>
      <w:lvlJc w:val="left"/>
      <w:pPr>
        <w:ind w:left="288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right"/>
      <w:pPr>
        <w:ind w:left="4680" w:hanging="360"/>
      </w:pPr>
      <w:rPr>
        <w:rFonts w:hint="default"/>
      </w:rPr>
    </w:lvl>
  </w:abstractNum>
  <w:abstractNum w:abstractNumId="2" w15:restartNumberingAfterBreak="0">
    <w:nsid w:val="0A175245"/>
    <w:multiLevelType w:val="hybridMultilevel"/>
    <w:tmpl w:val="78BC6188"/>
    <w:lvl w:ilvl="0" w:tplc="506E1254">
      <w:start w:val="1"/>
      <w:numFmt w:val="decimal"/>
      <w:lvlText w:val="%1."/>
      <w:lvlJc w:val="left"/>
      <w:pPr>
        <w:ind w:left="1080" w:hanging="360"/>
      </w:pPr>
      <w:rPr>
        <w:rFonts w:ascii="Verdana" w:hAnsi="Verdan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BB4C70"/>
    <w:multiLevelType w:val="hybridMultilevel"/>
    <w:tmpl w:val="4EB4B020"/>
    <w:lvl w:ilvl="0" w:tplc="CB10C6C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9A449B"/>
    <w:multiLevelType w:val="hybridMultilevel"/>
    <w:tmpl w:val="3E906B76"/>
    <w:lvl w:ilvl="0" w:tplc="0409000F">
      <w:start w:val="1"/>
      <w:numFmt w:val="decimal"/>
      <w:lvlText w:val="%1."/>
      <w:lvlJc w:val="left"/>
      <w:pPr>
        <w:ind w:left="720" w:hanging="360"/>
      </w:pPr>
    </w:lvl>
    <w:lvl w:ilvl="1" w:tplc="0409000F">
      <w:start w:val="1"/>
      <w:numFmt w:val="decimal"/>
      <w:lvlText w:val="%2."/>
      <w:lvlJc w:val="left"/>
      <w:pPr>
        <w:ind w:left="720" w:hanging="360"/>
      </w:pPr>
    </w:lvl>
    <w:lvl w:ilvl="2" w:tplc="1210445A">
      <w:start w:val="1"/>
      <w:numFmt w:val="lowerRoman"/>
      <w:lvlText w:val="%3."/>
      <w:lvlJc w:val="right"/>
      <w:pPr>
        <w:ind w:left="1224" w:firstLine="756"/>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EF7D81"/>
    <w:multiLevelType w:val="hybridMultilevel"/>
    <w:tmpl w:val="C616EFD8"/>
    <w:lvl w:ilvl="0" w:tplc="5AEA22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32B0BD0"/>
    <w:multiLevelType w:val="hybridMultilevel"/>
    <w:tmpl w:val="5D829C12"/>
    <w:lvl w:ilvl="0" w:tplc="D206BF20">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4786851"/>
    <w:multiLevelType w:val="hybridMultilevel"/>
    <w:tmpl w:val="2BF60692"/>
    <w:lvl w:ilvl="0" w:tplc="377052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3F7458"/>
    <w:multiLevelType w:val="hybridMultilevel"/>
    <w:tmpl w:val="4A4243F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212675B9"/>
    <w:multiLevelType w:val="hybridMultilevel"/>
    <w:tmpl w:val="06B6ADFA"/>
    <w:lvl w:ilvl="0" w:tplc="0409000F">
      <w:start w:val="1"/>
      <w:numFmt w:val="decimal"/>
      <w:lvlText w:val="%1."/>
      <w:lvlJc w:val="left"/>
      <w:pPr>
        <w:ind w:left="1080" w:hanging="360"/>
      </w:pPr>
    </w:lvl>
    <w:lvl w:ilvl="1" w:tplc="CCE03504">
      <w:start w:val="1"/>
      <w:numFmt w:val="bullet"/>
      <w:lvlText w:val="–"/>
      <w:lvlJc w:val="left"/>
      <w:pPr>
        <w:ind w:left="1800" w:hanging="360"/>
      </w:pPr>
      <w:rPr>
        <w:rFonts w:ascii="Verdana" w:eastAsia="PMingLiU" w:hAnsi="Verdana" w:cstheme="minorBidi"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189462E"/>
    <w:multiLevelType w:val="multilevel"/>
    <w:tmpl w:val="2EB2F2CA"/>
    <w:styleLink w:val="BulletedList"/>
    <w:lvl w:ilvl="0">
      <w:start w:val="1"/>
      <w:numFmt w:val="bullet"/>
      <w:pStyle w:val="ListBullet"/>
      <w:lvlText w:val=""/>
      <w:lvlJc w:val="left"/>
      <w:pPr>
        <w:ind w:left="1627" w:hanging="187"/>
      </w:pPr>
      <w:rPr>
        <w:rFonts w:ascii="Symbol" w:hAnsi="Symbol" w:hint="default"/>
        <w:color w:val="AAAAAA"/>
        <w:sz w:val="16"/>
      </w:rPr>
    </w:lvl>
    <w:lvl w:ilvl="1">
      <w:start w:val="1"/>
      <w:numFmt w:val="bullet"/>
      <w:pStyle w:val="ListBullet2"/>
      <w:lvlText w:val="-"/>
      <w:lvlJc w:val="left"/>
      <w:pPr>
        <w:ind w:left="1987" w:hanging="187"/>
      </w:pPr>
      <w:rPr>
        <w:rFonts w:ascii="Courier New" w:hAnsi="Courier New" w:hint="default"/>
        <w:b/>
        <w:i w:val="0"/>
        <w:color w:val="auto"/>
        <w:sz w:val="20"/>
      </w:rPr>
    </w:lvl>
    <w:lvl w:ilvl="2">
      <w:start w:val="1"/>
      <w:numFmt w:val="bullet"/>
      <w:pStyle w:val="ListBullet3"/>
      <w:lvlText w:val="&gt;"/>
      <w:lvlJc w:val="left"/>
      <w:pPr>
        <w:ind w:left="2347" w:hanging="187"/>
      </w:pPr>
      <w:rPr>
        <w:rFonts w:ascii="Museo Sans For Dell" w:hAnsi="Museo Sans For Dell" w:hint="default"/>
        <w:b w:val="0"/>
        <w:i w:val="0"/>
        <w:sz w:val="20"/>
      </w:rPr>
    </w:lvl>
    <w:lvl w:ilvl="3">
      <w:start w:val="1"/>
      <w:numFmt w:val="bullet"/>
      <w:lvlText w:val=""/>
      <w:lvlJc w:val="left"/>
      <w:pPr>
        <w:ind w:left="2707" w:hanging="187"/>
      </w:pPr>
      <w:rPr>
        <w:rFonts w:ascii="Symbol" w:hAnsi="Symbol" w:hint="default"/>
      </w:rPr>
    </w:lvl>
    <w:lvl w:ilvl="4">
      <w:start w:val="1"/>
      <w:numFmt w:val="bullet"/>
      <w:lvlText w:val="o"/>
      <w:lvlJc w:val="left"/>
      <w:pPr>
        <w:ind w:left="3067" w:hanging="187"/>
      </w:pPr>
      <w:rPr>
        <w:rFonts w:ascii="Courier New" w:hAnsi="Courier New" w:cs="Courier New" w:hint="default"/>
      </w:rPr>
    </w:lvl>
    <w:lvl w:ilvl="5">
      <w:start w:val="1"/>
      <w:numFmt w:val="bullet"/>
      <w:lvlText w:val=""/>
      <w:lvlJc w:val="left"/>
      <w:pPr>
        <w:ind w:left="3427" w:hanging="187"/>
      </w:pPr>
      <w:rPr>
        <w:rFonts w:ascii="Wingdings" w:hAnsi="Wingdings" w:hint="default"/>
      </w:rPr>
    </w:lvl>
    <w:lvl w:ilvl="6">
      <w:start w:val="1"/>
      <w:numFmt w:val="bullet"/>
      <w:lvlText w:val=""/>
      <w:lvlJc w:val="left"/>
      <w:pPr>
        <w:ind w:left="3787" w:hanging="187"/>
      </w:pPr>
      <w:rPr>
        <w:rFonts w:ascii="Symbol" w:hAnsi="Symbol" w:hint="default"/>
      </w:rPr>
    </w:lvl>
    <w:lvl w:ilvl="7">
      <w:start w:val="1"/>
      <w:numFmt w:val="bullet"/>
      <w:lvlText w:val="o"/>
      <w:lvlJc w:val="left"/>
      <w:pPr>
        <w:ind w:left="4147" w:hanging="187"/>
      </w:pPr>
      <w:rPr>
        <w:rFonts w:ascii="Courier New" w:hAnsi="Courier New" w:cs="Courier New" w:hint="default"/>
      </w:rPr>
    </w:lvl>
    <w:lvl w:ilvl="8">
      <w:start w:val="1"/>
      <w:numFmt w:val="bullet"/>
      <w:lvlText w:val=""/>
      <w:lvlJc w:val="left"/>
      <w:pPr>
        <w:ind w:left="4507" w:hanging="187"/>
      </w:pPr>
      <w:rPr>
        <w:rFonts w:ascii="Wingdings" w:hAnsi="Wingdings" w:hint="default"/>
      </w:rPr>
    </w:lvl>
  </w:abstractNum>
  <w:abstractNum w:abstractNumId="11" w15:restartNumberingAfterBreak="0">
    <w:nsid w:val="21BB2A6B"/>
    <w:multiLevelType w:val="hybridMultilevel"/>
    <w:tmpl w:val="EC4CDF00"/>
    <w:lvl w:ilvl="0" w:tplc="22440544">
      <w:numFmt w:val="bullet"/>
      <w:lvlText w:val="-"/>
      <w:lvlJc w:val="left"/>
      <w:pPr>
        <w:ind w:left="1440" w:hanging="720"/>
      </w:pPr>
      <w:rPr>
        <w:rFonts w:ascii="Verdana" w:eastAsia="Times New Roman" w:hAnsi="Verdana" w:cs="MuseoSansForDell-100"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B87A0A"/>
    <w:multiLevelType w:val="hybridMultilevel"/>
    <w:tmpl w:val="63B4807A"/>
    <w:lvl w:ilvl="0" w:tplc="377052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F9213B"/>
    <w:multiLevelType w:val="hybridMultilevel"/>
    <w:tmpl w:val="7660A8E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DB47E98"/>
    <w:multiLevelType w:val="hybridMultilevel"/>
    <w:tmpl w:val="E73C6E02"/>
    <w:lvl w:ilvl="0" w:tplc="9DD46FA4">
      <w:numFmt w:val="bullet"/>
      <w:lvlText w:val="-"/>
      <w:lvlJc w:val="left"/>
      <w:pPr>
        <w:ind w:left="1800" w:hanging="720"/>
      </w:pPr>
      <w:rPr>
        <w:rFonts w:ascii="Verdana" w:eastAsia="Times New Roman" w:hAnsi="Verdana" w:cs="MuseoSansForDell-100" w:hint="default"/>
      </w:rPr>
    </w:lvl>
    <w:lvl w:ilvl="1" w:tplc="EDB61314">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0E46193"/>
    <w:multiLevelType w:val="multilevel"/>
    <w:tmpl w:val="A7DACF28"/>
    <w:styleLink w:val="Appendix"/>
    <w:lvl w:ilvl="0">
      <w:start w:val="1"/>
      <w:numFmt w:val="upperLetter"/>
      <w:pStyle w:val="Appx-Hdg1"/>
      <w:lvlText w:val="%1"/>
      <w:lvlJc w:val="left"/>
      <w:pPr>
        <w:ind w:left="1080" w:hanging="1080"/>
      </w:pPr>
      <w:rPr>
        <w:rFonts w:ascii="Verdana" w:hAnsi="Verdana" w:hint="default"/>
        <w:color w:val="04AADC"/>
        <w:sz w:val="36"/>
      </w:rPr>
    </w:lvl>
    <w:lvl w:ilvl="1">
      <w:start w:val="1"/>
      <w:numFmt w:val="decimal"/>
      <w:pStyle w:val="Appx-Hdg2"/>
      <w:lvlText w:val="%1.%2"/>
      <w:lvlJc w:val="left"/>
      <w:pPr>
        <w:ind w:left="1080" w:hanging="1080"/>
      </w:pPr>
      <w:rPr>
        <w:rFonts w:ascii="Museo Sans For Dell" w:hAnsi="Museo Sans For Dell" w:hint="default"/>
        <w:color w:val="04AADC"/>
        <w:sz w:val="32"/>
      </w:rPr>
    </w:lvl>
    <w:lvl w:ilvl="2">
      <w:start w:val="1"/>
      <w:numFmt w:val="decimal"/>
      <w:pStyle w:val="Appx-Hdg3"/>
      <w:lvlText w:val="%1.%2.%3"/>
      <w:lvlJc w:val="left"/>
      <w:pPr>
        <w:ind w:left="1080" w:hanging="1080"/>
      </w:pPr>
      <w:rPr>
        <w:rFonts w:ascii="Museo Sans For Dell" w:hAnsi="Museo Sans For Dell" w:hint="default"/>
        <w:color w:val="04AADC"/>
        <w:sz w:val="28"/>
      </w:rPr>
    </w:lvl>
    <w:lvl w:ilvl="3">
      <w:start w:val="1"/>
      <w:numFmt w:val="decimal"/>
      <w:lvlText w:val="%4."/>
      <w:lvlJc w:val="left"/>
      <w:pPr>
        <w:ind w:left="1080" w:hanging="1080"/>
      </w:pPr>
      <w:rPr>
        <w:rFonts w:hint="default"/>
      </w:rPr>
    </w:lvl>
    <w:lvl w:ilvl="4">
      <w:start w:val="1"/>
      <w:numFmt w:val="lowerLetter"/>
      <w:lvlText w:val="%5."/>
      <w:lvlJc w:val="left"/>
      <w:pPr>
        <w:ind w:left="1080" w:hanging="1080"/>
      </w:pPr>
      <w:rPr>
        <w:rFonts w:hint="default"/>
      </w:rPr>
    </w:lvl>
    <w:lvl w:ilvl="5">
      <w:start w:val="1"/>
      <w:numFmt w:val="lowerRoman"/>
      <w:lvlText w:val="%6."/>
      <w:lvlJc w:val="right"/>
      <w:pPr>
        <w:ind w:left="1080" w:hanging="1080"/>
      </w:pPr>
      <w:rPr>
        <w:rFonts w:hint="default"/>
      </w:rPr>
    </w:lvl>
    <w:lvl w:ilvl="6">
      <w:start w:val="1"/>
      <w:numFmt w:val="decimal"/>
      <w:lvlText w:val="%7."/>
      <w:lvlJc w:val="left"/>
      <w:pPr>
        <w:ind w:left="1080" w:hanging="1080"/>
      </w:pPr>
      <w:rPr>
        <w:rFonts w:hint="default"/>
      </w:rPr>
    </w:lvl>
    <w:lvl w:ilvl="7">
      <w:start w:val="1"/>
      <w:numFmt w:val="lowerLetter"/>
      <w:lvlText w:val="%8."/>
      <w:lvlJc w:val="left"/>
      <w:pPr>
        <w:ind w:left="1080" w:hanging="1080"/>
      </w:pPr>
      <w:rPr>
        <w:rFonts w:hint="default"/>
      </w:rPr>
    </w:lvl>
    <w:lvl w:ilvl="8">
      <w:start w:val="1"/>
      <w:numFmt w:val="lowerRoman"/>
      <w:lvlText w:val="%9."/>
      <w:lvlJc w:val="right"/>
      <w:pPr>
        <w:ind w:left="1080" w:hanging="1080"/>
      </w:pPr>
      <w:rPr>
        <w:rFonts w:hint="default"/>
      </w:rPr>
    </w:lvl>
  </w:abstractNum>
  <w:abstractNum w:abstractNumId="16" w15:restartNumberingAfterBreak="0">
    <w:nsid w:val="3DA52976"/>
    <w:multiLevelType w:val="hybridMultilevel"/>
    <w:tmpl w:val="76F03E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1226F20"/>
    <w:multiLevelType w:val="multilevel"/>
    <w:tmpl w:val="FF82CB0E"/>
    <w:numStyleLink w:val="Numbered"/>
  </w:abstractNum>
  <w:abstractNum w:abstractNumId="18" w15:restartNumberingAfterBreak="0">
    <w:nsid w:val="41510EE4"/>
    <w:multiLevelType w:val="hybridMultilevel"/>
    <w:tmpl w:val="3D02E458"/>
    <w:lvl w:ilvl="0" w:tplc="559A91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3122120"/>
    <w:multiLevelType w:val="hybridMultilevel"/>
    <w:tmpl w:val="A58EDC1C"/>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53744A88"/>
    <w:multiLevelType w:val="hybridMultilevel"/>
    <w:tmpl w:val="2EFA783E"/>
    <w:lvl w:ilvl="0" w:tplc="D56C4D60">
      <w:start w:val="1"/>
      <w:numFmt w:val="bullet"/>
      <w:lvlText w:val=""/>
      <w:lvlJc w:val="left"/>
      <w:pPr>
        <w:ind w:left="108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5491539"/>
    <w:multiLevelType w:val="hybridMultilevel"/>
    <w:tmpl w:val="737A7D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036FD9"/>
    <w:multiLevelType w:val="hybridMultilevel"/>
    <w:tmpl w:val="37BEDE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AA70D58"/>
    <w:multiLevelType w:val="hybridMultilevel"/>
    <w:tmpl w:val="355ECC78"/>
    <w:lvl w:ilvl="0" w:tplc="23942C88">
      <w:start w:val="1"/>
      <w:numFmt w:val="lowerRoman"/>
      <w:pStyle w:val="ListNumber3"/>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D723161"/>
    <w:multiLevelType w:val="hybridMultilevel"/>
    <w:tmpl w:val="403A4C50"/>
    <w:lvl w:ilvl="0" w:tplc="22440544">
      <w:numFmt w:val="bullet"/>
      <w:lvlText w:val="-"/>
      <w:lvlJc w:val="left"/>
      <w:pPr>
        <w:ind w:left="1800" w:hanging="720"/>
      </w:pPr>
      <w:rPr>
        <w:rFonts w:ascii="Verdana" w:eastAsia="Times New Roman" w:hAnsi="Verdana" w:cs="MuseoSansForDell-100"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E2277B5"/>
    <w:multiLevelType w:val="multilevel"/>
    <w:tmpl w:val="7D640B14"/>
    <w:lvl w:ilvl="0">
      <w:start w:val="1"/>
      <w:numFmt w:val="decimal"/>
      <w:pStyle w:val="ListNumber"/>
      <w:lvlText w:val="%1."/>
      <w:lvlJc w:val="left"/>
      <w:pPr>
        <w:ind w:left="3456" w:hanging="360"/>
      </w:pPr>
      <w:rPr>
        <w:rFonts w:ascii="Museo Sans For Dell" w:hAnsi="Museo Sans For Dell" w:hint="default"/>
        <w:b w:val="0"/>
        <w:i w:val="0"/>
        <w:color w:val="auto"/>
        <w:sz w:val="20"/>
      </w:rPr>
    </w:lvl>
    <w:lvl w:ilvl="1">
      <w:start w:val="1"/>
      <w:numFmt w:val="lowerLetter"/>
      <w:pStyle w:val="ListNumber2"/>
      <w:lvlText w:val="%2."/>
      <w:lvlJc w:val="left"/>
      <w:pPr>
        <w:ind w:left="3816" w:hanging="360"/>
      </w:pPr>
      <w:rPr>
        <w:rFonts w:ascii="Museo Sans For Dell" w:hAnsi="Museo Sans For Dell" w:hint="default"/>
        <w:sz w:val="20"/>
      </w:rPr>
    </w:lvl>
    <w:lvl w:ilvl="2">
      <w:start w:val="1"/>
      <w:numFmt w:val="lowerRoman"/>
      <w:lvlText w:val="%3."/>
      <w:lvlJc w:val="right"/>
      <w:pPr>
        <w:ind w:left="4320" w:hanging="144"/>
      </w:pPr>
      <w:rPr>
        <w:rFonts w:ascii="Museo Sans For Dell" w:hAnsi="Museo Sans For Dell" w:hint="default"/>
        <w:sz w:val="20"/>
      </w:rPr>
    </w:lvl>
    <w:lvl w:ilvl="3">
      <w:start w:val="1"/>
      <w:numFmt w:val="decimal"/>
      <w:lvlText w:val="%4."/>
      <w:lvlJc w:val="left"/>
      <w:pPr>
        <w:ind w:left="4896" w:hanging="360"/>
      </w:pPr>
      <w:rPr>
        <w:rFonts w:hint="default"/>
      </w:rPr>
    </w:lvl>
    <w:lvl w:ilvl="4">
      <w:start w:val="1"/>
      <w:numFmt w:val="lowerLetter"/>
      <w:lvlText w:val="%5."/>
      <w:lvlJc w:val="left"/>
      <w:pPr>
        <w:ind w:left="5616" w:hanging="360"/>
      </w:pPr>
      <w:rPr>
        <w:rFonts w:hint="default"/>
      </w:rPr>
    </w:lvl>
    <w:lvl w:ilvl="5">
      <w:start w:val="1"/>
      <w:numFmt w:val="lowerRoman"/>
      <w:lvlText w:val="%6."/>
      <w:lvlJc w:val="right"/>
      <w:pPr>
        <w:ind w:left="6336" w:hanging="180"/>
      </w:pPr>
      <w:rPr>
        <w:rFonts w:hint="default"/>
      </w:rPr>
    </w:lvl>
    <w:lvl w:ilvl="6">
      <w:start w:val="1"/>
      <w:numFmt w:val="decimal"/>
      <w:lvlText w:val="%7."/>
      <w:lvlJc w:val="left"/>
      <w:pPr>
        <w:ind w:left="7056" w:hanging="360"/>
      </w:pPr>
      <w:rPr>
        <w:rFonts w:hint="default"/>
      </w:rPr>
    </w:lvl>
    <w:lvl w:ilvl="7">
      <w:start w:val="1"/>
      <w:numFmt w:val="lowerLetter"/>
      <w:lvlText w:val="%8."/>
      <w:lvlJc w:val="left"/>
      <w:pPr>
        <w:ind w:left="7776" w:hanging="360"/>
      </w:pPr>
      <w:rPr>
        <w:rFonts w:hint="default"/>
      </w:rPr>
    </w:lvl>
    <w:lvl w:ilvl="8">
      <w:start w:val="1"/>
      <w:numFmt w:val="lowerRoman"/>
      <w:lvlText w:val="%9."/>
      <w:lvlJc w:val="right"/>
      <w:pPr>
        <w:ind w:left="8496" w:hanging="180"/>
      </w:pPr>
      <w:rPr>
        <w:rFonts w:hint="default"/>
      </w:rPr>
    </w:lvl>
  </w:abstractNum>
  <w:abstractNum w:abstractNumId="26" w15:restartNumberingAfterBreak="0">
    <w:nsid w:val="5F1441F2"/>
    <w:multiLevelType w:val="hybridMultilevel"/>
    <w:tmpl w:val="824E59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1A54538"/>
    <w:multiLevelType w:val="hybridMultilevel"/>
    <w:tmpl w:val="7D801674"/>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5374E31"/>
    <w:multiLevelType w:val="hybridMultilevel"/>
    <w:tmpl w:val="F8627F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A95541"/>
    <w:multiLevelType w:val="hybridMultilevel"/>
    <w:tmpl w:val="9F8E75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5D900AC"/>
    <w:multiLevelType w:val="hybridMultilevel"/>
    <w:tmpl w:val="8AE27792"/>
    <w:lvl w:ilvl="0" w:tplc="A83EF3E0">
      <w:start w:val="1"/>
      <w:numFmt w:val="decimal"/>
      <w:pStyle w:val="MyNote"/>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F876CD9"/>
    <w:multiLevelType w:val="hybridMultilevel"/>
    <w:tmpl w:val="278C78BC"/>
    <w:lvl w:ilvl="0" w:tplc="9A6238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07B7384"/>
    <w:multiLevelType w:val="hybridMultilevel"/>
    <w:tmpl w:val="DC12480A"/>
    <w:lvl w:ilvl="0" w:tplc="22440544">
      <w:numFmt w:val="bullet"/>
      <w:lvlText w:val="-"/>
      <w:lvlJc w:val="left"/>
      <w:pPr>
        <w:ind w:left="1800" w:hanging="720"/>
      </w:pPr>
      <w:rPr>
        <w:rFonts w:ascii="Verdana" w:eastAsia="Times New Roman" w:hAnsi="Verdana" w:cs="MuseoSansForDell-100"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107656A"/>
    <w:multiLevelType w:val="hybridMultilevel"/>
    <w:tmpl w:val="A634A7C8"/>
    <w:lvl w:ilvl="0" w:tplc="EFF8C0C4">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4483391"/>
    <w:multiLevelType w:val="hybridMultilevel"/>
    <w:tmpl w:val="7660A8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4120D3"/>
    <w:multiLevelType w:val="multilevel"/>
    <w:tmpl w:val="97984FF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846405699">
    <w:abstractNumId w:val="35"/>
  </w:num>
  <w:num w:numId="2" w16cid:durableId="438260677">
    <w:abstractNumId w:val="10"/>
  </w:num>
  <w:num w:numId="3" w16cid:durableId="1786923178">
    <w:abstractNumId w:val="1"/>
  </w:num>
  <w:num w:numId="4" w16cid:durableId="509948334">
    <w:abstractNumId w:val="15"/>
  </w:num>
  <w:num w:numId="5" w16cid:durableId="1385838222">
    <w:abstractNumId w:val="17"/>
  </w:num>
  <w:num w:numId="6" w16cid:durableId="445587864">
    <w:abstractNumId w:val="0"/>
  </w:num>
  <w:num w:numId="7" w16cid:durableId="909191711">
    <w:abstractNumId w:val="35"/>
  </w:num>
  <w:num w:numId="8" w16cid:durableId="475949499">
    <w:abstractNumId w:val="25"/>
  </w:num>
  <w:num w:numId="9" w16cid:durableId="940456223">
    <w:abstractNumId w:val="23"/>
  </w:num>
  <w:num w:numId="10" w16cid:durableId="414324508">
    <w:abstractNumId w:val="15"/>
  </w:num>
  <w:num w:numId="11" w16cid:durableId="1379668966">
    <w:abstractNumId w:val="30"/>
  </w:num>
  <w:num w:numId="12" w16cid:durableId="2140873828">
    <w:abstractNumId w:val="9"/>
  </w:num>
  <w:num w:numId="13" w16cid:durableId="1188979587">
    <w:abstractNumId w:val="11"/>
  </w:num>
  <w:num w:numId="14" w16cid:durableId="1515263620">
    <w:abstractNumId w:val="28"/>
  </w:num>
  <w:num w:numId="15" w16cid:durableId="1382705731">
    <w:abstractNumId w:val="34"/>
  </w:num>
  <w:num w:numId="16" w16cid:durableId="866335082">
    <w:abstractNumId w:val="4"/>
  </w:num>
  <w:num w:numId="17" w16cid:durableId="1517036584">
    <w:abstractNumId w:val="32"/>
  </w:num>
  <w:num w:numId="18" w16cid:durableId="1934703690">
    <w:abstractNumId w:val="19"/>
  </w:num>
  <w:num w:numId="19" w16cid:durableId="435445606">
    <w:abstractNumId w:val="24"/>
  </w:num>
  <w:num w:numId="20" w16cid:durableId="705564479">
    <w:abstractNumId w:val="3"/>
  </w:num>
  <w:num w:numId="21" w16cid:durableId="789083713">
    <w:abstractNumId w:val="14"/>
  </w:num>
  <w:num w:numId="22" w16cid:durableId="173961985">
    <w:abstractNumId w:val="18"/>
  </w:num>
  <w:num w:numId="23" w16cid:durableId="1130169042">
    <w:abstractNumId w:val="21"/>
  </w:num>
  <w:num w:numId="24" w16cid:durableId="742223412">
    <w:abstractNumId w:val="2"/>
  </w:num>
  <w:num w:numId="25" w16cid:durableId="2021464686">
    <w:abstractNumId w:val="31"/>
  </w:num>
  <w:num w:numId="26" w16cid:durableId="1435783852">
    <w:abstractNumId w:val="5"/>
  </w:num>
  <w:num w:numId="27" w16cid:durableId="4673063">
    <w:abstractNumId w:val="13"/>
  </w:num>
  <w:num w:numId="28" w16cid:durableId="2099518628">
    <w:abstractNumId w:val="12"/>
  </w:num>
  <w:num w:numId="29" w16cid:durableId="724639881">
    <w:abstractNumId w:val="7"/>
  </w:num>
  <w:num w:numId="30" w16cid:durableId="278951565">
    <w:abstractNumId w:val="20"/>
  </w:num>
  <w:num w:numId="31" w16cid:durableId="810362324">
    <w:abstractNumId w:val="27"/>
  </w:num>
  <w:num w:numId="32" w16cid:durableId="1169950124">
    <w:abstractNumId w:val="6"/>
  </w:num>
  <w:num w:numId="33" w16cid:durableId="1438987365">
    <w:abstractNumId w:val="26"/>
  </w:num>
  <w:num w:numId="34" w16cid:durableId="1373572185">
    <w:abstractNumId w:val="29"/>
  </w:num>
  <w:num w:numId="35" w16cid:durableId="1579708929">
    <w:abstractNumId w:val="22"/>
  </w:num>
  <w:num w:numId="36" w16cid:durableId="38752601">
    <w:abstractNumId w:val="8"/>
  </w:num>
  <w:num w:numId="37" w16cid:durableId="495726787">
    <w:abstractNumId w:val="33"/>
  </w:num>
  <w:num w:numId="38" w16cid:durableId="1831366090">
    <w:abstractNumId w:val="1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stylePaneSortMethod w:val="0000"/>
  <w:defaultTabStop w:val="720"/>
  <w:drawingGridHorizontalSpacing w:val="110"/>
  <w:displayHorizontalDrawingGridEvery w:val="2"/>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6C3"/>
    <w:rsid w:val="00001244"/>
    <w:rsid w:val="00002809"/>
    <w:rsid w:val="00002CD2"/>
    <w:rsid w:val="00003269"/>
    <w:rsid w:val="000038E8"/>
    <w:rsid w:val="0000461A"/>
    <w:rsid w:val="00005C9C"/>
    <w:rsid w:val="00006AB7"/>
    <w:rsid w:val="00007597"/>
    <w:rsid w:val="000103E8"/>
    <w:rsid w:val="000110DC"/>
    <w:rsid w:val="000114EB"/>
    <w:rsid w:val="000126C9"/>
    <w:rsid w:val="000144C8"/>
    <w:rsid w:val="00014681"/>
    <w:rsid w:val="00016936"/>
    <w:rsid w:val="000200DB"/>
    <w:rsid w:val="00021E9C"/>
    <w:rsid w:val="0002242E"/>
    <w:rsid w:val="0002480A"/>
    <w:rsid w:val="000257E3"/>
    <w:rsid w:val="0002613B"/>
    <w:rsid w:val="00026C66"/>
    <w:rsid w:val="0002704C"/>
    <w:rsid w:val="000312AB"/>
    <w:rsid w:val="000319AB"/>
    <w:rsid w:val="00032426"/>
    <w:rsid w:val="00032489"/>
    <w:rsid w:val="000375E6"/>
    <w:rsid w:val="0004027A"/>
    <w:rsid w:val="00040490"/>
    <w:rsid w:val="00041463"/>
    <w:rsid w:val="0004276D"/>
    <w:rsid w:val="00043A6F"/>
    <w:rsid w:val="00043B26"/>
    <w:rsid w:val="00043DF0"/>
    <w:rsid w:val="00044351"/>
    <w:rsid w:val="00046772"/>
    <w:rsid w:val="000477B0"/>
    <w:rsid w:val="00047E11"/>
    <w:rsid w:val="000505DC"/>
    <w:rsid w:val="0005185A"/>
    <w:rsid w:val="000521A2"/>
    <w:rsid w:val="00055ADC"/>
    <w:rsid w:val="000571F2"/>
    <w:rsid w:val="00061FF5"/>
    <w:rsid w:val="0006393D"/>
    <w:rsid w:val="00066906"/>
    <w:rsid w:val="00067D06"/>
    <w:rsid w:val="00070475"/>
    <w:rsid w:val="00070C29"/>
    <w:rsid w:val="00070F94"/>
    <w:rsid w:val="00071082"/>
    <w:rsid w:val="00072325"/>
    <w:rsid w:val="000729EE"/>
    <w:rsid w:val="000736C3"/>
    <w:rsid w:val="00073D98"/>
    <w:rsid w:val="00074DCF"/>
    <w:rsid w:val="00077382"/>
    <w:rsid w:val="00082A61"/>
    <w:rsid w:val="00084813"/>
    <w:rsid w:val="000848AA"/>
    <w:rsid w:val="0008538D"/>
    <w:rsid w:val="00085BE7"/>
    <w:rsid w:val="000860F6"/>
    <w:rsid w:val="00087589"/>
    <w:rsid w:val="000934DA"/>
    <w:rsid w:val="000938DC"/>
    <w:rsid w:val="00095488"/>
    <w:rsid w:val="0009573F"/>
    <w:rsid w:val="0009689D"/>
    <w:rsid w:val="000A01A9"/>
    <w:rsid w:val="000A0CA4"/>
    <w:rsid w:val="000A1FEF"/>
    <w:rsid w:val="000A5C5F"/>
    <w:rsid w:val="000A5DDB"/>
    <w:rsid w:val="000A6964"/>
    <w:rsid w:val="000A7DAA"/>
    <w:rsid w:val="000B0696"/>
    <w:rsid w:val="000B08EC"/>
    <w:rsid w:val="000B0A5B"/>
    <w:rsid w:val="000B1014"/>
    <w:rsid w:val="000B1094"/>
    <w:rsid w:val="000B1CC3"/>
    <w:rsid w:val="000B1FE3"/>
    <w:rsid w:val="000B2E0D"/>
    <w:rsid w:val="000B37BF"/>
    <w:rsid w:val="000B4BE0"/>
    <w:rsid w:val="000B5396"/>
    <w:rsid w:val="000B63C1"/>
    <w:rsid w:val="000B6AB9"/>
    <w:rsid w:val="000B74A9"/>
    <w:rsid w:val="000C11D0"/>
    <w:rsid w:val="000C159B"/>
    <w:rsid w:val="000C20E6"/>
    <w:rsid w:val="000C23D1"/>
    <w:rsid w:val="000C4ED4"/>
    <w:rsid w:val="000C54CD"/>
    <w:rsid w:val="000C588F"/>
    <w:rsid w:val="000C6391"/>
    <w:rsid w:val="000C63C3"/>
    <w:rsid w:val="000D0991"/>
    <w:rsid w:val="000D0D72"/>
    <w:rsid w:val="000D1E3C"/>
    <w:rsid w:val="000D1F02"/>
    <w:rsid w:val="000D2261"/>
    <w:rsid w:val="000D4120"/>
    <w:rsid w:val="000D43CF"/>
    <w:rsid w:val="000D5D9F"/>
    <w:rsid w:val="000D66BC"/>
    <w:rsid w:val="000D74C1"/>
    <w:rsid w:val="000D7CCF"/>
    <w:rsid w:val="000D7EC9"/>
    <w:rsid w:val="000E0038"/>
    <w:rsid w:val="000E2C1A"/>
    <w:rsid w:val="000E384A"/>
    <w:rsid w:val="000E4F97"/>
    <w:rsid w:val="000E6023"/>
    <w:rsid w:val="000E61FC"/>
    <w:rsid w:val="000E62D4"/>
    <w:rsid w:val="000F10CB"/>
    <w:rsid w:val="000F3007"/>
    <w:rsid w:val="000F39C6"/>
    <w:rsid w:val="000F4FF4"/>
    <w:rsid w:val="000F7CC8"/>
    <w:rsid w:val="001009DF"/>
    <w:rsid w:val="0010137F"/>
    <w:rsid w:val="00103342"/>
    <w:rsid w:val="001045DD"/>
    <w:rsid w:val="00104DBC"/>
    <w:rsid w:val="00106991"/>
    <w:rsid w:val="00110DF8"/>
    <w:rsid w:val="00111562"/>
    <w:rsid w:val="00111FDB"/>
    <w:rsid w:val="001158F1"/>
    <w:rsid w:val="00115B51"/>
    <w:rsid w:val="00116040"/>
    <w:rsid w:val="0011644D"/>
    <w:rsid w:val="0011712C"/>
    <w:rsid w:val="0011781A"/>
    <w:rsid w:val="001211E9"/>
    <w:rsid w:val="00121716"/>
    <w:rsid w:val="001244D9"/>
    <w:rsid w:val="00124F16"/>
    <w:rsid w:val="00127E90"/>
    <w:rsid w:val="00127F9B"/>
    <w:rsid w:val="00130073"/>
    <w:rsid w:val="001307BE"/>
    <w:rsid w:val="00130F19"/>
    <w:rsid w:val="00131F59"/>
    <w:rsid w:val="0013337B"/>
    <w:rsid w:val="00133C0F"/>
    <w:rsid w:val="00133F0D"/>
    <w:rsid w:val="00136824"/>
    <w:rsid w:val="001369E9"/>
    <w:rsid w:val="00137A03"/>
    <w:rsid w:val="00141582"/>
    <w:rsid w:val="00145B24"/>
    <w:rsid w:val="0014697D"/>
    <w:rsid w:val="00147423"/>
    <w:rsid w:val="0015043E"/>
    <w:rsid w:val="001508D7"/>
    <w:rsid w:val="00151510"/>
    <w:rsid w:val="0015316E"/>
    <w:rsid w:val="00153CBB"/>
    <w:rsid w:val="00153CC5"/>
    <w:rsid w:val="0015571C"/>
    <w:rsid w:val="00160C93"/>
    <w:rsid w:val="00160F76"/>
    <w:rsid w:val="00160FA1"/>
    <w:rsid w:val="00161E37"/>
    <w:rsid w:val="00162117"/>
    <w:rsid w:val="0016335E"/>
    <w:rsid w:val="00165B71"/>
    <w:rsid w:val="00166241"/>
    <w:rsid w:val="001663C8"/>
    <w:rsid w:val="00167CEB"/>
    <w:rsid w:val="0017049F"/>
    <w:rsid w:val="00172FD9"/>
    <w:rsid w:val="0017375C"/>
    <w:rsid w:val="00173C29"/>
    <w:rsid w:val="00173E42"/>
    <w:rsid w:val="00174A6B"/>
    <w:rsid w:val="00177C99"/>
    <w:rsid w:val="00177D78"/>
    <w:rsid w:val="001813F2"/>
    <w:rsid w:val="00181515"/>
    <w:rsid w:val="00181D13"/>
    <w:rsid w:val="001834E6"/>
    <w:rsid w:val="00183A39"/>
    <w:rsid w:val="00184CD2"/>
    <w:rsid w:val="0018666C"/>
    <w:rsid w:val="0018708E"/>
    <w:rsid w:val="00187342"/>
    <w:rsid w:val="001874C3"/>
    <w:rsid w:val="00187675"/>
    <w:rsid w:val="00187A81"/>
    <w:rsid w:val="00190348"/>
    <w:rsid w:val="00191765"/>
    <w:rsid w:val="0019224B"/>
    <w:rsid w:val="00192EA5"/>
    <w:rsid w:val="001938F8"/>
    <w:rsid w:val="00196581"/>
    <w:rsid w:val="00196AC6"/>
    <w:rsid w:val="001978B5"/>
    <w:rsid w:val="00197FBD"/>
    <w:rsid w:val="001A040A"/>
    <w:rsid w:val="001A0780"/>
    <w:rsid w:val="001A2B51"/>
    <w:rsid w:val="001A2E02"/>
    <w:rsid w:val="001A3F8F"/>
    <w:rsid w:val="001A43E1"/>
    <w:rsid w:val="001A51BA"/>
    <w:rsid w:val="001A592F"/>
    <w:rsid w:val="001A59E5"/>
    <w:rsid w:val="001B0070"/>
    <w:rsid w:val="001B0DB4"/>
    <w:rsid w:val="001B10EE"/>
    <w:rsid w:val="001B17B0"/>
    <w:rsid w:val="001B1AF8"/>
    <w:rsid w:val="001B1C2D"/>
    <w:rsid w:val="001B1E33"/>
    <w:rsid w:val="001B5C47"/>
    <w:rsid w:val="001B5E6E"/>
    <w:rsid w:val="001B77DE"/>
    <w:rsid w:val="001B7C9B"/>
    <w:rsid w:val="001C136A"/>
    <w:rsid w:val="001C2543"/>
    <w:rsid w:val="001C2A94"/>
    <w:rsid w:val="001C2D74"/>
    <w:rsid w:val="001C47AC"/>
    <w:rsid w:val="001C5545"/>
    <w:rsid w:val="001C6CA0"/>
    <w:rsid w:val="001C6F44"/>
    <w:rsid w:val="001C77FE"/>
    <w:rsid w:val="001C7B29"/>
    <w:rsid w:val="001C7D0E"/>
    <w:rsid w:val="001D1E74"/>
    <w:rsid w:val="001D308F"/>
    <w:rsid w:val="001D3AE1"/>
    <w:rsid w:val="001D4691"/>
    <w:rsid w:val="001D5233"/>
    <w:rsid w:val="001D5634"/>
    <w:rsid w:val="001D5CBB"/>
    <w:rsid w:val="001D5EA7"/>
    <w:rsid w:val="001D6237"/>
    <w:rsid w:val="001D694A"/>
    <w:rsid w:val="001D6C03"/>
    <w:rsid w:val="001E2AEE"/>
    <w:rsid w:val="001E6186"/>
    <w:rsid w:val="001E6398"/>
    <w:rsid w:val="001E63B9"/>
    <w:rsid w:val="001F1AE0"/>
    <w:rsid w:val="001F5B09"/>
    <w:rsid w:val="00200F72"/>
    <w:rsid w:val="002014A5"/>
    <w:rsid w:val="0020194A"/>
    <w:rsid w:val="00201A78"/>
    <w:rsid w:val="00204635"/>
    <w:rsid w:val="00206183"/>
    <w:rsid w:val="002108A9"/>
    <w:rsid w:val="00210ADA"/>
    <w:rsid w:val="00212C1A"/>
    <w:rsid w:val="00213FDB"/>
    <w:rsid w:val="00214145"/>
    <w:rsid w:val="0021414E"/>
    <w:rsid w:val="00214B1B"/>
    <w:rsid w:val="00215FBB"/>
    <w:rsid w:val="002161C9"/>
    <w:rsid w:val="002169BF"/>
    <w:rsid w:val="00220ACB"/>
    <w:rsid w:val="00220C52"/>
    <w:rsid w:val="00223887"/>
    <w:rsid w:val="0022395C"/>
    <w:rsid w:val="00223D68"/>
    <w:rsid w:val="00224569"/>
    <w:rsid w:val="00224729"/>
    <w:rsid w:val="00224AE7"/>
    <w:rsid w:val="002253F4"/>
    <w:rsid w:val="00226F76"/>
    <w:rsid w:val="00227F6B"/>
    <w:rsid w:val="00231397"/>
    <w:rsid w:val="0023197A"/>
    <w:rsid w:val="00231EEF"/>
    <w:rsid w:val="002320DF"/>
    <w:rsid w:val="00232198"/>
    <w:rsid w:val="00237493"/>
    <w:rsid w:val="00237BAE"/>
    <w:rsid w:val="00237DF9"/>
    <w:rsid w:val="002400AB"/>
    <w:rsid w:val="002402BB"/>
    <w:rsid w:val="00242209"/>
    <w:rsid w:val="0024287A"/>
    <w:rsid w:val="00244721"/>
    <w:rsid w:val="00244B82"/>
    <w:rsid w:val="00244C94"/>
    <w:rsid w:val="00244F38"/>
    <w:rsid w:val="002450E9"/>
    <w:rsid w:val="00245608"/>
    <w:rsid w:val="00245F23"/>
    <w:rsid w:val="00250CDA"/>
    <w:rsid w:val="002511BF"/>
    <w:rsid w:val="00251D7A"/>
    <w:rsid w:val="00251E31"/>
    <w:rsid w:val="00252119"/>
    <w:rsid w:val="0025266A"/>
    <w:rsid w:val="002529BB"/>
    <w:rsid w:val="00254DFA"/>
    <w:rsid w:val="00256343"/>
    <w:rsid w:val="00257B8E"/>
    <w:rsid w:val="0026089B"/>
    <w:rsid w:val="00260D5D"/>
    <w:rsid w:val="00261FE8"/>
    <w:rsid w:val="002620C1"/>
    <w:rsid w:val="00262B09"/>
    <w:rsid w:val="00264030"/>
    <w:rsid w:val="00264AEB"/>
    <w:rsid w:val="00265FA7"/>
    <w:rsid w:val="00266812"/>
    <w:rsid w:val="00267375"/>
    <w:rsid w:val="00267A0F"/>
    <w:rsid w:val="00270480"/>
    <w:rsid w:val="002728C5"/>
    <w:rsid w:val="002733E2"/>
    <w:rsid w:val="002749A9"/>
    <w:rsid w:val="00276996"/>
    <w:rsid w:val="00276B47"/>
    <w:rsid w:val="00276B62"/>
    <w:rsid w:val="00277DED"/>
    <w:rsid w:val="00280F46"/>
    <w:rsid w:val="002816D1"/>
    <w:rsid w:val="00282418"/>
    <w:rsid w:val="00284ACA"/>
    <w:rsid w:val="00285528"/>
    <w:rsid w:val="0028577D"/>
    <w:rsid w:val="00285838"/>
    <w:rsid w:val="002867CD"/>
    <w:rsid w:val="002869A6"/>
    <w:rsid w:val="0028746B"/>
    <w:rsid w:val="00291B88"/>
    <w:rsid w:val="002A13E6"/>
    <w:rsid w:val="002A1527"/>
    <w:rsid w:val="002A1879"/>
    <w:rsid w:val="002A1A87"/>
    <w:rsid w:val="002A1DC5"/>
    <w:rsid w:val="002A1F95"/>
    <w:rsid w:val="002A36A2"/>
    <w:rsid w:val="002A38EB"/>
    <w:rsid w:val="002A43B0"/>
    <w:rsid w:val="002A4F0C"/>
    <w:rsid w:val="002A5C6D"/>
    <w:rsid w:val="002A5E04"/>
    <w:rsid w:val="002A6070"/>
    <w:rsid w:val="002A762F"/>
    <w:rsid w:val="002A7F9D"/>
    <w:rsid w:val="002B0A8A"/>
    <w:rsid w:val="002B0D83"/>
    <w:rsid w:val="002B1D63"/>
    <w:rsid w:val="002B1F31"/>
    <w:rsid w:val="002B2428"/>
    <w:rsid w:val="002B258E"/>
    <w:rsid w:val="002B4012"/>
    <w:rsid w:val="002B43CF"/>
    <w:rsid w:val="002B449C"/>
    <w:rsid w:val="002B5CCF"/>
    <w:rsid w:val="002B5FF0"/>
    <w:rsid w:val="002B771A"/>
    <w:rsid w:val="002C0D7B"/>
    <w:rsid w:val="002C22D8"/>
    <w:rsid w:val="002C3215"/>
    <w:rsid w:val="002C367D"/>
    <w:rsid w:val="002C3D50"/>
    <w:rsid w:val="002C448E"/>
    <w:rsid w:val="002C4A14"/>
    <w:rsid w:val="002C5326"/>
    <w:rsid w:val="002C5DCB"/>
    <w:rsid w:val="002C647E"/>
    <w:rsid w:val="002C6F16"/>
    <w:rsid w:val="002D089E"/>
    <w:rsid w:val="002D0A6F"/>
    <w:rsid w:val="002D168C"/>
    <w:rsid w:val="002D1BEA"/>
    <w:rsid w:val="002D353D"/>
    <w:rsid w:val="002D4CE2"/>
    <w:rsid w:val="002D50B0"/>
    <w:rsid w:val="002D6D8B"/>
    <w:rsid w:val="002D6EEC"/>
    <w:rsid w:val="002D70D0"/>
    <w:rsid w:val="002E0B38"/>
    <w:rsid w:val="002E128D"/>
    <w:rsid w:val="002E16DE"/>
    <w:rsid w:val="002E43CC"/>
    <w:rsid w:val="002E519E"/>
    <w:rsid w:val="002E5783"/>
    <w:rsid w:val="002F3C19"/>
    <w:rsid w:val="002F4BBD"/>
    <w:rsid w:val="002F4CE1"/>
    <w:rsid w:val="002F50C5"/>
    <w:rsid w:val="002F7594"/>
    <w:rsid w:val="00300707"/>
    <w:rsid w:val="0030098C"/>
    <w:rsid w:val="00300DCE"/>
    <w:rsid w:val="00301277"/>
    <w:rsid w:val="003016D6"/>
    <w:rsid w:val="00303893"/>
    <w:rsid w:val="0030456A"/>
    <w:rsid w:val="00305630"/>
    <w:rsid w:val="003058F0"/>
    <w:rsid w:val="00306962"/>
    <w:rsid w:val="00306AAA"/>
    <w:rsid w:val="003075DE"/>
    <w:rsid w:val="0031058E"/>
    <w:rsid w:val="00311A73"/>
    <w:rsid w:val="00311AE3"/>
    <w:rsid w:val="00312016"/>
    <w:rsid w:val="0031212F"/>
    <w:rsid w:val="00312B9D"/>
    <w:rsid w:val="00312BC6"/>
    <w:rsid w:val="0031544D"/>
    <w:rsid w:val="00317E96"/>
    <w:rsid w:val="00321589"/>
    <w:rsid w:val="0032264E"/>
    <w:rsid w:val="00323219"/>
    <w:rsid w:val="00323261"/>
    <w:rsid w:val="003237D5"/>
    <w:rsid w:val="0032447A"/>
    <w:rsid w:val="00326826"/>
    <w:rsid w:val="0033018B"/>
    <w:rsid w:val="0033024E"/>
    <w:rsid w:val="00330361"/>
    <w:rsid w:val="0033036C"/>
    <w:rsid w:val="0033178C"/>
    <w:rsid w:val="00331E64"/>
    <w:rsid w:val="00332616"/>
    <w:rsid w:val="003347A3"/>
    <w:rsid w:val="003349A9"/>
    <w:rsid w:val="00334FCE"/>
    <w:rsid w:val="0033622D"/>
    <w:rsid w:val="003371E9"/>
    <w:rsid w:val="0034198E"/>
    <w:rsid w:val="00342EBE"/>
    <w:rsid w:val="00343BE9"/>
    <w:rsid w:val="00343D46"/>
    <w:rsid w:val="00343F6C"/>
    <w:rsid w:val="003462A9"/>
    <w:rsid w:val="0034780C"/>
    <w:rsid w:val="0035008A"/>
    <w:rsid w:val="003519DA"/>
    <w:rsid w:val="00353A8D"/>
    <w:rsid w:val="00354BF7"/>
    <w:rsid w:val="003559B1"/>
    <w:rsid w:val="003579E8"/>
    <w:rsid w:val="00357C87"/>
    <w:rsid w:val="00361F95"/>
    <w:rsid w:val="00362272"/>
    <w:rsid w:val="003624BE"/>
    <w:rsid w:val="00362B36"/>
    <w:rsid w:val="00364591"/>
    <w:rsid w:val="00364E1B"/>
    <w:rsid w:val="003654A9"/>
    <w:rsid w:val="00365ADE"/>
    <w:rsid w:val="00365B1B"/>
    <w:rsid w:val="00365E3E"/>
    <w:rsid w:val="003660B6"/>
    <w:rsid w:val="003670D8"/>
    <w:rsid w:val="00367E3E"/>
    <w:rsid w:val="0037261F"/>
    <w:rsid w:val="00372B4F"/>
    <w:rsid w:val="00372BE0"/>
    <w:rsid w:val="00372CDD"/>
    <w:rsid w:val="00373934"/>
    <w:rsid w:val="00375323"/>
    <w:rsid w:val="003759B3"/>
    <w:rsid w:val="00376C76"/>
    <w:rsid w:val="003807B1"/>
    <w:rsid w:val="00380A0E"/>
    <w:rsid w:val="00381FE0"/>
    <w:rsid w:val="003821D6"/>
    <w:rsid w:val="00382B0C"/>
    <w:rsid w:val="0038464E"/>
    <w:rsid w:val="0038548A"/>
    <w:rsid w:val="003860B0"/>
    <w:rsid w:val="00386295"/>
    <w:rsid w:val="00386932"/>
    <w:rsid w:val="00386C2A"/>
    <w:rsid w:val="0038781C"/>
    <w:rsid w:val="00387C67"/>
    <w:rsid w:val="00390538"/>
    <w:rsid w:val="00390D60"/>
    <w:rsid w:val="00391E31"/>
    <w:rsid w:val="003953DA"/>
    <w:rsid w:val="00396F86"/>
    <w:rsid w:val="003A20A9"/>
    <w:rsid w:val="003A2D75"/>
    <w:rsid w:val="003A4DF5"/>
    <w:rsid w:val="003A4F19"/>
    <w:rsid w:val="003A58BB"/>
    <w:rsid w:val="003B1A8C"/>
    <w:rsid w:val="003B20AA"/>
    <w:rsid w:val="003B216E"/>
    <w:rsid w:val="003B23EC"/>
    <w:rsid w:val="003B27B2"/>
    <w:rsid w:val="003B5B54"/>
    <w:rsid w:val="003C1992"/>
    <w:rsid w:val="003C2190"/>
    <w:rsid w:val="003C34DB"/>
    <w:rsid w:val="003C43EA"/>
    <w:rsid w:val="003C4418"/>
    <w:rsid w:val="003C5642"/>
    <w:rsid w:val="003C5D49"/>
    <w:rsid w:val="003C6B70"/>
    <w:rsid w:val="003C7B7C"/>
    <w:rsid w:val="003C7D2A"/>
    <w:rsid w:val="003D20EA"/>
    <w:rsid w:val="003D2116"/>
    <w:rsid w:val="003D2353"/>
    <w:rsid w:val="003D379B"/>
    <w:rsid w:val="003D4AFD"/>
    <w:rsid w:val="003D50A2"/>
    <w:rsid w:val="003D5368"/>
    <w:rsid w:val="003D5DE3"/>
    <w:rsid w:val="003D5F46"/>
    <w:rsid w:val="003D6502"/>
    <w:rsid w:val="003D76C5"/>
    <w:rsid w:val="003E0C5B"/>
    <w:rsid w:val="003E34E9"/>
    <w:rsid w:val="003E387D"/>
    <w:rsid w:val="003E3BC1"/>
    <w:rsid w:val="003E3C3A"/>
    <w:rsid w:val="003E74C4"/>
    <w:rsid w:val="003F0404"/>
    <w:rsid w:val="003F1AA7"/>
    <w:rsid w:val="003F1E72"/>
    <w:rsid w:val="003F297B"/>
    <w:rsid w:val="003F33A0"/>
    <w:rsid w:val="003F38FF"/>
    <w:rsid w:val="003F57C6"/>
    <w:rsid w:val="003F5CD1"/>
    <w:rsid w:val="003F60DA"/>
    <w:rsid w:val="003F6C3D"/>
    <w:rsid w:val="00400BC9"/>
    <w:rsid w:val="004013E9"/>
    <w:rsid w:val="004016F6"/>
    <w:rsid w:val="004019E7"/>
    <w:rsid w:val="00401A90"/>
    <w:rsid w:val="00401D69"/>
    <w:rsid w:val="00404BFF"/>
    <w:rsid w:val="00406EFB"/>
    <w:rsid w:val="0040704C"/>
    <w:rsid w:val="004071AF"/>
    <w:rsid w:val="00407311"/>
    <w:rsid w:val="00407C44"/>
    <w:rsid w:val="00411107"/>
    <w:rsid w:val="0041194B"/>
    <w:rsid w:val="0041198F"/>
    <w:rsid w:val="00411C1E"/>
    <w:rsid w:val="00411CF8"/>
    <w:rsid w:val="00411D3F"/>
    <w:rsid w:val="00411FF9"/>
    <w:rsid w:val="00413297"/>
    <w:rsid w:val="00414EF8"/>
    <w:rsid w:val="00420473"/>
    <w:rsid w:val="00420BAB"/>
    <w:rsid w:val="00422EEA"/>
    <w:rsid w:val="00425EDC"/>
    <w:rsid w:val="00426207"/>
    <w:rsid w:val="004264E9"/>
    <w:rsid w:val="00426651"/>
    <w:rsid w:val="00426E11"/>
    <w:rsid w:val="00427BD5"/>
    <w:rsid w:val="00430D8D"/>
    <w:rsid w:val="004329DD"/>
    <w:rsid w:val="004329F5"/>
    <w:rsid w:val="0043303D"/>
    <w:rsid w:val="004331B1"/>
    <w:rsid w:val="004335AD"/>
    <w:rsid w:val="00433E01"/>
    <w:rsid w:val="00435602"/>
    <w:rsid w:val="004357FF"/>
    <w:rsid w:val="004360DC"/>
    <w:rsid w:val="004418FE"/>
    <w:rsid w:val="00443062"/>
    <w:rsid w:val="00443D3C"/>
    <w:rsid w:val="00444283"/>
    <w:rsid w:val="00446529"/>
    <w:rsid w:val="004477E9"/>
    <w:rsid w:val="0044792C"/>
    <w:rsid w:val="00450E68"/>
    <w:rsid w:val="004514D5"/>
    <w:rsid w:val="00453BD5"/>
    <w:rsid w:val="004545B1"/>
    <w:rsid w:val="00455910"/>
    <w:rsid w:val="0045690A"/>
    <w:rsid w:val="0045708D"/>
    <w:rsid w:val="00460E19"/>
    <w:rsid w:val="0046343B"/>
    <w:rsid w:val="00465D56"/>
    <w:rsid w:val="0046659E"/>
    <w:rsid w:val="00466BC9"/>
    <w:rsid w:val="00467A7C"/>
    <w:rsid w:val="00467FE6"/>
    <w:rsid w:val="00470221"/>
    <w:rsid w:val="00470239"/>
    <w:rsid w:val="00470EE6"/>
    <w:rsid w:val="0047153C"/>
    <w:rsid w:val="0047273C"/>
    <w:rsid w:val="00472E0C"/>
    <w:rsid w:val="00473275"/>
    <w:rsid w:val="00474DF8"/>
    <w:rsid w:val="00474E9B"/>
    <w:rsid w:val="00475E36"/>
    <w:rsid w:val="00476163"/>
    <w:rsid w:val="00477513"/>
    <w:rsid w:val="00477DDE"/>
    <w:rsid w:val="00480566"/>
    <w:rsid w:val="00481390"/>
    <w:rsid w:val="00482352"/>
    <w:rsid w:val="00482CC8"/>
    <w:rsid w:val="00484A64"/>
    <w:rsid w:val="00484F87"/>
    <w:rsid w:val="0048527B"/>
    <w:rsid w:val="00486662"/>
    <w:rsid w:val="004867DB"/>
    <w:rsid w:val="004874B3"/>
    <w:rsid w:val="00487A22"/>
    <w:rsid w:val="00490508"/>
    <w:rsid w:val="00490B6A"/>
    <w:rsid w:val="00490EF4"/>
    <w:rsid w:val="00490F29"/>
    <w:rsid w:val="00492B93"/>
    <w:rsid w:val="00493450"/>
    <w:rsid w:val="0049422D"/>
    <w:rsid w:val="0049589D"/>
    <w:rsid w:val="00495D68"/>
    <w:rsid w:val="00497552"/>
    <w:rsid w:val="00497BA6"/>
    <w:rsid w:val="00497CFD"/>
    <w:rsid w:val="004A2072"/>
    <w:rsid w:val="004A3DFB"/>
    <w:rsid w:val="004A429B"/>
    <w:rsid w:val="004A4637"/>
    <w:rsid w:val="004A5315"/>
    <w:rsid w:val="004A67A4"/>
    <w:rsid w:val="004B0F16"/>
    <w:rsid w:val="004B105B"/>
    <w:rsid w:val="004B3315"/>
    <w:rsid w:val="004B4E13"/>
    <w:rsid w:val="004B5344"/>
    <w:rsid w:val="004B5EB1"/>
    <w:rsid w:val="004B6C35"/>
    <w:rsid w:val="004C12C1"/>
    <w:rsid w:val="004C1AF3"/>
    <w:rsid w:val="004C2C7F"/>
    <w:rsid w:val="004C47D2"/>
    <w:rsid w:val="004C62DB"/>
    <w:rsid w:val="004D3A39"/>
    <w:rsid w:val="004D520E"/>
    <w:rsid w:val="004D54A3"/>
    <w:rsid w:val="004D5C0F"/>
    <w:rsid w:val="004D6FE5"/>
    <w:rsid w:val="004E20FD"/>
    <w:rsid w:val="004E241D"/>
    <w:rsid w:val="004E2A74"/>
    <w:rsid w:val="004E2E38"/>
    <w:rsid w:val="004E2F0C"/>
    <w:rsid w:val="004E4E9F"/>
    <w:rsid w:val="004F2B49"/>
    <w:rsid w:val="004F46E2"/>
    <w:rsid w:val="004F48A7"/>
    <w:rsid w:val="004F548D"/>
    <w:rsid w:val="004F76A7"/>
    <w:rsid w:val="005009A5"/>
    <w:rsid w:val="00500BDF"/>
    <w:rsid w:val="00503F36"/>
    <w:rsid w:val="00504454"/>
    <w:rsid w:val="00506641"/>
    <w:rsid w:val="00507851"/>
    <w:rsid w:val="00510453"/>
    <w:rsid w:val="0051086A"/>
    <w:rsid w:val="00510891"/>
    <w:rsid w:val="00511B69"/>
    <w:rsid w:val="0051316E"/>
    <w:rsid w:val="0051356C"/>
    <w:rsid w:val="00513B78"/>
    <w:rsid w:val="00513BFE"/>
    <w:rsid w:val="005147E7"/>
    <w:rsid w:val="00515152"/>
    <w:rsid w:val="00515850"/>
    <w:rsid w:val="00515EE5"/>
    <w:rsid w:val="0051606A"/>
    <w:rsid w:val="005176B3"/>
    <w:rsid w:val="00520421"/>
    <w:rsid w:val="0052168D"/>
    <w:rsid w:val="0052377C"/>
    <w:rsid w:val="005246F8"/>
    <w:rsid w:val="00526DDF"/>
    <w:rsid w:val="005279AE"/>
    <w:rsid w:val="00530CE0"/>
    <w:rsid w:val="00530FA3"/>
    <w:rsid w:val="00531699"/>
    <w:rsid w:val="00531F68"/>
    <w:rsid w:val="0053231C"/>
    <w:rsid w:val="0053244A"/>
    <w:rsid w:val="00534A0A"/>
    <w:rsid w:val="00535C1F"/>
    <w:rsid w:val="00537230"/>
    <w:rsid w:val="0054121F"/>
    <w:rsid w:val="005441C7"/>
    <w:rsid w:val="005473DD"/>
    <w:rsid w:val="00550695"/>
    <w:rsid w:val="005517C5"/>
    <w:rsid w:val="00551977"/>
    <w:rsid w:val="00554260"/>
    <w:rsid w:val="005553AC"/>
    <w:rsid w:val="00555924"/>
    <w:rsid w:val="0055653C"/>
    <w:rsid w:val="0055671B"/>
    <w:rsid w:val="00556749"/>
    <w:rsid w:val="0056085F"/>
    <w:rsid w:val="00562599"/>
    <w:rsid w:val="00566924"/>
    <w:rsid w:val="005670AA"/>
    <w:rsid w:val="0056770C"/>
    <w:rsid w:val="00570160"/>
    <w:rsid w:val="005703CB"/>
    <w:rsid w:val="005709A2"/>
    <w:rsid w:val="00570B41"/>
    <w:rsid w:val="00575015"/>
    <w:rsid w:val="005762ED"/>
    <w:rsid w:val="00577222"/>
    <w:rsid w:val="00577D6E"/>
    <w:rsid w:val="005815E9"/>
    <w:rsid w:val="0058160C"/>
    <w:rsid w:val="00581FA8"/>
    <w:rsid w:val="0058219C"/>
    <w:rsid w:val="00582E46"/>
    <w:rsid w:val="0058320D"/>
    <w:rsid w:val="00583765"/>
    <w:rsid w:val="00584CEA"/>
    <w:rsid w:val="00585BE9"/>
    <w:rsid w:val="00585FF8"/>
    <w:rsid w:val="00586788"/>
    <w:rsid w:val="00586BB5"/>
    <w:rsid w:val="00587412"/>
    <w:rsid w:val="005919DE"/>
    <w:rsid w:val="00591B3D"/>
    <w:rsid w:val="00591ED2"/>
    <w:rsid w:val="005932B2"/>
    <w:rsid w:val="0059424E"/>
    <w:rsid w:val="00595BCE"/>
    <w:rsid w:val="005965D2"/>
    <w:rsid w:val="005973C7"/>
    <w:rsid w:val="005A117F"/>
    <w:rsid w:val="005A1785"/>
    <w:rsid w:val="005A4B8A"/>
    <w:rsid w:val="005A64E7"/>
    <w:rsid w:val="005A6B97"/>
    <w:rsid w:val="005B28C2"/>
    <w:rsid w:val="005B2DAF"/>
    <w:rsid w:val="005B3FCA"/>
    <w:rsid w:val="005B438D"/>
    <w:rsid w:val="005B4E78"/>
    <w:rsid w:val="005B62DE"/>
    <w:rsid w:val="005B6BEB"/>
    <w:rsid w:val="005B7256"/>
    <w:rsid w:val="005B7362"/>
    <w:rsid w:val="005C0010"/>
    <w:rsid w:val="005C155F"/>
    <w:rsid w:val="005C2884"/>
    <w:rsid w:val="005C29CF"/>
    <w:rsid w:val="005C2DBC"/>
    <w:rsid w:val="005C4DB7"/>
    <w:rsid w:val="005C6E8D"/>
    <w:rsid w:val="005D057C"/>
    <w:rsid w:val="005D0D5F"/>
    <w:rsid w:val="005D0DBF"/>
    <w:rsid w:val="005D0E7D"/>
    <w:rsid w:val="005D112F"/>
    <w:rsid w:val="005D1A9C"/>
    <w:rsid w:val="005D37CC"/>
    <w:rsid w:val="005D38EA"/>
    <w:rsid w:val="005D4549"/>
    <w:rsid w:val="005D53A2"/>
    <w:rsid w:val="005D757D"/>
    <w:rsid w:val="005E0EAB"/>
    <w:rsid w:val="005E4AF4"/>
    <w:rsid w:val="005E5249"/>
    <w:rsid w:val="005F0C8A"/>
    <w:rsid w:val="005F1EF8"/>
    <w:rsid w:val="005F366A"/>
    <w:rsid w:val="005F43F6"/>
    <w:rsid w:val="005F4ADA"/>
    <w:rsid w:val="005F5473"/>
    <w:rsid w:val="005F5A41"/>
    <w:rsid w:val="005F6585"/>
    <w:rsid w:val="005F670D"/>
    <w:rsid w:val="00600C88"/>
    <w:rsid w:val="0060205F"/>
    <w:rsid w:val="006031D7"/>
    <w:rsid w:val="006066D6"/>
    <w:rsid w:val="00606D3D"/>
    <w:rsid w:val="00607503"/>
    <w:rsid w:val="006117C0"/>
    <w:rsid w:val="00611F30"/>
    <w:rsid w:val="0061331E"/>
    <w:rsid w:val="0061556D"/>
    <w:rsid w:val="0061614E"/>
    <w:rsid w:val="006161E9"/>
    <w:rsid w:val="00616C75"/>
    <w:rsid w:val="00617326"/>
    <w:rsid w:val="006200D8"/>
    <w:rsid w:val="00621218"/>
    <w:rsid w:val="00622ECE"/>
    <w:rsid w:val="00623095"/>
    <w:rsid w:val="006263CF"/>
    <w:rsid w:val="00631499"/>
    <w:rsid w:val="00631A0F"/>
    <w:rsid w:val="006328E3"/>
    <w:rsid w:val="006347C6"/>
    <w:rsid w:val="00636071"/>
    <w:rsid w:val="00636883"/>
    <w:rsid w:val="00637638"/>
    <w:rsid w:val="00640023"/>
    <w:rsid w:val="0064120E"/>
    <w:rsid w:val="0064121F"/>
    <w:rsid w:val="00645569"/>
    <w:rsid w:val="006458C7"/>
    <w:rsid w:val="0065062F"/>
    <w:rsid w:val="00652CCB"/>
    <w:rsid w:val="00652D9B"/>
    <w:rsid w:val="0065306B"/>
    <w:rsid w:val="00653B79"/>
    <w:rsid w:val="006558AF"/>
    <w:rsid w:val="00660C9E"/>
    <w:rsid w:val="0066136C"/>
    <w:rsid w:val="0066223C"/>
    <w:rsid w:val="00662C26"/>
    <w:rsid w:val="00663255"/>
    <w:rsid w:val="0066339F"/>
    <w:rsid w:val="00664561"/>
    <w:rsid w:val="006650D8"/>
    <w:rsid w:val="0066556D"/>
    <w:rsid w:val="00666383"/>
    <w:rsid w:val="00667481"/>
    <w:rsid w:val="006709AA"/>
    <w:rsid w:val="00671E1E"/>
    <w:rsid w:val="006720F3"/>
    <w:rsid w:val="00673A5C"/>
    <w:rsid w:val="00673C4D"/>
    <w:rsid w:val="00674B7E"/>
    <w:rsid w:val="00674FF8"/>
    <w:rsid w:val="00676442"/>
    <w:rsid w:val="006768B5"/>
    <w:rsid w:val="006775F4"/>
    <w:rsid w:val="00677662"/>
    <w:rsid w:val="00680027"/>
    <w:rsid w:val="006810AD"/>
    <w:rsid w:val="0068321D"/>
    <w:rsid w:val="006837DC"/>
    <w:rsid w:val="006846FB"/>
    <w:rsid w:val="006852E5"/>
    <w:rsid w:val="00685919"/>
    <w:rsid w:val="00685C09"/>
    <w:rsid w:val="00686999"/>
    <w:rsid w:val="00690827"/>
    <w:rsid w:val="00692108"/>
    <w:rsid w:val="00692CB3"/>
    <w:rsid w:val="00692DBF"/>
    <w:rsid w:val="00693164"/>
    <w:rsid w:val="00695AAC"/>
    <w:rsid w:val="006964B1"/>
    <w:rsid w:val="0069695A"/>
    <w:rsid w:val="0069744E"/>
    <w:rsid w:val="006A15A7"/>
    <w:rsid w:val="006A226B"/>
    <w:rsid w:val="006A2469"/>
    <w:rsid w:val="006A291E"/>
    <w:rsid w:val="006A456F"/>
    <w:rsid w:val="006A5995"/>
    <w:rsid w:val="006A7157"/>
    <w:rsid w:val="006A73BD"/>
    <w:rsid w:val="006B1456"/>
    <w:rsid w:val="006B1793"/>
    <w:rsid w:val="006B1A4C"/>
    <w:rsid w:val="006B2FF6"/>
    <w:rsid w:val="006B42B8"/>
    <w:rsid w:val="006B728F"/>
    <w:rsid w:val="006C138D"/>
    <w:rsid w:val="006C45DA"/>
    <w:rsid w:val="006C4A54"/>
    <w:rsid w:val="006D0BB1"/>
    <w:rsid w:val="006D14FD"/>
    <w:rsid w:val="006D35A5"/>
    <w:rsid w:val="006D3977"/>
    <w:rsid w:val="006D421B"/>
    <w:rsid w:val="006D5095"/>
    <w:rsid w:val="006D771A"/>
    <w:rsid w:val="006E050C"/>
    <w:rsid w:val="006E1A36"/>
    <w:rsid w:val="006E1CBA"/>
    <w:rsid w:val="006E2483"/>
    <w:rsid w:val="006E2727"/>
    <w:rsid w:val="006E2967"/>
    <w:rsid w:val="006E3AFE"/>
    <w:rsid w:val="006E4137"/>
    <w:rsid w:val="006E72AE"/>
    <w:rsid w:val="006E796E"/>
    <w:rsid w:val="006F16D2"/>
    <w:rsid w:val="006F21DB"/>
    <w:rsid w:val="006F3D83"/>
    <w:rsid w:val="006F47FD"/>
    <w:rsid w:val="006F6B45"/>
    <w:rsid w:val="006F6CE0"/>
    <w:rsid w:val="006F6E37"/>
    <w:rsid w:val="006F7992"/>
    <w:rsid w:val="006F7B09"/>
    <w:rsid w:val="007000C0"/>
    <w:rsid w:val="00700737"/>
    <w:rsid w:val="00700AAD"/>
    <w:rsid w:val="007031D5"/>
    <w:rsid w:val="00703E5F"/>
    <w:rsid w:val="00705423"/>
    <w:rsid w:val="00705B89"/>
    <w:rsid w:val="00706495"/>
    <w:rsid w:val="0070671B"/>
    <w:rsid w:val="0070773D"/>
    <w:rsid w:val="00707D13"/>
    <w:rsid w:val="00707D25"/>
    <w:rsid w:val="00710971"/>
    <w:rsid w:val="00710ED3"/>
    <w:rsid w:val="007112A6"/>
    <w:rsid w:val="00711E59"/>
    <w:rsid w:val="00712A8F"/>
    <w:rsid w:val="00712BD7"/>
    <w:rsid w:val="00714A72"/>
    <w:rsid w:val="007200CC"/>
    <w:rsid w:val="00720DAC"/>
    <w:rsid w:val="007229A6"/>
    <w:rsid w:val="007231C8"/>
    <w:rsid w:val="00723ED7"/>
    <w:rsid w:val="00725A48"/>
    <w:rsid w:val="0073095D"/>
    <w:rsid w:val="00732DE1"/>
    <w:rsid w:val="00733B6E"/>
    <w:rsid w:val="00735CBF"/>
    <w:rsid w:val="00737997"/>
    <w:rsid w:val="007402D0"/>
    <w:rsid w:val="00741449"/>
    <w:rsid w:val="007429FA"/>
    <w:rsid w:val="00742AA2"/>
    <w:rsid w:val="00742CB4"/>
    <w:rsid w:val="00742E16"/>
    <w:rsid w:val="007438B3"/>
    <w:rsid w:val="007445E2"/>
    <w:rsid w:val="00744CB6"/>
    <w:rsid w:val="0074514D"/>
    <w:rsid w:val="007478CF"/>
    <w:rsid w:val="007501AB"/>
    <w:rsid w:val="0075080F"/>
    <w:rsid w:val="00750D41"/>
    <w:rsid w:val="0075170A"/>
    <w:rsid w:val="007519DE"/>
    <w:rsid w:val="00751E96"/>
    <w:rsid w:val="007527A4"/>
    <w:rsid w:val="00752AB4"/>
    <w:rsid w:val="00756C27"/>
    <w:rsid w:val="00757B01"/>
    <w:rsid w:val="00757D21"/>
    <w:rsid w:val="0076104B"/>
    <w:rsid w:val="00764171"/>
    <w:rsid w:val="00767B45"/>
    <w:rsid w:val="00770BF0"/>
    <w:rsid w:val="00772B73"/>
    <w:rsid w:val="00772D57"/>
    <w:rsid w:val="00773987"/>
    <w:rsid w:val="00773D1D"/>
    <w:rsid w:val="00774DBD"/>
    <w:rsid w:val="007764CD"/>
    <w:rsid w:val="00780D33"/>
    <w:rsid w:val="00781CA8"/>
    <w:rsid w:val="00782533"/>
    <w:rsid w:val="0078318B"/>
    <w:rsid w:val="007832C0"/>
    <w:rsid w:val="00783E7C"/>
    <w:rsid w:val="00784A4C"/>
    <w:rsid w:val="00785385"/>
    <w:rsid w:val="00786BBB"/>
    <w:rsid w:val="007876FD"/>
    <w:rsid w:val="00793051"/>
    <w:rsid w:val="00794442"/>
    <w:rsid w:val="00797E3F"/>
    <w:rsid w:val="007A0360"/>
    <w:rsid w:val="007A2B52"/>
    <w:rsid w:val="007A34F7"/>
    <w:rsid w:val="007A36F1"/>
    <w:rsid w:val="007A5884"/>
    <w:rsid w:val="007A61E1"/>
    <w:rsid w:val="007A69B4"/>
    <w:rsid w:val="007A6AE7"/>
    <w:rsid w:val="007A7A78"/>
    <w:rsid w:val="007A7EE1"/>
    <w:rsid w:val="007B0141"/>
    <w:rsid w:val="007B09A2"/>
    <w:rsid w:val="007B1D1B"/>
    <w:rsid w:val="007B1FD7"/>
    <w:rsid w:val="007B21D9"/>
    <w:rsid w:val="007B70FA"/>
    <w:rsid w:val="007B7ACE"/>
    <w:rsid w:val="007B7C7E"/>
    <w:rsid w:val="007C13B4"/>
    <w:rsid w:val="007C2DF7"/>
    <w:rsid w:val="007C2E98"/>
    <w:rsid w:val="007C33B1"/>
    <w:rsid w:val="007C376E"/>
    <w:rsid w:val="007C6AB7"/>
    <w:rsid w:val="007D00C0"/>
    <w:rsid w:val="007D1069"/>
    <w:rsid w:val="007D18EC"/>
    <w:rsid w:val="007D2A7A"/>
    <w:rsid w:val="007D44CF"/>
    <w:rsid w:val="007D49A4"/>
    <w:rsid w:val="007D5763"/>
    <w:rsid w:val="007D5A78"/>
    <w:rsid w:val="007D6565"/>
    <w:rsid w:val="007D7D07"/>
    <w:rsid w:val="007E0093"/>
    <w:rsid w:val="007E1DEC"/>
    <w:rsid w:val="007E2C32"/>
    <w:rsid w:val="007E3ADB"/>
    <w:rsid w:val="007E4763"/>
    <w:rsid w:val="007E4DC4"/>
    <w:rsid w:val="007E5D02"/>
    <w:rsid w:val="007E77EA"/>
    <w:rsid w:val="007E7A8B"/>
    <w:rsid w:val="007F16A3"/>
    <w:rsid w:val="007F2621"/>
    <w:rsid w:val="007F2A1C"/>
    <w:rsid w:val="007F321A"/>
    <w:rsid w:val="007F32E4"/>
    <w:rsid w:val="007F3714"/>
    <w:rsid w:val="007F3FA3"/>
    <w:rsid w:val="007F45BE"/>
    <w:rsid w:val="007F4CBD"/>
    <w:rsid w:val="007F6120"/>
    <w:rsid w:val="007F78A2"/>
    <w:rsid w:val="007F7CA2"/>
    <w:rsid w:val="008017BE"/>
    <w:rsid w:val="00802423"/>
    <w:rsid w:val="008056E6"/>
    <w:rsid w:val="00807CFD"/>
    <w:rsid w:val="0081175B"/>
    <w:rsid w:val="00812CF7"/>
    <w:rsid w:val="00812D01"/>
    <w:rsid w:val="00816A8F"/>
    <w:rsid w:val="0081747F"/>
    <w:rsid w:val="00817488"/>
    <w:rsid w:val="00821D6B"/>
    <w:rsid w:val="008224E2"/>
    <w:rsid w:val="008236FB"/>
    <w:rsid w:val="00823F17"/>
    <w:rsid w:val="00824AE5"/>
    <w:rsid w:val="00824F74"/>
    <w:rsid w:val="008252E8"/>
    <w:rsid w:val="00826C47"/>
    <w:rsid w:val="00827B56"/>
    <w:rsid w:val="00830B94"/>
    <w:rsid w:val="008312D4"/>
    <w:rsid w:val="0083151E"/>
    <w:rsid w:val="008338EF"/>
    <w:rsid w:val="00835047"/>
    <w:rsid w:val="00835927"/>
    <w:rsid w:val="00835A87"/>
    <w:rsid w:val="00836723"/>
    <w:rsid w:val="00836ACC"/>
    <w:rsid w:val="00837766"/>
    <w:rsid w:val="00840F70"/>
    <w:rsid w:val="008429A2"/>
    <w:rsid w:val="00843766"/>
    <w:rsid w:val="00844132"/>
    <w:rsid w:val="008450A4"/>
    <w:rsid w:val="008469D2"/>
    <w:rsid w:val="00850891"/>
    <w:rsid w:val="00850BBE"/>
    <w:rsid w:val="00850DE5"/>
    <w:rsid w:val="00851290"/>
    <w:rsid w:val="00851A78"/>
    <w:rsid w:val="008530A8"/>
    <w:rsid w:val="00854E01"/>
    <w:rsid w:val="00855162"/>
    <w:rsid w:val="0085533A"/>
    <w:rsid w:val="00855589"/>
    <w:rsid w:val="00856AF6"/>
    <w:rsid w:val="008573D1"/>
    <w:rsid w:val="00857D27"/>
    <w:rsid w:val="00857E8A"/>
    <w:rsid w:val="0086646A"/>
    <w:rsid w:val="00866513"/>
    <w:rsid w:val="00866FC2"/>
    <w:rsid w:val="00867236"/>
    <w:rsid w:val="00867AF1"/>
    <w:rsid w:val="00867D60"/>
    <w:rsid w:val="00870374"/>
    <w:rsid w:val="008716E0"/>
    <w:rsid w:val="00871BC6"/>
    <w:rsid w:val="008727A1"/>
    <w:rsid w:val="00872B57"/>
    <w:rsid w:val="00875AA7"/>
    <w:rsid w:val="00875AFF"/>
    <w:rsid w:val="008773C3"/>
    <w:rsid w:val="0087743E"/>
    <w:rsid w:val="00877CA2"/>
    <w:rsid w:val="00882899"/>
    <w:rsid w:val="00883BE3"/>
    <w:rsid w:val="00885A1F"/>
    <w:rsid w:val="0088654F"/>
    <w:rsid w:val="00886E61"/>
    <w:rsid w:val="00887A27"/>
    <w:rsid w:val="00892049"/>
    <w:rsid w:val="00892627"/>
    <w:rsid w:val="00892E4C"/>
    <w:rsid w:val="0089305C"/>
    <w:rsid w:val="00893329"/>
    <w:rsid w:val="00894AE0"/>
    <w:rsid w:val="00894B24"/>
    <w:rsid w:val="00894B86"/>
    <w:rsid w:val="00895797"/>
    <w:rsid w:val="00895D0B"/>
    <w:rsid w:val="00896461"/>
    <w:rsid w:val="0089676A"/>
    <w:rsid w:val="0089783B"/>
    <w:rsid w:val="008A10DE"/>
    <w:rsid w:val="008A1644"/>
    <w:rsid w:val="008A2E4E"/>
    <w:rsid w:val="008A3218"/>
    <w:rsid w:val="008A3D66"/>
    <w:rsid w:val="008A46D5"/>
    <w:rsid w:val="008A491C"/>
    <w:rsid w:val="008A4DBF"/>
    <w:rsid w:val="008A623B"/>
    <w:rsid w:val="008A71DA"/>
    <w:rsid w:val="008B22A3"/>
    <w:rsid w:val="008B4C1D"/>
    <w:rsid w:val="008B57F9"/>
    <w:rsid w:val="008B6004"/>
    <w:rsid w:val="008B6259"/>
    <w:rsid w:val="008B6904"/>
    <w:rsid w:val="008B6E2C"/>
    <w:rsid w:val="008B72B5"/>
    <w:rsid w:val="008B76E6"/>
    <w:rsid w:val="008B7A17"/>
    <w:rsid w:val="008C11CE"/>
    <w:rsid w:val="008C1A09"/>
    <w:rsid w:val="008C2501"/>
    <w:rsid w:val="008C36B8"/>
    <w:rsid w:val="008C38D6"/>
    <w:rsid w:val="008C4BCA"/>
    <w:rsid w:val="008C4CC7"/>
    <w:rsid w:val="008C52C7"/>
    <w:rsid w:val="008C6683"/>
    <w:rsid w:val="008C6C4F"/>
    <w:rsid w:val="008C736B"/>
    <w:rsid w:val="008C7E75"/>
    <w:rsid w:val="008D08DD"/>
    <w:rsid w:val="008D093A"/>
    <w:rsid w:val="008D0BDA"/>
    <w:rsid w:val="008D1CED"/>
    <w:rsid w:val="008D20C2"/>
    <w:rsid w:val="008D2FA6"/>
    <w:rsid w:val="008D4109"/>
    <w:rsid w:val="008D538D"/>
    <w:rsid w:val="008D5528"/>
    <w:rsid w:val="008D55FC"/>
    <w:rsid w:val="008D7171"/>
    <w:rsid w:val="008E0B2D"/>
    <w:rsid w:val="008E1404"/>
    <w:rsid w:val="008E1EF9"/>
    <w:rsid w:val="008E2223"/>
    <w:rsid w:val="008E3074"/>
    <w:rsid w:val="008E4375"/>
    <w:rsid w:val="008E5124"/>
    <w:rsid w:val="008E58CA"/>
    <w:rsid w:val="008E6335"/>
    <w:rsid w:val="008F0F29"/>
    <w:rsid w:val="008F1942"/>
    <w:rsid w:val="008F198C"/>
    <w:rsid w:val="008F328F"/>
    <w:rsid w:val="008F36D6"/>
    <w:rsid w:val="008F5989"/>
    <w:rsid w:val="008F5A92"/>
    <w:rsid w:val="008F5BCF"/>
    <w:rsid w:val="008F5C7C"/>
    <w:rsid w:val="008F5F20"/>
    <w:rsid w:val="008F64AF"/>
    <w:rsid w:val="008F6507"/>
    <w:rsid w:val="008F78CF"/>
    <w:rsid w:val="008F7AF3"/>
    <w:rsid w:val="00901071"/>
    <w:rsid w:val="0090259C"/>
    <w:rsid w:val="009026DF"/>
    <w:rsid w:val="00902DC1"/>
    <w:rsid w:val="00902F21"/>
    <w:rsid w:val="00903CE3"/>
    <w:rsid w:val="00904161"/>
    <w:rsid w:val="00905A4A"/>
    <w:rsid w:val="00905D3B"/>
    <w:rsid w:val="00910E19"/>
    <w:rsid w:val="00911A48"/>
    <w:rsid w:val="009132E0"/>
    <w:rsid w:val="00913423"/>
    <w:rsid w:val="009141C1"/>
    <w:rsid w:val="00915EEA"/>
    <w:rsid w:val="00916D3D"/>
    <w:rsid w:val="0091709A"/>
    <w:rsid w:val="009212A1"/>
    <w:rsid w:val="0092267C"/>
    <w:rsid w:val="00922EDB"/>
    <w:rsid w:val="00923430"/>
    <w:rsid w:val="00923744"/>
    <w:rsid w:val="00924673"/>
    <w:rsid w:val="00924C60"/>
    <w:rsid w:val="009257E9"/>
    <w:rsid w:val="00926956"/>
    <w:rsid w:val="00926E89"/>
    <w:rsid w:val="00930342"/>
    <w:rsid w:val="00930B6C"/>
    <w:rsid w:val="00931858"/>
    <w:rsid w:val="00931EA8"/>
    <w:rsid w:val="00934DD2"/>
    <w:rsid w:val="00934EC6"/>
    <w:rsid w:val="00935C60"/>
    <w:rsid w:val="00935F59"/>
    <w:rsid w:val="00940994"/>
    <w:rsid w:val="00940D5B"/>
    <w:rsid w:val="009436DB"/>
    <w:rsid w:val="00943C1A"/>
    <w:rsid w:val="009440EF"/>
    <w:rsid w:val="0094635B"/>
    <w:rsid w:val="00950154"/>
    <w:rsid w:val="009508A4"/>
    <w:rsid w:val="00950CC7"/>
    <w:rsid w:val="0095406B"/>
    <w:rsid w:val="00954ACE"/>
    <w:rsid w:val="00955599"/>
    <w:rsid w:val="0095561F"/>
    <w:rsid w:val="00956E1D"/>
    <w:rsid w:val="00957790"/>
    <w:rsid w:val="00957E0F"/>
    <w:rsid w:val="00961272"/>
    <w:rsid w:val="009613E6"/>
    <w:rsid w:val="00961634"/>
    <w:rsid w:val="00963164"/>
    <w:rsid w:val="00963E95"/>
    <w:rsid w:val="009645D5"/>
    <w:rsid w:val="00965A4A"/>
    <w:rsid w:val="00966A14"/>
    <w:rsid w:val="009676F4"/>
    <w:rsid w:val="00970F6E"/>
    <w:rsid w:val="00972372"/>
    <w:rsid w:val="00972DDE"/>
    <w:rsid w:val="00973071"/>
    <w:rsid w:val="00974B11"/>
    <w:rsid w:val="00974FFB"/>
    <w:rsid w:val="0097710F"/>
    <w:rsid w:val="0098088D"/>
    <w:rsid w:val="009816FB"/>
    <w:rsid w:val="00981757"/>
    <w:rsid w:val="00981FDA"/>
    <w:rsid w:val="00982B04"/>
    <w:rsid w:val="009855DE"/>
    <w:rsid w:val="00987F29"/>
    <w:rsid w:val="0099153D"/>
    <w:rsid w:val="00991A3C"/>
    <w:rsid w:val="00991BF7"/>
    <w:rsid w:val="00992550"/>
    <w:rsid w:val="00992FFE"/>
    <w:rsid w:val="0099598A"/>
    <w:rsid w:val="00995A16"/>
    <w:rsid w:val="00995AEA"/>
    <w:rsid w:val="00996A4C"/>
    <w:rsid w:val="00996C73"/>
    <w:rsid w:val="009A2D09"/>
    <w:rsid w:val="009A33B3"/>
    <w:rsid w:val="009A3BA3"/>
    <w:rsid w:val="009A6199"/>
    <w:rsid w:val="009A61A7"/>
    <w:rsid w:val="009A729D"/>
    <w:rsid w:val="009A79FA"/>
    <w:rsid w:val="009B0A64"/>
    <w:rsid w:val="009B0BA9"/>
    <w:rsid w:val="009B2CE1"/>
    <w:rsid w:val="009B46C7"/>
    <w:rsid w:val="009B5D5E"/>
    <w:rsid w:val="009B7A88"/>
    <w:rsid w:val="009C0D94"/>
    <w:rsid w:val="009C42FE"/>
    <w:rsid w:val="009C66C7"/>
    <w:rsid w:val="009C6E4F"/>
    <w:rsid w:val="009C725E"/>
    <w:rsid w:val="009D03E6"/>
    <w:rsid w:val="009D0CC6"/>
    <w:rsid w:val="009D10A7"/>
    <w:rsid w:val="009D1A9A"/>
    <w:rsid w:val="009D1D85"/>
    <w:rsid w:val="009D3363"/>
    <w:rsid w:val="009D3647"/>
    <w:rsid w:val="009D3CEE"/>
    <w:rsid w:val="009D6355"/>
    <w:rsid w:val="009D7160"/>
    <w:rsid w:val="009E0D96"/>
    <w:rsid w:val="009E21CC"/>
    <w:rsid w:val="009E2599"/>
    <w:rsid w:val="009E5FA1"/>
    <w:rsid w:val="009E7F62"/>
    <w:rsid w:val="009F0399"/>
    <w:rsid w:val="009F21B7"/>
    <w:rsid w:val="009F24F6"/>
    <w:rsid w:val="009F3A5B"/>
    <w:rsid w:val="009F59A0"/>
    <w:rsid w:val="009F5D64"/>
    <w:rsid w:val="009F6F88"/>
    <w:rsid w:val="00A00556"/>
    <w:rsid w:val="00A00913"/>
    <w:rsid w:val="00A015A2"/>
    <w:rsid w:val="00A01E0E"/>
    <w:rsid w:val="00A02913"/>
    <w:rsid w:val="00A0399B"/>
    <w:rsid w:val="00A03B47"/>
    <w:rsid w:val="00A04688"/>
    <w:rsid w:val="00A059F1"/>
    <w:rsid w:val="00A060CF"/>
    <w:rsid w:val="00A068AF"/>
    <w:rsid w:val="00A06D01"/>
    <w:rsid w:val="00A06D41"/>
    <w:rsid w:val="00A0766E"/>
    <w:rsid w:val="00A11680"/>
    <w:rsid w:val="00A11FC1"/>
    <w:rsid w:val="00A12E06"/>
    <w:rsid w:val="00A135B2"/>
    <w:rsid w:val="00A13C18"/>
    <w:rsid w:val="00A144C2"/>
    <w:rsid w:val="00A14598"/>
    <w:rsid w:val="00A15244"/>
    <w:rsid w:val="00A152D7"/>
    <w:rsid w:val="00A166BF"/>
    <w:rsid w:val="00A17441"/>
    <w:rsid w:val="00A218BA"/>
    <w:rsid w:val="00A22085"/>
    <w:rsid w:val="00A23137"/>
    <w:rsid w:val="00A23288"/>
    <w:rsid w:val="00A237ED"/>
    <w:rsid w:val="00A2425A"/>
    <w:rsid w:val="00A25506"/>
    <w:rsid w:val="00A2596B"/>
    <w:rsid w:val="00A300E5"/>
    <w:rsid w:val="00A31AC5"/>
    <w:rsid w:val="00A32C4E"/>
    <w:rsid w:val="00A348B8"/>
    <w:rsid w:val="00A34924"/>
    <w:rsid w:val="00A34D30"/>
    <w:rsid w:val="00A353C5"/>
    <w:rsid w:val="00A36669"/>
    <w:rsid w:val="00A367D7"/>
    <w:rsid w:val="00A36BDD"/>
    <w:rsid w:val="00A36CAB"/>
    <w:rsid w:val="00A36ED2"/>
    <w:rsid w:val="00A37655"/>
    <w:rsid w:val="00A40A54"/>
    <w:rsid w:val="00A40C08"/>
    <w:rsid w:val="00A41466"/>
    <w:rsid w:val="00A41BFE"/>
    <w:rsid w:val="00A42174"/>
    <w:rsid w:val="00A421F9"/>
    <w:rsid w:val="00A423CC"/>
    <w:rsid w:val="00A438C3"/>
    <w:rsid w:val="00A4480E"/>
    <w:rsid w:val="00A45381"/>
    <w:rsid w:val="00A46B73"/>
    <w:rsid w:val="00A53EBF"/>
    <w:rsid w:val="00A5408C"/>
    <w:rsid w:val="00A54334"/>
    <w:rsid w:val="00A54F4C"/>
    <w:rsid w:val="00A55545"/>
    <w:rsid w:val="00A55D13"/>
    <w:rsid w:val="00A56CB4"/>
    <w:rsid w:val="00A605E7"/>
    <w:rsid w:val="00A60632"/>
    <w:rsid w:val="00A6063F"/>
    <w:rsid w:val="00A6067F"/>
    <w:rsid w:val="00A60A79"/>
    <w:rsid w:val="00A61E30"/>
    <w:rsid w:val="00A62055"/>
    <w:rsid w:val="00A62FCA"/>
    <w:rsid w:val="00A6383C"/>
    <w:rsid w:val="00A64288"/>
    <w:rsid w:val="00A646CD"/>
    <w:rsid w:val="00A65A30"/>
    <w:rsid w:val="00A67FAA"/>
    <w:rsid w:val="00A709A4"/>
    <w:rsid w:val="00A70ECD"/>
    <w:rsid w:val="00A71431"/>
    <w:rsid w:val="00A733AF"/>
    <w:rsid w:val="00A74D00"/>
    <w:rsid w:val="00A75D8D"/>
    <w:rsid w:val="00A75EB0"/>
    <w:rsid w:val="00A761F8"/>
    <w:rsid w:val="00A776DA"/>
    <w:rsid w:val="00A82201"/>
    <w:rsid w:val="00A82967"/>
    <w:rsid w:val="00A82BE8"/>
    <w:rsid w:val="00A83058"/>
    <w:rsid w:val="00A839D7"/>
    <w:rsid w:val="00A8491F"/>
    <w:rsid w:val="00A90E41"/>
    <w:rsid w:val="00A91845"/>
    <w:rsid w:val="00A9215D"/>
    <w:rsid w:val="00A924DD"/>
    <w:rsid w:val="00A9324D"/>
    <w:rsid w:val="00A956EB"/>
    <w:rsid w:val="00AA25EA"/>
    <w:rsid w:val="00AA3E70"/>
    <w:rsid w:val="00AA497F"/>
    <w:rsid w:val="00AA5B35"/>
    <w:rsid w:val="00AB1114"/>
    <w:rsid w:val="00AB1990"/>
    <w:rsid w:val="00AB1CF3"/>
    <w:rsid w:val="00AB23DF"/>
    <w:rsid w:val="00AB3775"/>
    <w:rsid w:val="00AB3911"/>
    <w:rsid w:val="00AB40B9"/>
    <w:rsid w:val="00AB4563"/>
    <w:rsid w:val="00AB504C"/>
    <w:rsid w:val="00AB6886"/>
    <w:rsid w:val="00AB796D"/>
    <w:rsid w:val="00AC0806"/>
    <w:rsid w:val="00AC1ADB"/>
    <w:rsid w:val="00AC2585"/>
    <w:rsid w:val="00AC3948"/>
    <w:rsid w:val="00AC4D59"/>
    <w:rsid w:val="00AC5E4B"/>
    <w:rsid w:val="00AC6BB4"/>
    <w:rsid w:val="00AC72E1"/>
    <w:rsid w:val="00AD0553"/>
    <w:rsid w:val="00AD1141"/>
    <w:rsid w:val="00AD254B"/>
    <w:rsid w:val="00AD3107"/>
    <w:rsid w:val="00AD3E2E"/>
    <w:rsid w:val="00AD4602"/>
    <w:rsid w:val="00AD4DBC"/>
    <w:rsid w:val="00AD516E"/>
    <w:rsid w:val="00AD5814"/>
    <w:rsid w:val="00AD5C99"/>
    <w:rsid w:val="00AD6412"/>
    <w:rsid w:val="00AD7435"/>
    <w:rsid w:val="00AE2FC7"/>
    <w:rsid w:val="00AE459A"/>
    <w:rsid w:val="00AE4CAC"/>
    <w:rsid w:val="00AE4EF5"/>
    <w:rsid w:val="00AE580C"/>
    <w:rsid w:val="00AE5B26"/>
    <w:rsid w:val="00AE7785"/>
    <w:rsid w:val="00AF0BC9"/>
    <w:rsid w:val="00AF17F2"/>
    <w:rsid w:val="00AF21E4"/>
    <w:rsid w:val="00AF22AF"/>
    <w:rsid w:val="00AF2C35"/>
    <w:rsid w:val="00AF423C"/>
    <w:rsid w:val="00AF4380"/>
    <w:rsid w:val="00AF513F"/>
    <w:rsid w:val="00B0020D"/>
    <w:rsid w:val="00B0228A"/>
    <w:rsid w:val="00B022DC"/>
    <w:rsid w:val="00B03D28"/>
    <w:rsid w:val="00B05337"/>
    <w:rsid w:val="00B05B42"/>
    <w:rsid w:val="00B073F6"/>
    <w:rsid w:val="00B07D57"/>
    <w:rsid w:val="00B108A1"/>
    <w:rsid w:val="00B11565"/>
    <w:rsid w:val="00B11E49"/>
    <w:rsid w:val="00B125CD"/>
    <w:rsid w:val="00B16C08"/>
    <w:rsid w:val="00B171B0"/>
    <w:rsid w:val="00B174E9"/>
    <w:rsid w:val="00B175A0"/>
    <w:rsid w:val="00B17AEB"/>
    <w:rsid w:val="00B17C61"/>
    <w:rsid w:val="00B20FEC"/>
    <w:rsid w:val="00B22431"/>
    <w:rsid w:val="00B22DE1"/>
    <w:rsid w:val="00B24303"/>
    <w:rsid w:val="00B2767B"/>
    <w:rsid w:val="00B27DD6"/>
    <w:rsid w:val="00B301DD"/>
    <w:rsid w:val="00B307B7"/>
    <w:rsid w:val="00B31353"/>
    <w:rsid w:val="00B32501"/>
    <w:rsid w:val="00B32E90"/>
    <w:rsid w:val="00B33A57"/>
    <w:rsid w:val="00B34ED3"/>
    <w:rsid w:val="00B36316"/>
    <w:rsid w:val="00B363B3"/>
    <w:rsid w:val="00B366A0"/>
    <w:rsid w:val="00B3749C"/>
    <w:rsid w:val="00B41289"/>
    <w:rsid w:val="00B41D04"/>
    <w:rsid w:val="00B4257E"/>
    <w:rsid w:val="00B425CF"/>
    <w:rsid w:val="00B43F4A"/>
    <w:rsid w:val="00B4463D"/>
    <w:rsid w:val="00B446B2"/>
    <w:rsid w:val="00B44785"/>
    <w:rsid w:val="00B45FAA"/>
    <w:rsid w:val="00B46C69"/>
    <w:rsid w:val="00B476B4"/>
    <w:rsid w:val="00B478AA"/>
    <w:rsid w:val="00B47A90"/>
    <w:rsid w:val="00B50B83"/>
    <w:rsid w:val="00B517A8"/>
    <w:rsid w:val="00B53AA2"/>
    <w:rsid w:val="00B54070"/>
    <w:rsid w:val="00B5442A"/>
    <w:rsid w:val="00B5493A"/>
    <w:rsid w:val="00B55D6E"/>
    <w:rsid w:val="00B56F27"/>
    <w:rsid w:val="00B57CDE"/>
    <w:rsid w:val="00B604DA"/>
    <w:rsid w:val="00B60526"/>
    <w:rsid w:val="00B61453"/>
    <w:rsid w:val="00B61851"/>
    <w:rsid w:val="00B61BF1"/>
    <w:rsid w:val="00B65863"/>
    <w:rsid w:val="00B661DB"/>
    <w:rsid w:val="00B706B9"/>
    <w:rsid w:val="00B72A6D"/>
    <w:rsid w:val="00B731FD"/>
    <w:rsid w:val="00B73C7F"/>
    <w:rsid w:val="00B746EB"/>
    <w:rsid w:val="00B74BDF"/>
    <w:rsid w:val="00B74E5A"/>
    <w:rsid w:val="00B757DA"/>
    <w:rsid w:val="00B75A93"/>
    <w:rsid w:val="00B760C8"/>
    <w:rsid w:val="00B76D3E"/>
    <w:rsid w:val="00B80254"/>
    <w:rsid w:val="00B80DF3"/>
    <w:rsid w:val="00B811D8"/>
    <w:rsid w:val="00B81868"/>
    <w:rsid w:val="00B82E6C"/>
    <w:rsid w:val="00B83060"/>
    <w:rsid w:val="00B832B0"/>
    <w:rsid w:val="00B849B1"/>
    <w:rsid w:val="00B869AB"/>
    <w:rsid w:val="00B869FA"/>
    <w:rsid w:val="00B86CC9"/>
    <w:rsid w:val="00B90FAF"/>
    <w:rsid w:val="00B925DA"/>
    <w:rsid w:val="00B92F38"/>
    <w:rsid w:val="00B93AD0"/>
    <w:rsid w:val="00B94E97"/>
    <w:rsid w:val="00B964AE"/>
    <w:rsid w:val="00BA008E"/>
    <w:rsid w:val="00BA26C0"/>
    <w:rsid w:val="00BA286F"/>
    <w:rsid w:val="00BA290E"/>
    <w:rsid w:val="00BA3C54"/>
    <w:rsid w:val="00BA59BA"/>
    <w:rsid w:val="00BA5BAB"/>
    <w:rsid w:val="00BA657C"/>
    <w:rsid w:val="00BA6A47"/>
    <w:rsid w:val="00BA705B"/>
    <w:rsid w:val="00BA71B8"/>
    <w:rsid w:val="00BB0B00"/>
    <w:rsid w:val="00BB0EB9"/>
    <w:rsid w:val="00BB1D16"/>
    <w:rsid w:val="00BB28DC"/>
    <w:rsid w:val="00BB33C5"/>
    <w:rsid w:val="00BB3E54"/>
    <w:rsid w:val="00BB532F"/>
    <w:rsid w:val="00BB6274"/>
    <w:rsid w:val="00BC0430"/>
    <w:rsid w:val="00BC14D9"/>
    <w:rsid w:val="00BC26BA"/>
    <w:rsid w:val="00BC3F1D"/>
    <w:rsid w:val="00BC442F"/>
    <w:rsid w:val="00BC45B2"/>
    <w:rsid w:val="00BC4F9D"/>
    <w:rsid w:val="00BC5B19"/>
    <w:rsid w:val="00BC7310"/>
    <w:rsid w:val="00BC7743"/>
    <w:rsid w:val="00BD094E"/>
    <w:rsid w:val="00BD1DA6"/>
    <w:rsid w:val="00BD25F1"/>
    <w:rsid w:val="00BD4A19"/>
    <w:rsid w:val="00BD58A2"/>
    <w:rsid w:val="00BD5C9A"/>
    <w:rsid w:val="00BD688B"/>
    <w:rsid w:val="00BD700C"/>
    <w:rsid w:val="00BD7FC8"/>
    <w:rsid w:val="00BE061F"/>
    <w:rsid w:val="00BE0B64"/>
    <w:rsid w:val="00BE30AF"/>
    <w:rsid w:val="00BE54CD"/>
    <w:rsid w:val="00BE64B1"/>
    <w:rsid w:val="00BE6641"/>
    <w:rsid w:val="00BE7087"/>
    <w:rsid w:val="00BF00D3"/>
    <w:rsid w:val="00BF0781"/>
    <w:rsid w:val="00BF0BDD"/>
    <w:rsid w:val="00BF3E87"/>
    <w:rsid w:val="00BF56AE"/>
    <w:rsid w:val="00BF64B4"/>
    <w:rsid w:val="00BF67F8"/>
    <w:rsid w:val="00BF7324"/>
    <w:rsid w:val="00BF75E6"/>
    <w:rsid w:val="00C00AC6"/>
    <w:rsid w:val="00C025A5"/>
    <w:rsid w:val="00C02F8F"/>
    <w:rsid w:val="00C03B16"/>
    <w:rsid w:val="00C045BC"/>
    <w:rsid w:val="00C04D31"/>
    <w:rsid w:val="00C05668"/>
    <w:rsid w:val="00C0644D"/>
    <w:rsid w:val="00C0762B"/>
    <w:rsid w:val="00C07A08"/>
    <w:rsid w:val="00C07AE5"/>
    <w:rsid w:val="00C1009D"/>
    <w:rsid w:val="00C109D0"/>
    <w:rsid w:val="00C117B7"/>
    <w:rsid w:val="00C11BCF"/>
    <w:rsid w:val="00C11CD8"/>
    <w:rsid w:val="00C128F0"/>
    <w:rsid w:val="00C1349A"/>
    <w:rsid w:val="00C156FB"/>
    <w:rsid w:val="00C15D69"/>
    <w:rsid w:val="00C168DC"/>
    <w:rsid w:val="00C16C8D"/>
    <w:rsid w:val="00C173D3"/>
    <w:rsid w:val="00C17F4A"/>
    <w:rsid w:val="00C20836"/>
    <w:rsid w:val="00C22206"/>
    <w:rsid w:val="00C23091"/>
    <w:rsid w:val="00C23AEF"/>
    <w:rsid w:val="00C2458B"/>
    <w:rsid w:val="00C25196"/>
    <w:rsid w:val="00C25224"/>
    <w:rsid w:val="00C25457"/>
    <w:rsid w:val="00C2697C"/>
    <w:rsid w:val="00C26BE4"/>
    <w:rsid w:val="00C275B2"/>
    <w:rsid w:val="00C30EBB"/>
    <w:rsid w:val="00C312E6"/>
    <w:rsid w:val="00C313BE"/>
    <w:rsid w:val="00C31CFD"/>
    <w:rsid w:val="00C32081"/>
    <w:rsid w:val="00C34A7D"/>
    <w:rsid w:val="00C3537B"/>
    <w:rsid w:val="00C35BC9"/>
    <w:rsid w:val="00C36955"/>
    <w:rsid w:val="00C40BA8"/>
    <w:rsid w:val="00C41D3C"/>
    <w:rsid w:val="00C44A2A"/>
    <w:rsid w:val="00C45172"/>
    <w:rsid w:val="00C45936"/>
    <w:rsid w:val="00C45C3B"/>
    <w:rsid w:val="00C45D30"/>
    <w:rsid w:val="00C46610"/>
    <w:rsid w:val="00C46E58"/>
    <w:rsid w:val="00C4751A"/>
    <w:rsid w:val="00C50180"/>
    <w:rsid w:val="00C512FA"/>
    <w:rsid w:val="00C51FFA"/>
    <w:rsid w:val="00C52298"/>
    <w:rsid w:val="00C5305E"/>
    <w:rsid w:val="00C530AF"/>
    <w:rsid w:val="00C5356D"/>
    <w:rsid w:val="00C5373E"/>
    <w:rsid w:val="00C55453"/>
    <w:rsid w:val="00C554DF"/>
    <w:rsid w:val="00C56AB9"/>
    <w:rsid w:val="00C57AC8"/>
    <w:rsid w:val="00C60043"/>
    <w:rsid w:val="00C61600"/>
    <w:rsid w:val="00C641BD"/>
    <w:rsid w:val="00C67B45"/>
    <w:rsid w:val="00C72C5E"/>
    <w:rsid w:val="00C73591"/>
    <w:rsid w:val="00C7558A"/>
    <w:rsid w:val="00C76DD8"/>
    <w:rsid w:val="00C77493"/>
    <w:rsid w:val="00C80198"/>
    <w:rsid w:val="00C82C2B"/>
    <w:rsid w:val="00C8475C"/>
    <w:rsid w:val="00C84767"/>
    <w:rsid w:val="00C86825"/>
    <w:rsid w:val="00C878F9"/>
    <w:rsid w:val="00C90085"/>
    <w:rsid w:val="00C91AC0"/>
    <w:rsid w:val="00C92472"/>
    <w:rsid w:val="00C92727"/>
    <w:rsid w:val="00C94794"/>
    <w:rsid w:val="00C94D7A"/>
    <w:rsid w:val="00C97529"/>
    <w:rsid w:val="00C9786C"/>
    <w:rsid w:val="00C97C38"/>
    <w:rsid w:val="00CA0301"/>
    <w:rsid w:val="00CA0C40"/>
    <w:rsid w:val="00CA1247"/>
    <w:rsid w:val="00CA336A"/>
    <w:rsid w:val="00CA3A4F"/>
    <w:rsid w:val="00CA4593"/>
    <w:rsid w:val="00CA50E7"/>
    <w:rsid w:val="00CA5374"/>
    <w:rsid w:val="00CA6695"/>
    <w:rsid w:val="00CA6886"/>
    <w:rsid w:val="00CB01D5"/>
    <w:rsid w:val="00CB198B"/>
    <w:rsid w:val="00CB1AE3"/>
    <w:rsid w:val="00CB1DA5"/>
    <w:rsid w:val="00CB1EAA"/>
    <w:rsid w:val="00CB2C1B"/>
    <w:rsid w:val="00CB3DC1"/>
    <w:rsid w:val="00CB4860"/>
    <w:rsid w:val="00CB6105"/>
    <w:rsid w:val="00CB62FF"/>
    <w:rsid w:val="00CB687C"/>
    <w:rsid w:val="00CB6BBD"/>
    <w:rsid w:val="00CB71FE"/>
    <w:rsid w:val="00CC2429"/>
    <w:rsid w:val="00CC2524"/>
    <w:rsid w:val="00CC287A"/>
    <w:rsid w:val="00CC2CAA"/>
    <w:rsid w:val="00CC3408"/>
    <w:rsid w:val="00CC731B"/>
    <w:rsid w:val="00CC7F66"/>
    <w:rsid w:val="00CD0640"/>
    <w:rsid w:val="00CD0F80"/>
    <w:rsid w:val="00CD1922"/>
    <w:rsid w:val="00CD1B22"/>
    <w:rsid w:val="00CD2C98"/>
    <w:rsid w:val="00CD33DF"/>
    <w:rsid w:val="00CD48D4"/>
    <w:rsid w:val="00CD6B07"/>
    <w:rsid w:val="00CD6E4F"/>
    <w:rsid w:val="00CD78B5"/>
    <w:rsid w:val="00CE0E0C"/>
    <w:rsid w:val="00CE1EEC"/>
    <w:rsid w:val="00CE5683"/>
    <w:rsid w:val="00CE5AE7"/>
    <w:rsid w:val="00CE6C1A"/>
    <w:rsid w:val="00CF04CC"/>
    <w:rsid w:val="00CF0AC1"/>
    <w:rsid w:val="00CF0E38"/>
    <w:rsid w:val="00CF1781"/>
    <w:rsid w:val="00CF1812"/>
    <w:rsid w:val="00CF335D"/>
    <w:rsid w:val="00CF4F4C"/>
    <w:rsid w:val="00CF6001"/>
    <w:rsid w:val="00CF6D32"/>
    <w:rsid w:val="00CF7438"/>
    <w:rsid w:val="00D014A1"/>
    <w:rsid w:val="00D0581A"/>
    <w:rsid w:val="00D06887"/>
    <w:rsid w:val="00D10294"/>
    <w:rsid w:val="00D10541"/>
    <w:rsid w:val="00D12E4F"/>
    <w:rsid w:val="00D1316D"/>
    <w:rsid w:val="00D145C8"/>
    <w:rsid w:val="00D17C94"/>
    <w:rsid w:val="00D17CB9"/>
    <w:rsid w:val="00D20FB9"/>
    <w:rsid w:val="00D21B54"/>
    <w:rsid w:val="00D22576"/>
    <w:rsid w:val="00D22A9F"/>
    <w:rsid w:val="00D246CC"/>
    <w:rsid w:val="00D25AF7"/>
    <w:rsid w:val="00D2655D"/>
    <w:rsid w:val="00D26A80"/>
    <w:rsid w:val="00D27CB4"/>
    <w:rsid w:val="00D31E72"/>
    <w:rsid w:val="00D32D4D"/>
    <w:rsid w:val="00D35DA2"/>
    <w:rsid w:val="00D36997"/>
    <w:rsid w:val="00D379F3"/>
    <w:rsid w:val="00D40787"/>
    <w:rsid w:val="00D40B94"/>
    <w:rsid w:val="00D40D8C"/>
    <w:rsid w:val="00D41571"/>
    <w:rsid w:val="00D42624"/>
    <w:rsid w:val="00D427BF"/>
    <w:rsid w:val="00D42AA3"/>
    <w:rsid w:val="00D42BBD"/>
    <w:rsid w:val="00D446EC"/>
    <w:rsid w:val="00D4519E"/>
    <w:rsid w:val="00D46F27"/>
    <w:rsid w:val="00D4713B"/>
    <w:rsid w:val="00D47E91"/>
    <w:rsid w:val="00D50C04"/>
    <w:rsid w:val="00D514B9"/>
    <w:rsid w:val="00D5171D"/>
    <w:rsid w:val="00D51992"/>
    <w:rsid w:val="00D519A3"/>
    <w:rsid w:val="00D51EE8"/>
    <w:rsid w:val="00D52005"/>
    <w:rsid w:val="00D534FF"/>
    <w:rsid w:val="00D53980"/>
    <w:rsid w:val="00D54BAE"/>
    <w:rsid w:val="00D550E5"/>
    <w:rsid w:val="00D56023"/>
    <w:rsid w:val="00D563DB"/>
    <w:rsid w:val="00D573AD"/>
    <w:rsid w:val="00D57422"/>
    <w:rsid w:val="00D60A98"/>
    <w:rsid w:val="00D617EF"/>
    <w:rsid w:val="00D618CB"/>
    <w:rsid w:val="00D625B1"/>
    <w:rsid w:val="00D62FE6"/>
    <w:rsid w:val="00D66CC7"/>
    <w:rsid w:val="00D67C64"/>
    <w:rsid w:val="00D70104"/>
    <w:rsid w:val="00D7056B"/>
    <w:rsid w:val="00D71F9E"/>
    <w:rsid w:val="00D72BB7"/>
    <w:rsid w:val="00D73450"/>
    <w:rsid w:val="00D73E77"/>
    <w:rsid w:val="00D75211"/>
    <w:rsid w:val="00D758B5"/>
    <w:rsid w:val="00D767F2"/>
    <w:rsid w:val="00D76AE1"/>
    <w:rsid w:val="00D76CFB"/>
    <w:rsid w:val="00D77FDE"/>
    <w:rsid w:val="00D802CE"/>
    <w:rsid w:val="00D8070B"/>
    <w:rsid w:val="00D80F37"/>
    <w:rsid w:val="00D8112B"/>
    <w:rsid w:val="00D82600"/>
    <w:rsid w:val="00D83A7E"/>
    <w:rsid w:val="00D83DF6"/>
    <w:rsid w:val="00D83F37"/>
    <w:rsid w:val="00D84EEA"/>
    <w:rsid w:val="00D85AEE"/>
    <w:rsid w:val="00D85C1A"/>
    <w:rsid w:val="00D87A1C"/>
    <w:rsid w:val="00D87C2B"/>
    <w:rsid w:val="00D90336"/>
    <w:rsid w:val="00D90638"/>
    <w:rsid w:val="00D91316"/>
    <w:rsid w:val="00D927BF"/>
    <w:rsid w:val="00D9304C"/>
    <w:rsid w:val="00D949F4"/>
    <w:rsid w:val="00D94FD7"/>
    <w:rsid w:val="00D95CF3"/>
    <w:rsid w:val="00D95E12"/>
    <w:rsid w:val="00D963F2"/>
    <w:rsid w:val="00D977EB"/>
    <w:rsid w:val="00DA0377"/>
    <w:rsid w:val="00DA1A27"/>
    <w:rsid w:val="00DA22EE"/>
    <w:rsid w:val="00DA4C05"/>
    <w:rsid w:val="00DA5360"/>
    <w:rsid w:val="00DA5757"/>
    <w:rsid w:val="00DA5A42"/>
    <w:rsid w:val="00DA6160"/>
    <w:rsid w:val="00DA6384"/>
    <w:rsid w:val="00DA64BD"/>
    <w:rsid w:val="00DA7991"/>
    <w:rsid w:val="00DB117A"/>
    <w:rsid w:val="00DB1278"/>
    <w:rsid w:val="00DB13B4"/>
    <w:rsid w:val="00DB154D"/>
    <w:rsid w:val="00DB1A18"/>
    <w:rsid w:val="00DB1F02"/>
    <w:rsid w:val="00DB1F64"/>
    <w:rsid w:val="00DB2346"/>
    <w:rsid w:val="00DB4126"/>
    <w:rsid w:val="00DB4BD1"/>
    <w:rsid w:val="00DB5317"/>
    <w:rsid w:val="00DB5D20"/>
    <w:rsid w:val="00DB5E71"/>
    <w:rsid w:val="00DB5EA2"/>
    <w:rsid w:val="00DB6164"/>
    <w:rsid w:val="00DB7AE6"/>
    <w:rsid w:val="00DC14BF"/>
    <w:rsid w:val="00DC2F93"/>
    <w:rsid w:val="00DC4E44"/>
    <w:rsid w:val="00DC54EA"/>
    <w:rsid w:val="00DC6628"/>
    <w:rsid w:val="00DD0A8D"/>
    <w:rsid w:val="00DD1A4F"/>
    <w:rsid w:val="00DD1F21"/>
    <w:rsid w:val="00DD23C8"/>
    <w:rsid w:val="00DD2C0F"/>
    <w:rsid w:val="00DD3288"/>
    <w:rsid w:val="00DD3A77"/>
    <w:rsid w:val="00DD7046"/>
    <w:rsid w:val="00DE0558"/>
    <w:rsid w:val="00DE0F93"/>
    <w:rsid w:val="00DE2696"/>
    <w:rsid w:val="00DE373B"/>
    <w:rsid w:val="00DE3FF0"/>
    <w:rsid w:val="00DE45C1"/>
    <w:rsid w:val="00DE4A58"/>
    <w:rsid w:val="00DE4C26"/>
    <w:rsid w:val="00DE573D"/>
    <w:rsid w:val="00DE625C"/>
    <w:rsid w:val="00DE79C2"/>
    <w:rsid w:val="00DF027C"/>
    <w:rsid w:val="00DF1D63"/>
    <w:rsid w:val="00DF599C"/>
    <w:rsid w:val="00DF6882"/>
    <w:rsid w:val="00DF6CA9"/>
    <w:rsid w:val="00DF7B05"/>
    <w:rsid w:val="00E0040C"/>
    <w:rsid w:val="00E00C03"/>
    <w:rsid w:val="00E00CDB"/>
    <w:rsid w:val="00E01F7F"/>
    <w:rsid w:val="00E01FBF"/>
    <w:rsid w:val="00E04F36"/>
    <w:rsid w:val="00E0564D"/>
    <w:rsid w:val="00E05FA1"/>
    <w:rsid w:val="00E06DBA"/>
    <w:rsid w:val="00E075EA"/>
    <w:rsid w:val="00E07EA7"/>
    <w:rsid w:val="00E107B9"/>
    <w:rsid w:val="00E10F96"/>
    <w:rsid w:val="00E12576"/>
    <w:rsid w:val="00E13F6A"/>
    <w:rsid w:val="00E15098"/>
    <w:rsid w:val="00E15A1B"/>
    <w:rsid w:val="00E16F0D"/>
    <w:rsid w:val="00E173DA"/>
    <w:rsid w:val="00E17E52"/>
    <w:rsid w:val="00E20544"/>
    <w:rsid w:val="00E22B4A"/>
    <w:rsid w:val="00E23E50"/>
    <w:rsid w:val="00E247AB"/>
    <w:rsid w:val="00E275D0"/>
    <w:rsid w:val="00E27CA2"/>
    <w:rsid w:val="00E30F5E"/>
    <w:rsid w:val="00E338A7"/>
    <w:rsid w:val="00E33B9D"/>
    <w:rsid w:val="00E36AE7"/>
    <w:rsid w:val="00E36FB5"/>
    <w:rsid w:val="00E37208"/>
    <w:rsid w:val="00E372EF"/>
    <w:rsid w:val="00E373B2"/>
    <w:rsid w:val="00E37743"/>
    <w:rsid w:val="00E409F7"/>
    <w:rsid w:val="00E41115"/>
    <w:rsid w:val="00E42568"/>
    <w:rsid w:val="00E4264F"/>
    <w:rsid w:val="00E451F0"/>
    <w:rsid w:val="00E452AB"/>
    <w:rsid w:val="00E45397"/>
    <w:rsid w:val="00E4587D"/>
    <w:rsid w:val="00E45F75"/>
    <w:rsid w:val="00E46824"/>
    <w:rsid w:val="00E474BE"/>
    <w:rsid w:val="00E475B9"/>
    <w:rsid w:val="00E525E3"/>
    <w:rsid w:val="00E56A8F"/>
    <w:rsid w:val="00E56B2D"/>
    <w:rsid w:val="00E578E4"/>
    <w:rsid w:val="00E612AE"/>
    <w:rsid w:val="00E6215E"/>
    <w:rsid w:val="00E633E2"/>
    <w:rsid w:val="00E6383C"/>
    <w:rsid w:val="00E63F12"/>
    <w:rsid w:val="00E65512"/>
    <w:rsid w:val="00E66008"/>
    <w:rsid w:val="00E72C47"/>
    <w:rsid w:val="00E72FA3"/>
    <w:rsid w:val="00E736E6"/>
    <w:rsid w:val="00E73B32"/>
    <w:rsid w:val="00E76975"/>
    <w:rsid w:val="00E77669"/>
    <w:rsid w:val="00E77791"/>
    <w:rsid w:val="00E8107B"/>
    <w:rsid w:val="00E81579"/>
    <w:rsid w:val="00E82527"/>
    <w:rsid w:val="00E832D9"/>
    <w:rsid w:val="00E8347F"/>
    <w:rsid w:val="00E843B5"/>
    <w:rsid w:val="00E84904"/>
    <w:rsid w:val="00E90F7A"/>
    <w:rsid w:val="00E91F83"/>
    <w:rsid w:val="00E93CF9"/>
    <w:rsid w:val="00E96A9C"/>
    <w:rsid w:val="00E97C74"/>
    <w:rsid w:val="00EA0679"/>
    <w:rsid w:val="00EA1117"/>
    <w:rsid w:val="00EA29F3"/>
    <w:rsid w:val="00EA4A23"/>
    <w:rsid w:val="00EA5336"/>
    <w:rsid w:val="00EA7BEF"/>
    <w:rsid w:val="00EB201B"/>
    <w:rsid w:val="00EB4949"/>
    <w:rsid w:val="00EB4EAA"/>
    <w:rsid w:val="00EB6861"/>
    <w:rsid w:val="00EB6A4A"/>
    <w:rsid w:val="00EB7819"/>
    <w:rsid w:val="00EC0374"/>
    <w:rsid w:val="00EC0DF3"/>
    <w:rsid w:val="00EC25B2"/>
    <w:rsid w:val="00EC2B41"/>
    <w:rsid w:val="00EC3D9C"/>
    <w:rsid w:val="00EC4A9C"/>
    <w:rsid w:val="00EC77E2"/>
    <w:rsid w:val="00ED09E7"/>
    <w:rsid w:val="00ED0AB4"/>
    <w:rsid w:val="00ED1617"/>
    <w:rsid w:val="00ED189B"/>
    <w:rsid w:val="00ED2E31"/>
    <w:rsid w:val="00EE06E3"/>
    <w:rsid w:val="00EE18E8"/>
    <w:rsid w:val="00EE1BC6"/>
    <w:rsid w:val="00EE31BF"/>
    <w:rsid w:val="00EE4391"/>
    <w:rsid w:val="00EE542D"/>
    <w:rsid w:val="00EE6A4C"/>
    <w:rsid w:val="00EE7EED"/>
    <w:rsid w:val="00EF1014"/>
    <w:rsid w:val="00EF1F54"/>
    <w:rsid w:val="00EF2253"/>
    <w:rsid w:val="00EF376A"/>
    <w:rsid w:val="00EF48B0"/>
    <w:rsid w:val="00F0144A"/>
    <w:rsid w:val="00F01609"/>
    <w:rsid w:val="00F02418"/>
    <w:rsid w:val="00F034F5"/>
    <w:rsid w:val="00F036EA"/>
    <w:rsid w:val="00F05806"/>
    <w:rsid w:val="00F05E23"/>
    <w:rsid w:val="00F06B21"/>
    <w:rsid w:val="00F06CD2"/>
    <w:rsid w:val="00F10706"/>
    <w:rsid w:val="00F1102E"/>
    <w:rsid w:val="00F11DBC"/>
    <w:rsid w:val="00F128A1"/>
    <w:rsid w:val="00F12C28"/>
    <w:rsid w:val="00F13CD3"/>
    <w:rsid w:val="00F14116"/>
    <w:rsid w:val="00F153ED"/>
    <w:rsid w:val="00F164BE"/>
    <w:rsid w:val="00F177A2"/>
    <w:rsid w:val="00F2075D"/>
    <w:rsid w:val="00F20AC8"/>
    <w:rsid w:val="00F21F75"/>
    <w:rsid w:val="00F22366"/>
    <w:rsid w:val="00F2434F"/>
    <w:rsid w:val="00F246D3"/>
    <w:rsid w:val="00F24F09"/>
    <w:rsid w:val="00F257E4"/>
    <w:rsid w:val="00F267EB"/>
    <w:rsid w:val="00F26BF5"/>
    <w:rsid w:val="00F2765A"/>
    <w:rsid w:val="00F27BEE"/>
    <w:rsid w:val="00F31AE3"/>
    <w:rsid w:val="00F3237E"/>
    <w:rsid w:val="00F32DB4"/>
    <w:rsid w:val="00F36081"/>
    <w:rsid w:val="00F36B48"/>
    <w:rsid w:val="00F405D8"/>
    <w:rsid w:val="00F40F91"/>
    <w:rsid w:val="00F41A95"/>
    <w:rsid w:val="00F41C5E"/>
    <w:rsid w:val="00F421F2"/>
    <w:rsid w:val="00F42B48"/>
    <w:rsid w:val="00F450AE"/>
    <w:rsid w:val="00F459FB"/>
    <w:rsid w:val="00F45F55"/>
    <w:rsid w:val="00F47545"/>
    <w:rsid w:val="00F47651"/>
    <w:rsid w:val="00F50E4F"/>
    <w:rsid w:val="00F51177"/>
    <w:rsid w:val="00F518DC"/>
    <w:rsid w:val="00F52995"/>
    <w:rsid w:val="00F546D8"/>
    <w:rsid w:val="00F54969"/>
    <w:rsid w:val="00F54C6F"/>
    <w:rsid w:val="00F54F6E"/>
    <w:rsid w:val="00F56AEF"/>
    <w:rsid w:val="00F57B35"/>
    <w:rsid w:val="00F60469"/>
    <w:rsid w:val="00F60C94"/>
    <w:rsid w:val="00F60D08"/>
    <w:rsid w:val="00F611EC"/>
    <w:rsid w:val="00F61D18"/>
    <w:rsid w:val="00F62CB8"/>
    <w:rsid w:val="00F64D27"/>
    <w:rsid w:val="00F64F1E"/>
    <w:rsid w:val="00F64F95"/>
    <w:rsid w:val="00F651B3"/>
    <w:rsid w:val="00F65713"/>
    <w:rsid w:val="00F67600"/>
    <w:rsid w:val="00F67905"/>
    <w:rsid w:val="00F7156B"/>
    <w:rsid w:val="00F715FC"/>
    <w:rsid w:val="00F71775"/>
    <w:rsid w:val="00F71B55"/>
    <w:rsid w:val="00F71C64"/>
    <w:rsid w:val="00F729AF"/>
    <w:rsid w:val="00F73310"/>
    <w:rsid w:val="00F73311"/>
    <w:rsid w:val="00F73BE6"/>
    <w:rsid w:val="00F75F70"/>
    <w:rsid w:val="00F76E1D"/>
    <w:rsid w:val="00F81142"/>
    <w:rsid w:val="00F822BC"/>
    <w:rsid w:val="00F8364E"/>
    <w:rsid w:val="00F8374A"/>
    <w:rsid w:val="00F8484F"/>
    <w:rsid w:val="00F85334"/>
    <w:rsid w:val="00F86D17"/>
    <w:rsid w:val="00F86E85"/>
    <w:rsid w:val="00F90327"/>
    <w:rsid w:val="00F90A01"/>
    <w:rsid w:val="00F91995"/>
    <w:rsid w:val="00F92C98"/>
    <w:rsid w:val="00F96C37"/>
    <w:rsid w:val="00F97F47"/>
    <w:rsid w:val="00FA0759"/>
    <w:rsid w:val="00FA0C9B"/>
    <w:rsid w:val="00FA3BCC"/>
    <w:rsid w:val="00FA56FB"/>
    <w:rsid w:val="00FA6131"/>
    <w:rsid w:val="00FA7E55"/>
    <w:rsid w:val="00FB03A9"/>
    <w:rsid w:val="00FB0FA4"/>
    <w:rsid w:val="00FB10D2"/>
    <w:rsid w:val="00FB1EAD"/>
    <w:rsid w:val="00FB22B6"/>
    <w:rsid w:val="00FB28B5"/>
    <w:rsid w:val="00FB3EA4"/>
    <w:rsid w:val="00FB6B39"/>
    <w:rsid w:val="00FC0576"/>
    <w:rsid w:val="00FC05DC"/>
    <w:rsid w:val="00FC23B4"/>
    <w:rsid w:val="00FC3191"/>
    <w:rsid w:val="00FC46A4"/>
    <w:rsid w:val="00FC5B27"/>
    <w:rsid w:val="00FD0651"/>
    <w:rsid w:val="00FD2A8F"/>
    <w:rsid w:val="00FD3171"/>
    <w:rsid w:val="00FD35F9"/>
    <w:rsid w:val="00FD5679"/>
    <w:rsid w:val="00FD56B4"/>
    <w:rsid w:val="00FD57C9"/>
    <w:rsid w:val="00FD5AE6"/>
    <w:rsid w:val="00FD5B5C"/>
    <w:rsid w:val="00FD7814"/>
    <w:rsid w:val="00FE038F"/>
    <w:rsid w:val="00FE0B1A"/>
    <w:rsid w:val="00FE18A5"/>
    <w:rsid w:val="00FE2F09"/>
    <w:rsid w:val="00FE4146"/>
    <w:rsid w:val="00FE5C33"/>
    <w:rsid w:val="00FF02B6"/>
    <w:rsid w:val="00FF1D2B"/>
    <w:rsid w:val="00FF35F0"/>
    <w:rsid w:val="00FF36B5"/>
    <w:rsid w:val="00FF4723"/>
    <w:rsid w:val="00FF4767"/>
    <w:rsid w:val="00FF4940"/>
    <w:rsid w:val="00FF4FDA"/>
    <w:rsid w:val="00FF7A98"/>
    <w:rsid w:val="200C82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ecimalSymbol w:val="."/>
  <w:listSeparator w:val=","/>
  <w14:docId w14:val="161BC854"/>
  <w15:docId w15:val="{A8F16809-BF3A-420D-8793-631863037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useo Sans For Dell" w:eastAsia="PMingLiU" w:hAnsi="Museo Sans For Dell" w:cstheme="minorBidi"/>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019E7"/>
    <w:pPr>
      <w:ind w:left="1080"/>
    </w:pPr>
    <w:rPr>
      <w:rFonts w:ascii="Verdana" w:hAnsi="Verdana"/>
    </w:rPr>
  </w:style>
  <w:style w:type="paragraph" w:styleId="Heading1">
    <w:name w:val="heading 1"/>
    <w:basedOn w:val="Heading"/>
    <w:next w:val="Normal"/>
    <w:link w:val="Heading1Char"/>
    <w:autoRedefine/>
    <w:uiPriority w:val="9"/>
    <w:qFormat/>
    <w:rsid w:val="0065306B"/>
    <w:pPr>
      <w:keepNext/>
      <w:keepLines/>
      <w:pageBreakBefore/>
      <w:spacing w:after="0"/>
      <w:outlineLvl w:val="0"/>
    </w:pPr>
    <w:rPr>
      <w:rFonts w:eastAsia="Times New Roman"/>
      <w:bCs w:val="0"/>
      <w:color w:val="05AADB"/>
    </w:rPr>
  </w:style>
  <w:style w:type="paragraph" w:styleId="Heading2">
    <w:name w:val="heading 2"/>
    <w:basedOn w:val="Normal"/>
    <w:next w:val="Normal"/>
    <w:link w:val="Heading2Char"/>
    <w:autoRedefine/>
    <w:uiPriority w:val="9"/>
    <w:unhideWhenUsed/>
    <w:qFormat/>
    <w:rsid w:val="0065306B"/>
    <w:pPr>
      <w:keepNext/>
      <w:keepLines/>
      <w:numPr>
        <w:ilvl w:val="1"/>
        <w:numId w:val="6"/>
      </w:numPr>
      <w:spacing w:before="400" w:after="0"/>
      <w:outlineLvl w:val="1"/>
    </w:pPr>
    <w:rPr>
      <w:rFonts w:eastAsia="Times New Roman" w:cstheme="majorBidi"/>
      <w:bCs/>
      <w:color w:val="05AADB"/>
      <w:sz w:val="32"/>
      <w:szCs w:val="26"/>
    </w:rPr>
  </w:style>
  <w:style w:type="paragraph" w:styleId="Heading3">
    <w:name w:val="heading 3"/>
    <w:basedOn w:val="Normal"/>
    <w:next w:val="Normal"/>
    <w:link w:val="Heading3Char"/>
    <w:autoRedefine/>
    <w:uiPriority w:val="9"/>
    <w:unhideWhenUsed/>
    <w:qFormat/>
    <w:rsid w:val="0015571C"/>
    <w:pPr>
      <w:keepNext/>
      <w:keepLines/>
      <w:spacing w:before="300" w:after="0"/>
      <w:ind w:left="0"/>
      <w:outlineLvl w:val="2"/>
    </w:pPr>
    <w:rPr>
      <w:rFonts w:eastAsia="Times New Roman" w:cstheme="majorBidi"/>
      <w:bCs/>
      <w:color w:val="05AADB"/>
      <w:sz w:val="28"/>
    </w:rPr>
  </w:style>
  <w:style w:type="paragraph" w:styleId="Heading4">
    <w:name w:val="heading 4"/>
    <w:basedOn w:val="Normal"/>
    <w:next w:val="Normal"/>
    <w:link w:val="Heading4Char"/>
    <w:autoRedefine/>
    <w:uiPriority w:val="9"/>
    <w:unhideWhenUsed/>
    <w:qFormat/>
    <w:rsid w:val="0065306B"/>
    <w:pPr>
      <w:keepNext/>
      <w:keepLines/>
      <w:spacing w:before="200" w:after="0"/>
      <w:ind w:left="0"/>
      <w:outlineLvl w:val="3"/>
    </w:pPr>
    <w:rPr>
      <w:rFonts w:eastAsia="Times New Roman" w:cstheme="majorBidi"/>
      <w:bCs/>
      <w:iCs/>
      <w:color w:val="04AADC"/>
      <w:sz w:val="26"/>
    </w:rPr>
  </w:style>
  <w:style w:type="paragraph" w:styleId="Heading5">
    <w:name w:val="heading 5"/>
    <w:basedOn w:val="Normal"/>
    <w:next w:val="Normal"/>
    <w:link w:val="Heading5Char"/>
    <w:autoRedefine/>
    <w:uiPriority w:val="9"/>
    <w:unhideWhenUsed/>
    <w:qFormat/>
    <w:rsid w:val="00C11CD8"/>
    <w:pPr>
      <w:keepNext/>
      <w:keepLines/>
      <w:numPr>
        <w:ilvl w:val="4"/>
        <w:numId w:val="7"/>
      </w:numPr>
      <w:spacing w:before="200" w:after="0"/>
      <w:outlineLvl w:val="4"/>
    </w:pPr>
    <w:rPr>
      <w:rFonts w:eastAsia="Times New Roman" w:cstheme="majorBidi"/>
      <w:color w:val="162B36" w:themeColor="text1"/>
    </w:rPr>
  </w:style>
  <w:style w:type="paragraph" w:styleId="Heading6">
    <w:name w:val="heading 6"/>
    <w:next w:val="Normal"/>
    <w:link w:val="Heading6Char"/>
    <w:autoRedefine/>
    <w:uiPriority w:val="9"/>
    <w:unhideWhenUsed/>
    <w:qFormat/>
    <w:rsid w:val="004019E7"/>
    <w:pPr>
      <w:keepNext/>
      <w:keepLines/>
      <w:numPr>
        <w:ilvl w:val="5"/>
        <w:numId w:val="1"/>
      </w:numPr>
      <w:spacing w:before="200" w:after="0"/>
      <w:outlineLvl w:val="5"/>
    </w:pPr>
    <w:rPr>
      <w:rFonts w:ascii="Verdana" w:eastAsia="Times New Roman" w:hAnsi="Verdana" w:cstheme="majorBidi"/>
      <w:b/>
      <w:iCs/>
      <w:sz w:val="36"/>
    </w:rPr>
  </w:style>
  <w:style w:type="paragraph" w:styleId="Heading7">
    <w:name w:val="heading 7"/>
    <w:basedOn w:val="Normal"/>
    <w:next w:val="Normal"/>
    <w:link w:val="Heading7Char"/>
    <w:autoRedefine/>
    <w:uiPriority w:val="9"/>
    <w:unhideWhenUsed/>
    <w:qFormat/>
    <w:rsid w:val="00C11CD8"/>
    <w:pPr>
      <w:keepNext/>
      <w:keepLines/>
      <w:numPr>
        <w:ilvl w:val="6"/>
        <w:numId w:val="7"/>
      </w:numPr>
      <w:spacing w:before="200" w:after="0"/>
      <w:outlineLvl w:val="6"/>
    </w:pPr>
    <w:rPr>
      <w:rFonts w:ascii="Times New Roman" w:eastAsia="Times New Roman" w:hAnsi="Times New Roman" w:cstheme="majorBidi"/>
      <w:i/>
      <w:iCs/>
      <w:color w:val="037EA3" w:themeColor="text2" w:themeShade="BF"/>
    </w:rPr>
  </w:style>
  <w:style w:type="paragraph" w:styleId="Heading8">
    <w:name w:val="heading 8"/>
    <w:basedOn w:val="Normal"/>
    <w:next w:val="Normal"/>
    <w:link w:val="Heading8Char"/>
    <w:autoRedefine/>
    <w:uiPriority w:val="9"/>
    <w:unhideWhenUsed/>
    <w:qFormat/>
    <w:rsid w:val="00C11CD8"/>
    <w:pPr>
      <w:keepNext/>
      <w:keepLines/>
      <w:numPr>
        <w:ilvl w:val="7"/>
        <w:numId w:val="7"/>
      </w:numPr>
      <w:spacing w:before="200" w:after="0"/>
      <w:outlineLvl w:val="7"/>
    </w:pPr>
    <w:rPr>
      <w:rFonts w:ascii="Times New Roman" w:eastAsia="Times New Roman" w:hAnsi="Times New Roman" w:cstheme="majorBidi"/>
      <w:color w:val="037EA3" w:themeColor="text2" w:themeShade="BF"/>
    </w:rPr>
  </w:style>
  <w:style w:type="paragraph" w:styleId="Heading9">
    <w:name w:val="heading 9"/>
    <w:basedOn w:val="Normal"/>
    <w:next w:val="Normal"/>
    <w:link w:val="Heading9Char"/>
    <w:autoRedefine/>
    <w:uiPriority w:val="9"/>
    <w:semiHidden/>
    <w:unhideWhenUsed/>
    <w:qFormat/>
    <w:rsid w:val="00C11CD8"/>
    <w:pPr>
      <w:keepNext/>
      <w:keepLines/>
      <w:numPr>
        <w:ilvl w:val="8"/>
        <w:numId w:val="7"/>
      </w:numPr>
      <w:spacing w:before="200" w:after="0"/>
      <w:outlineLvl w:val="8"/>
    </w:pPr>
    <w:rPr>
      <w:rFonts w:ascii="Times New Roman" w:eastAsia="Times New Roman" w:hAnsi="Times New Roman" w:cstheme="majorBidi"/>
      <w:i/>
      <w:iCs/>
      <w:color w:val="037EA3" w:themeColor="text2"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24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2429"/>
    <w:rPr>
      <w:rFonts w:ascii="Tahoma" w:hAnsi="Tahoma" w:cs="Tahoma"/>
      <w:sz w:val="16"/>
      <w:szCs w:val="16"/>
    </w:rPr>
  </w:style>
  <w:style w:type="character" w:customStyle="1" w:styleId="Heading1Char">
    <w:name w:val="Heading 1 Char"/>
    <w:basedOn w:val="DefaultParagraphFont"/>
    <w:link w:val="Heading1"/>
    <w:uiPriority w:val="9"/>
    <w:rsid w:val="0090259C"/>
    <w:rPr>
      <w:rFonts w:ascii="Verdana" w:eastAsia="Times New Roman" w:hAnsi="Verdana"/>
      <w:color w:val="05AADB"/>
      <w:sz w:val="36"/>
      <w:szCs w:val="36"/>
    </w:rPr>
  </w:style>
  <w:style w:type="character" w:customStyle="1" w:styleId="Heading2Char">
    <w:name w:val="Heading 2 Char"/>
    <w:basedOn w:val="DefaultParagraphFont"/>
    <w:link w:val="Heading2"/>
    <w:uiPriority w:val="9"/>
    <w:rsid w:val="0090259C"/>
    <w:rPr>
      <w:rFonts w:ascii="Verdana" w:eastAsia="Times New Roman" w:hAnsi="Verdana" w:cstheme="majorBidi"/>
      <w:bCs/>
      <w:color w:val="05AADB"/>
      <w:sz w:val="32"/>
      <w:szCs w:val="26"/>
    </w:rPr>
  </w:style>
  <w:style w:type="character" w:customStyle="1" w:styleId="Heading3Char">
    <w:name w:val="Heading 3 Char"/>
    <w:basedOn w:val="DefaultParagraphFont"/>
    <w:link w:val="Heading3"/>
    <w:uiPriority w:val="9"/>
    <w:rsid w:val="0015571C"/>
    <w:rPr>
      <w:rFonts w:ascii="Verdana" w:eastAsia="Times New Roman" w:hAnsi="Verdana" w:cstheme="majorBidi"/>
      <w:bCs/>
      <w:color w:val="05AADB"/>
      <w:sz w:val="28"/>
    </w:rPr>
  </w:style>
  <w:style w:type="paragraph" w:styleId="DocumentMap">
    <w:name w:val="Document Map"/>
    <w:basedOn w:val="Normal"/>
    <w:link w:val="DocumentMapChar"/>
    <w:uiPriority w:val="99"/>
    <w:semiHidden/>
    <w:unhideWhenUsed/>
    <w:rsid w:val="004B6C3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B6C35"/>
    <w:rPr>
      <w:rFonts w:ascii="Tahoma" w:hAnsi="Tahoma" w:cs="Tahoma"/>
      <w:sz w:val="16"/>
      <w:szCs w:val="16"/>
    </w:rPr>
  </w:style>
  <w:style w:type="character" w:customStyle="1" w:styleId="Heading4Char">
    <w:name w:val="Heading 4 Char"/>
    <w:basedOn w:val="DefaultParagraphFont"/>
    <w:link w:val="Heading4"/>
    <w:uiPriority w:val="9"/>
    <w:rsid w:val="004019E7"/>
    <w:rPr>
      <w:rFonts w:ascii="Verdana" w:eastAsia="Times New Roman" w:hAnsi="Verdana" w:cstheme="majorBidi"/>
      <w:bCs/>
      <w:iCs/>
      <w:color w:val="04AADC"/>
      <w:sz w:val="26"/>
    </w:rPr>
  </w:style>
  <w:style w:type="character" w:styleId="Emphasis">
    <w:name w:val="Emphasis"/>
    <w:basedOn w:val="DefaultParagraphFont"/>
    <w:uiPriority w:val="20"/>
    <w:qFormat/>
    <w:rsid w:val="004019E7"/>
    <w:rPr>
      <w:rFonts w:ascii="Verdana" w:hAnsi="Verdana"/>
      <w:i/>
      <w:iCs/>
    </w:rPr>
  </w:style>
  <w:style w:type="character" w:customStyle="1" w:styleId="Heading5Char">
    <w:name w:val="Heading 5 Char"/>
    <w:basedOn w:val="DefaultParagraphFont"/>
    <w:link w:val="Heading5"/>
    <w:uiPriority w:val="9"/>
    <w:rsid w:val="00C11CD8"/>
    <w:rPr>
      <w:rFonts w:ascii="Verdana" w:eastAsia="Times New Roman" w:hAnsi="Verdana" w:cstheme="majorBidi"/>
      <w:color w:val="162B36" w:themeColor="text1"/>
    </w:rPr>
  </w:style>
  <w:style w:type="paragraph" w:styleId="Revision">
    <w:name w:val="Revision"/>
    <w:hidden/>
    <w:uiPriority w:val="99"/>
    <w:semiHidden/>
    <w:rsid w:val="00867D60"/>
    <w:pPr>
      <w:spacing w:after="0" w:line="240" w:lineRule="auto"/>
    </w:pPr>
    <w:rPr>
      <w:rFonts w:cs="Arial"/>
    </w:rPr>
  </w:style>
  <w:style w:type="character" w:customStyle="1" w:styleId="Heading6Char">
    <w:name w:val="Heading 6 Char"/>
    <w:basedOn w:val="DefaultParagraphFont"/>
    <w:link w:val="Heading6"/>
    <w:uiPriority w:val="9"/>
    <w:rsid w:val="004019E7"/>
    <w:rPr>
      <w:rFonts w:ascii="Verdana" w:eastAsia="Times New Roman" w:hAnsi="Verdana" w:cstheme="majorBidi"/>
      <w:b/>
      <w:iCs/>
      <w:sz w:val="36"/>
    </w:rPr>
  </w:style>
  <w:style w:type="character" w:customStyle="1" w:styleId="Heading7Char">
    <w:name w:val="Heading 7 Char"/>
    <w:basedOn w:val="DefaultParagraphFont"/>
    <w:link w:val="Heading7"/>
    <w:uiPriority w:val="9"/>
    <w:rsid w:val="00C11CD8"/>
    <w:rPr>
      <w:rFonts w:ascii="Times New Roman" w:eastAsia="Times New Roman" w:hAnsi="Times New Roman" w:cstheme="majorBidi"/>
      <w:i/>
      <w:iCs/>
      <w:color w:val="037EA3" w:themeColor="text2" w:themeShade="BF"/>
    </w:rPr>
  </w:style>
  <w:style w:type="character" w:customStyle="1" w:styleId="Heading8Char">
    <w:name w:val="Heading 8 Char"/>
    <w:basedOn w:val="DefaultParagraphFont"/>
    <w:link w:val="Heading8"/>
    <w:uiPriority w:val="9"/>
    <w:rsid w:val="00C11CD8"/>
    <w:rPr>
      <w:rFonts w:ascii="Times New Roman" w:eastAsia="Times New Roman" w:hAnsi="Times New Roman" w:cstheme="majorBidi"/>
      <w:color w:val="037EA3" w:themeColor="text2" w:themeShade="BF"/>
    </w:rPr>
  </w:style>
  <w:style w:type="character" w:customStyle="1" w:styleId="Heading9Char">
    <w:name w:val="Heading 9 Char"/>
    <w:basedOn w:val="DefaultParagraphFont"/>
    <w:link w:val="Heading9"/>
    <w:uiPriority w:val="9"/>
    <w:semiHidden/>
    <w:rsid w:val="00C11CD8"/>
    <w:rPr>
      <w:rFonts w:ascii="Times New Roman" w:eastAsia="Times New Roman" w:hAnsi="Times New Roman" w:cstheme="majorBidi"/>
      <w:i/>
      <w:iCs/>
      <w:color w:val="037EA3" w:themeColor="text2" w:themeShade="BF"/>
    </w:rPr>
  </w:style>
  <w:style w:type="character" w:styleId="FollowedHyperlink">
    <w:name w:val="FollowedHyperlink"/>
    <w:basedOn w:val="DefaultParagraphFont"/>
    <w:uiPriority w:val="99"/>
    <w:semiHidden/>
    <w:unhideWhenUsed/>
    <w:qFormat/>
    <w:rsid w:val="004019E7"/>
    <w:rPr>
      <w:rFonts w:ascii="Verdana" w:hAnsi="Verdana"/>
      <w:color w:val="04AADC"/>
      <w:u w:val="single"/>
    </w:rPr>
  </w:style>
  <w:style w:type="paragraph" w:styleId="Title">
    <w:name w:val="Title"/>
    <w:basedOn w:val="Normal"/>
    <w:next w:val="Normal"/>
    <w:link w:val="TitleChar"/>
    <w:autoRedefine/>
    <w:uiPriority w:val="10"/>
    <w:qFormat/>
    <w:rsid w:val="00C11CD8"/>
    <w:pPr>
      <w:autoSpaceDE w:val="0"/>
      <w:autoSpaceDN w:val="0"/>
      <w:adjustRightInd w:val="0"/>
      <w:spacing w:after="240" w:line="240" w:lineRule="auto"/>
      <w:ind w:left="144"/>
    </w:pPr>
    <w:rPr>
      <w:rFonts w:cs="Museo For Dell"/>
      <w:color w:val="04AADC"/>
      <w:spacing w:val="-12"/>
      <w:position w:val="3"/>
      <w:sz w:val="54"/>
      <w:szCs w:val="54"/>
    </w:rPr>
  </w:style>
  <w:style w:type="character" w:customStyle="1" w:styleId="TitleChar">
    <w:name w:val="Title Char"/>
    <w:basedOn w:val="DefaultParagraphFont"/>
    <w:link w:val="Title"/>
    <w:uiPriority w:val="10"/>
    <w:rsid w:val="00C11CD8"/>
    <w:rPr>
      <w:rFonts w:ascii="Verdana" w:hAnsi="Verdana" w:cs="Museo For Dell"/>
      <w:color w:val="04AADC"/>
      <w:spacing w:val="-12"/>
      <w:position w:val="3"/>
      <w:sz w:val="54"/>
      <w:szCs w:val="54"/>
    </w:rPr>
  </w:style>
  <w:style w:type="paragraph" w:styleId="Date">
    <w:name w:val="Date"/>
    <w:basedOn w:val="Normal"/>
    <w:next w:val="Normal"/>
    <w:link w:val="DateChar"/>
    <w:autoRedefine/>
    <w:uiPriority w:val="99"/>
    <w:semiHidden/>
    <w:unhideWhenUsed/>
    <w:qFormat/>
    <w:rsid w:val="004019E7"/>
  </w:style>
  <w:style w:type="character" w:customStyle="1" w:styleId="DateChar">
    <w:name w:val="Date Char"/>
    <w:basedOn w:val="DefaultParagraphFont"/>
    <w:link w:val="Date"/>
    <w:uiPriority w:val="99"/>
    <w:semiHidden/>
    <w:rsid w:val="004019E7"/>
    <w:rPr>
      <w:rFonts w:ascii="Verdana" w:hAnsi="Verdana"/>
    </w:rPr>
  </w:style>
  <w:style w:type="paragraph" w:styleId="ListBullet">
    <w:name w:val="List Bullet"/>
    <w:basedOn w:val="Normal"/>
    <w:uiPriority w:val="99"/>
    <w:unhideWhenUsed/>
    <w:rsid w:val="00D80F37"/>
    <w:pPr>
      <w:numPr>
        <w:numId w:val="2"/>
      </w:numPr>
      <w:spacing w:after="0"/>
      <w:ind w:left="288" w:hanging="288"/>
      <w:contextualSpacing/>
    </w:pPr>
    <w:rPr>
      <w:color w:val="444444"/>
      <w14:numSpacing w14:val="proportional"/>
      <w14:stylisticSets>
        <w14:styleSet w14:id="3"/>
      </w14:stylisticSets>
      <w14:cntxtAlts/>
    </w:rPr>
  </w:style>
  <w:style w:type="paragraph" w:styleId="ListNumber">
    <w:name w:val="List Number"/>
    <w:basedOn w:val="Normal"/>
    <w:autoRedefine/>
    <w:uiPriority w:val="99"/>
    <w:unhideWhenUsed/>
    <w:qFormat/>
    <w:rsid w:val="004019E7"/>
    <w:pPr>
      <w:numPr>
        <w:numId w:val="8"/>
      </w:numPr>
      <w:contextualSpacing/>
    </w:pPr>
  </w:style>
  <w:style w:type="paragraph" w:styleId="NormalIndent">
    <w:name w:val="Normal Indent"/>
    <w:basedOn w:val="Normal"/>
    <w:uiPriority w:val="99"/>
    <w:unhideWhenUsed/>
    <w:rsid w:val="000505DC"/>
    <w:pPr>
      <w:ind w:left="1800"/>
    </w:pPr>
  </w:style>
  <w:style w:type="paragraph" w:styleId="Subtitle">
    <w:name w:val="Subtitle"/>
    <w:basedOn w:val="Normal"/>
    <w:next w:val="Normal"/>
    <w:link w:val="SubtitleChar"/>
    <w:autoRedefine/>
    <w:uiPriority w:val="11"/>
    <w:qFormat/>
    <w:rsid w:val="004019E7"/>
    <w:pPr>
      <w:spacing w:after="0" w:line="240" w:lineRule="auto"/>
      <w:ind w:left="144"/>
    </w:pPr>
    <w:rPr>
      <w:rFonts w:cstheme="minorHAnsi"/>
      <w:color w:val="444444"/>
      <w:kern w:val="34"/>
      <w:sz w:val="28"/>
      <w:szCs w:val="32"/>
      <w:lang w:eastAsia="zh-TW"/>
    </w:rPr>
  </w:style>
  <w:style w:type="character" w:customStyle="1" w:styleId="SubtitleChar">
    <w:name w:val="Subtitle Char"/>
    <w:basedOn w:val="DefaultParagraphFont"/>
    <w:link w:val="Subtitle"/>
    <w:uiPriority w:val="11"/>
    <w:rsid w:val="004019E7"/>
    <w:rPr>
      <w:rFonts w:ascii="Verdana" w:hAnsi="Verdana" w:cstheme="minorHAnsi"/>
      <w:color w:val="444444"/>
      <w:kern w:val="34"/>
      <w:sz w:val="28"/>
      <w:szCs w:val="32"/>
      <w:lang w:eastAsia="zh-TW"/>
    </w:rPr>
  </w:style>
  <w:style w:type="paragraph" w:customStyle="1" w:styleId="Note">
    <w:name w:val="Note"/>
    <w:basedOn w:val="Normal"/>
    <w:next w:val="Normal"/>
    <w:qFormat/>
    <w:rsid w:val="009C66C7"/>
    <w:pPr>
      <w:pBdr>
        <w:top w:val="single" w:sz="8" w:space="4" w:color="CCCCCC"/>
        <w:left w:val="single" w:sz="8" w:space="6" w:color="CCCCCC"/>
        <w:bottom w:val="single" w:sz="8" w:space="1" w:color="CCCCCC"/>
        <w:right w:val="single" w:sz="8" w:space="6" w:color="CCCCCC"/>
      </w:pBdr>
      <w:shd w:val="clear" w:color="auto" w:fill="CCCCCC"/>
      <w:spacing w:before="60"/>
      <w:ind w:left="144"/>
      <w:contextualSpacing/>
    </w:pPr>
    <w:rPr>
      <w:snapToGrid w:val="0"/>
      <w:position w:val="-6"/>
    </w:rPr>
  </w:style>
  <w:style w:type="paragraph" w:customStyle="1" w:styleId="Heading">
    <w:name w:val="Heading"/>
    <w:basedOn w:val="Normal"/>
    <w:autoRedefine/>
    <w:qFormat/>
    <w:rsid w:val="0015571C"/>
    <w:pPr>
      <w:tabs>
        <w:tab w:val="left" w:pos="4483"/>
      </w:tabs>
      <w:ind w:left="0"/>
    </w:pPr>
    <w:rPr>
      <w:bCs/>
      <w:color w:val="04AADC"/>
      <w:sz w:val="36"/>
      <w:szCs w:val="36"/>
    </w:rPr>
  </w:style>
  <w:style w:type="paragraph" w:customStyle="1" w:styleId="Code">
    <w:name w:val="Code"/>
    <w:basedOn w:val="Normal"/>
    <w:qFormat/>
    <w:rsid w:val="008B4C1D"/>
    <w:rPr>
      <w:rFonts w:ascii="Courier New" w:hAnsi="Courier New"/>
    </w:rPr>
  </w:style>
  <w:style w:type="table" w:customStyle="1" w:styleId="1ID">
    <w:name w:val="1ID"/>
    <w:basedOn w:val="TableNormal"/>
    <w:uiPriority w:val="99"/>
    <w:rsid w:val="004019E7"/>
    <w:pPr>
      <w:spacing w:after="240" w:line="240" w:lineRule="auto"/>
    </w:pPr>
    <w:rPr>
      <w:rFonts w:ascii="Verdana" w:hAnsi="Verdana"/>
    </w:rPr>
    <w:tblPr>
      <w:tblInd w:w="1166" w:type="dxa"/>
      <w:tblBorders>
        <w:top w:val="single" w:sz="4" w:space="0" w:color="3F454F"/>
        <w:left w:val="single" w:sz="4" w:space="0" w:color="3F454F"/>
        <w:bottom w:val="single" w:sz="4" w:space="0" w:color="3F454F"/>
        <w:right w:val="single" w:sz="4" w:space="0" w:color="3F454F"/>
        <w:insideH w:val="single" w:sz="4" w:space="0" w:color="3F454F"/>
        <w:insideV w:val="single" w:sz="4" w:space="0" w:color="3F454F"/>
      </w:tblBorders>
      <w:tblCellMar>
        <w:top w:w="86" w:type="dxa"/>
        <w:left w:w="86" w:type="dxa"/>
        <w:bottom w:w="86" w:type="dxa"/>
        <w:right w:w="86" w:type="dxa"/>
      </w:tblCellMar>
    </w:tblPr>
    <w:tcPr>
      <w:shd w:val="clear" w:color="auto" w:fill="auto"/>
    </w:tcPr>
    <w:tblStylePr w:type="firstRow">
      <w:pPr>
        <w:jc w:val="left"/>
      </w:pPr>
      <w:rPr>
        <w:rFonts w:ascii="Museo Sans For Dell" w:hAnsi="Museo Sans For Dell"/>
        <w:b/>
        <w:sz w:val="20"/>
      </w:rPr>
      <w:tblPr/>
      <w:tcPr>
        <w:shd w:val="clear" w:color="auto" w:fill="EEEEEE"/>
        <w:vAlign w:val="center"/>
      </w:tcPr>
    </w:tblStylePr>
  </w:style>
  <w:style w:type="paragraph" w:customStyle="1" w:styleId="disclaimer">
    <w:name w:val="disclaimer"/>
    <w:basedOn w:val="Normal"/>
    <w:autoRedefine/>
    <w:qFormat/>
    <w:rsid w:val="004019E7"/>
    <w:pPr>
      <w:spacing w:before="3300"/>
      <w:ind w:left="0"/>
      <w:contextualSpacing/>
    </w:pPr>
  </w:style>
  <w:style w:type="paragraph" w:styleId="TOC1">
    <w:name w:val="toc 1"/>
    <w:basedOn w:val="Normal"/>
    <w:next w:val="Normal"/>
    <w:autoRedefine/>
    <w:uiPriority w:val="39"/>
    <w:unhideWhenUsed/>
    <w:qFormat/>
    <w:rsid w:val="000144C8"/>
    <w:pPr>
      <w:spacing w:before="360" w:after="0"/>
      <w:ind w:left="0"/>
    </w:pPr>
    <w:rPr>
      <w:rFonts w:asciiTheme="majorHAnsi" w:hAnsiTheme="majorHAnsi"/>
      <w:b/>
      <w:bCs/>
      <w:caps/>
      <w:color w:val="04AADB" w:themeColor="text2"/>
      <w:sz w:val="24"/>
      <w:szCs w:val="24"/>
    </w:rPr>
  </w:style>
  <w:style w:type="paragraph" w:styleId="TOC2">
    <w:name w:val="toc 2"/>
    <w:basedOn w:val="Normal"/>
    <w:next w:val="Normal"/>
    <w:autoRedefine/>
    <w:uiPriority w:val="39"/>
    <w:unhideWhenUsed/>
    <w:qFormat/>
    <w:rsid w:val="000144C8"/>
    <w:pPr>
      <w:spacing w:before="240" w:after="0"/>
      <w:ind w:left="173"/>
    </w:pPr>
    <w:rPr>
      <w:rFonts w:asciiTheme="minorHAnsi" w:hAnsiTheme="minorHAnsi" w:cstheme="minorHAnsi"/>
      <w:b/>
      <w:bCs/>
      <w:color w:val="04AADB" w:themeColor="text2"/>
    </w:rPr>
  </w:style>
  <w:style w:type="paragraph" w:styleId="TOC3">
    <w:name w:val="toc 3"/>
    <w:basedOn w:val="Normal"/>
    <w:next w:val="Normal"/>
    <w:autoRedefine/>
    <w:uiPriority w:val="39"/>
    <w:unhideWhenUsed/>
    <w:qFormat/>
    <w:rsid w:val="000144C8"/>
    <w:pPr>
      <w:spacing w:after="0"/>
      <w:ind w:left="288"/>
    </w:pPr>
    <w:rPr>
      <w:rFonts w:asciiTheme="minorHAnsi" w:hAnsiTheme="minorHAnsi" w:cstheme="minorHAnsi"/>
      <w:color w:val="04AADB" w:themeColor="text2"/>
    </w:rPr>
  </w:style>
  <w:style w:type="character" w:styleId="Hyperlink">
    <w:name w:val="Hyperlink"/>
    <w:basedOn w:val="DefaultParagraphFont"/>
    <w:uiPriority w:val="99"/>
    <w:unhideWhenUsed/>
    <w:qFormat/>
    <w:rsid w:val="004019E7"/>
    <w:rPr>
      <w:rFonts w:ascii="Verdana" w:hAnsi="Verdana"/>
      <w:color w:val="04AADC"/>
      <w:u w:val="single"/>
    </w:rPr>
  </w:style>
  <w:style w:type="paragraph" w:styleId="Header">
    <w:name w:val="header"/>
    <w:basedOn w:val="Normal"/>
    <w:link w:val="HeaderChar"/>
    <w:autoRedefine/>
    <w:uiPriority w:val="99"/>
    <w:unhideWhenUsed/>
    <w:qFormat/>
    <w:rsid w:val="004019E7"/>
    <w:pPr>
      <w:tabs>
        <w:tab w:val="right" w:pos="10780"/>
      </w:tabs>
      <w:spacing w:after="0" w:line="240" w:lineRule="auto"/>
      <w:ind w:left="0"/>
    </w:pPr>
    <w:rPr>
      <w:color w:val="444444"/>
    </w:rPr>
  </w:style>
  <w:style w:type="character" w:customStyle="1" w:styleId="HeaderChar">
    <w:name w:val="Header Char"/>
    <w:basedOn w:val="DefaultParagraphFont"/>
    <w:link w:val="Header"/>
    <w:uiPriority w:val="99"/>
    <w:rsid w:val="004019E7"/>
    <w:rPr>
      <w:rFonts w:ascii="Verdana" w:hAnsi="Verdana"/>
      <w:color w:val="444444"/>
    </w:rPr>
  </w:style>
  <w:style w:type="paragraph" w:styleId="Footer">
    <w:name w:val="footer"/>
    <w:basedOn w:val="Normal"/>
    <w:link w:val="FooterChar"/>
    <w:autoRedefine/>
    <w:uiPriority w:val="99"/>
    <w:unhideWhenUsed/>
    <w:qFormat/>
    <w:rsid w:val="00007597"/>
    <w:pPr>
      <w:tabs>
        <w:tab w:val="left" w:pos="720"/>
        <w:tab w:val="left" w:pos="1440"/>
        <w:tab w:val="left" w:pos="2160"/>
        <w:tab w:val="left" w:pos="2880"/>
        <w:tab w:val="left" w:pos="6570"/>
      </w:tabs>
      <w:spacing w:after="0" w:line="240" w:lineRule="atLeast"/>
      <w:ind w:right="1440" w:hanging="1080"/>
    </w:pPr>
    <w:rPr>
      <w:noProof/>
      <w:color w:val="444444"/>
      <w:sz w:val="16"/>
    </w:rPr>
  </w:style>
  <w:style w:type="character" w:customStyle="1" w:styleId="FooterChar">
    <w:name w:val="Footer Char"/>
    <w:basedOn w:val="DefaultParagraphFont"/>
    <w:link w:val="Footer"/>
    <w:uiPriority w:val="99"/>
    <w:rsid w:val="00007597"/>
    <w:rPr>
      <w:rFonts w:ascii="Verdana" w:hAnsi="Verdana"/>
      <w:noProof/>
      <w:color w:val="444444"/>
      <w:sz w:val="16"/>
    </w:rPr>
  </w:style>
  <w:style w:type="paragraph" w:customStyle="1" w:styleId="TextBox">
    <w:name w:val="TextBox"/>
    <w:basedOn w:val="Normal"/>
    <w:autoRedefine/>
    <w:qFormat/>
    <w:rsid w:val="004019E7"/>
    <w:pPr>
      <w:spacing w:after="0" w:line="240" w:lineRule="auto"/>
      <w:ind w:left="0"/>
      <w:jc w:val="center"/>
    </w:pPr>
  </w:style>
  <w:style w:type="paragraph" w:customStyle="1" w:styleId="TableHeading">
    <w:name w:val="TableHeading"/>
    <w:basedOn w:val="Normal"/>
    <w:autoRedefine/>
    <w:qFormat/>
    <w:rsid w:val="004019E7"/>
    <w:pPr>
      <w:spacing w:after="0" w:line="240" w:lineRule="auto"/>
      <w:ind w:left="0"/>
    </w:pPr>
  </w:style>
  <w:style w:type="paragraph" w:customStyle="1" w:styleId="TableCell">
    <w:name w:val="TableCell"/>
    <w:basedOn w:val="Normal"/>
    <w:autoRedefine/>
    <w:qFormat/>
    <w:rsid w:val="004019E7"/>
    <w:pPr>
      <w:spacing w:after="0" w:line="240" w:lineRule="auto"/>
      <w:ind w:left="0"/>
    </w:pPr>
  </w:style>
  <w:style w:type="paragraph" w:customStyle="1" w:styleId="Appx-Hdg1">
    <w:name w:val="Appx-Hdg1"/>
    <w:basedOn w:val="Heading"/>
    <w:next w:val="Normal"/>
    <w:autoRedefine/>
    <w:qFormat/>
    <w:rsid w:val="004019E7"/>
    <w:pPr>
      <w:numPr>
        <w:numId w:val="10"/>
      </w:numPr>
      <w:outlineLvl w:val="0"/>
    </w:pPr>
  </w:style>
  <w:style w:type="paragraph" w:customStyle="1" w:styleId="Appx-Hdg2">
    <w:name w:val="Appx-Hdg2"/>
    <w:basedOn w:val="Normal"/>
    <w:autoRedefine/>
    <w:qFormat/>
    <w:rsid w:val="004019E7"/>
    <w:pPr>
      <w:numPr>
        <w:ilvl w:val="1"/>
        <w:numId w:val="10"/>
      </w:numPr>
      <w:spacing w:before="360"/>
      <w:outlineLvl w:val="1"/>
    </w:pPr>
    <w:rPr>
      <w:color w:val="04AADC"/>
      <w:sz w:val="32"/>
    </w:rPr>
  </w:style>
  <w:style w:type="paragraph" w:customStyle="1" w:styleId="Appx-Hdg3">
    <w:name w:val="Appx-Hdg3"/>
    <w:basedOn w:val="Normal"/>
    <w:next w:val="Normal"/>
    <w:autoRedefine/>
    <w:qFormat/>
    <w:rsid w:val="004019E7"/>
    <w:pPr>
      <w:numPr>
        <w:ilvl w:val="2"/>
        <w:numId w:val="10"/>
      </w:numPr>
      <w:spacing w:before="360"/>
      <w:outlineLvl w:val="2"/>
    </w:pPr>
    <w:rPr>
      <w:color w:val="04AADC"/>
      <w:sz w:val="28"/>
    </w:rPr>
  </w:style>
  <w:style w:type="paragraph" w:styleId="TOCHeading">
    <w:name w:val="TOC Heading"/>
    <w:basedOn w:val="Heading1"/>
    <w:next w:val="Normal"/>
    <w:autoRedefine/>
    <w:uiPriority w:val="39"/>
    <w:unhideWhenUsed/>
    <w:qFormat/>
    <w:rsid w:val="004019E7"/>
    <w:pPr>
      <w:pageBreakBefore w:val="0"/>
      <w:outlineLvl w:val="9"/>
    </w:pPr>
    <w:rPr>
      <w:rFonts w:cstheme="majorBidi"/>
      <w:bCs/>
      <w:color w:val="04AADC"/>
      <w:lang w:eastAsia="ja-JP"/>
    </w:rPr>
  </w:style>
  <w:style w:type="paragraph" w:styleId="ListBullet2">
    <w:name w:val="List Bullet 2"/>
    <w:basedOn w:val="ListBullet"/>
    <w:uiPriority w:val="99"/>
    <w:unhideWhenUsed/>
    <w:rsid w:val="001D6C03"/>
    <w:pPr>
      <w:numPr>
        <w:ilvl w:val="1"/>
      </w:numPr>
      <w:ind w:left="720" w:hanging="288"/>
      <w:contextualSpacing w:val="0"/>
    </w:pPr>
  </w:style>
  <w:style w:type="paragraph" w:styleId="ListBullet3">
    <w:name w:val="List Bullet 3"/>
    <w:basedOn w:val="ListBullet"/>
    <w:uiPriority w:val="99"/>
    <w:unhideWhenUsed/>
    <w:rsid w:val="001D6C03"/>
    <w:pPr>
      <w:numPr>
        <w:ilvl w:val="2"/>
      </w:numPr>
      <w:ind w:left="1008" w:hanging="288"/>
    </w:pPr>
  </w:style>
  <w:style w:type="paragraph" w:customStyle="1" w:styleId="CoverInfo">
    <w:name w:val="CoverInfo"/>
    <w:basedOn w:val="Subtitle"/>
    <w:qFormat/>
    <w:rsid w:val="004B5344"/>
    <w:pPr>
      <w:spacing w:before="160"/>
      <w:contextualSpacing/>
    </w:pPr>
    <w:rPr>
      <w:sz w:val="18"/>
    </w:rPr>
  </w:style>
  <w:style w:type="table" w:styleId="TableGrid">
    <w:name w:val="Table Grid"/>
    <w:basedOn w:val="TableNormal"/>
    <w:rsid w:val="004019E7"/>
    <w:pPr>
      <w:spacing w:after="0" w:line="240" w:lineRule="auto"/>
    </w:pPr>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ulletedList">
    <w:name w:val="Bulleted List"/>
    <w:uiPriority w:val="99"/>
    <w:rsid w:val="00FD56B4"/>
    <w:pPr>
      <w:numPr>
        <w:numId w:val="2"/>
      </w:numPr>
    </w:pPr>
  </w:style>
  <w:style w:type="paragraph" w:styleId="ListNumber2">
    <w:name w:val="List Number 2"/>
    <w:basedOn w:val="Normal"/>
    <w:autoRedefine/>
    <w:uiPriority w:val="99"/>
    <w:unhideWhenUsed/>
    <w:qFormat/>
    <w:rsid w:val="004019E7"/>
    <w:pPr>
      <w:numPr>
        <w:ilvl w:val="1"/>
        <w:numId w:val="8"/>
      </w:numPr>
      <w:contextualSpacing/>
    </w:pPr>
  </w:style>
  <w:style w:type="paragraph" w:styleId="ListNumber3">
    <w:name w:val="List Number 3"/>
    <w:basedOn w:val="Normal"/>
    <w:autoRedefine/>
    <w:uiPriority w:val="99"/>
    <w:unhideWhenUsed/>
    <w:qFormat/>
    <w:rsid w:val="004019E7"/>
    <w:pPr>
      <w:numPr>
        <w:numId w:val="9"/>
      </w:numPr>
      <w:contextualSpacing/>
    </w:pPr>
  </w:style>
  <w:style w:type="paragraph" w:customStyle="1" w:styleId="Numbered1">
    <w:name w:val="Numbered(1)"/>
    <w:basedOn w:val="Normal"/>
    <w:qFormat/>
    <w:rsid w:val="00D80F37"/>
    <w:pPr>
      <w:numPr>
        <w:numId w:val="5"/>
      </w:numPr>
      <w:spacing w:after="0"/>
      <w:ind w:left="360"/>
      <w:contextualSpacing/>
    </w:pPr>
    <w:rPr>
      <w:color w:val="444444"/>
    </w:rPr>
  </w:style>
  <w:style w:type="paragraph" w:customStyle="1" w:styleId="Numbereda">
    <w:name w:val="Numbered(a)"/>
    <w:basedOn w:val="Normal"/>
    <w:qFormat/>
    <w:rsid w:val="0055653C"/>
    <w:pPr>
      <w:numPr>
        <w:ilvl w:val="1"/>
        <w:numId w:val="5"/>
      </w:numPr>
      <w:spacing w:after="0"/>
      <w:contextualSpacing/>
    </w:pPr>
  </w:style>
  <w:style w:type="paragraph" w:customStyle="1" w:styleId="numberedi">
    <w:name w:val="numbered(i)"/>
    <w:basedOn w:val="Normal"/>
    <w:qFormat/>
    <w:rsid w:val="0055653C"/>
    <w:pPr>
      <w:numPr>
        <w:ilvl w:val="2"/>
        <w:numId w:val="5"/>
      </w:numPr>
      <w:spacing w:after="0"/>
      <w:contextualSpacing/>
    </w:pPr>
  </w:style>
  <w:style w:type="numbering" w:customStyle="1" w:styleId="Numbered">
    <w:name w:val="Numbered"/>
    <w:uiPriority w:val="99"/>
    <w:rsid w:val="0055653C"/>
    <w:pPr>
      <w:numPr>
        <w:numId w:val="3"/>
      </w:numPr>
    </w:pPr>
  </w:style>
  <w:style w:type="character" w:styleId="CommentReference">
    <w:name w:val="annotation reference"/>
    <w:basedOn w:val="DefaultParagraphFont"/>
    <w:uiPriority w:val="99"/>
    <w:semiHidden/>
    <w:unhideWhenUsed/>
    <w:qFormat/>
    <w:rsid w:val="004019E7"/>
    <w:rPr>
      <w:rFonts w:ascii="Verdana" w:hAnsi="Verdana"/>
      <w:sz w:val="16"/>
      <w:szCs w:val="16"/>
    </w:rPr>
  </w:style>
  <w:style w:type="paragraph" w:styleId="CommentText">
    <w:name w:val="annotation text"/>
    <w:basedOn w:val="Normal"/>
    <w:link w:val="CommentTextChar"/>
    <w:autoRedefine/>
    <w:uiPriority w:val="99"/>
    <w:semiHidden/>
    <w:unhideWhenUsed/>
    <w:qFormat/>
    <w:rsid w:val="004019E7"/>
    <w:pPr>
      <w:spacing w:line="240" w:lineRule="auto"/>
    </w:pPr>
  </w:style>
  <w:style w:type="character" w:customStyle="1" w:styleId="CommentTextChar">
    <w:name w:val="Comment Text Char"/>
    <w:basedOn w:val="DefaultParagraphFont"/>
    <w:link w:val="CommentText"/>
    <w:uiPriority w:val="99"/>
    <w:semiHidden/>
    <w:rsid w:val="004019E7"/>
    <w:rPr>
      <w:rFonts w:ascii="Verdana" w:hAnsi="Verdana"/>
    </w:rPr>
  </w:style>
  <w:style w:type="paragraph" w:styleId="CommentSubject">
    <w:name w:val="annotation subject"/>
    <w:basedOn w:val="CommentText"/>
    <w:next w:val="CommentText"/>
    <w:link w:val="CommentSubjectChar"/>
    <w:autoRedefine/>
    <w:uiPriority w:val="99"/>
    <w:semiHidden/>
    <w:unhideWhenUsed/>
    <w:qFormat/>
    <w:rsid w:val="004019E7"/>
    <w:rPr>
      <w:b/>
      <w:bCs/>
    </w:rPr>
  </w:style>
  <w:style w:type="character" w:customStyle="1" w:styleId="CommentSubjectChar">
    <w:name w:val="Comment Subject Char"/>
    <w:basedOn w:val="CommentTextChar"/>
    <w:link w:val="CommentSubject"/>
    <w:uiPriority w:val="99"/>
    <w:semiHidden/>
    <w:rsid w:val="004019E7"/>
    <w:rPr>
      <w:rFonts w:ascii="Verdana" w:hAnsi="Verdana"/>
      <w:b/>
      <w:bCs/>
    </w:rPr>
  </w:style>
  <w:style w:type="numbering" w:customStyle="1" w:styleId="Appendix">
    <w:name w:val="Appendix"/>
    <w:uiPriority w:val="99"/>
    <w:rsid w:val="004019E7"/>
    <w:pPr>
      <w:numPr>
        <w:numId w:val="4"/>
      </w:numPr>
    </w:pPr>
  </w:style>
  <w:style w:type="paragraph" w:customStyle="1" w:styleId="Normalnoindent">
    <w:name w:val="Normal no indent"/>
    <w:basedOn w:val="Normal"/>
    <w:qFormat/>
    <w:rsid w:val="00D80F37"/>
    <w:pPr>
      <w:ind w:left="0"/>
    </w:pPr>
    <w:rPr>
      <w:color w:val="444444"/>
    </w:rPr>
  </w:style>
  <w:style w:type="paragraph" w:customStyle="1" w:styleId="Heading1noindent">
    <w:name w:val="Heading 1 no indent"/>
    <w:basedOn w:val="Heading1"/>
    <w:qFormat/>
    <w:rsid w:val="00E15A1B"/>
  </w:style>
  <w:style w:type="paragraph" w:customStyle="1" w:styleId="Heading2noindent">
    <w:name w:val="Heading 2 no indent"/>
    <w:basedOn w:val="Heading2"/>
    <w:next w:val="Heading2"/>
    <w:qFormat/>
    <w:rsid w:val="00D83DF6"/>
    <w:pPr>
      <w:numPr>
        <w:ilvl w:val="0"/>
        <w:numId w:val="0"/>
      </w:numPr>
    </w:pPr>
  </w:style>
  <w:style w:type="paragraph" w:customStyle="1" w:styleId="Heading3noindent">
    <w:name w:val="Heading 3 no indent"/>
    <w:basedOn w:val="Heading3"/>
    <w:qFormat/>
    <w:rsid w:val="00D83DF6"/>
  </w:style>
  <w:style w:type="paragraph" w:customStyle="1" w:styleId="Heading4noindent">
    <w:name w:val="Heading 4 no indent"/>
    <w:basedOn w:val="Heading4"/>
    <w:next w:val="Heading4"/>
    <w:qFormat/>
    <w:rsid w:val="009C66C7"/>
  </w:style>
  <w:style w:type="paragraph" w:styleId="ListParagraph">
    <w:name w:val="List Paragraph"/>
    <w:basedOn w:val="Normal"/>
    <w:uiPriority w:val="34"/>
    <w:qFormat/>
    <w:rsid w:val="00D80F37"/>
    <w:pPr>
      <w:ind w:left="720"/>
      <w:contextualSpacing/>
    </w:pPr>
    <w:rPr>
      <w:rFonts w:ascii="Times New Roman" w:eastAsia="Times New Roman" w:hAnsi="Times New Roman"/>
      <w:sz w:val="22"/>
      <w:szCs w:val="22"/>
      <w:lang w:eastAsia="zh-CN"/>
    </w:rPr>
  </w:style>
  <w:style w:type="paragraph" w:customStyle="1" w:styleId="BodyCopy">
    <w:name w:val="Body Copy"/>
    <w:basedOn w:val="Normal"/>
    <w:link w:val="BodyCopyChar"/>
    <w:autoRedefine/>
    <w:qFormat/>
    <w:rsid w:val="008F328F"/>
    <w:pPr>
      <w:autoSpaceDE w:val="0"/>
      <w:autoSpaceDN w:val="0"/>
      <w:adjustRightInd w:val="0"/>
      <w:spacing w:after="0" w:line="240" w:lineRule="auto"/>
      <w:ind w:left="0"/>
    </w:pPr>
    <w:rPr>
      <w:rFonts w:eastAsia="Times New Roman" w:cs="MuseoSansForDell-100"/>
      <w:lang w:eastAsia="zh-CN"/>
    </w:rPr>
  </w:style>
  <w:style w:type="character" w:customStyle="1" w:styleId="BodyCopyChar">
    <w:name w:val="Body Copy Char"/>
    <w:basedOn w:val="DefaultParagraphFont"/>
    <w:link w:val="BodyCopy"/>
    <w:rsid w:val="008F328F"/>
    <w:rPr>
      <w:rFonts w:ascii="Verdana" w:eastAsia="Times New Roman" w:hAnsi="Verdana" w:cs="MuseoSansForDell-100"/>
      <w:lang w:eastAsia="zh-CN"/>
    </w:rPr>
  </w:style>
  <w:style w:type="table" w:customStyle="1" w:styleId="OneIdentity">
    <w:name w:val="One Identity"/>
    <w:basedOn w:val="TableNormal"/>
    <w:uiPriority w:val="99"/>
    <w:rsid w:val="004019E7"/>
    <w:pPr>
      <w:spacing w:after="240" w:line="240" w:lineRule="auto"/>
    </w:pPr>
    <w:rPr>
      <w:rFonts w:ascii="Verdana" w:hAnsi="Verdana"/>
    </w:rPr>
    <w:tblPr>
      <w:tblInd w:w="1166" w:type="dxa"/>
      <w:tblBorders>
        <w:top w:val="single" w:sz="4" w:space="0" w:color="3F454F"/>
        <w:left w:val="single" w:sz="4" w:space="0" w:color="3F454F"/>
        <w:bottom w:val="single" w:sz="4" w:space="0" w:color="3F454F"/>
        <w:right w:val="single" w:sz="4" w:space="0" w:color="3F454F"/>
        <w:insideH w:val="single" w:sz="4" w:space="0" w:color="3F454F"/>
        <w:insideV w:val="single" w:sz="4" w:space="0" w:color="3F454F"/>
      </w:tblBorders>
      <w:tblCellMar>
        <w:top w:w="86" w:type="dxa"/>
        <w:left w:w="86" w:type="dxa"/>
        <w:bottom w:w="86" w:type="dxa"/>
        <w:right w:w="86" w:type="dxa"/>
      </w:tblCellMar>
    </w:tblPr>
    <w:tcPr>
      <w:shd w:val="clear" w:color="auto" w:fill="auto"/>
    </w:tcPr>
    <w:tblStylePr w:type="firstRow">
      <w:pPr>
        <w:jc w:val="left"/>
      </w:pPr>
      <w:rPr>
        <w:rFonts w:ascii="Museo Sans For Dell" w:hAnsi="Museo Sans For Dell"/>
        <w:b/>
        <w:sz w:val="20"/>
      </w:rPr>
      <w:tblPr/>
      <w:tcPr>
        <w:shd w:val="clear" w:color="auto" w:fill="EEEEEE"/>
        <w:vAlign w:val="center"/>
      </w:tcPr>
    </w:tblStylePr>
  </w:style>
  <w:style w:type="character" w:styleId="UnresolvedMention">
    <w:name w:val="Unresolved Mention"/>
    <w:basedOn w:val="DefaultParagraphFont"/>
    <w:uiPriority w:val="99"/>
    <w:rsid w:val="00F36B48"/>
    <w:rPr>
      <w:color w:val="605E5C"/>
      <w:shd w:val="clear" w:color="auto" w:fill="E1DFDD"/>
    </w:rPr>
  </w:style>
  <w:style w:type="paragraph" w:styleId="HTMLPreformatted">
    <w:name w:val="HTML Preformatted"/>
    <w:basedOn w:val="Normal"/>
    <w:link w:val="HTMLPreformattedChar"/>
    <w:uiPriority w:val="99"/>
    <w:semiHidden/>
    <w:unhideWhenUsed/>
    <w:rsid w:val="00237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237DF9"/>
    <w:rPr>
      <w:rFonts w:ascii="Courier New" w:eastAsia="Times New Roman" w:hAnsi="Courier New" w:cs="Courier New"/>
    </w:rPr>
  </w:style>
  <w:style w:type="character" w:customStyle="1" w:styleId="hljs-tag">
    <w:name w:val="hljs-tag"/>
    <w:basedOn w:val="DefaultParagraphFont"/>
    <w:rsid w:val="00237DF9"/>
  </w:style>
  <w:style w:type="character" w:customStyle="1" w:styleId="hljs-name">
    <w:name w:val="hljs-name"/>
    <w:basedOn w:val="DefaultParagraphFont"/>
    <w:rsid w:val="00237DF9"/>
  </w:style>
  <w:style w:type="character" w:customStyle="1" w:styleId="css">
    <w:name w:val="css"/>
    <w:basedOn w:val="DefaultParagraphFont"/>
    <w:rsid w:val="00237DF9"/>
  </w:style>
  <w:style w:type="character" w:customStyle="1" w:styleId="hljs-selector-class">
    <w:name w:val="hljs-selector-class"/>
    <w:basedOn w:val="DefaultParagraphFont"/>
    <w:rsid w:val="00237DF9"/>
  </w:style>
  <w:style w:type="character" w:customStyle="1" w:styleId="hljs-attribute">
    <w:name w:val="hljs-attribute"/>
    <w:basedOn w:val="DefaultParagraphFont"/>
    <w:rsid w:val="00237DF9"/>
  </w:style>
  <w:style w:type="character" w:customStyle="1" w:styleId="hljs-meta">
    <w:name w:val="hljs-meta"/>
    <w:basedOn w:val="DefaultParagraphFont"/>
    <w:rsid w:val="00237DF9"/>
  </w:style>
  <w:style w:type="paragraph" w:customStyle="1" w:styleId="MyCode">
    <w:name w:val="MyCode"/>
    <w:basedOn w:val="NoSpacing"/>
    <w:next w:val="Normal"/>
    <w:link w:val="MyCodeChar"/>
    <w:autoRedefine/>
    <w:qFormat/>
    <w:rsid w:val="00A839D7"/>
    <w:pPr>
      <w:pBdr>
        <w:top w:val="single" w:sz="4" w:space="1" w:color="auto"/>
        <w:left w:val="single" w:sz="4" w:space="4" w:color="auto"/>
        <w:bottom w:val="single" w:sz="4" w:space="1" w:color="auto"/>
        <w:right w:val="single" w:sz="4" w:space="14" w:color="auto"/>
      </w:pBdr>
      <w:shd w:val="clear" w:color="auto" w:fill="D9D9D9" w:themeFill="background1" w:themeFillShade="D9"/>
      <w:ind w:left="2160"/>
    </w:pPr>
    <w:rPr>
      <w:rFonts w:ascii="Courier New" w:hAnsi="Courier New"/>
    </w:rPr>
  </w:style>
  <w:style w:type="character" w:customStyle="1" w:styleId="NoSpacingChar">
    <w:name w:val="No Spacing Char"/>
    <w:basedOn w:val="DefaultParagraphFont"/>
    <w:link w:val="NoSpacing"/>
    <w:uiPriority w:val="1"/>
    <w:rsid w:val="00D21B54"/>
    <w:rPr>
      <w:rFonts w:ascii="Verdana" w:hAnsi="Verdana"/>
    </w:rPr>
  </w:style>
  <w:style w:type="paragraph" w:styleId="NoSpacing">
    <w:name w:val="No Spacing"/>
    <w:link w:val="NoSpacingChar"/>
    <w:uiPriority w:val="1"/>
    <w:qFormat/>
    <w:rsid w:val="00237DF9"/>
    <w:pPr>
      <w:spacing w:after="0" w:line="240" w:lineRule="auto"/>
      <w:ind w:left="1080"/>
    </w:pPr>
    <w:rPr>
      <w:rFonts w:ascii="Verdana" w:hAnsi="Verdana"/>
    </w:rPr>
  </w:style>
  <w:style w:type="character" w:customStyle="1" w:styleId="MyCodeChar">
    <w:name w:val="MyCode Char"/>
    <w:basedOn w:val="NoSpacingChar"/>
    <w:link w:val="MyCode"/>
    <w:rsid w:val="00A839D7"/>
    <w:rPr>
      <w:rFonts w:ascii="Courier New" w:hAnsi="Courier New"/>
      <w:shd w:val="clear" w:color="auto" w:fill="D9D9D9" w:themeFill="background1" w:themeFillShade="D9"/>
    </w:rPr>
  </w:style>
  <w:style w:type="paragraph" w:styleId="IntenseQuote">
    <w:name w:val="Intense Quote"/>
    <w:basedOn w:val="Normal"/>
    <w:next w:val="Normal"/>
    <w:link w:val="IntenseQuoteChar"/>
    <w:uiPriority w:val="30"/>
    <w:qFormat/>
    <w:rsid w:val="00EE7EED"/>
    <w:pPr>
      <w:pBdr>
        <w:top w:val="single" w:sz="4" w:space="10" w:color="EF6D4C" w:themeColor="accent1"/>
        <w:bottom w:val="single" w:sz="4" w:space="10" w:color="EF6D4C" w:themeColor="accent1"/>
      </w:pBdr>
      <w:spacing w:before="360" w:after="360"/>
      <w:ind w:left="864" w:right="864"/>
      <w:jc w:val="center"/>
    </w:pPr>
    <w:rPr>
      <w:i/>
      <w:iCs/>
      <w:color w:val="EF6D4C" w:themeColor="accent1"/>
    </w:rPr>
  </w:style>
  <w:style w:type="character" w:customStyle="1" w:styleId="IntenseQuoteChar">
    <w:name w:val="Intense Quote Char"/>
    <w:basedOn w:val="DefaultParagraphFont"/>
    <w:link w:val="IntenseQuote"/>
    <w:uiPriority w:val="30"/>
    <w:rsid w:val="00EE7EED"/>
    <w:rPr>
      <w:rFonts w:ascii="Verdana" w:hAnsi="Verdana"/>
      <w:i/>
      <w:iCs/>
      <w:color w:val="EF6D4C" w:themeColor="accent1"/>
    </w:rPr>
  </w:style>
  <w:style w:type="paragraph" w:customStyle="1" w:styleId="MyNote">
    <w:name w:val="MyNote"/>
    <w:basedOn w:val="MyCode"/>
    <w:next w:val="BodyCopy"/>
    <w:link w:val="MyNoteChar"/>
    <w:rsid w:val="00DE45C1"/>
    <w:pPr>
      <w:numPr>
        <w:numId w:val="11"/>
      </w:numPr>
      <w:pBdr>
        <w:top w:val="none" w:sz="0" w:space="0" w:color="auto"/>
        <w:left w:val="none" w:sz="0" w:space="0" w:color="auto"/>
        <w:bottom w:val="none" w:sz="0" w:space="0" w:color="auto"/>
        <w:right w:val="none" w:sz="0" w:space="0" w:color="auto"/>
      </w:pBdr>
      <w:shd w:val="clear" w:color="auto" w:fill="DFEBF2" w:themeFill="text1" w:themeFillTint="1A"/>
    </w:pPr>
    <w:rPr>
      <w:rFonts w:ascii="Arial" w:hAnsi="Arial"/>
      <w:sz w:val="18"/>
    </w:rPr>
  </w:style>
  <w:style w:type="character" w:styleId="Strong">
    <w:name w:val="Strong"/>
    <w:basedOn w:val="DefaultParagraphFont"/>
    <w:uiPriority w:val="22"/>
    <w:qFormat/>
    <w:rsid w:val="003C2190"/>
    <w:rPr>
      <w:b/>
      <w:bCs/>
    </w:rPr>
  </w:style>
  <w:style w:type="character" w:customStyle="1" w:styleId="MyNoteChar">
    <w:name w:val="MyNote Char"/>
    <w:basedOn w:val="MyCodeChar"/>
    <w:link w:val="MyNote"/>
    <w:rsid w:val="00DE45C1"/>
    <w:rPr>
      <w:rFonts w:ascii="Arial" w:hAnsi="Arial"/>
      <w:sz w:val="18"/>
      <w:shd w:val="clear" w:color="auto" w:fill="DFEBF2" w:themeFill="text1" w:themeFillTint="1A"/>
    </w:rPr>
  </w:style>
  <w:style w:type="paragraph" w:styleId="TOC4">
    <w:name w:val="toc 4"/>
    <w:basedOn w:val="Normal"/>
    <w:next w:val="Normal"/>
    <w:autoRedefine/>
    <w:uiPriority w:val="39"/>
    <w:unhideWhenUsed/>
    <w:rsid w:val="000144C8"/>
    <w:pPr>
      <w:spacing w:after="0"/>
      <w:ind w:left="400"/>
    </w:pPr>
    <w:rPr>
      <w:rFonts w:asciiTheme="minorHAnsi" w:hAnsiTheme="minorHAnsi" w:cstheme="minorHAnsi"/>
      <w:color w:val="04AADB" w:themeColor="text2"/>
    </w:rPr>
  </w:style>
  <w:style w:type="paragraph" w:styleId="TOC5">
    <w:name w:val="toc 5"/>
    <w:basedOn w:val="Normal"/>
    <w:next w:val="Normal"/>
    <w:autoRedefine/>
    <w:uiPriority w:val="39"/>
    <w:unhideWhenUsed/>
    <w:rsid w:val="000144C8"/>
    <w:pPr>
      <w:spacing w:after="0"/>
      <w:ind w:left="600"/>
    </w:pPr>
    <w:rPr>
      <w:rFonts w:asciiTheme="minorHAnsi" w:hAnsiTheme="minorHAnsi" w:cstheme="minorHAnsi"/>
      <w:color w:val="04AADB" w:themeColor="text2"/>
    </w:rPr>
  </w:style>
  <w:style w:type="paragraph" w:styleId="TOC6">
    <w:name w:val="toc 6"/>
    <w:basedOn w:val="Normal"/>
    <w:next w:val="Normal"/>
    <w:autoRedefine/>
    <w:uiPriority w:val="39"/>
    <w:unhideWhenUsed/>
    <w:rsid w:val="00FF36B5"/>
    <w:pPr>
      <w:spacing w:after="0"/>
      <w:ind w:left="800"/>
    </w:pPr>
    <w:rPr>
      <w:rFonts w:asciiTheme="minorHAnsi" w:hAnsiTheme="minorHAnsi" w:cstheme="minorHAnsi"/>
    </w:rPr>
  </w:style>
  <w:style w:type="paragraph" w:styleId="TOC7">
    <w:name w:val="toc 7"/>
    <w:basedOn w:val="Normal"/>
    <w:next w:val="Normal"/>
    <w:autoRedefine/>
    <w:uiPriority w:val="39"/>
    <w:unhideWhenUsed/>
    <w:rsid w:val="00FF36B5"/>
    <w:pPr>
      <w:spacing w:after="0"/>
      <w:ind w:left="1000"/>
    </w:pPr>
    <w:rPr>
      <w:rFonts w:asciiTheme="minorHAnsi" w:hAnsiTheme="minorHAnsi" w:cstheme="minorHAnsi"/>
    </w:rPr>
  </w:style>
  <w:style w:type="paragraph" w:styleId="TOC8">
    <w:name w:val="toc 8"/>
    <w:basedOn w:val="Normal"/>
    <w:next w:val="Normal"/>
    <w:autoRedefine/>
    <w:uiPriority w:val="39"/>
    <w:unhideWhenUsed/>
    <w:rsid w:val="00FF36B5"/>
    <w:pPr>
      <w:spacing w:after="0"/>
      <w:ind w:left="1200"/>
    </w:pPr>
    <w:rPr>
      <w:rFonts w:asciiTheme="minorHAnsi" w:hAnsiTheme="minorHAnsi" w:cstheme="minorHAnsi"/>
    </w:rPr>
  </w:style>
  <w:style w:type="paragraph" w:styleId="TOC9">
    <w:name w:val="toc 9"/>
    <w:basedOn w:val="Normal"/>
    <w:next w:val="Normal"/>
    <w:autoRedefine/>
    <w:uiPriority w:val="39"/>
    <w:unhideWhenUsed/>
    <w:rsid w:val="00FF36B5"/>
    <w:pPr>
      <w:spacing w:after="0"/>
      <w:ind w:left="1400"/>
    </w:pPr>
    <w:rPr>
      <w:rFonts w:asciiTheme="minorHAnsi" w:hAnsiTheme="minorHAnsi" w:cstheme="minorHAnsi"/>
    </w:rPr>
  </w:style>
  <w:style w:type="character" w:customStyle="1" w:styleId="resolvedvariable">
    <w:name w:val="resolvedvariable"/>
    <w:basedOn w:val="DefaultParagraphFont"/>
    <w:rsid w:val="00EA1117"/>
  </w:style>
  <w:style w:type="paragraph" w:customStyle="1" w:styleId="Style1">
    <w:name w:val="Style1"/>
    <w:basedOn w:val="MyCode"/>
    <w:next w:val="MyNote"/>
    <w:link w:val="Style1Char"/>
    <w:qFormat/>
    <w:rsid w:val="00067D06"/>
    <w:pPr>
      <w:shd w:val="clear" w:color="auto" w:fill="EBF5F7" w:themeFill="accent6" w:themeFillTint="33"/>
    </w:pPr>
  </w:style>
  <w:style w:type="character" w:customStyle="1" w:styleId="Style1Char">
    <w:name w:val="Style1 Char"/>
    <w:basedOn w:val="MyCodeChar"/>
    <w:link w:val="Style1"/>
    <w:rsid w:val="00067D06"/>
    <w:rPr>
      <w:rFonts w:ascii="Times New Roman" w:hAnsi="Times New Roman"/>
      <w:shd w:val="clear" w:color="auto" w:fill="EBF5F7" w:themeFill="accent6" w:themeFillTint="33"/>
    </w:rPr>
  </w:style>
  <w:style w:type="character" w:customStyle="1" w:styleId="opblock-summary-path">
    <w:name w:val="opblock-summary-path"/>
    <w:basedOn w:val="DefaultParagraphFont"/>
    <w:rsid w:val="008A3218"/>
  </w:style>
  <w:style w:type="character" w:customStyle="1" w:styleId="sc51">
    <w:name w:val="sc51"/>
    <w:basedOn w:val="DefaultParagraphFont"/>
    <w:rsid w:val="00A776DA"/>
    <w:rPr>
      <w:rFonts w:ascii="Courier New" w:hAnsi="Courier New" w:cs="Courier New" w:hint="default"/>
      <w:b/>
      <w:bCs/>
      <w:color w:val="0000FF"/>
      <w:sz w:val="20"/>
      <w:szCs w:val="20"/>
    </w:rPr>
  </w:style>
  <w:style w:type="character" w:customStyle="1" w:styleId="sc0">
    <w:name w:val="sc0"/>
    <w:basedOn w:val="DefaultParagraphFont"/>
    <w:rsid w:val="00A776DA"/>
    <w:rPr>
      <w:rFonts w:ascii="Courier New" w:hAnsi="Courier New" w:cs="Courier New" w:hint="default"/>
      <w:color w:val="000000"/>
      <w:sz w:val="20"/>
      <w:szCs w:val="20"/>
    </w:rPr>
  </w:style>
  <w:style w:type="character" w:customStyle="1" w:styleId="sc11">
    <w:name w:val="sc11"/>
    <w:basedOn w:val="DefaultParagraphFont"/>
    <w:rsid w:val="00A776DA"/>
    <w:rPr>
      <w:rFonts w:ascii="Courier New" w:hAnsi="Courier New" w:cs="Courier New" w:hint="default"/>
      <w:color w:val="000000"/>
      <w:sz w:val="20"/>
      <w:szCs w:val="20"/>
    </w:rPr>
  </w:style>
  <w:style w:type="character" w:customStyle="1" w:styleId="sc101">
    <w:name w:val="sc101"/>
    <w:basedOn w:val="DefaultParagraphFont"/>
    <w:rsid w:val="00A776DA"/>
    <w:rPr>
      <w:rFonts w:ascii="Courier New" w:hAnsi="Courier New" w:cs="Courier New" w:hint="default"/>
      <w:b/>
      <w:bCs/>
      <w:color w:val="000080"/>
      <w:sz w:val="20"/>
      <w:szCs w:val="20"/>
    </w:rPr>
  </w:style>
  <w:style w:type="character" w:customStyle="1" w:styleId="sc191">
    <w:name w:val="sc191"/>
    <w:basedOn w:val="DefaultParagraphFont"/>
    <w:rsid w:val="00A776DA"/>
    <w:rPr>
      <w:rFonts w:ascii="Courier New" w:hAnsi="Courier New" w:cs="Courier New" w:hint="default"/>
      <w:b/>
      <w:bCs/>
      <w:color w:val="804000"/>
      <w:sz w:val="20"/>
      <w:szCs w:val="20"/>
    </w:rPr>
  </w:style>
  <w:style w:type="character" w:customStyle="1" w:styleId="sc71">
    <w:name w:val="sc71"/>
    <w:basedOn w:val="DefaultParagraphFont"/>
    <w:rsid w:val="00A776DA"/>
    <w:rPr>
      <w:rFonts w:ascii="Courier New" w:hAnsi="Courier New" w:cs="Courier New" w:hint="default"/>
      <w:color w:val="808080"/>
      <w:sz w:val="20"/>
      <w:szCs w:val="20"/>
    </w:rPr>
  </w:style>
  <w:style w:type="character" w:customStyle="1" w:styleId="sc61">
    <w:name w:val="sc61"/>
    <w:basedOn w:val="DefaultParagraphFont"/>
    <w:rsid w:val="00A776DA"/>
    <w:rPr>
      <w:rFonts w:ascii="Courier New" w:hAnsi="Courier New" w:cs="Courier New" w:hint="default"/>
      <w:color w:val="808080"/>
      <w:sz w:val="20"/>
      <w:szCs w:val="20"/>
    </w:rPr>
  </w:style>
  <w:style w:type="character" w:customStyle="1" w:styleId="sc201">
    <w:name w:val="sc201"/>
    <w:basedOn w:val="DefaultParagraphFont"/>
    <w:rsid w:val="00A776DA"/>
    <w:rPr>
      <w:rFonts w:ascii="Courier New" w:hAnsi="Courier New" w:cs="Courier New" w:hint="default"/>
      <w:color w:val="000080"/>
      <w:sz w:val="20"/>
      <w:szCs w:val="20"/>
      <w:shd w:val="clear" w:color="auto" w:fill="C0C0C0"/>
    </w:rPr>
  </w:style>
  <w:style w:type="character" w:customStyle="1" w:styleId="sc91">
    <w:name w:val="sc91"/>
    <w:basedOn w:val="DefaultParagraphFont"/>
    <w:rsid w:val="007F2621"/>
    <w:rPr>
      <w:rFonts w:ascii="Courier New" w:hAnsi="Courier New" w:cs="Courier New" w:hint="default"/>
      <w:color w:val="008000"/>
      <w:sz w:val="20"/>
      <w:szCs w:val="20"/>
    </w:rPr>
  </w:style>
  <w:style w:type="character" w:customStyle="1" w:styleId="sc01">
    <w:name w:val="sc01"/>
    <w:basedOn w:val="DefaultParagraphFont"/>
    <w:rsid w:val="007F2621"/>
    <w:rPr>
      <w:rFonts w:ascii="Courier New" w:hAnsi="Courier New" w:cs="Courier New" w:hint="default"/>
      <w:b/>
      <w:bCs/>
      <w:color w:val="000000"/>
      <w:sz w:val="20"/>
      <w:szCs w:val="20"/>
    </w:rPr>
  </w:style>
  <w:style w:type="character" w:customStyle="1" w:styleId="sc8">
    <w:name w:val="sc8"/>
    <w:basedOn w:val="DefaultParagraphFont"/>
    <w:rsid w:val="007F2621"/>
    <w:rPr>
      <w:rFonts w:ascii="Courier New" w:hAnsi="Courier New" w:cs="Courier New" w:hint="default"/>
      <w:color w:val="000000"/>
      <w:sz w:val="20"/>
      <w:szCs w:val="20"/>
    </w:rPr>
  </w:style>
  <w:style w:type="character" w:customStyle="1" w:styleId="sc4">
    <w:name w:val="sc4"/>
    <w:basedOn w:val="DefaultParagraphFont"/>
    <w:rsid w:val="007F2621"/>
    <w:rPr>
      <w:rFonts w:ascii="Courier New" w:hAnsi="Courier New" w:cs="Courier New" w:hint="default"/>
      <w:color w:val="000000"/>
      <w:sz w:val="20"/>
      <w:szCs w:val="20"/>
    </w:rPr>
  </w:style>
  <w:style w:type="character" w:customStyle="1" w:styleId="sc31">
    <w:name w:val="sc31"/>
    <w:basedOn w:val="DefaultParagraphFont"/>
    <w:rsid w:val="007F2621"/>
    <w:rPr>
      <w:rFonts w:ascii="Courier New" w:hAnsi="Courier New" w:cs="Courier New" w:hint="default"/>
      <w:color w:val="FF0000"/>
      <w:sz w:val="20"/>
      <w:szCs w:val="20"/>
    </w:rPr>
  </w:style>
  <w:style w:type="character" w:customStyle="1" w:styleId="sc41">
    <w:name w:val="sc41"/>
    <w:basedOn w:val="DefaultParagraphFont"/>
    <w:rsid w:val="00EA4A23"/>
    <w:rPr>
      <w:rFonts w:ascii="Courier New" w:hAnsi="Courier New" w:cs="Courier New" w:hint="default"/>
      <w:color w:val="FF8000"/>
      <w:sz w:val="20"/>
      <w:szCs w:val="20"/>
    </w:rPr>
  </w:style>
  <w:style w:type="character" w:customStyle="1" w:styleId="sc2">
    <w:name w:val="sc2"/>
    <w:basedOn w:val="DefaultParagraphFont"/>
    <w:rsid w:val="00FD5AE6"/>
    <w:rPr>
      <w:rFonts w:ascii="Courier New" w:hAnsi="Courier New" w:cs="Courier New" w:hint="default"/>
      <w:color w:val="000000"/>
      <w:sz w:val="20"/>
      <w:szCs w:val="20"/>
    </w:rPr>
  </w:style>
  <w:style w:type="character" w:customStyle="1" w:styleId="sc21">
    <w:name w:val="sc21"/>
    <w:basedOn w:val="DefaultParagraphFont"/>
    <w:rsid w:val="00361F95"/>
    <w:rPr>
      <w:rFonts w:ascii="Courier New" w:hAnsi="Courier New" w:cs="Courier New" w:hint="default"/>
      <w:color w:val="008000"/>
      <w:sz w:val="20"/>
      <w:szCs w:val="20"/>
    </w:rPr>
  </w:style>
  <w:style w:type="character" w:customStyle="1" w:styleId="sc161">
    <w:name w:val="sc161"/>
    <w:basedOn w:val="DefaultParagraphFont"/>
    <w:rsid w:val="00361F95"/>
    <w:rPr>
      <w:rFonts w:ascii="Courier New" w:hAnsi="Courier New" w:cs="Courier New" w:hint="default"/>
      <w:color w:val="8000FF"/>
      <w:sz w:val="20"/>
      <w:szCs w:val="20"/>
    </w:rPr>
  </w:style>
  <w:style w:type="character" w:customStyle="1" w:styleId="ui-provider">
    <w:name w:val="ui-provider"/>
    <w:basedOn w:val="DefaultParagraphFont"/>
    <w:rsid w:val="005F1E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246">
      <w:bodyDiv w:val="1"/>
      <w:marLeft w:val="0"/>
      <w:marRight w:val="0"/>
      <w:marTop w:val="0"/>
      <w:marBottom w:val="0"/>
      <w:divBdr>
        <w:top w:val="none" w:sz="0" w:space="0" w:color="auto"/>
        <w:left w:val="none" w:sz="0" w:space="0" w:color="auto"/>
        <w:bottom w:val="none" w:sz="0" w:space="0" w:color="auto"/>
        <w:right w:val="none" w:sz="0" w:space="0" w:color="auto"/>
      </w:divBdr>
      <w:divsChild>
        <w:div w:id="1606693611">
          <w:marLeft w:val="0"/>
          <w:marRight w:val="0"/>
          <w:marTop w:val="0"/>
          <w:marBottom w:val="0"/>
          <w:divBdr>
            <w:top w:val="none" w:sz="0" w:space="0" w:color="auto"/>
            <w:left w:val="none" w:sz="0" w:space="0" w:color="auto"/>
            <w:bottom w:val="none" w:sz="0" w:space="0" w:color="auto"/>
            <w:right w:val="none" w:sz="0" w:space="0" w:color="auto"/>
          </w:divBdr>
        </w:div>
      </w:divsChild>
    </w:div>
    <w:div w:id="10844017">
      <w:bodyDiv w:val="1"/>
      <w:marLeft w:val="0"/>
      <w:marRight w:val="0"/>
      <w:marTop w:val="0"/>
      <w:marBottom w:val="0"/>
      <w:divBdr>
        <w:top w:val="none" w:sz="0" w:space="0" w:color="auto"/>
        <w:left w:val="none" w:sz="0" w:space="0" w:color="auto"/>
        <w:bottom w:val="none" w:sz="0" w:space="0" w:color="auto"/>
        <w:right w:val="none" w:sz="0" w:space="0" w:color="auto"/>
      </w:divBdr>
    </w:div>
    <w:div w:id="11928968">
      <w:bodyDiv w:val="1"/>
      <w:marLeft w:val="0"/>
      <w:marRight w:val="0"/>
      <w:marTop w:val="0"/>
      <w:marBottom w:val="0"/>
      <w:divBdr>
        <w:top w:val="none" w:sz="0" w:space="0" w:color="auto"/>
        <w:left w:val="none" w:sz="0" w:space="0" w:color="auto"/>
        <w:bottom w:val="none" w:sz="0" w:space="0" w:color="auto"/>
        <w:right w:val="none" w:sz="0" w:space="0" w:color="auto"/>
      </w:divBdr>
      <w:divsChild>
        <w:div w:id="599214725">
          <w:marLeft w:val="0"/>
          <w:marRight w:val="0"/>
          <w:marTop w:val="0"/>
          <w:marBottom w:val="0"/>
          <w:divBdr>
            <w:top w:val="none" w:sz="0" w:space="0" w:color="auto"/>
            <w:left w:val="none" w:sz="0" w:space="0" w:color="auto"/>
            <w:bottom w:val="none" w:sz="0" w:space="0" w:color="auto"/>
            <w:right w:val="none" w:sz="0" w:space="0" w:color="auto"/>
          </w:divBdr>
          <w:divsChild>
            <w:div w:id="53604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567">
      <w:bodyDiv w:val="1"/>
      <w:marLeft w:val="0"/>
      <w:marRight w:val="0"/>
      <w:marTop w:val="0"/>
      <w:marBottom w:val="0"/>
      <w:divBdr>
        <w:top w:val="none" w:sz="0" w:space="0" w:color="auto"/>
        <w:left w:val="none" w:sz="0" w:space="0" w:color="auto"/>
        <w:bottom w:val="none" w:sz="0" w:space="0" w:color="auto"/>
        <w:right w:val="none" w:sz="0" w:space="0" w:color="auto"/>
      </w:divBdr>
      <w:divsChild>
        <w:div w:id="1859348654">
          <w:marLeft w:val="0"/>
          <w:marRight w:val="0"/>
          <w:marTop w:val="0"/>
          <w:marBottom w:val="0"/>
          <w:divBdr>
            <w:top w:val="none" w:sz="0" w:space="0" w:color="auto"/>
            <w:left w:val="none" w:sz="0" w:space="0" w:color="auto"/>
            <w:bottom w:val="none" w:sz="0" w:space="0" w:color="auto"/>
            <w:right w:val="none" w:sz="0" w:space="0" w:color="auto"/>
          </w:divBdr>
          <w:divsChild>
            <w:div w:id="22367443">
              <w:marLeft w:val="0"/>
              <w:marRight w:val="0"/>
              <w:marTop w:val="0"/>
              <w:marBottom w:val="0"/>
              <w:divBdr>
                <w:top w:val="none" w:sz="0" w:space="0" w:color="auto"/>
                <w:left w:val="none" w:sz="0" w:space="0" w:color="auto"/>
                <w:bottom w:val="none" w:sz="0" w:space="0" w:color="auto"/>
                <w:right w:val="none" w:sz="0" w:space="0" w:color="auto"/>
              </w:divBdr>
            </w:div>
            <w:div w:id="1345202826">
              <w:marLeft w:val="0"/>
              <w:marRight w:val="0"/>
              <w:marTop w:val="0"/>
              <w:marBottom w:val="0"/>
              <w:divBdr>
                <w:top w:val="none" w:sz="0" w:space="0" w:color="auto"/>
                <w:left w:val="none" w:sz="0" w:space="0" w:color="auto"/>
                <w:bottom w:val="none" w:sz="0" w:space="0" w:color="auto"/>
                <w:right w:val="none" w:sz="0" w:space="0" w:color="auto"/>
              </w:divBdr>
            </w:div>
            <w:div w:id="1939483089">
              <w:marLeft w:val="0"/>
              <w:marRight w:val="0"/>
              <w:marTop w:val="0"/>
              <w:marBottom w:val="0"/>
              <w:divBdr>
                <w:top w:val="none" w:sz="0" w:space="0" w:color="auto"/>
                <w:left w:val="none" w:sz="0" w:space="0" w:color="auto"/>
                <w:bottom w:val="none" w:sz="0" w:space="0" w:color="auto"/>
                <w:right w:val="none" w:sz="0" w:space="0" w:color="auto"/>
              </w:divBdr>
            </w:div>
            <w:div w:id="112762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4873">
      <w:bodyDiv w:val="1"/>
      <w:marLeft w:val="0"/>
      <w:marRight w:val="0"/>
      <w:marTop w:val="0"/>
      <w:marBottom w:val="0"/>
      <w:divBdr>
        <w:top w:val="none" w:sz="0" w:space="0" w:color="auto"/>
        <w:left w:val="none" w:sz="0" w:space="0" w:color="auto"/>
        <w:bottom w:val="none" w:sz="0" w:space="0" w:color="auto"/>
        <w:right w:val="none" w:sz="0" w:space="0" w:color="auto"/>
      </w:divBdr>
      <w:divsChild>
        <w:div w:id="517549946">
          <w:marLeft w:val="0"/>
          <w:marRight w:val="0"/>
          <w:marTop w:val="0"/>
          <w:marBottom w:val="0"/>
          <w:divBdr>
            <w:top w:val="none" w:sz="0" w:space="0" w:color="auto"/>
            <w:left w:val="none" w:sz="0" w:space="0" w:color="auto"/>
            <w:bottom w:val="none" w:sz="0" w:space="0" w:color="auto"/>
            <w:right w:val="none" w:sz="0" w:space="0" w:color="auto"/>
          </w:divBdr>
          <w:divsChild>
            <w:div w:id="978849046">
              <w:marLeft w:val="0"/>
              <w:marRight w:val="0"/>
              <w:marTop w:val="0"/>
              <w:marBottom w:val="0"/>
              <w:divBdr>
                <w:top w:val="none" w:sz="0" w:space="0" w:color="auto"/>
                <w:left w:val="none" w:sz="0" w:space="0" w:color="auto"/>
                <w:bottom w:val="none" w:sz="0" w:space="0" w:color="auto"/>
                <w:right w:val="none" w:sz="0" w:space="0" w:color="auto"/>
              </w:divBdr>
            </w:div>
            <w:div w:id="101152905">
              <w:marLeft w:val="0"/>
              <w:marRight w:val="0"/>
              <w:marTop w:val="0"/>
              <w:marBottom w:val="0"/>
              <w:divBdr>
                <w:top w:val="none" w:sz="0" w:space="0" w:color="auto"/>
                <w:left w:val="none" w:sz="0" w:space="0" w:color="auto"/>
                <w:bottom w:val="none" w:sz="0" w:space="0" w:color="auto"/>
                <w:right w:val="none" w:sz="0" w:space="0" w:color="auto"/>
              </w:divBdr>
            </w:div>
            <w:div w:id="1176386261">
              <w:marLeft w:val="0"/>
              <w:marRight w:val="0"/>
              <w:marTop w:val="0"/>
              <w:marBottom w:val="0"/>
              <w:divBdr>
                <w:top w:val="none" w:sz="0" w:space="0" w:color="auto"/>
                <w:left w:val="none" w:sz="0" w:space="0" w:color="auto"/>
                <w:bottom w:val="none" w:sz="0" w:space="0" w:color="auto"/>
                <w:right w:val="none" w:sz="0" w:space="0" w:color="auto"/>
              </w:divBdr>
            </w:div>
            <w:div w:id="165439837">
              <w:marLeft w:val="0"/>
              <w:marRight w:val="0"/>
              <w:marTop w:val="0"/>
              <w:marBottom w:val="0"/>
              <w:divBdr>
                <w:top w:val="none" w:sz="0" w:space="0" w:color="auto"/>
                <w:left w:val="none" w:sz="0" w:space="0" w:color="auto"/>
                <w:bottom w:val="none" w:sz="0" w:space="0" w:color="auto"/>
                <w:right w:val="none" w:sz="0" w:space="0" w:color="auto"/>
              </w:divBdr>
            </w:div>
            <w:div w:id="1071535687">
              <w:marLeft w:val="0"/>
              <w:marRight w:val="0"/>
              <w:marTop w:val="0"/>
              <w:marBottom w:val="0"/>
              <w:divBdr>
                <w:top w:val="none" w:sz="0" w:space="0" w:color="auto"/>
                <w:left w:val="none" w:sz="0" w:space="0" w:color="auto"/>
                <w:bottom w:val="none" w:sz="0" w:space="0" w:color="auto"/>
                <w:right w:val="none" w:sz="0" w:space="0" w:color="auto"/>
              </w:divBdr>
            </w:div>
            <w:div w:id="347484829">
              <w:marLeft w:val="0"/>
              <w:marRight w:val="0"/>
              <w:marTop w:val="0"/>
              <w:marBottom w:val="0"/>
              <w:divBdr>
                <w:top w:val="none" w:sz="0" w:space="0" w:color="auto"/>
                <w:left w:val="none" w:sz="0" w:space="0" w:color="auto"/>
                <w:bottom w:val="none" w:sz="0" w:space="0" w:color="auto"/>
                <w:right w:val="none" w:sz="0" w:space="0" w:color="auto"/>
              </w:divBdr>
            </w:div>
            <w:div w:id="147051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8882">
      <w:bodyDiv w:val="1"/>
      <w:marLeft w:val="0"/>
      <w:marRight w:val="0"/>
      <w:marTop w:val="0"/>
      <w:marBottom w:val="0"/>
      <w:divBdr>
        <w:top w:val="none" w:sz="0" w:space="0" w:color="auto"/>
        <w:left w:val="none" w:sz="0" w:space="0" w:color="auto"/>
        <w:bottom w:val="none" w:sz="0" w:space="0" w:color="auto"/>
        <w:right w:val="none" w:sz="0" w:space="0" w:color="auto"/>
      </w:divBdr>
      <w:divsChild>
        <w:div w:id="732967362">
          <w:marLeft w:val="0"/>
          <w:marRight w:val="0"/>
          <w:marTop w:val="0"/>
          <w:marBottom w:val="0"/>
          <w:divBdr>
            <w:top w:val="none" w:sz="0" w:space="0" w:color="auto"/>
            <w:left w:val="none" w:sz="0" w:space="0" w:color="auto"/>
            <w:bottom w:val="none" w:sz="0" w:space="0" w:color="auto"/>
            <w:right w:val="none" w:sz="0" w:space="0" w:color="auto"/>
          </w:divBdr>
        </w:div>
      </w:divsChild>
    </w:div>
    <w:div w:id="55665097">
      <w:bodyDiv w:val="1"/>
      <w:marLeft w:val="0"/>
      <w:marRight w:val="0"/>
      <w:marTop w:val="0"/>
      <w:marBottom w:val="0"/>
      <w:divBdr>
        <w:top w:val="none" w:sz="0" w:space="0" w:color="auto"/>
        <w:left w:val="none" w:sz="0" w:space="0" w:color="auto"/>
        <w:bottom w:val="none" w:sz="0" w:space="0" w:color="auto"/>
        <w:right w:val="none" w:sz="0" w:space="0" w:color="auto"/>
      </w:divBdr>
      <w:divsChild>
        <w:div w:id="961767481">
          <w:marLeft w:val="0"/>
          <w:marRight w:val="0"/>
          <w:marTop w:val="0"/>
          <w:marBottom w:val="0"/>
          <w:divBdr>
            <w:top w:val="none" w:sz="0" w:space="0" w:color="auto"/>
            <w:left w:val="none" w:sz="0" w:space="0" w:color="auto"/>
            <w:bottom w:val="none" w:sz="0" w:space="0" w:color="auto"/>
            <w:right w:val="none" w:sz="0" w:space="0" w:color="auto"/>
          </w:divBdr>
        </w:div>
      </w:divsChild>
    </w:div>
    <w:div w:id="69734382">
      <w:bodyDiv w:val="1"/>
      <w:marLeft w:val="0"/>
      <w:marRight w:val="0"/>
      <w:marTop w:val="0"/>
      <w:marBottom w:val="0"/>
      <w:divBdr>
        <w:top w:val="none" w:sz="0" w:space="0" w:color="auto"/>
        <w:left w:val="none" w:sz="0" w:space="0" w:color="auto"/>
        <w:bottom w:val="none" w:sz="0" w:space="0" w:color="auto"/>
        <w:right w:val="none" w:sz="0" w:space="0" w:color="auto"/>
      </w:divBdr>
      <w:divsChild>
        <w:div w:id="1556506248">
          <w:marLeft w:val="0"/>
          <w:marRight w:val="0"/>
          <w:marTop w:val="0"/>
          <w:marBottom w:val="0"/>
          <w:divBdr>
            <w:top w:val="none" w:sz="0" w:space="0" w:color="auto"/>
            <w:left w:val="none" w:sz="0" w:space="0" w:color="auto"/>
            <w:bottom w:val="none" w:sz="0" w:space="0" w:color="auto"/>
            <w:right w:val="none" w:sz="0" w:space="0" w:color="auto"/>
          </w:divBdr>
        </w:div>
      </w:divsChild>
    </w:div>
    <w:div w:id="92407653">
      <w:bodyDiv w:val="1"/>
      <w:marLeft w:val="0"/>
      <w:marRight w:val="0"/>
      <w:marTop w:val="0"/>
      <w:marBottom w:val="0"/>
      <w:divBdr>
        <w:top w:val="none" w:sz="0" w:space="0" w:color="auto"/>
        <w:left w:val="none" w:sz="0" w:space="0" w:color="auto"/>
        <w:bottom w:val="none" w:sz="0" w:space="0" w:color="auto"/>
        <w:right w:val="none" w:sz="0" w:space="0" w:color="auto"/>
      </w:divBdr>
      <w:divsChild>
        <w:div w:id="1786077217">
          <w:marLeft w:val="0"/>
          <w:marRight w:val="0"/>
          <w:marTop w:val="0"/>
          <w:marBottom w:val="0"/>
          <w:divBdr>
            <w:top w:val="none" w:sz="0" w:space="0" w:color="auto"/>
            <w:left w:val="none" w:sz="0" w:space="0" w:color="auto"/>
            <w:bottom w:val="none" w:sz="0" w:space="0" w:color="auto"/>
            <w:right w:val="none" w:sz="0" w:space="0" w:color="auto"/>
          </w:divBdr>
        </w:div>
      </w:divsChild>
    </w:div>
    <w:div w:id="103156463">
      <w:bodyDiv w:val="1"/>
      <w:marLeft w:val="0"/>
      <w:marRight w:val="0"/>
      <w:marTop w:val="0"/>
      <w:marBottom w:val="0"/>
      <w:divBdr>
        <w:top w:val="none" w:sz="0" w:space="0" w:color="auto"/>
        <w:left w:val="none" w:sz="0" w:space="0" w:color="auto"/>
        <w:bottom w:val="none" w:sz="0" w:space="0" w:color="auto"/>
        <w:right w:val="none" w:sz="0" w:space="0" w:color="auto"/>
      </w:divBdr>
      <w:divsChild>
        <w:div w:id="1851141133">
          <w:marLeft w:val="0"/>
          <w:marRight w:val="0"/>
          <w:marTop w:val="0"/>
          <w:marBottom w:val="0"/>
          <w:divBdr>
            <w:top w:val="none" w:sz="0" w:space="0" w:color="auto"/>
            <w:left w:val="none" w:sz="0" w:space="0" w:color="auto"/>
            <w:bottom w:val="none" w:sz="0" w:space="0" w:color="auto"/>
            <w:right w:val="none" w:sz="0" w:space="0" w:color="auto"/>
          </w:divBdr>
          <w:divsChild>
            <w:div w:id="387385696">
              <w:marLeft w:val="0"/>
              <w:marRight w:val="0"/>
              <w:marTop w:val="0"/>
              <w:marBottom w:val="0"/>
              <w:divBdr>
                <w:top w:val="none" w:sz="0" w:space="0" w:color="auto"/>
                <w:left w:val="none" w:sz="0" w:space="0" w:color="auto"/>
                <w:bottom w:val="none" w:sz="0" w:space="0" w:color="auto"/>
                <w:right w:val="none" w:sz="0" w:space="0" w:color="auto"/>
              </w:divBdr>
            </w:div>
            <w:div w:id="1055086130">
              <w:marLeft w:val="0"/>
              <w:marRight w:val="0"/>
              <w:marTop w:val="0"/>
              <w:marBottom w:val="0"/>
              <w:divBdr>
                <w:top w:val="none" w:sz="0" w:space="0" w:color="auto"/>
                <w:left w:val="none" w:sz="0" w:space="0" w:color="auto"/>
                <w:bottom w:val="none" w:sz="0" w:space="0" w:color="auto"/>
                <w:right w:val="none" w:sz="0" w:space="0" w:color="auto"/>
              </w:divBdr>
            </w:div>
            <w:div w:id="1528719997">
              <w:marLeft w:val="0"/>
              <w:marRight w:val="0"/>
              <w:marTop w:val="0"/>
              <w:marBottom w:val="0"/>
              <w:divBdr>
                <w:top w:val="none" w:sz="0" w:space="0" w:color="auto"/>
                <w:left w:val="none" w:sz="0" w:space="0" w:color="auto"/>
                <w:bottom w:val="none" w:sz="0" w:space="0" w:color="auto"/>
                <w:right w:val="none" w:sz="0" w:space="0" w:color="auto"/>
              </w:divBdr>
            </w:div>
            <w:div w:id="1577320557">
              <w:marLeft w:val="0"/>
              <w:marRight w:val="0"/>
              <w:marTop w:val="0"/>
              <w:marBottom w:val="0"/>
              <w:divBdr>
                <w:top w:val="none" w:sz="0" w:space="0" w:color="auto"/>
                <w:left w:val="none" w:sz="0" w:space="0" w:color="auto"/>
                <w:bottom w:val="none" w:sz="0" w:space="0" w:color="auto"/>
                <w:right w:val="none" w:sz="0" w:space="0" w:color="auto"/>
              </w:divBdr>
            </w:div>
            <w:div w:id="1272980037">
              <w:marLeft w:val="0"/>
              <w:marRight w:val="0"/>
              <w:marTop w:val="0"/>
              <w:marBottom w:val="0"/>
              <w:divBdr>
                <w:top w:val="none" w:sz="0" w:space="0" w:color="auto"/>
                <w:left w:val="none" w:sz="0" w:space="0" w:color="auto"/>
                <w:bottom w:val="none" w:sz="0" w:space="0" w:color="auto"/>
                <w:right w:val="none" w:sz="0" w:space="0" w:color="auto"/>
              </w:divBdr>
            </w:div>
            <w:div w:id="1222517435">
              <w:marLeft w:val="0"/>
              <w:marRight w:val="0"/>
              <w:marTop w:val="0"/>
              <w:marBottom w:val="0"/>
              <w:divBdr>
                <w:top w:val="none" w:sz="0" w:space="0" w:color="auto"/>
                <w:left w:val="none" w:sz="0" w:space="0" w:color="auto"/>
                <w:bottom w:val="none" w:sz="0" w:space="0" w:color="auto"/>
                <w:right w:val="none" w:sz="0" w:space="0" w:color="auto"/>
              </w:divBdr>
            </w:div>
            <w:div w:id="161273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1255">
      <w:bodyDiv w:val="1"/>
      <w:marLeft w:val="0"/>
      <w:marRight w:val="0"/>
      <w:marTop w:val="0"/>
      <w:marBottom w:val="0"/>
      <w:divBdr>
        <w:top w:val="none" w:sz="0" w:space="0" w:color="auto"/>
        <w:left w:val="none" w:sz="0" w:space="0" w:color="auto"/>
        <w:bottom w:val="none" w:sz="0" w:space="0" w:color="auto"/>
        <w:right w:val="none" w:sz="0" w:space="0" w:color="auto"/>
      </w:divBdr>
    </w:div>
    <w:div w:id="127477059">
      <w:bodyDiv w:val="1"/>
      <w:marLeft w:val="0"/>
      <w:marRight w:val="0"/>
      <w:marTop w:val="0"/>
      <w:marBottom w:val="0"/>
      <w:divBdr>
        <w:top w:val="none" w:sz="0" w:space="0" w:color="auto"/>
        <w:left w:val="none" w:sz="0" w:space="0" w:color="auto"/>
        <w:bottom w:val="none" w:sz="0" w:space="0" w:color="auto"/>
        <w:right w:val="none" w:sz="0" w:space="0" w:color="auto"/>
      </w:divBdr>
    </w:div>
    <w:div w:id="153759771">
      <w:bodyDiv w:val="1"/>
      <w:marLeft w:val="0"/>
      <w:marRight w:val="0"/>
      <w:marTop w:val="0"/>
      <w:marBottom w:val="0"/>
      <w:divBdr>
        <w:top w:val="none" w:sz="0" w:space="0" w:color="auto"/>
        <w:left w:val="none" w:sz="0" w:space="0" w:color="auto"/>
        <w:bottom w:val="none" w:sz="0" w:space="0" w:color="auto"/>
        <w:right w:val="none" w:sz="0" w:space="0" w:color="auto"/>
      </w:divBdr>
      <w:divsChild>
        <w:div w:id="899049586">
          <w:marLeft w:val="0"/>
          <w:marRight w:val="0"/>
          <w:marTop w:val="0"/>
          <w:marBottom w:val="0"/>
          <w:divBdr>
            <w:top w:val="none" w:sz="0" w:space="0" w:color="auto"/>
            <w:left w:val="none" w:sz="0" w:space="0" w:color="auto"/>
            <w:bottom w:val="none" w:sz="0" w:space="0" w:color="auto"/>
            <w:right w:val="none" w:sz="0" w:space="0" w:color="auto"/>
          </w:divBdr>
          <w:divsChild>
            <w:div w:id="33102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2484">
      <w:bodyDiv w:val="1"/>
      <w:marLeft w:val="0"/>
      <w:marRight w:val="0"/>
      <w:marTop w:val="0"/>
      <w:marBottom w:val="0"/>
      <w:divBdr>
        <w:top w:val="none" w:sz="0" w:space="0" w:color="auto"/>
        <w:left w:val="none" w:sz="0" w:space="0" w:color="auto"/>
        <w:bottom w:val="none" w:sz="0" w:space="0" w:color="auto"/>
        <w:right w:val="none" w:sz="0" w:space="0" w:color="auto"/>
      </w:divBdr>
    </w:div>
    <w:div w:id="168100329">
      <w:bodyDiv w:val="1"/>
      <w:marLeft w:val="0"/>
      <w:marRight w:val="0"/>
      <w:marTop w:val="0"/>
      <w:marBottom w:val="0"/>
      <w:divBdr>
        <w:top w:val="none" w:sz="0" w:space="0" w:color="auto"/>
        <w:left w:val="none" w:sz="0" w:space="0" w:color="auto"/>
        <w:bottom w:val="none" w:sz="0" w:space="0" w:color="auto"/>
        <w:right w:val="none" w:sz="0" w:space="0" w:color="auto"/>
      </w:divBdr>
      <w:divsChild>
        <w:div w:id="1725061133">
          <w:marLeft w:val="0"/>
          <w:marRight w:val="0"/>
          <w:marTop w:val="0"/>
          <w:marBottom w:val="0"/>
          <w:divBdr>
            <w:top w:val="none" w:sz="0" w:space="0" w:color="auto"/>
            <w:left w:val="none" w:sz="0" w:space="0" w:color="auto"/>
            <w:bottom w:val="none" w:sz="0" w:space="0" w:color="auto"/>
            <w:right w:val="none" w:sz="0" w:space="0" w:color="auto"/>
          </w:divBdr>
        </w:div>
      </w:divsChild>
    </w:div>
    <w:div w:id="175310781">
      <w:bodyDiv w:val="1"/>
      <w:marLeft w:val="0"/>
      <w:marRight w:val="0"/>
      <w:marTop w:val="0"/>
      <w:marBottom w:val="0"/>
      <w:divBdr>
        <w:top w:val="none" w:sz="0" w:space="0" w:color="auto"/>
        <w:left w:val="none" w:sz="0" w:space="0" w:color="auto"/>
        <w:bottom w:val="none" w:sz="0" w:space="0" w:color="auto"/>
        <w:right w:val="none" w:sz="0" w:space="0" w:color="auto"/>
      </w:divBdr>
      <w:divsChild>
        <w:div w:id="701201627">
          <w:marLeft w:val="0"/>
          <w:marRight w:val="0"/>
          <w:marTop w:val="0"/>
          <w:marBottom w:val="0"/>
          <w:divBdr>
            <w:top w:val="none" w:sz="0" w:space="0" w:color="auto"/>
            <w:left w:val="none" w:sz="0" w:space="0" w:color="auto"/>
            <w:bottom w:val="none" w:sz="0" w:space="0" w:color="auto"/>
            <w:right w:val="none" w:sz="0" w:space="0" w:color="auto"/>
          </w:divBdr>
        </w:div>
      </w:divsChild>
    </w:div>
    <w:div w:id="186794555">
      <w:bodyDiv w:val="1"/>
      <w:marLeft w:val="0"/>
      <w:marRight w:val="0"/>
      <w:marTop w:val="0"/>
      <w:marBottom w:val="0"/>
      <w:divBdr>
        <w:top w:val="none" w:sz="0" w:space="0" w:color="auto"/>
        <w:left w:val="none" w:sz="0" w:space="0" w:color="auto"/>
        <w:bottom w:val="none" w:sz="0" w:space="0" w:color="auto"/>
        <w:right w:val="none" w:sz="0" w:space="0" w:color="auto"/>
      </w:divBdr>
    </w:div>
    <w:div w:id="214581680">
      <w:bodyDiv w:val="1"/>
      <w:marLeft w:val="0"/>
      <w:marRight w:val="0"/>
      <w:marTop w:val="0"/>
      <w:marBottom w:val="0"/>
      <w:divBdr>
        <w:top w:val="none" w:sz="0" w:space="0" w:color="auto"/>
        <w:left w:val="none" w:sz="0" w:space="0" w:color="auto"/>
        <w:bottom w:val="none" w:sz="0" w:space="0" w:color="auto"/>
        <w:right w:val="none" w:sz="0" w:space="0" w:color="auto"/>
      </w:divBdr>
    </w:div>
    <w:div w:id="232083815">
      <w:bodyDiv w:val="1"/>
      <w:marLeft w:val="0"/>
      <w:marRight w:val="0"/>
      <w:marTop w:val="0"/>
      <w:marBottom w:val="0"/>
      <w:divBdr>
        <w:top w:val="none" w:sz="0" w:space="0" w:color="auto"/>
        <w:left w:val="none" w:sz="0" w:space="0" w:color="auto"/>
        <w:bottom w:val="none" w:sz="0" w:space="0" w:color="auto"/>
        <w:right w:val="none" w:sz="0" w:space="0" w:color="auto"/>
      </w:divBdr>
      <w:divsChild>
        <w:div w:id="1746954331">
          <w:marLeft w:val="0"/>
          <w:marRight w:val="0"/>
          <w:marTop w:val="0"/>
          <w:marBottom w:val="0"/>
          <w:divBdr>
            <w:top w:val="none" w:sz="0" w:space="0" w:color="auto"/>
            <w:left w:val="none" w:sz="0" w:space="0" w:color="auto"/>
            <w:bottom w:val="none" w:sz="0" w:space="0" w:color="auto"/>
            <w:right w:val="none" w:sz="0" w:space="0" w:color="auto"/>
          </w:divBdr>
          <w:divsChild>
            <w:div w:id="962662228">
              <w:marLeft w:val="0"/>
              <w:marRight w:val="0"/>
              <w:marTop w:val="0"/>
              <w:marBottom w:val="0"/>
              <w:divBdr>
                <w:top w:val="none" w:sz="0" w:space="0" w:color="auto"/>
                <w:left w:val="none" w:sz="0" w:space="0" w:color="auto"/>
                <w:bottom w:val="none" w:sz="0" w:space="0" w:color="auto"/>
                <w:right w:val="none" w:sz="0" w:space="0" w:color="auto"/>
              </w:divBdr>
            </w:div>
            <w:div w:id="263921103">
              <w:marLeft w:val="0"/>
              <w:marRight w:val="0"/>
              <w:marTop w:val="0"/>
              <w:marBottom w:val="0"/>
              <w:divBdr>
                <w:top w:val="none" w:sz="0" w:space="0" w:color="auto"/>
                <w:left w:val="none" w:sz="0" w:space="0" w:color="auto"/>
                <w:bottom w:val="none" w:sz="0" w:space="0" w:color="auto"/>
                <w:right w:val="none" w:sz="0" w:space="0" w:color="auto"/>
              </w:divBdr>
            </w:div>
            <w:div w:id="614752760">
              <w:marLeft w:val="0"/>
              <w:marRight w:val="0"/>
              <w:marTop w:val="0"/>
              <w:marBottom w:val="0"/>
              <w:divBdr>
                <w:top w:val="none" w:sz="0" w:space="0" w:color="auto"/>
                <w:left w:val="none" w:sz="0" w:space="0" w:color="auto"/>
                <w:bottom w:val="none" w:sz="0" w:space="0" w:color="auto"/>
                <w:right w:val="none" w:sz="0" w:space="0" w:color="auto"/>
              </w:divBdr>
            </w:div>
            <w:div w:id="2104453890">
              <w:marLeft w:val="0"/>
              <w:marRight w:val="0"/>
              <w:marTop w:val="0"/>
              <w:marBottom w:val="0"/>
              <w:divBdr>
                <w:top w:val="none" w:sz="0" w:space="0" w:color="auto"/>
                <w:left w:val="none" w:sz="0" w:space="0" w:color="auto"/>
                <w:bottom w:val="none" w:sz="0" w:space="0" w:color="auto"/>
                <w:right w:val="none" w:sz="0" w:space="0" w:color="auto"/>
              </w:divBdr>
            </w:div>
            <w:div w:id="1718577934">
              <w:marLeft w:val="0"/>
              <w:marRight w:val="0"/>
              <w:marTop w:val="0"/>
              <w:marBottom w:val="0"/>
              <w:divBdr>
                <w:top w:val="none" w:sz="0" w:space="0" w:color="auto"/>
                <w:left w:val="none" w:sz="0" w:space="0" w:color="auto"/>
                <w:bottom w:val="none" w:sz="0" w:space="0" w:color="auto"/>
                <w:right w:val="none" w:sz="0" w:space="0" w:color="auto"/>
              </w:divBdr>
            </w:div>
            <w:div w:id="46381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8202">
      <w:bodyDiv w:val="1"/>
      <w:marLeft w:val="0"/>
      <w:marRight w:val="0"/>
      <w:marTop w:val="0"/>
      <w:marBottom w:val="0"/>
      <w:divBdr>
        <w:top w:val="none" w:sz="0" w:space="0" w:color="auto"/>
        <w:left w:val="none" w:sz="0" w:space="0" w:color="auto"/>
        <w:bottom w:val="none" w:sz="0" w:space="0" w:color="auto"/>
        <w:right w:val="none" w:sz="0" w:space="0" w:color="auto"/>
      </w:divBdr>
      <w:divsChild>
        <w:div w:id="2020545611">
          <w:marLeft w:val="0"/>
          <w:marRight w:val="0"/>
          <w:marTop w:val="0"/>
          <w:marBottom w:val="0"/>
          <w:divBdr>
            <w:top w:val="none" w:sz="0" w:space="0" w:color="auto"/>
            <w:left w:val="none" w:sz="0" w:space="0" w:color="auto"/>
            <w:bottom w:val="none" w:sz="0" w:space="0" w:color="auto"/>
            <w:right w:val="none" w:sz="0" w:space="0" w:color="auto"/>
          </w:divBdr>
        </w:div>
      </w:divsChild>
    </w:div>
    <w:div w:id="250046306">
      <w:bodyDiv w:val="1"/>
      <w:marLeft w:val="0"/>
      <w:marRight w:val="0"/>
      <w:marTop w:val="0"/>
      <w:marBottom w:val="0"/>
      <w:divBdr>
        <w:top w:val="none" w:sz="0" w:space="0" w:color="auto"/>
        <w:left w:val="none" w:sz="0" w:space="0" w:color="auto"/>
        <w:bottom w:val="none" w:sz="0" w:space="0" w:color="auto"/>
        <w:right w:val="none" w:sz="0" w:space="0" w:color="auto"/>
      </w:divBdr>
      <w:divsChild>
        <w:div w:id="1778402052">
          <w:marLeft w:val="0"/>
          <w:marRight w:val="0"/>
          <w:marTop w:val="0"/>
          <w:marBottom w:val="0"/>
          <w:divBdr>
            <w:top w:val="none" w:sz="0" w:space="0" w:color="auto"/>
            <w:left w:val="none" w:sz="0" w:space="0" w:color="auto"/>
            <w:bottom w:val="none" w:sz="0" w:space="0" w:color="auto"/>
            <w:right w:val="none" w:sz="0" w:space="0" w:color="auto"/>
          </w:divBdr>
        </w:div>
      </w:divsChild>
    </w:div>
    <w:div w:id="267080076">
      <w:bodyDiv w:val="1"/>
      <w:marLeft w:val="0"/>
      <w:marRight w:val="0"/>
      <w:marTop w:val="0"/>
      <w:marBottom w:val="0"/>
      <w:divBdr>
        <w:top w:val="none" w:sz="0" w:space="0" w:color="auto"/>
        <w:left w:val="none" w:sz="0" w:space="0" w:color="auto"/>
        <w:bottom w:val="none" w:sz="0" w:space="0" w:color="auto"/>
        <w:right w:val="none" w:sz="0" w:space="0" w:color="auto"/>
      </w:divBdr>
      <w:divsChild>
        <w:div w:id="1630938031">
          <w:marLeft w:val="0"/>
          <w:marRight w:val="0"/>
          <w:marTop w:val="0"/>
          <w:marBottom w:val="0"/>
          <w:divBdr>
            <w:top w:val="none" w:sz="0" w:space="0" w:color="auto"/>
            <w:left w:val="none" w:sz="0" w:space="0" w:color="auto"/>
            <w:bottom w:val="none" w:sz="0" w:space="0" w:color="auto"/>
            <w:right w:val="none" w:sz="0" w:space="0" w:color="auto"/>
          </w:divBdr>
        </w:div>
      </w:divsChild>
    </w:div>
    <w:div w:id="269556287">
      <w:bodyDiv w:val="1"/>
      <w:marLeft w:val="0"/>
      <w:marRight w:val="0"/>
      <w:marTop w:val="0"/>
      <w:marBottom w:val="0"/>
      <w:divBdr>
        <w:top w:val="none" w:sz="0" w:space="0" w:color="auto"/>
        <w:left w:val="none" w:sz="0" w:space="0" w:color="auto"/>
        <w:bottom w:val="none" w:sz="0" w:space="0" w:color="auto"/>
        <w:right w:val="none" w:sz="0" w:space="0" w:color="auto"/>
      </w:divBdr>
      <w:divsChild>
        <w:div w:id="3561282">
          <w:marLeft w:val="0"/>
          <w:marRight w:val="0"/>
          <w:marTop w:val="0"/>
          <w:marBottom w:val="0"/>
          <w:divBdr>
            <w:top w:val="none" w:sz="0" w:space="0" w:color="auto"/>
            <w:left w:val="none" w:sz="0" w:space="0" w:color="auto"/>
            <w:bottom w:val="none" w:sz="0" w:space="0" w:color="auto"/>
            <w:right w:val="none" w:sz="0" w:space="0" w:color="auto"/>
          </w:divBdr>
          <w:divsChild>
            <w:div w:id="153727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7380">
      <w:bodyDiv w:val="1"/>
      <w:marLeft w:val="0"/>
      <w:marRight w:val="0"/>
      <w:marTop w:val="0"/>
      <w:marBottom w:val="0"/>
      <w:divBdr>
        <w:top w:val="none" w:sz="0" w:space="0" w:color="auto"/>
        <w:left w:val="none" w:sz="0" w:space="0" w:color="auto"/>
        <w:bottom w:val="none" w:sz="0" w:space="0" w:color="auto"/>
        <w:right w:val="none" w:sz="0" w:space="0" w:color="auto"/>
      </w:divBdr>
      <w:divsChild>
        <w:div w:id="1064793263">
          <w:marLeft w:val="0"/>
          <w:marRight w:val="0"/>
          <w:marTop w:val="0"/>
          <w:marBottom w:val="0"/>
          <w:divBdr>
            <w:top w:val="none" w:sz="0" w:space="0" w:color="auto"/>
            <w:left w:val="none" w:sz="0" w:space="0" w:color="auto"/>
            <w:bottom w:val="none" w:sz="0" w:space="0" w:color="auto"/>
            <w:right w:val="none" w:sz="0" w:space="0" w:color="auto"/>
          </w:divBdr>
          <w:divsChild>
            <w:div w:id="66736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58895">
      <w:bodyDiv w:val="1"/>
      <w:marLeft w:val="0"/>
      <w:marRight w:val="0"/>
      <w:marTop w:val="0"/>
      <w:marBottom w:val="0"/>
      <w:divBdr>
        <w:top w:val="none" w:sz="0" w:space="0" w:color="auto"/>
        <w:left w:val="none" w:sz="0" w:space="0" w:color="auto"/>
        <w:bottom w:val="none" w:sz="0" w:space="0" w:color="auto"/>
        <w:right w:val="none" w:sz="0" w:space="0" w:color="auto"/>
      </w:divBdr>
    </w:div>
    <w:div w:id="359429575">
      <w:bodyDiv w:val="1"/>
      <w:marLeft w:val="0"/>
      <w:marRight w:val="0"/>
      <w:marTop w:val="0"/>
      <w:marBottom w:val="0"/>
      <w:divBdr>
        <w:top w:val="none" w:sz="0" w:space="0" w:color="auto"/>
        <w:left w:val="none" w:sz="0" w:space="0" w:color="auto"/>
        <w:bottom w:val="none" w:sz="0" w:space="0" w:color="auto"/>
        <w:right w:val="none" w:sz="0" w:space="0" w:color="auto"/>
      </w:divBdr>
      <w:divsChild>
        <w:div w:id="1353453199">
          <w:marLeft w:val="0"/>
          <w:marRight w:val="0"/>
          <w:marTop w:val="0"/>
          <w:marBottom w:val="0"/>
          <w:divBdr>
            <w:top w:val="none" w:sz="0" w:space="0" w:color="auto"/>
            <w:left w:val="none" w:sz="0" w:space="0" w:color="auto"/>
            <w:bottom w:val="none" w:sz="0" w:space="0" w:color="auto"/>
            <w:right w:val="none" w:sz="0" w:space="0" w:color="auto"/>
          </w:divBdr>
        </w:div>
      </w:divsChild>
    </w:div>
    <w:div w:id="364258350">
      <w:bodyDiv w:val="1"/>
      <w:marLeft w:val="0"/>
      <w:marRight w:val="0"/>
      <w:marTop w:val="0"/>
      <w:marBottom w:val="0"/>
      <w:divBdr>
        <w:top w:val="none" w:sz="0" w:space="0" w:color="auto"/>
        <w:left w:val="none" w:sz="0" w:space="0" w:color="auto"/>
        <w:bottom w:val="none" w:sz="0" w:space="0" w:color="auto"/>
        <w:right w:val="none" w:sz="0" w:space="0" w:color="auto"/>
      </w:divBdr>
      <w:divsChild>
        <w:div w:id="1921939889">
          <w:marLeft w:val="0"/>
          <w:marRight w:val="0"/>
          <w:marTop w:val="0"/>
          <w:marBottom w:val="0"/>
          <w:divBdr>
            <w:top w:val="none" w:sz="0" w:space="0" w:color="auto"/>
            <w:left w:val="none" w:sz="0" w:space="0" w:color="auto"/>
            <w:bottom w:val="none" w:sz="0" w:space="0" w:color="auto"/>
            <w:right w:val="none" w:sz="0" w:space="0" w:color="auto"/>
          </w:divBdr>
        </w:div>
      </w:divsChild>
    </w:div>
    <w:div w:id="377441326">
      <w:bodyDiv w:val="1"/>
      <w:marLeft w:val="0"/>
      <w:marRight w:val="0"/>
      <w:marTop w:val="0"/>
      <w:marBottom w:val="0"/>
      <w:divBdr>
        <w:top w:val="none" w:sz="0" w:space="0" w:color="auto"/>
        <w:left w:val="none" w:sz="0" w:space="0" w:color="auto"/>
        <w:bottom w:val="none" w:sz="0" w:space="0" w:color="auto"/>
        <w:right w:val="none" w:sz="0" w:space="0" w:color="auto"/>
      </w:divBdr>
      <w:divsChild>
        <w:div w:id="114327521">
          <w:marLeft w:val="0"/>
          <w:marRight w:val="0"/>
          <w:marTop w:val="0"/>
          <w:marBottom w:val="0"/>
          <w:divBdr>
            <w:top w:val="none" w:sz="0" w:space="0" w:color="auto"/>
            <w:left w:val="none" w:sz="0" w:space="0" w:color="auto"/>
            <w:bottom w:val="none" w:sz="0" w:space="0" w:color="auto"/>
            <w:right w:val="none" w:sz="0" w:space="0" w:color="auto"/>
          </w:divBdr>
          <w:divsChild>
            <w:div w:id="50759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670344">
      <w:bodyDiv w:val="1"/>
      <w:marLeft w:val="0"/>
      <w:marRight w:val="0"/>
      <w:marTop w:val="0"/>
      <w:marBottom w:val="0"/>
      <w:divBdr>
        <w:top w:val="none" w:sz="0" w:space="0" w:color="auto"/>
        <w:left w:val="none" w:sz="0" w:space="0" w:color="auto"/>
        <w:bottom w:val="none" w:sz="0" w:space="0" w:color="auto"/>
        <w:right w:val="none" w:sz="0" w:space="0" w:color="auto"/>
      </w:divBdr>
    </w:div>
    <w:div w:id="380137487">
      <w:bodyDiv w:val="1"/>
      <w:marLeft w:val="0"/>
      <w:marRight w:val="0"/>
      <w:marTop w:val="0"/>
      <w:marBottom w:val="0"/>
      <w:divBdr>
        <w:top w:val="none" w:sz="0" w:space="0" w:color="auto"/>
        <w:left w:val="none" w:sz="0" w:space="0" w:color="auto"/>
        <w:bottom w:val="none" w:sz="0" w:space="0" w:color="auto"/>
        <w:right w:val="none" w:sz="0" w:space="0" w:color="auto"/>
      </w:divBdr>
    </w:div>
    <w:div w:id="396513224">
      <w:bodyDiv w:val="1"/>
      <w:marLeft w:val="0"/>
      <w:marRight w:val="0"/>
      <w:marTop w:val="0"/>
      <w:marBottom w:val="0"/>
      <w:divBdr>
        <w:top w:val="none" w:sz="0" w:space="0" w:color="auto"/>
        <w:left w:val="none" w:sz="0" w:space="0" w:color="auto"/>
        <w:bottom w:val="none" w:sz="0" w:space="0" w:color="auto"/>
        <w:right w:val="none" w:sz="0" w:space="0" w:color="auto"/>
      </w:divBdr>
    </w:div>
    <w:div w:id="405886292">
      <w:bodyDiv w:val="1"/>
      <w:marLeft w:val="0"/>
      <w:marRight w:val="0"/>
      <w:marTop w:val="0"/>
      <w:marBottom w:val="0"/>
      <w:divBdr>
        <w:top w:val="none" w:sz="0" w:space="0" w:color="auto"/>
        <w:left w:val="none" w:sz="0" w:space="0" w:color="auto"/>
        <w:bottom w:val="none" w:sz="0" w:space="0" w:color="auto"/>
        <w:right w:val="none" w:sz="0" w:space="0" w:color="auto"/>
      </w:divBdr>
    </w:div>
    <w:div w:id="411511699">
      <w:bodyDiv w:val="1"/>
      <w:marLeft w:val="0"/>
      <w:marRight w:val="0"/>
      <w:marTop w:val="0"/>
      <w:marBottom w:val="0"/>
      <w:divBdr>
        <w:top w:val="none" w:sz="0" w:space="0" w:color="auto"/>
        <w:left w:val="none" w:sz="0" w:space="0" w:color="auto"/>
        <w:bottom w:val="none" w:sz="0" w:space="0" w:color="auto"/>
        <w:right w:val="none" w:sz="0" w:space="0" w:color="auto"/>
      </w:divBdr>
      <w:divsChild>
        <w:div w:id="497615379">
          <w:marLeft w:val="0"/>
          <w:marRight w:val="0"/>
          <w:marTop w:val="0"/>
          <w:marBottom w:val="0"/>
          <w:divBdr>
            <w:top w:val="none" w:sz="0" w:space="0" w:color="auto"/>
            <w:left w:val="none" w:sz="0" w:space="0" w:color="auto"/>
            <w:bottom w:val="none" w:sz="0" w:space="0" w:color="auto"/>
            <w:right w:val="none" w:sz="0" w:space="0" w:color="auto"/>
          </w:divBdr>
        </w:div>
      </w:divsChild>
    </w:div>
    <w:div w:id="421685059">
      <w:bodyDiv w:val="1"/>
      <w:marLeft w:val="0"/>
      <w:marRight w:val="0"/>
      <w:marTop w:val="0"/>
      <w:marBottom w:val="0"/>
      <w:divBdr>
        <w:top w:val="none" w:sz="0" w:space="0" w:color="auto"/>
        <w:left w:val="none" w:sz="0" w:space="0" w:color="auto"/>
        <w:bottom w:val="none" w:sz="0" w:space="0" w:color="auto"/>
        <w:right w:val="none" w:sz="0" w:space="0" w:color="auto"/>
      </w:divBdr>
      <w:divsChild>
        <w:div w:id="942037352">
          <w:marLeft w:val="0"/>
          <w:marRight w:val="0"/>
          <w:marTop w:val="0"/>
          <w:marBottom w:val="0"/>
          <w:divBdr>
            <w:top w:val="none" w:sz="0" w:space="0" w:color="auto"/>
            <w:left w:val="none" w:sz="0" w:space="0" w:color="auto"/>
            <w:bottom w:val="none" w:sz="0" w:space="0" w:color="auto"/>
            <w:right w:val="none" w:sz="0" w:space="0" w:color="auto"/>
          </w:divBdr>
          <w:divsChild>
            <w:div w:id="198465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358294">
      <w:bodyDiv w:val="1"/>
      <w:marLeft w:val="0"/>
      <w:marRight w:val="0"/>
      <w:marTop w:val="0"/>
      <w:marBottom w:val="0"/>
      <w:divBdr>
        <w:top w:val="none" w:sz="0" w:space="0" w:color="auto"/>
        <w:left w:val="none" w:sz="0" w:space="0" w:color="auto"/>
        <w:bottom w:val="none" w:sz="0" w:space="0" w:color="auto"/>
        <w:right w:val="none" w:sz="0" w:space="0" w:color="auto"/>
      </w:divBdr>
      <w:divsChild>
        <w:div w:id="1909532735">
          <w:marLeft w:val="0"/>
          <w:marRight w:val="0"/>
          <w:marTop w:val="0"/>
          <w:marBottom w:val="0"/>
          <w:divBdr>
            <w:top w:val="none" w:sz="0" w:space="0" w:color="auto"/>
            <w:left w:val="none" w:sz="0" w:space="0" w:color="auto"/>
            <w:bottom w:val="none" w:sz="0" w:space="0" w:color="auto"/>
            <w:right w:val="none" w:sz="0" w:space="0" w:color="auto"/>
          </w:divBdr>
          <w:divsChild>
            <w:div w:id="8432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17786">
      <w:bodyDiv w:val="1"/>
      <w:marLeft w:val="0"/>
      <w:marRight w:val="0"/>
      <w:marTop w:val="0"/>
      <w:marBottom w:val="0"/>
      <w:divBdr>
        <w:top w:val="none" w:sz="0" w:space="0" w:color="auto"/>
        <w:left w:val="none" w:sz="0" w:space="0" w:color="auto"/>
        <w:bottom w:val="none" w:sz="0" w:space="0" w:color="auto"/>
        <w:right w:val="none" w:sz="0" w:space="0" w:color="auto"/>
      </w:divBdr>
      <w:divsChild>
        <w:div w:id="2072774107">
          <w:marLeft w:val="0"/>
          <w:marRight w:val="0"/>
          <w:marTop w:val="0"/>
          <w:marBottom w:val="0"/>
          <w:divBdr>
            <w:top w:val="none" w:sz="0" w:space="0" w:color="auto"/>
            <w:left w:val="none" w:sz="0" w:space="0" w:color="auto"/>
            <w:bottom w:val="none" w:sz="0" w:space="0" w:color="auto"/>
            <w:right w:val="none" w:sz="0" w:space="0" w:color="auto"/>
          </w:divBdr>
          <w:divsChild>
            <w:div w:id="835458077">
              <w:marLeft w:val="0"/>
              <w:marRight w:val="0"/>
              <w:marTop w:val="0"/>
              <w:marBottom w:val="0"/>
              <w:divBdr>
                <w:top w:val="none" w:sz="0" w:space="0" w:color="auto"/>
                <w:left w:val="none" w:sz="0" w:space="0" w:color="auto"/>
                <w:bottom w:val="none" w:sz="0" w:space="0" w:color="auto"/>
                <w:right w:val="none" w:sz="0" w:space="0" w:color="auto"/>
              </w:divBdr>
            </w:div>
            <w:div w:id="490633603">
              <w:marLeft w:val="0"/>
              <w:marRight w:val="0"/>
              <w:marTop w:val="0"/>
              <w:marBottom w:val="0"/>
              <w:divBdr>
                <w:top w:val="none" w:sz="0" w:space="0" w:color="auto"/>
                <w:left w:val="none" w:sz="0" w:space="0" w:color="auto"/>
                <w:bottom w:val="none" w:sz="0" w:space="0" w:color="auto"/>
                <w:right w:val="none" w:sz="0" w:space="0" w:color="auto"/>
              </w:divBdr>
            </w:div>
            <w:div w:id="1385060005">
              <w:marLeft w:val="0"/>
              <w:marRight w:val="0"/>
              <w:marTop w:val="0"/>
              <w:marBottom w:val="0"/>
              <w:divBdr>
                <w:top w:val="none" w:sz="0" w:space="0" w:color="auto"/>
                <w:left w:val="none" w:sz="0" w:space="0" w:color="auto"/>
                <w:bottom w:val="none" w:sz="0" w:space="0" w:color="auto"/>
                <w:right w:val="none" w:sz="0" w:space="0" w:color="auto"/>
              </w:divBdr>
            </w:div>
            <w:div w:id="229392599">
              <w:marLeft w:val="0"/>
              <w:marRight w:val="0"/>
              <w:marTop w:val="0"/>
              <w:marBottom w:val="0"/>
              <w:divBdr>
                <w:top w:val="none" w:sz="0" w:space="0" w:color="auto"/>
                <w:left w:val="none" w:sz="0" w:space="0" w:color="auto"/>
                <w:bottom w:val="none" w:sz="0" w:space="0" w:color="auto"/>
                <w:right w:val="none" w:sz="0" w:space="0" w:color="auto"/>
              </w:divBdr>
            </w:div>
            <w:div w:id="205610355">
              <w:marLeft w:val="0"/>
              <w:marRight w:val="0"/>
              <w:marTop w:val="0"/>
              <w:marBottom w:val="0"/>
              <w:divBdr>
                <w:top w:val="none" w:sz="0" w:space="0" w:color="auto"/>
                <w:left w:val="none" w:sz="0" w:space="0" w:color="auto"/>
                <w:bottom w:val="none" w:sz="0" w:space="0" w:color="auto"/>
                <w:right w:val="none" w:sz="0" w:space="0" w:color="auto"/>
              </w:divBdr>
            </w:div>
            <w:div w:id="847134717">
              <w:marLeft w:val="0"/>
              <w:marRight w:val="0"/>
              <w:marTop w:val="0"/>
              <w:marBottom w:val="0"/>
              <w:divBdr>
                <w:top w:val="none" w:sz="0" w:space="0" w:color="auto"/>
                <w:left w:val="none" w:sz="0" w:space="0" w:color="auto"/>
                <w:bottom w:val="none" w:sz="0" w:space="0" w:color="auto"/>
                <w:right w:val="none" w:sz="0" w:space="0" w:color="auto"/>
              </w:divBdr>
            </w:div>
            <w:div w:id="1937245021">
              <w:marLeft w:val="0"/>
              <w:marRight w:val="0"/>
              <w:marTop w:val="0"/>
              <w:marBottom w:val="0"/>
              <w:divBdr>
                <w:top w:val="none" w:sz="0" w:space="0" w:color="auto"/>
                <w:left w:val="none" w:sz="0" w:space="0" w:color="auto"/>
                <w:bottom w:val="none" w:sz="0" w:space="0" w:color="auto"/>
                <w:right w:val="none" w:sz="0" w:space="0" w:color="auto"/>
              </w:divBdr>
            </w:div>
            <w:div w:id="251475902">
              <w:marLeft w:val="0"/>
              <w:marRight w:val="0"/>
              <w:marTop w:val="0"/>
              <w:marBottom w:val="0"/>
              <w:divBdr>
                <w:top w:val="none" w:sz="0" w:space="0" w:color="auto"/>
                <w:left w:val="none" w:sz="0" w:space="0" w:color="auto"/>
                <w:bottom w:val="none" w:sz="0" w:space="0" w:color="auto"/>
                <w:right w:val="none" w:sz="0" w:space="0" w:color="auto"/>
              </w:divBdr>
            </w:div>
            <w:div w:id="410780217">
              <w:marLeft w:val="0"/>
              <w:marRight w:val="0"/>
              <w:marTop w:val="0"/>
              <w:marBottom w:val="0"/>
              <w:divBdr>
                <w:top w:val="none" w:sz="0" w:space="0" w:color="auto"/>
                <w:left w:val="none" w:sz="0" w:space="0" w:color="auto"/>
                <w:bottom w:val="none" w:sz="0" w:space="0" w:color="auto"/>
                <w:right w:val="none" w:sz="0" w:space="0" w:color="auto"/>
              </w:divBdr>
            </w:div>
            <w:div w:id="1133402195">
              <w:marLeft w:val="0"/>
              <w:marRight w:val="0"/>
              <w:marTop w:val="0"/>
              <w:marBottom w:val="0"/>
              <w:divBdr>
                <w:top w:val="none" w:sz="0" w:space="0" w:color="auto"/>
                <w:left w:val="none" w:sz="0" w:space="0" w:color="auto"/>
                <w:bottom w:val="none" w:sz="0" w:space="0" w:color="auto"/>
                <w:right w:val="none" w:sz="0" w:space="0" w:color="auto"/>
              </w:divBdr>
            </w:div>
            <w:div w:id="322974627">
              <w:marLeft w:val="0"/>
              <w:marRight w:val="0"/>
              <w:marTop w:val="0"/>
              <w:marBottom w:val="0"/>
              <w:divBdr>
                <w:top w:val="none" w:sz="0" w:space="0" w:color="auto"/>
                <w:left w:val="none" w:sz="0" w:space="0" w:color="auto"/>
                <w:bottom w:val="none" w:sz="0" w:space="0" w:color="auto"/>
                <w:right w:val="none" w:sz="0" w:space="0" w:color="auto"/>
              </w:divBdr>
            </w:div>
            <w:div w:id="200938682">
              <w:marLeft w:val="0"/>
              <w:marRight w:val="0"/>
              <w:marTop w:val="0"/>
              <w:marBottom w:val="0"/>
              <w:divBdr>
                <w:top w:val="none" w:sz="0" w:space="0" w:color="auto"/>
                <w:left w:val="none" w:sz="0" w:space="0" w:color="auto"/>
                <w:bottom w:val="none" w:sz="0" w:space="0" w:color="auto"/>
                <w:right w:val="none" w:sz="0" w:space="0" w:color="auto"/>
              </w:divBdr>
            </w:div>
            <w:div w:id="63387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78766">
      <w:bodyDiv w:val="1"/>
      <w:marLeft w:val="0"/>
      <w:marRight w:val="0"/>
      <w:marTop w:val="0"/>
      <w:marBottom w:val="0"/>
      <w:divBdr>
        <w:top w:val="none" w:sz="0" w:space="0" w:color="auto"/>
        <w:left w:val="none" w:sz="0" w:space="0" w:color="auto"/>
        <w:bottom w:val="none" w:sz="0" w:space="0" w:color="auto"/>
        <w:right w:val="none" w:sz="0" w:space="0" w:color="auto"/>
      </w:divBdr>
      <w:divsChild>
        <w:div w:id="1435250605">
          <w:marLeft w:val="0"/>
          <w:marRight w:val="0"/>
          <w:marTop w:val="0"/>
          <w:marBottom w:val="0"/>
          <w:divBdr>
            <w:top w:val="none" w:sz="0" w:space="0" w:color="auto"/>
            <w:left w:val="none" w:sz="0" w:space="0" w:color="auto"/>
            <w:bottom w:val="none" w:sz="0" w:space="0" w:color="auto"/>
            <w:right w:val="none" w:sz="0" w:space="0" w:color="auto"/>
          </w:divBdr>
          <w:divsChild>
            <w:div w:id="13005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66991">
      <w:bodyDiv w:val="1"/>
      <w:marLeft w:val="0"/>
      <w:marRight w:val="0"/>
      <w:marTop w:val="0"/>
      <w:marBottom w:val="0"/>
      <w:divBdr>
        <w:top w:val="none" w:sz="0" w:space="0" w:color="auto"/>
        <w:left w:val="none" w:sz="0" w:space="0" w:color="auto"/>
        <w:bottom w:val="none" w:sz="0" w:space="0" w:color="auto"/>
        <w:right w:val="none" w:sz="0" w:space="0" w:color="auto"/>
      </w:divBdr>
    </w:div>
    <w:div w:id="515312118">
      <w:bodyDiv w:val="1"/>
      <w:marLeft w:val="0"/>
      <w:marRight w:val="0"/>
      <w:marTop w:val="0"/>
      <w:marBottom w:val="0"/>
      <w:divBdr>
        <w:top w:val="none" w:sz="0" w:space="0" w:color="auto"/>
        <w:left w:val="none" w:sz="0" w:space="0" w:color="auto"/>
        <w:bottom w:val="none" w:sz="0" w:space="0" w:color="auto"/>
        <w:right w:val="none" w:sz="0" w:space="0" w:color="auto"/>
      </w:divBdr>
      <w:divsChild>
        <w:div w:id="24991938">
          <w:marLeft w:val="0"/>
          <w:marRight w:val="0"/>
          <w:marTop w:val="0"/>
          <w:marBottom w:val="0"/>
          <w:divBdr>
            <w:top w:val="none" w:sz="0" w:space="0" w:color="auto"/>
            <w:left w:val="none" w:sz="0" w:space="0" w:color="auto"/>
            <w:bottom w:val="none" w:sz="0" w:space="0" w:color="auto"/>
            <w:right w:val="none" w:sz="0" w:space="0" w:color="auto"/>
          </w:divBdr>
        </w:div>
      </w:divsChild>
    </w:div>
    <w:div w:id="551355421">
      <w:bodyDiv w:val="1"/>
      <w:marLeft w:val="0"/>
      <w:marRight w:val="0"/>
      <w:marTop w:val="0"/>
      <w:marBottom w:val="0"/>
      <w:divBdr>
        <w:top w:val="none" w:sz="0" w:space="0" w:color="auto"/>
        <w:left w:val="none" w:sz="0" w:space="0" w:color="auto"/>
        <w:bottom w:val="none" w:sz="0" w:space="0" w:color="auto"/>
        <w:right w:val="none" w:sz="0" w:space="0" w:color="auto"/>
      </w:divBdr>
      <w:divsChild>
        <w:div w:id="255746022">
          <w:marLeft w:val="0"/>
          <w:marRight w:val="0"/>
          <w:marTop w:val="0"/>
          <w:marBottom w:val="0"/>
          <w:divBdr>
            <w:top w:val="none" w:sz="0" w:space="0" w:color="auto"/>
            <w:left w:val="none" w:sz="0" w:space="0" w:color="auto"/>
            <w:bottom w:val="none" w:sz="0" w:space="0" w:color="auto"/>
            <w:right w:val="none" w:sz="0" w:space="0" w:color="auto"/>
          </w:divBdr>
        </w:div>
      </w:divsChild>
    </w:div>
    <w:div w:id="586571832">
      <w:bodyDiv w:val="1"/>
      <w:marLeft w:val="0"/>
      <w:marRight w:val="0"/>
      <w:marTop w:val="0"/>
      <w:marBottom w:val="0"/>
      <w:divBdr>
        <w:top w:val="none" w:sz="0" w:space="0" w:color="auto"/>
        <w:left w:val="none" w:sz="0" w:space="0" w:color="auto"/>
        <w:bottom w:val="none" w:sz="0" w:space="0" w:color="auto"/>
        <w:right w:val="none" w:sz="0" w:space="0" w:color="auto"/>
      </w:divBdr>
      <w:divsChild>
        <w:div w:id="440953901">
          <w:marLeft w:val="0"/>
          <w:marRight w:val="0"/>
          <w:marTop w:val="0"/>
          <w:marBottom w:val="0"/>
          <w:divBdr>
            <w:top w:val="none" w:sz="0" w:space="0" w:color="auto"/>
            <w:left w:val="none" w:sz="0" w:space="0" w:color="auto"/>
            <w:bottom w:val="none" w:sz="0" w:space="0" w:color="auto"/>
            <w:right w:val="none" w:sz="0" w:space="0" w:color="auto"/>
          </w:divBdr>
          <w:divsChild>
            <w:div w:id="101168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697139">
      <w:bodyDiv w:val="1"/>
      <w:marLeft w:val="0"/>
      <w:marRight w:val="0"/>
      <w:marTop w:val="0"/>
      <w:marBottom w:val="0"/>
      <w:divBdr>
        <w:top w:val="none" w:sz="0" w:space="0" w:color="auto"/>
        <w:left w:val="none" w:sz="0" w:space="0" w:color="auto"/>
        <w:bottom w:val="none" w:sz="0" w:space="0" w:color="auto"/>
        <w:right w:val="none" w:sz="0" w:space="0" w:color="auto"/>
      </w:divBdr>
    </w:div>
    <w:div w:id="623774737">
      <w:bodyDiv w:val="1"/>
      <w:marLeft w:val="0"/>
      <w:marRight w:val="0"/>
      <w:marTop w:val="0"/>
      <w:marBottom w:val="0"/>
      <w:divBdr>
        <w:top w:val="none" w:sz="0" w:space="0" w:color="auto"/>
        <w:left w:val="none" w:sz="0" w:space="0" w:color="auto"/>
        <w:bottom w:val="none" w:sz="0" w:space="0" w:color="auto"/>
        <w:right w:val="none" w:sz="0" w:space="0" w:color="auto"/>
      </w:divBdr>
    </w:div>
    <w:div w:id="633953338">
      <w:bodyDiv w:val="1"/>
      <w:marLeft w:val="0"/>
      <w:marRight w:val="0"/>
      <w:marTop w:val="0"/>
      <w:marBottom w:val="0"/>
      <w:divBdr>
        <w:top w:val="none" w:sz="0" w:space="0" w:color="auto"/>
        <w:left w:val="none" w:sz="0" w:space="0" w:color="auto"/>
        <w:bottom w:val="none" w:sz="0" w:space="0" w:color="auto"/>
        <w:right w:val="none" w:sz="0" w:space="0" w:color="auto"/>
      </w:divBdr>
    </w:div>
    <w:div w:id="640843484">
      <w:bodyDiv w:val="1"/>
      <w:marLeft w:val="0"/>
      <w:marRight w:val="0"/>
      <w:marTop w:val="0"/>
      <w:marBottom w:val="0"/>
      <w:divBdr>
        <w:top w:val="none" w:sz="0" w:space="0" w:color="auto"/>
        <w:left w:val="none" w:sz="0" w:space="0" w:color="auto"/>
        <w:bottom w:val="none" w:sz="0" w:space="0" w:color="auto"/>
        <w:right w:val="none" w:sz="0" w:space="0" w:color="auto"/>
      </w:divBdr>
      <w:divsChild>
        <w:div w:id="1551307144">
          <w:marLeft w:val="0"/>
          <w:marRight w:val="0"/>
          <w:marTop w:val="0"/>
          <w:marBottom w:val="0"/>
          <w:divBdr>
            <w:top w:val="none" w:sz="0" w:space="0" w:color="auto"/>
            <w:left w:val="none" w:sz="0" w:space="0" w:color="auto"/>
            <w:bottom w:val="none" w:sz="0" w:space="0" w:color="auto"/>
            <w:right w:val="none" w:sz="0" w:space="0" w:color="auto"/>
          </w:divBdr>
          <w:divsChild>
            <w:div w:id="141867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134406">
      <w:bodyDiv w:val="1"/>
      <w:marLeft w:val="0"/>
      <w:marRight w:val="0"/>
      <w:marTop w:val="0"/>
      <w:marBottom w:val="0"/>
      <w:divBdr>
        <w:top w:val="none" w:sz="0" w:space="0" w:color="auto"/>
        <w:left w:val="none" w:sz="0" w:space="0" w:color="auto"/>
        <w:bottom w:val="none" w:sz="0" w:space="0" w:color="auto"/>
        <w:right w:val="none" w:sz="0" w:space="0" w:color="auto"/>
      </w:divBdr>
    </w:div>
    <w:div w:id="701905984">
      <w:bodyDiv w:val="1"/>
      <w:marLeft w:val="0"/>
      <w:marRight w:val="0"/>
      <w:marTop w:val="0"/>
      <w:marBottom w:val="0"/>
      <w:divBdr>
        <w:top w:val="none" w:sz="0" w:space="0" w:color="auto"/>
        <w:left w:val="none" w:sz="0" w:space="0" w:color="auto"/>
        <w:bottom w:val="none" w:sz="0" w:space="0" w:color="auto"/>
        <w:right w:val="none" w:sz="0" w:space="0" w:color="auto"/>
      </w:divBdr>
      <w:divsChild>
        <w:div w:id="207693818">
          <w:marLeft w:val="0"/>
          <w:marRight w:val="0"/>
          <w:marTop w:val="0"/>
          <w:marBottom w:val="0"/>
          <w:divBdr>
            <w:top w:val="none" w:sz="0" w:space="0" w:color="auto"/>
            <w:left w:val="none" w:sz="0" w:space="0" w:color="auto"/>
            <w:bottom w:val="none" w:sz="0" w:space="0" w:color="auto"/>
            <w:right w:val="none" w:sz="0" w:space="0" w:color="auto"/>
          </w:divBdr>
        </w:div>
      </w:divsChild>
    </w:div>
    <w:div w:id="706639504">
      <w:bodyDiv w:val="1"/>
      <w:marLeft w:val="0"/>
      <w:marRight w:val="0"/>
      <w:marTop w:val="0"/>
      <w:marBottom w:val="0"/>
      <w:divBdr>
        <w:top w:val="none" w:sz="0" w:space="0" w:color="auto"/>
        <w:left w:val="none" w:sz="0" w:space="0" w:color="auto"/>
        <w:bottom w:val="none" w:sz="0" w:space="0" w:color="auto"/>
        <w:right w:val="none" w:sz="0" w:space="0" w:color="auto"/>
      </w:divBdr>
    </w:div>
    <w:div w:id="713576702">
      <w:bodyDiv w:val="1"/>
      <w:marLeft w:val="0"/>
      <w:marRight w:val="0"/>
      <w:marTop w:val="0"/>
      <w:marBottom w:val="0"/>
      <w:divBdr>
        <w:top w:val="none" w:sz="0" w:space="0" w:color="auto"/>
        <w:left w:val="none" w:sz="0" w:space="0" w:color="auto"/>
        <w:bottom w:val="none" w:sz="0" w:space="0" w:color="auto"/>
        <w:right w:val="none" w:sz="0" w:space="0" w:color="auto"/>
      </w:divBdr>
      <w:divsChild>
        <w:div w:id="2107916580">
          <w:marLeft w:val="0"/>
          <w:marRight w:val="0"/>
          <w:marTop w:val="0"/>
          <w:marBottom w:val="0"/>
          <w:divBdr>
            <w:top w:val="none" w:sz="0" w:space="0" w:color="auto"/>
            <w:left w:val="none" w:sz="0" w:space="0" w:color="auto"/>
            <w:bottom w:val="none" w:sz="0" w:space="0" w:color="auto"/>
            <w:right w:val="none" w:sz="0" w:space="0" w:color="auto"/>
          </w:divBdr>
        </w:div>
      </w:divsChild>
    </w:div>
    <w:div w:id="730536968">
      <w:bodyDiv w:val="1"/>
      <w:marLeft w:val="0"/>
      <w:marRight w:val="0"/>
      <w:marTop w:val="0"/>
      <w:marBottom w:val="0"/>
      <w:divBdr>
        <w:top w:val="none" w:sz="0" w:space="0" w:color="auto"/>
        <w:left w:val="none" w:sz="0" w:space="0" w:color="auto"/>
        <w:bottom w:val="none" w:sz="0" w:space="0" w:color="auto"/>
        <w:right w:val="none" w:sz="0" w:space="0" w:color="auto"/>
      </w:divBdr>
      <w:divsChild>
        <w:div w:id="1985349880">
          <w:marLeft w:val="0"/>
          <w:marRight w:val="0"/>
          <w:marTop w:val="0"/>
          <w:marBottom w:val="0"/>
          <w:divBdr>
            <w:top w:val="none" w:sz="0" w:space="0" w:color="auto"/>
            <w:left w:val="none" w:sz="0" w:space="0" w:color="auto"/>
            <w:bottom w:val="none" w:sz="0" w:space="0" w:color="auto"/>
            <w:right w:val="none" w:sz="0" w:space="0" w:color="auto"/>
          </w:divBdr>
        </w:div>
      </w:divsChild>
    </w:div>
    <w:div w:id="743604088">
      <w:bodyDiv w:val="1"/>
      <w:marLeft w:val="0"/>
      <w:marRight w:val="0"/>
      <w:marTop w:val="0"/>
      <w:marBottom w:val="0"/>
      <w:divBdr>
        <w:top w:val="none" w:sz="0" w:space="0" w:color="auto"/>
        <w:left w:val="none" w:sz="0" w:space="0" w:color="auto"/>
        <w:bottom w:val="none" w:sz="0" w:space="0" w:color="auto"/>
        <w:right w:val="none" w:sz="0" w:space="0" w:color="auto"/>
      </w:divBdr>
      <w:divsChild>
        <w:div w:id="1656490499">
          <w:marLeft w:val="0"/>
          <w:marRight w:val="0"/>
          <w:marTop w:val="0"/>
          <w:marBottom w:val="0"/>
          <w:divBdr>
            <w:top w:val="none" w:sz="0" w:space="0" w:color="auto"/>
            <w:left w:val="none" w:sz="0" w:space="0" w:color="auto"/>
            <w:bottom w:val="none" w:sz="0" w:space="0" w:color="auto"/>
            <w:right w:val="none" w:sz="0" w:space="0" w:color="auto"/>
          </w:divBdr>
        </w:div>
      </w:divsChild>
    </w:div>
    <w:div w:id="754059422">
      <w:bodyDiv w:val="1"/>
      <w:marLeft w:val="0"/>
      <w:marRight w:val="0"/>
      <w:marTop w:val="0"/>
      <w:marBottom w:val="0"/>
      <w:divBdr>
        <w:top w:val="none" w:sz="0" w:space="0" w:color="auto"/>
        <w:left w:val="none" w:sz="0" w:space="0" w:color="auto"/>
        <w:bottom w:val="none" w:sz="0" w:space="0" w:color="auto"/>
        <w:right w:val="none" w:sz="0" w:space="0" w:color="auto"/>
      </w:divBdr>
    </w:div>
    <w:div w:id="767235657">
      <w:bodyDiv w:val="1"/>
      <w:marLeft w:val="0"/>
      <w:marRight w:val="0"/>
      <w:marTop w:val="0"/>
      <w:marBottom w:val="0"/>
      <w:divBdr>
        <w:top w:val="none" w:sz="0" w:space="0" w:color="auto"/>
        <w:left w:val="none" w:sz="0" w:space="0" w:color="auto"/>
        <w:bottom w:val="none" w:sz="0" w:space="0" w:color="auto"/>
        <w:right w:val="none" w:sz="0" w:space="0" w:color="auto"/>
      </w:divBdr>
      <w:divsChild>
        <w:div w:id="1252009107">
          <w:marLeft w:val="0"/>
          <w:marRight w:val="0"/>
          <w:marTop w:val="0"/>
          <w:marBottom w:val="0"/>
          <w:divBdr>
            <w:top w:val="none" w:sz="0" w:space="0" w:color="auto"/>
            <w:left w:val="none" w:sz="0" w:space="0" w:color="auto"/>
            <w:bottom w:val="none" w:sz="0" w:space="0" w:color="auto"/>
            <w:right w:val="none" w:sz="0" w:space="0" w:color="auto"/>
          </w:divBdr>
          <w:divsChild>
            <w:div w:id="109913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336225">
      <w:bodyDiv w:val="1"/>
      <w:marLeft w:val="0"/>
      <w:marRight w:val="0"/>
      <w:marTop w:val="0"/>
      <w:marBottom w:val="0"/>
      <w:divBdr>
        <w:top w:val="none" w:sz="0" w:space="0" w:color="auto"/>
        <w:left w:val="none" w:sz="0" w:space="0" w:color="auto"/>
        <w:bottom w:val="none" w:sz="0" w:space="0" w:color="auto"/>
        <w:right w:val="none" w:sz="0" w:space="0" w:color="auto"/>
      </w:divBdr>
      <w:divsChild>
        <w:div w:id="1133673198">
          <w:marLeft w:val="0"/>
          <w:marRight w:val="0"/>
          <w:marTop w:val="0"/>
          <w:marBottom w:val="0"/>
          <w:divBdr>
            <w:top w:val="none" w:sz="0" w:space="0" w:color="auto"/>
            <w:left w:val="none" w:sz="0" w:space="0" w:color="auto"/>
            <w:bottom w:val="none" w:sz="0" w:space="0" w:color="auto"/>
            <w:right w:val="none" w:sz="0" w:space="0" w:color="auto"/>
          </w:divBdr>
          <w:divsChild>
            <w:div w:id="20961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04885">
      <w:bodyDiv w:val="1"/>
      <w:marLeft w:val="0"/>
      <w:marRight w:val="0"/>
      <w:marTop w:val="0"/>
      <w:marBottom w:val="0"/>
      <w:divBdr>
        <w:top w:val="none" w:sz="0" w:space="0" w:color="auto"/>
        <w:left w:val="none" w:sz="0" w:space="0" w:color="auto"/>
        <w:bottom w:val="none" w:sz="0" w:space="0" w:color="auto"/>
        <w:right w:val="none" w:sz="0" w:space="0" w:color="auto"/>
      </w:divBdr>
    </w:div>
    <w:div w:id="782724204">
      <w:bodyDiv w:val="1"/>
      <w:marLeft w:val="0"/>
      <w:marRight w:val="0"/>
      <w:marTop w:val="0"/>
      <w:marBottom w:val="0"/>
      <w:divBdr>
        <w:top w:val="none" w:sz="0" w:space="0" w:color="auto"/>
        <w:left w:val="none" w:sz="0" w:space="0" w:color="auto"/>
        <w:bottom w:val="none" w:sz="0" w:space="0" w:color="auto"/>
        <w:right w:val="none" w:sz="0" w:space="0" w:color="auto"/>
      </w:divBdr>
      <w:divsChild>
        <w:div w:id="1464467600">
          <w:marLeft w:val="0"/>
          <w:marRight w:val="0"/>
          <w:marTop w:val="0"/>
          <w:marBottom w:val="0"/>
          <w:divBdr>
            <w:top w:val="none" w:sz="0" w:space="0" w:color="auto"/>
            <w:left w:val="none" w:sz="0" w:space="0" w:color="auto"/>
            <w:bottom w:val="none" w:sz="0" w:space="0" w:color="auto"/>
            <w:right w:val="none" w:sz="0" w:space="0" w:color="auto"/>
          </w:divBdr>
        </w:div>
      </w:divsChild>
    </w:div>
    <w:div w:id="823086112">
      <w:bodyDiv w:val="1"/>
      <w:marLeft w:val="0"/>
      <w:marRight w:val="0"/>
      <w:marTop w:val="0"/>
      <w:marBottom w:val="0"/>
      <w:divBdr>
        <w:top w:val="none" w:sz="0" w:space="0" w:color="auto"/>
        <w:left w:val="none" w:sz="0" w:space="0" w:color="auto"/>
        <w:bottom w:val="none" w:sz="0" w:space="0" w:color="auto"/>
        <w:right w:val="none" w:sz="0" w:space="0" w:color="auto"/>
      </w:divBdr>
    </w:div>
    <w:div w:id="826436263">
      <w:bodyDiv w:val="1"/>
      <w:marLeft w:val="0"/>
      <w:marRight w:val="0"/>
      <w:marTop w:val="0"/>
      <w:marBottom w:val="0"/>
      <w:divBdr>
        <w:top w:val="none" w:sz="0" w:space="0" w:color="auto"/>
        <w:left w:val="none" w:sz="0" w:space="0" w:color="auto"/>
        <w:bottom w:val="none" w:sz="0" w:space="0" w:color="auto"/>
        <w:right w:val="none" w:sz="0" w:space="0" w:color="auto"/>
      </w:divBdr>
      <w:divsChild>
        <w:div w:id="1982805611">
          <w:marLeft w:val="0"/>
          <w:marRight w:val="0"/>
          <w:marTop w:val="0"/>
          <w:marBottom w:val="0"/>
          <w:divBdr>
            <w:top w:val="none" w:sz="0" w:space="0" w:color="auto"/>
            <w:left w:val="none" w:sz="0" w:space="0" w:color="auto"/>
            <w:bottom w:val="none" w:sz="0" w:space="0" w:color="auto"/>
            <w:right w:val="none" w:sz="0" w:space="0" w:color="auto"/>
          </w:divBdr>
          <w:divsChild>
            <w:div w:id="959989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76578">
      <w:bodyDiv w:val="1"/>
      <w:marLeft w:val="0"/>
      <w:marRight w:val="0"/>
      <w:marTop w:val="0"/>
      <w:marBottom w:val="0"/>
      <w:divBdr>
        <w:top w:val="none" w:sz="0" w:space="0" w:color="auto"/>
        <w:left w:val="none" w:sz="0" w:space="0" w:color="auto"/>
        <w:bottom w:val="none" w:sz="0" w:space="0" w:color="auto"/>
        <w:right w:val="none" w:sz="0" w:space="0" w:color="auto"/>
      </w:divBdr>
      <w:divsChild>
        <w:div w:id="461576068">
          <w:marLeft w:val="0"/>
          <w:marRight w:val="0"/>
          <w:marTop w:val="0"/>
          <w:marBottom w:val="0"/>
          <w:divBdr>
            <w:top w:val="none" w:sz="0" w:space="0" w:color="auto"/>
            <w:left w:val="none" w:sz="0" w:space="0" w:color="auto"/>
            <w:bottom w:val="none" w:sz="0" w:space="0" w:color="auto"/>
            <w:right w:val="none" w:sz="0" w:space="0" w:color="auto"/>
          </w:divBdr>
          <w:divsChild>
            <w:div w:id="75401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22336">
      <w:bodyDiv w:val="1"/>
      <w:marLeft w:val="0"/>
      <w:marRight w:val="0"/>
      <w:marTop w:val="0"/>
      <w:marBottom w:val="0"/>
      <w:divBdr>
        <w:top w:val="none" w:sz="0" w:space="0" w:color="auto"/>
        <w:left w:val="none" w:sz="0" w:space="0" w:color="auto"/>
        <w:bottom w:val="none" w:sz="0" w:space="0" w:color="auto"/>
        <w:right w:val="none" w:sz="0" w:space="0" w:color="auto"/>
      </w:divBdr>
    </w:div>
    <w:div w:id="915550350">
      <w:bodyDiv w:val="1"/>
      <w:marLeft w:val="0"/>
      <w:marRight w:val="0"/>
      <w:marTop w:val="0"/>
      <w:marBottom w:val="0"/>
      <w:divBdr>
        <w:top w:val="none" w:sz="0" w:space="0" w:color="auto"/>
        <w:left w:val="none" w:sz="0" w:space="0" w:color="auto"/>
        <w:bottom w:val="none" w:sz="0" w:space="0" w:color="auto"/>
        <w:right w:val="none" w:sz="0" w:space="0" w:color="auto"/>
      </w:divBdr>
      <w:divsChild>
        <w:div w:id="152139339">
          <w:marLeft w:val="0"/>
          <w:marRight w:val="0"/>
          <w:marTop w:val="0"/>
          <w:marBottom w:val="0"/>
          <w:divBdr>
            <w:top w:val="none" w:sz="0" w:space="0" w:color="auto"/>
            <w:left w:val="none" w:sz="0" w:space="0" w:color="auto"/>
            <w:bottom w:val="none" w:sz="0" w:space="0" w:color="auto"/>
            <w:right w:val="none" w:sz="0" w:space="0" w:color="auto"/>
          </w:divBdr>
          <w:divsChild>
            <w:div w:id="19596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90952">
      <w:bodyDiv w:val="1"/>
      <w:marLeft w:val="0"/>
      <w:marRight w:val="0"/>
      <w:marTop w:val="0"/>
      <w:marBottom w:val="0"/>
      <w:divBdr>
        <w:top w:val="none" w:sz="0" w:space="0" w:color="auto"/>
        <w:left w:val="none" w:sz="0" w:space="0" w:color="auto"/>
        <w:bottom w:val="none" w:sz="0" w:space="0" w:color="auto"/>
        <w:right w:val="none" w:sz="0" w:space="0" w:color="auto"/>
      </w:divBdr>
      <w:divsChild>
        <w:div w:id="2049839313">
          <w:marLeft w:val="0"/>
          <w:marRight w:val="0"/>
          <w:marTop w:val="0"/>
          <w:marBottom w:val="0"/>
          <w:divBdr>
            <w:top w:val="none" w:sz="0" w:space="0" w:color="auto"/>
            <w:left w:val="none" w:sz="0" w:space="0" w:color="auto"/>
            <w:bottom w:val="none" w:sz="0" w:space="0" w:color="auto"/>
            <w:right w:val="none" w:sz="0" w:space="0" w:color="auto"/>
          </w:divBdr>
          <w:divsChild>
            <w:div w:id="741756451">
              <w:marLeft w:val="0"/>
              <w:marRight w:val="0"/>
              <w:marTop w:val="0"/>
              <w:marBottom w:val="0"/>
              <w:divBdr>
                <w:top w:val="none" w:sz="0" w:space="0" w:color="auto"/>
                <w:left w:val="none" w:sz="0" w:space="0" w:color="auto"/>
                <w:bottom w:val="none" w:sz="0" w:space="0" w:color="auto"/>
                <w:right w:val="none" w:sz="0" w:space="0" w:color="auto"/>
              </w:divBdr>
            </w:div>
            <w:div w:id="900480638">
              <w:marLeft w:val="0"/>
              <w:marRight w:val="0"/>
              <w:marTop w:val="0"/>
              <w:marBottom w:val="0"/>
              <w:divBdr>
                <w:top w:val="none" w:sz="0" w:space="0" w:color="auto"/>
                <w:left w:val="none" w:sz="0" w:space="0" w:color="auto"/>
                <w:bottom w:val="none" w:sz="0" w:space="0" w:color="auto"/>
                <w:right w:val="none" w:sz="0" w:space="0" w:color="auto"/>
              </w:divBdr>
            </w:div>
            <w:div w:id="224418552">
              <w:marLeft w:val="0"/>
              <w:marRight w:val="0"/>
              <w:marTop w:val="0"/>
              <w:marBottom w:val="0"/>
              <w:divBdr>
                <w:top w:val="none" w:sz="0" w:space="0" w:color="auto"/>
                <w:left w:val="none" w:sz="0" w:space="0" w:color="auto"/>
                <w:bottom w:val="none" w:sz="0" w:space="0" w:color="auto"/>
                <w:right w:val="none" w:sz="0" w:space="0" w:color="auto"/>
              </w:divBdr>
            </w:div>
            <w:div w:id="142893303">
              <w:marLeft w:val="0"/>
              <w:marRight w:val="0"/>
              <w:marTop w:val="0"/>
              <w:marBottom w:val="0"/>
              <w:divBdr>
                <w:top w:val="none" w:sz="0" w:space="0" w:color="auto"/>
                <w:left w:val="none" w:sz="0" w:space="0" w:color="auto"/>
                <w:bottom w:val="none" w:sz="0" w:space="0" w:color="auto"/>
                <w:right w:val="none" w:sz="0" w:space="0" w:color="auto"/>
              </w:divBdr>
            </w:div>
            <w:div w:id="139544716">
              <w:marLeft w:val="0"/>
              <w:marRight w:val="0"/>
              <w:marTop w:val="0"/>
              <w:marBottom w:val="0"/>
              <w:divBdr>
                <w:top w:val="none" w:sz="0" w:space="0" w:color="auto"/>
                <w:left w:val="none" w:sz="0" w:space="0" w:color="auto"/>
                <w:bottom w:val="none" w:sz="0" w:space="0" w:color="auto"/>
                <w:right w:val="none" w:sz="0" w:space="0" w:color="auto"/>
              </w:divBdr>
            </w:div>
            <w:div w:id="910235227">
              <w:marLeft w:val="0"/>
              <w:marRight w:val="0"/>
              <w:marTop w:val="0"/>
              <w:marBottom w:val="0"/>
              <w:divBdr>
                <w:top w:val="none" w:sz="0" w:space="0" w:color="auto"/>
                <w:left w:val="none" w:sz="0" w:space="0" w:color="auto"/>
                <w:bottom w:val="none" w:sz="0" w:space="0" w:color="auto"/>
                <w:right w:val="none" w:sz="0" w:space="0" w:color="auto"/>
              </w:divBdr>
            </w:div>
            <w:div w:id="855847619">
              <w:marLeft w:val="0"/>
              <w:marRight w:val="0"/>
              <w:marTop w:val="0"/>
              <w:marBottom w:val="0"/>
              <w:divBdr>
                <w:top w:val="none" w:sz="0" w:space="0" w:color="auto"/>
                <w:left w:val="none" w:sz="0" w:space="0" w:color="auto"/>
                <w:bottom w:val="none" w:sz="0" w:space="0" w:color="auto"/>
                <w:right w:val="none" w:sz="0" w:space="0" w:color="auto"/>
              </w:divBdr>
            </w:div>
            <w:div w:id="1789162496">
              <w:marLeft w:val="0"/>
              <w:marRight w:val="0"/>
              <w:marTop w:val="0"/>
              <w:marBottom w:val="0"/>
              <w:divBdr>
                <w:top w:val="none" w:sz="0" w:space="0" w:color="auto"/>
                <w:left w:val="none" w:sz="0" w:space="0" w:color="auto"/>
                <w:bottom w:val="none" w:sz="0" w:space="0" w:color="auto"/>
                <w:right w:val="none" w:sz="0" w:space="0" w:color="auto"/>
              </w:divBdr>
            </w:div>
            <w:div w:id="132273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632">
      <w:bodyDiv w:val="1"/>
      <w:marLeft w:val="0"/>
      <w:marRight w:val="0"/>
      <w:marTop w:val="0"/>
      <w:marBottom w:val="0"/>
      <w:divBdr>
        <w:top w:val="none" w:sz="0" w:space="0" w:color="auto"/>
        <w:left w:val="none" w:sz="0" w:space="0" w:color="auto"/>
        <w:bottom w:val="none" w:sz="0" w:space="0" w:color="auto"/>
        <w:right w:val="none" w:sz="0" w:space="0" w:color="auto"/>
      </w:divBdr>
      <w:divsChild>
        <w:div w:id="1564681483">
          <w:marLeft w:val="0"/>
          <w:marRight w:val="0"/>
          <w:marTop w:val="0"/>
          <w:marBottom w:val="0"/>
          <w:divBdr>
            <w:top w:val="none" w:sz="0" w:space="0" w:color="auto"/>
            <w:left w:val="none" w:sz="0" w:space="0" w:color="auto"/>
            <w:bottom w:val="none" w:sz="0" w:space="0" w:color="auto"/>
            <w:right w:val="none" w:sz="0" w:space="0" w:color="auto"/>
          </w:divBdr>
        </w:div>
      </w:divsChild>
    </w:div>
    <w:div w:id="944729741">
      <w:bodyDiv w:val="1"/>
      <w:marLeft w:val="0"/>
      <w:marRight w:val="0"/>
      <w:marTop w:val="0"/>
      <w:marBottom w:val="0"/>
      <w:divBdr>
        <w:top w:val="none" w:sz="0" w:space="0" w:color="auto"/>
        <w:left w:val="none" w:sz="0" w:space="0" w:color="auto"/>
        <w:bottom w:val="none" w:sz="0" w:space="0" w:color="auto"/>
        <w:right w:val="none" w:sz="0" w:space="0" w:color="auto"/>
      </w:divBdr>
      <w:divsChild>
        <w:div w:id="1656374301">
          <w:marLeft w:val="0"/>
          <w:marRight w:val="0"/>
          <w:marTop w:val="0"/>
          <w:marBottom w:val="0"/>
          <w:divBdr>
            <w:top w:val="none" w:sz="0" w:space="0" w:color="auto"/>
            <w:left w:val="none" w:sz="0" w:space="0" w:color="auto"/>
            <w:bottom w:val="none" w:sz="0" w:space="0" w:color="auto"/>
            <w:right w:val="none" w:sz="0" w:space="0" w:color="auto"/>
          </w:divBdr>
          <w:divsChild>
            <w:div w:id="49630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27750">
      <w:bodyDiv w:val="1"/>
      <w:marLeft w:val="0"/>
      <w:marRight w:val="0"/>
      <w:marTop w:val="0"/>
      <w:marBottom w:val="0"/>
      <w:divBdr>
        <w:top w:val="none" w:sz="0" w:space="0" w:color="auto"/>
        <w:left w:val="none" w:sz="0" w:space="0" w:color="auto"/>
        <w:bottom w:val="none" w:sz="0" w:space="0" w:color="auto"/>
        <w:right w:val="none" w:sz="0" w:space="0" w:color="auto"/>
      </w:divBdr>
    </w:div>
    <w:div w:id="982738370">
      <w:bodyDiv w:val="1"/>
      <w:marLeft w:val="0"/>
      <w:marRight w:val="0"/>
      <w:marTop w:val="0"/>
      <w:marBottom w:val="0"/>
      <w:divBdr>
        <w:top w:val="none" w:sz="0" w:space="0" w:color="auto"/>
        <w:left w:val="none" w:sz="0" w:space="0" w:color="auto"/>
        <w:bottom w:val="none" w:sz="0" w:space="0" w:color="auto"/>
        <w:right w:val="none" w:sz="0" w:space="0" w:color="auto"/>
      </w:divBdr>
    </w:div>
    <w:div w:id="990058063">
      <w:bodyDiv w:val="1"/>
      <w:marLeft w:val="0"/>
      <w:marRight w:val="0"/>
      <w:marTop w:val="0"/>
      <w:marBottom w:val="0"/>
      <w:divBdr>
        <w:top w:val="none" w:sz="0" w:space="0" w:color="auto"/>
        <w:left w:val="none" w:sz="0" w:space="0" w:color="auto"/>
        <w:bottom w:val="none" w:sz="0" w:space="0" w:color="auto"/>
        <w:right w:val="none" w:sz="0" w:space="0" w:color="auto"/>
      </w:divBdr>
      <w:divsChild>
        <w:div w:id="256333451">
          <w:marLeft w:val="0"/>
          <w:marRight w:val="0"/>
          <w:marTop w:val="0"/>
          <w:marBottom w:val="0"/>
          <w:divBdr>
            <w:top w:val="none" w:sz="0" w:space="0" w:color="auto"/>
            <w:left w:val="none" w:sz="0" w:space="0" w:color="auto"/>
            <w:bottom w:val="none" w:sz="0" w:space="0" w:color="auto"/>
            <w:right w:val="none" w:sz="0" w:space="0" w:color="auto"/>
          </w:divBdr>
        </w:div>
      </w:divsChild>
    </w:div>
    <w:div w:id="1001465774">
      <w:bodyDiv w:val="1"/>
      <w:marLeft w:val="0"/>
      <w:marRight w:val="0"/>
      <w:marTop w:val="0"/>
      <w:marBottom w:val="0"/>
      <w:divBdr>
        <w:top w:val="none" w:sz="0" w:space="0" w:color="auto"/>
        <w:left w:val="none" w:sz="0" w:space="0" w:color="auto"/>
        <w:bottom w:val="none" w:sz="0" w:space="0" w:color="auto"/>
        <w:right w:val="none" w:sz="0" w:space="0" w:color="auto"/>
      </w:divBdr>
      <w:divsChild>
        <w:div w:id="1612859792">
          <w:marLeft w:val="0"/>
          <w:marRight w:val="0"/>
          <w:marTop w:val="0"/>
          <w:marBottom w:val="0"/>
          <w:divBdr>
            <w:top w:val="none" w:sz="0" w:space="0" w:color="auto"/>
            <w:left w:val="none" w:sz="0" w:space="0" w:color="auto"/>
            <w:bottom w:val="none" w:sz="0" w:space="0" w:color="auto"/>
            <w:right w:val="none" w:sz="0" w:space="0" w:color="auto"/>
          </w:divBdr>
          <w:divsChild>
            <w:div w:id="46612428">
              <w:marLeft w:val="0"/>
              <w:marRight w:val="0"/>
              <w:marTop w:val="0"/>
              <w:marBottom w:val="0"/>
              <w:divBdr>
                <w:top w:val="none" w:sz="0" w:space="0" w:color="auto"/>
                <w:left w:val="none" w:sz="0" w:space="0" w:color="auto"/>
                <w:bottom w:val="none" w:sz="0" w:space="0" w:color="auto"/>
                <w:right w:val="none" w:sz="0" w:space="0" w:color="auto"/>
              </w:divBdr>
            </w:div>
            <w:div w:id="491602630">
              <w:marLeft w:val="0"/>
              <w:marRight w:val="0"/>
              <w:marTop w:val="0"/>
              <w:marBottom w:val="0"/>
              <w:divBdr>
                <w:top w:val="none" w:sz="0" w:space="0" w:color="auto"/>
                <w:left w:val="none" w:sz="0" w:space="0" w:color="auto"/>
                <w:bottom w:val="none" w:sz="0" w:space="0" w:color="auto"/>
                <w:right w:val="none" w:sz="0" w:space="0" w:color="auto"/>
              </w:divBdr>
            </w:div>
            <w:div w:id="1344937795">
              <w:marLeft w:val="0"/>
              <w:marRight w:val="0"/>
              <w:marTop w:val="0"/>
              <w:marBottom w:val="0"/>
              <w:divBdr>
                <w:top w:val="none" w:sz="0" w:space="0" w:color="auto"/>
                <w:left w:val="none" w:sz="0" w:space="0" w:color="auto"/>
                <w:bottom w:val="none" w:sz="0" w:space="0" w:color="auto"/>
                <w:right w:val="none" w:sz="0" w:space="0" w:color="auto"/>
              </w:divBdr>
            </w:div>
            <w:div w:id="1478841235">
              <w:marLeft w:val="0"/>
              <w:marRight w:val="0"/>
              <w:marTop w:val="0"/>
              <w:marBottom w:val="0"/>
              <w:divBdr>
                <w:top w:val="none" w:sz="0" w:space="0" w:color="auto"/>
                <w:left w:val="none" w:sz="0" w:space="0" w:color="auto"/>
                <w:bottom w:val="none" w:sz="0" w:space="0" w:color="auto"/>
                <w:right w:val="none" w:sz="0" w:space="0" w:color="auto"/>
              </w:divBdr>
            </w:div>
            <w:div w:id="1321884358">
              <w:marLeft w:val="0"/>
              <w:marRight w:val="0"/>
              <w:marTop w:val="0"/>
              <w:marBottom w:val="0"/>
              <w:divBdr>
                <w:top w:val="none" w:sz="0" w:space="0" w:color="auto"/>
                <w:left w:val="none" w:sz="0" w:space="0" w:color="auto"/>
                <w:bottom w:val="none" w:sz="0" w:space="0" w:color="auto"/>
                <w:right w:val="none" w:sz="0" w:space="0" w:color="auto"/>
              </w:divBdr>
            </w:div>
            <w:div w:id="215746625">
              <w:marLeft w:val="0"/>
              <w:marRight w:val="0"/>
              <w:marTop w:val="0"/>
              <w:marBottom w:val="0"/>
              <w:divBdr>
                <w:top w:val="none" w:sz="0" w:space="0" w:color="auto"/>
                <w:left w:val="none" w:sz="0" w:space="0" w:color="auto"/>
                <w:bottom w:val="none" w:sz="0" w:space="0" w:color="auto"/>
                <w:right w:val="none" w:sz="0" w:space="0" w:color="auto"/>
              </w:divBdr>
            </w:div>
            <w:div w:id="1011027932">
              <w:marLeft w:val="0"/>
              <w:marRight w:val="0"/>
              <w:marTop w:val="0"/>
              <w:marBottom w:val="0"/>
              <w:divBdr>
                <w:top w:val="none" w:sz="0" w:space="0" w:color="auto"/>
                <w:left w:val="none" w:sz="0" w:space="0" w:color="auto"/>
                <w:bottom w:val="none" w:sz="0" w:space="0" w:color="auto"/>
                <w:right w:val="none" w:sz="0" w:space="0" w:color="auto"/>
              </w:divBdr>
            </w:div>
            <w:div w:id="1725567632">
              <w:marLeft w:val="0"/>
              <w:marRight w:val="0"/>
              <w:marTop w:val="0"/>
              <w:marBottom w:val="0"/>
              <w:divBdr>
                <w:top w:val="none" w:sz="0" w:space="0" w:color="auto"/>
                <w:left w:val="none" w:sz="0" w:space="0" w:color="auto"/>
                <w:bottom w:val="none" w:sz="0" w:space="0" w:color="auto"/>
                <w:right w:val="none" w:sz="0" w:space="0" w:color="auto"/>
              </w:divBdr>
            </w:div>
            <w:div w:id="520826614">
              <w:marLeft w:val="0"/>
              <w:marRight w:val="0"/>
              <w:marTop w:val="0"/>
              <w:marBottom w:val="0"/>
              <w:divBdr>
                <w:top w:val="none" w:sz="0" w:space="0" w:color="auto"/>
                <w:left w:val="none" w:sz="0" w:space="0" w:color="auto"/>
                <w:bottom w:val="none" w:sz="0" w:space="0" w:color="auto"/>
                <w:right w:val="none" w:sz="0" w:space="0" w:color="auto"/>
              </w:divBdr>
            </w:div>
            <w:div w:id="578297919">
              <w:marLeft w:val="0"/>
              <w:marRight w:val="0"/>
              <w:marTop w:val="0"/>
              <w:marBottom w:val="0"/>
              <w:divBdr>
                <w:top w:val="none" w:sz="0" w:space="0" w:color="auto"/>
                <w:left w:val="none" w:sz="0" w:space="0" w:color="auto"/>
                <w:bottom w:val="none" w:sz="0" w:space="0" w:color="auto"/>
                <w:right w:val="none" w:sz="0" w:space="0" w:color="auto"/>
              </w:divBdr>
            </w:div>
            <w:div w:id="280842298">
              <w:marLeft w:val="0"/>
              <w:marRight w:val="0"/>
              <w:marTop w:val="0"/>
              <w:marBottom w:val="0"/>
              <w:divBdr>
                <w:top w:val="none" w:sz="0" w:space="0" w:color="auto"/>
                <w:left w:val="none" w:sz="0" w:space="0" w:color="auto"/>
                <w:bottom w:val="none" w:sz="0" w:space="0" w:color="auto"/>
                <w:right w:val="none" w:sz="0" w:space="0" w:color="auto"/>
              </w:divBdr>
            </w:div>
            <w:div w:id="1310749278">
              <w:marLeft w:val="0"/>
              <w:marRight w:val="0"/>
              <w:marTop w:val="0"/>
              <w:marBottom w:val="0"/>
              <w:divBdr>
                <w:top w:val="none" w:sz="0" w:space="0" w:color="auto"/>
                <w:left w:val="none" w:sz="0" w:space="0" w:color="auto"/>
                <w:bottom w:val="none" w:sz="0" w:space="0" w:color="auto"/>
                <w:right w:val="none" w:sz="0" w:space="0" w:color="auto"/>
              </w:divBdr>
            </w:div>
            <w:div w:id="416681122">
              <w:marLeft w:val="0"/>
              <w:marRight w:val="0"/>
              <w:marTop w:val="0"/>
              <w:marBottom w:val="0"/>
              <w:divBdr>
                <w:top w:val="none" w:sz="0" w:space="0" w:color="auto"/>
                <w:left w:val="none" w:sz="0" w:space="0" w:color="auto"/>
                <w:bottom w:val="none" w:sz="0" w:space="0" w:color="auto"/>
                <w:right w:val="none" w:sz="0" w:space="0" w:color="auto"/>
              </w:divBdr>
            </w:div>
            <w:div w:id="586697522">
              <w:marLeft w:val="0"/>
              <w:marRight w:val="0"/>
              <w:marTop w:val="0"/>
              <w:marBottom w:val="0"/>
              <w:divBdr>
                <w:top w:val="none" w:sz="0" w:space="0" w:color="auto"/>
                <w:left w:val="none" w:sz="0" w:space="0" w:color="auto"/>
                <w:bottom w:val="none" w:sz="0" w:space="0" w:color="auto"/>
                <w:right w:val="none" w:sz="0" w:space="0" w:color="auto"/>
              </w:divBdr>
            </w:div>
            <w:div w:id="1314993168">
              <w:marLeft w:val="0"/>
              <w:marRight w:val="0"/>
              <w:marTop w:val="0"/>
              <w:marBottom w:val="0"/>
              <w:divBdr>
                <w:top w:val="none" w:sz="0" w:space="0" w:color="auto"/>
                <w:left w:val="none" w:sz="0" w:space="0" w:color="auto"/>
                <w:bottom w:val="none" w:sz="0" w:space="0" w:color="auto"/>
                <w:right w:val="none" w:sz="0" w:space="0" w:color="auto"/>
              </w:divBdr>
            </w:div>
            <w:div w:id="1817525361">
              <w:marLeft w:val="0"/>
              <w:marRight w:val="0"/>
              <w:marTop w:val="0"/>
              <w:marBottom w:val="0"/>
              <w:divBdr>
                <w:top w:val="none" w:sz="0" w:space="0" w:color="auto"/>
                <w:left w:val="none" w:sz="0" w:space="0" w:color="auto"/>
                <w:bottom w:val="none" w:sz="0" w:space="0" w:color="auto"/>
                <w:right w:val="none" w:sz="0" w:space="0" w:color="auto"/>
              </w:divBdr>
            </w:div>
            <w:div w:id="1162741117">
              <w:marLeft w:val="0"/>
              <w:marRight w:val="0"/>
              <w:marTop w:val="0"/>
              <w:marBottom w:val="0"/>
              <w:divBdr>
                <w:top w:val="none" w:sz="0" w:space="0" w:color="auto"/>
                <w:left w:val="none" w:sz="0" w:space="0" w:color="auto"/>
                <w:bottom w:val="none" w:sz="0" w:space="0" w:color="auto"/>
                <w:right w:val="none" w:sz="0" w:space="0" w:color="auto"/>
              </w:divBdr>
            </w:div>
            <w:div w:id="46535385">
              <w:marLeft w:val="0"/>
              <w:marRight w:val="0"/>
              <w:marTop w:val="0"/>
              <w:marBottom w:val="0"/>
              <w:divBdr>
                <w:top w:val="none" w:sz="0" w:space="0" w:color="auto"/>
                <w:left w:val="none" w:sz="0" w:space="0" w:color="auto"/>
                <w:bottom w:val="none" w:sz="0" w:space="0" w:color="auto"/>
                <w:right w:val="none" w:sz="0" w:space="0" w:color="auto"/>
              </w:divBdr>
            </w:div>
            <w:div w:id="449782792">
              <w:marLeft w:val="0"/>
              <w:marRight w:val="0"/>
              <w:marTop w:val="0"/>
              <w:marBottom w:val="0"/>
              <w:divBdr>
                <w:top w:val="none" w:sz="0" w:space="0" w:color="auto"/>
                <w:left w:val="none" w:sz="0" w:space="0" w:color="auto"/>
                <w:bottom w:val="none" w:sz="0" w:space="0" w:color="auto"/>
                <w:right w:val="none" w:sz="0" w:space="0" w:color="auto"/>
              </w:divBdr>
            </w:div>
            <w:div w:id="1333679298">
              <w:marLeft w:val="0"/>
              <w:marRight w:val="0"/>
              <w:marTop w:val="0"/>
              <w:marBottom w:val="0"/>
              <w:divBdr>
                <w:top w:val="none" w:sz="0" w:space="0" w:color="auto"/>
                <w:left w:val="none" w:sz="0" w:space="0" w:color="auto"/>
                <w:bottom w:val="none" w:sz="0" w:space="0" w:color="auto"/>
                <w:right w:val="none" w:sz="0" w:space="0" w:color="auto"/>
              </w:divBdr>
            </w:div>
            <w:div w:id="1220901317">
              <w:marLeft w:val="0"/>
              <w:marRight w:val="0"/>
              <w:marTop w:val="0"/>
              <w:marBottom w:val="0"/>
              <w:divBdr>
                <w:top w:val="none" w:sz="0" w:space="0" w:color="auto"/>
                <w:left w:val="none" w:sz="0" w:space="0" w:color="auto"/>
                <w:bottom w:val="none" w:sz="0" w:space="0" w:color="auto"/>
                <w:right w:val="none" w:sz="0" w:space="0" w:color="auto"/>
              </w:divBdr>
            </w:div>
            <w:div w:id="590698622">
              <w:marLeft w:val="0"/>
              <w:marRight w:val="0"/>
              <w:marTop w:val="0"/>
              <w:marBottom w:val="0"/>
              <w:divBdr>
                <w:top w:val="none" w:sz="0" w:space="0" w:color="auto"/>
                <w:left w:val="none" w:sz="0" w:space="0" w:color="auto"/>
                <w:bottom w:val="none" w:sz="0" w:space="0" w:color="auto"/>
                <w:right w:val="none" w:sz="0" w:space="0" w:color="auto"/>
              </w:divBdr>
            </w:div>
            <w:div w:id="3559790">
              <w:marLeft w:val="0"/>
              <w:marRight w:val="0"/>
              <w:marTop w:val="0"/>
              <w:marBottom w:val="0"/>
              <w:divBdr>
                <w:top w:val="none" w:sz="0" w:space="0" w:color="auto"/>
                <w:left w:val="none" w:sz="0" w:space="0" w:color="auto"/>
                <w:bottom w:val="none" w:sz="0" w:space="0" w:color="auto"/>
                <w:right w:val="none" w:sz="0" w:space="0" w:color="auto"/>
              </w:divBdr>
            </w:div>
            <w:div w:id="117186660">
              <w:marLeft w:val="0"/>
              <w:marRight w:val="0"/>
              <w:marTop w:val="0"/>
              <w:marBottom w:val="0"/>
              <w:divBdr>
                <w:top w:val="none" w:sz="0" w:space="0" w:color="auto"/>
                <w:left w:val="none" w:sz="0" w:space="0" w:color="auto"/>
                <w:bottom w:val="none" w:sz="0" w:space="0" w:color="auto"/>
                <w:right w:val="none" w:sz="0" w:space="0" w:color="auto"/>
              </w:divBdr>
            </w:div>
            <w:div w:id="1039236205">
              <w:marLeft w:val="0"/>
              <w:marRight w:val="0"/>
              <w:marTop w:val="0"/>
              <w:marBottom w:val="0"/>
              <w:divBdr>
                <w:top w:val="none" w:sz="0" w:space="0" w:color="auto"/>
                <w:left w:val="none" w:sz="0" w:space="0" w:color="auto"/>
                <w:bottom w:val="none" w:sz="0" w:space="0" w:color="auto"/>
                <w:right w:val="none" w:sz="0" w:space="0" w:color="auto"/>
              </w:divBdr>
            </w:div>
            <w:div w:id="174730332">
              <w:marLeft w:val="0"/>
              <w:marRight w:val="0"/>
              <w:marTop w:val="0"/>
              <w:marBottom w:val="0"/>
              <w:divBdr>
                <w:top w:val="none" w:sz="0" w:space="0" w:color="auto"/>
                <w:left w:val="none" w:sz="0" w:space="0" w:color="auto"/>
                <w:bottom w:val="none" w:sz="0" w:space="0" w:color="auto"/>
                <w:right w:val="none" w:sz="0" w:space="0" w:color="auto"/>
              </w:divBdr>
            </w:div>
            <w:div w:id="1621374388">
              <w:marLeft w:val="0"/>
              <w:marRight w:val="0"/>
              <w:marTop w:val="0"/>
              <w:marBottom w:val="0"/>
              <w:divBdr>
                <w:top w:val="none" w:sz="0" w:space="0" w:color="auto"/>
                <w:left w:val="none" w:sz="0" w:space="0" w:color="auto"/>
                <w:bottom w:val="none" w:sz="0" w:space="0" w:color="auto"/>
                <w:right w:val="none" w:sz="0" w:space="0" w:color="auto"/>
              </w:divBdr>
            </w:div>
            <w:div w:id="1280335855">
              <w:marLeft w:val="0"/>
              <w:marRight w:val="0"/>
              <w:marTop w:val="0"/>
              <w:marBottom w:val="0"/>
              <w:divBdr>
                <w:top w:val="none" w:sz="0" w:space="0" w:color="auto"/>
                <w:left w:val="none" w:sz="0" w:space="0" w:color="auto"/>
                <w:bottom w:val="none" w:sz="0" w:space="0" w:color="auto"/>
                <w:right w:val="none" w:sz="0" w:space="0" w:color="auto"/>
              </w:divBdr>
            </w:div>
            <w:div w:id="1967850451">
              <w:marLeft w:val="0"/>
              <w:marRight w:val="0"/>
              <w:marTop w:val="0"/>
              <w:marBottom w:val="0"/>
              <w:divBdr>
                <w:top w:val="none" w:sz="0" w:space="0" w:color="auto"/>
                <w:left w:val="none" w:sz="0" w:space="0" w:color="auto"/>
                <w:bottom w:val="none" w:sz="0" w:space="0" w:color="auto"/>
                <w:right w:val="none" w:sz="0" w:space="0" w:color="auto"/>
              </w:divBdr>
            </w:div>
            <w:div w:id="1041325755">
              <w:marLeft w:val="0"/>
              <w:marRight w:val="0"/>
              <w:marTop w:val="0"/>
              <w:marBottom w:val="0"/>
              <w:divBdr>
                <w:top w:val="none" w:sz="0" w:space="0" w:color="auto"/>
                <w:left w:val="none" w:sz="0" w:space="0" w:color="auto"/>
                <w:bottom w:val="none" w:sz="0" w:space="0" w:color="auto"/>
                <w:right w:val="none" w:sz="0" w:space="0" w:color="auto"/>
              </w:divBdr>
            </w:div>
            <w:div w:id="1422068450">
              <w:marLeft w:val="0"/>
              <w:marRight w:val="0"/>
              <w:marTop w:val="0"/>
              <w:marBottom w:val="0"/>
              <w:divBdr>
                <w:top w:val="none" w:sz="0" w:space="0" w:color="auto"/>
                <w:left w:val="none" w:sz="0" w:space="0" w:color="auto"/>
                <w:bottom w:val="none" w:sz="0" w:space="0" w:color="auto"/>
                <w:right w:val="none" w:sz="0" w:space="0" w:color="auto"/>
              </w:divBdr>
            </w:div>
            <w:div w:id="283850683">
              <w:marLeft w:val="0"/>
              <w:marRight w:val="0"/>
              <w:marTop w:val="0"/>
              <w:marBottom w:val="0"/>
              <w:divBdr>
                <w:top w:val="none" w:sz="0" w:space="0" w:color="auto"/>
                <w:left w:val="none" w:sz="0" w:space="0" w:color="auto"/>
                <w:bottom w:val="none" w:sz="0" w:space="0" w:color="auto"/>
                <w:right w:val="none" w:sz="0" w:space="0" w:color="auto"/>
              </w:divBdr>
            </w:div>
            <w:div w:id="155418254">
              <w:marLeft w:val="0"/>
              <w:marRight w:val="0"/>
              <w:marTop w:val="0"/>
              <w:marBottom w:val="0"/>
              <w:divBdr>
                <w:top w:val="none" w:sz="0" w:space="0" w:color="auto"/>
                <w:left w:val="none" w:sz="0" w:space="0" w:color="auto"/>
                <w:bottom w:val="none" w:sz="0" w:space="0" w:color="auto"/>
                <w:right w:val="none" w:sz="0" w:space="0" w:color="auto"/>
              </w:divBdr>
            </w:div>
            <w:div w:id="1261714371">
              <w:marLeft w:val="0"/>
              <w:marRight w:val="0"/>
              <w:marTop w:val="0"/>
              <w:marBottom w:val="0"/>
              <w:divBdr>
                <w:top w:val="none" w:sz="0" w:space="0" w:color="auto"/>
                <w:left w:val="none" w:sz="0" w:space="0" w:color="auto"/>
                <w:bottom w:val="none" w:sz="0" w:space="0" w:color="auto"/>
                <w:right w:val="none" w:sz="0" w:space="0" w:color="auto"/>
              </w:divBdr>
            </w:div>
            <w:div w:id="80296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75901">
      <w:bodyDiv w:val="1"/>
      <w:marLeft w:val="0"/>
      <w:marRight w:val="0"/>
      <w:marTop w:val="0"/>
      <w:marBottom w:val="0"/>
      <w:divBdr>
        <w:top w:val="none" w:sz="0" w:space="0" w:color="auto"/>
        <w:left w:val="none" w:sz="0" w:space="0" w:color="auto"/>
        <w:bottom w:val="none" w:sz="0" w:space="0" w:color="auto"/>
        <w:right w:val="none" w:sz="0" w:space="0" w:color="auto"/>
      </w:divBdr>
      <w:divsChild>
        <w:div w:id="1131094880">
          <w:marLeft w:val="0"/>
          <w:marRight w:val="0"/>
          <w:marTop w:val="0"/>
          <w:marBottom w:val="0"/>
          <w:divBdr>
            <w:top w:val="none" w:sz="0" w:space="0" w:color="auto"/>
            <w:left w:val="none" w:sz="0" w:space="0" w:color="auto"/>
            <w:bottom w:val="none" w:sz="0" w:space="0" w:color="auto"/>
            <w:right w:val="none" w:sz="0" w:space="0" w:color="auto"/>
          </w:divBdr>
          <w:divsChild>
            <w:div w:id="1807090666">
              <w:marLeft w:val="0"/>
              <w:marRight w:val="0"/>
              <w:marTop w:val="0"/>
              <w:marBottom w:val="0"/>
              <w:divBdr>
                <w:top w:val="none" w:sz="0" w:space="0" w:color="auto"/>
                <w:left w:val="none" w:sz="0" w:space="0" w:color="auto"/>
                <w:bottom w:val="none" w:sz="0" w:space="0" w:color="auto"/>
                <w:right w:val="none" w:sz="0" w:space="0" w:color="auto"/>
              </w:divBdr>
            </w:div>
            <w:div w:id="748039146">
              <w:marLeft w:val="0"/>
              <w:marRight w:val="0"/>
              <w:marTop w:val="0"/>
              <w:marBottom w:val="0"/>
              <w:divBdr>
                <w:top w:val="none" w:sz="0" w:space="0" w:color="auto"/>
                <w:left w:val="none" w:sz="0" w:space="0" w:color="auto"/>
                <w:bottom w:val="none" w:sz="0" w:space="0" w:color="auto"/>
                <w:right w:val="none" w:sz="0" w:space="0" w:color="auto"/>
              </w:divBdr>
            </w:div>
            <w:div w:id="98732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08346">
      <w:bodyDiv w:val="1"/>
      <w:marLeft w:val="0"/>
      <w:marRight w:val="0"/>
      <w:marTop w:val="0"/>
      <w:marBottom w:val="0"/>
      <w:divBdr>
        <w:top w:val="none" w:sz="0" w:space="0" w:color="auto"/>
        <w:left w:val="none" w:sz="0" w:space="0" w:color="auto"/>
        <w:bottom w:val="none" w:sz="0" w:space="0" w:color="auto"/>
        <w:right w:val="none" w:sz="0" w:space="0" w:color="auto"/>
      </w:divBdr>
      <w:divsChild>
        <w:div w:id="921915112">
          <w:marLeft w:val="0"/>
          <w:marRight w:val="0"/>
          <w:marTop w:val="0"/>
          <w:marBottom w:val="0"/>
          <w:divBdr>
            <w:top w:val="none" w:sz="0" w:space="0" w:color="auto"/>
            <w:left w:val="none" w:sz="0" w:space="0" w:color="auto"/>
            <w:bottom w:val="none" w:sz="0" w:space="0" w:color="auto"/>
            <w:right w:val="none" w:sz="0" w:space="0" w:color="auto"/>
          </w:divBdr>
        </w:div>
      </w:divsChild>
    </w:div>
    <w:div w:id="1024405116">
      <w:bodyDiv w:val="1"/>
      <w:marLeft w:val="0"/>
      <w:marRight w:val="0"/>
      <w:marTop w:val="0"/>
      <w:marBottom w:val="0"/>
      <w:divBdr>
        <w:top w:val="none" w:sz="0" w:space="0" w:color="auto"/>
        <w:left w:val="none" w:sz="0" w:space="0" w:color="auto"/>
        <w:bottom w:val="none" w:sz="0" w:space="0" w:color="auto"/>
        <w:right w:val="none" w:sz="0" w:space="0" w:color="auto"/>
      </w:divBdr>
      <w:divsChild>
        <w:div w:id="240913761">
          <w:marLeft w:val="0"/>
          <w:marRight w:val="0"/>
          <w:marTop w:val="0"/>
          <w:marBottom w:val="0"/>
          <w:divBdr>
            <w:top w:val="none" w:sz="0" w:space="0" w:color="auto"/>
            <w:left w:val="none" w:sz="0" w:space="0" w:color="auto"/>
            <w:bottom w:val="none" w:sz="0" w:space="0" w:color="auto"/>
            <w:right w:val="none" w:sz="0" w:space="0" w:color="auto"/>
          </w:divBdr>
          <w:divsChild>
            <w:div w:id="140260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979080">
      <w:bodyDiv w:val="1"/>
      <w:marLeft w:val="0"/>
      <w:marRight w:val="0"/>
      <w:marTop w:val="0"/>
      <w:marBottom w:val="0"/>
      <w:divBdr>
        <w:top w:val="none" w:sz="0" w:space="0" w:color="auto"/>
        <w:left w:val="none" w:sz="0" w:space="0" w:color="auto"/>
        <w:bottom w:val="none" w:sz="0" w:space="0" w:color="auto"/>
        <w:right w:val="none" w:sz="0" w:space="0" w:color="auto"/>
      </w:divBdr>
      <w:divsChild>
        <w:div w:id="1014110585">
          <w:marLeft w:val="0"/>
          <w:marRight w:val="0"/>
          <w:marTop w:val="0"/>
          <w:marBottom w:val="0"/>
          <w:divBdr>
            <w:top w:val="none" w:sz="0" w:space="0" w:color="auto"/>
            <w:left w:val="none" w:sz="0" w:space="0" w:color="auto"/>
            <w:bottom w:val="none" w:sz="0" w:space="0" w:color="auto"/>
            <w:right w:val="none" w:sz="0" w:space="0" w:color="auto"/>
          </w:divBdr>
        </w:div>
      </w:divsChild>
    </w:div>
    <w:div w:id="1080640671">
      <w:bodyDiv w:val="1"/>
      <w:marLeft w:val="0"/>
      <w:marRight w:val="0"/>
      <w:marTop w:val="0"/>
      <w:marBottom w:val="0"/>
      <w:divBdr>
        <w:top w:val="none" w:sz="0" w:space="0" w:color="auto"/>
        <w:left w:val="none" w:sz="0" w:space="0" w:color="auto"/>
        <w:bottom w:val="none" w:sz="0" w:space="0" w:color="auto"/>
        <w:right w:val="none" w:sz="0" w:space="0" w:color="auto"/>
      </w:divBdr>
      <w:divsChild>
        <w:div w:id="637809392">
          <w:marLeft w:val="0"/>
          <w:marRight w:val="0"/>
          <w:marTop w:val="0"/>
          <w:marBottom w:val="0"/>
          <w:divBdr>
            <w:top w:val="none" w:sz="0" w:space="0" w:color="auto"/>
            <w:left w:val="none" w:sz="0" w:space="0" w:color="auto"/>
            <w:bottom w:val="none" w:sz="0" w:space="0" w:color="auto"/>
            <w:right w:val="none" w:sz="0" w:space="0" w:color="auto"/>
          </w:divBdr>
        </w:div>
      </w:divsChild>
    </w:div>
    <w:div w:id="1095057588">
      <w:bodyDiv w:val="1"/>
      <w:marLeft w:val="0"/>
      <w:marRight w:val="0"/>
      <w:marTop w:val="0"/>
      <w:marBottom w:val="0"/>
      <w:divBdr>
        <w:top w:val="none" w:sz="0" w:space="0" w:color="auto"/>
        <w:left w:val="none" w:sz="0" w:space="0" w:color="auto"/>
        <w:bottom w:val="none" w:sz="0" w:space="0" w:color="auto"/>
        <w:right w:val="none" w:sz="0" w:space="0" w:color="auto"/>
      </w:divBdr>
      <w:divsChild>
        <w:div w:id="1358655110">
          <w:marLeft w:val="0"/>
          <w:marRight w:val="0"/>
          <w:marTop w:val="0"/>
          <w:marBottom w:val="0"/>
          <w:divBdr>
            <w:top w:val="none" w:sz="0" w:space="0" w:color="auto"/>
            <w:left w:val="none" w:sz="0" w:space="0" w:color="auto"/>
            <w:bottom w:val="none" w:sz="0" w:space="0" w:color="auto"/>
            <w:right w:val="none" w:sz="0" w:space="0" w:color="auto"/>
          </w:divBdr>
          <w:divsChild>
            <w:div w:id="1105464756">
              <w:marLeft w:val="0"/>
              <w:marRight w:val="0"/>
              <w:marTop w:val="0"/>
              <w:marBottom w:val="0"/>
              <w:divBdr>
                <w:top w:val="none" w:sz="0" w:space="0" w:color="auto"/>
                <w:left w:val="none" w:sz="0" w:space="0" w:color="auto"/>
                <w:bottom w:val="none" w:sz="0" w:space="0" w:color="auto"/>
                <w:right w:val="none" w:sz="0" w:space="0" w:color="auto"/>
              </w:divBdr>
            </w:div>
            <w:div w:id="89227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93440">
      <w:bodyDiv w:val="1"/>
      <w:marLeft w:val="0"/>
      <w:marRight w:val="0"/>
      <w:marTop w:val="0"/>
      <w:marBottom w:val="0"/>
      <w:divBdr>
        <w:top w:val="none" w:sz="0" w:space="0" w:color="auto"/>
        <w:left w:val="none" w:sz="0" w:space="0" w:color="auto"/>
        <w:bottom w:val="none" w:sz="0" w:space="0" w:color="auto"/>
        <w:right w:val="none" w:sz="0" w:space="0" w:color="auto"/>
      </w:divBdr>
      <w:divsChild>
        <w:div w:id="744373741">
          <w:marLeft w:val="0"/>
          <w:marRight w:val="0"/>
          <w:marTop w:val="0"/>
          <w:marBottom w:val="0"/>
          <w:divBdr>
            <w:top w:val="none" w:sz="0" w:space="0" w:color="auto"/>
            <w:left w:val="none" w:sz="0" w:space="0" w:color="auto"/>
            <w:bottom w:val="none" w:sz="0" w:space="0" w:color="auto"/>
            <w:right w:val="none" w:sz="0" w:space="0" w:color="auto"/>
          </w:divBdr>
          <w:divsChild>
            <w:div w:id="32894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943823">
      <w:bodyDiv w:val="1"/>
      <w:marLeft w:val="0"/>
      <w:marRight w:val="0"/>
      <w:marTop w:val="0"/>
      <w:marBottom w:val="0"/>
      <w:divBdr>
        <w:top w:val="none" w:sz="0" w:space="0" w:color="auto"/>
        <w:left w:val="none" w:sz="0" w:space="0" w:color="auto"/>
        <w:bottom w:val="none" w:sz="0" w:space="0" w:color="auto"/>
        <w:right w:val="none" w:sz="0" w:space="0" w:color="auto"/>
      </w:divBdr>
      <w:divsChild>
        <w:div w:id="334957550">
          <w:marLeft w:val="0"/>
          <w:marRight w:val="0"/>
          <w:marTop w:val="0"/>
          <w:marBottom w:val="0"/>
          <w:divBdr>
            <w:top w:val="none" w:sz="0" w:space="0" w:color="auto"/>
            <w:left w:val="none" w:sz="0" w:space="0" w:color="auto"/>
            <w:bottom w:val="none" w:sz="0" w:space="0" w:color="auto"/>
            <w:right w:val="none" w:sz="0" w:space="0" w:color="auto"/>
          </w:divBdr>
        </w:div>
      </w:divsChild>
    </w:div>
    <w:div w:id="1143893290">
      <w:bodyDiv w:val="1"/>
      <w:marLeft w:val="0"/>
      <w:marRight w:val="0"/>
      <w:marTop w:val="0"/>
      <w:marBottom w:val="0"/>
      <w:divBdr>
        <w:top w:val="none" w:sz="0" w:space="0" w:color="auto"/>
        <w:left w:val="none" w:sz="0" w:space="0" w:color="auto"/>
        <w:bottom w:val="none" w:sz="0" w:space="0" w:color="auto"/>
        <w:right w:val="none" w:sz="0" w:space="0" w:color="auto"/>
      </w:divBdr>
      <w:divsChild>
        <w:div w:id="759957409">
          <w:marLeft w:val="0"/>
          <w:marRight w:val="0"/>
          <w:marTop w:val="0"/>
          <w:marBottom w:val="0"/>
          <w:divBdr>
            <w:top w:val="none" w:sz="0" w:space="0" w:color="auto"/>
            <w:left w:val="none" w:sz="0" w:space="0" w:color="auto"/>
            <w:bottom w:val="none" w:sz="0" w:space="0" w:color="auto"/>
            <w:right w:val="none" w:sz="0" w:space="0" w:color="auto"/>
          </w:divBdr>
        </w:div>
      </w:divsChild>
    </w:div>
    <w:div w:id="1183780787">
      <w:bodyDiv w:val="1"/>
      <w:marLeft w:val="0"/>
      <w:marRight w:val="0"/>
      <w:marTop w:val="0"/>
      <w:marBottom w:val="0"/>
      <w:divBdr>
        <w:top w:val="none" w:sz="0" w:space="0" w:color="auto"/>
        <w:left w:val="none" w:sz="0" w:space="0" w:color="auto"/>
        <w:bottom w:val="none" w:sz="0" w:space="0" w:color="auto"/>
        <w:right w:val="none" w:sz="0" w:space="0" w:color="auto"/>
      </w:divBdr>
    </w:div>
    <w:div w:id="1212495521">
      <w:bodyDiv w:val="1"/>
      <w:marLeft w:val="0"/>
      <w:marRight w:val="0"/>
      <w:marTop w:val="0"/>
      <w:marBottom w:val="0"/>
      <w:divBdr>
        <w:top w:val="none" w:sz="0" w:space="0" w:color="auto"/>
        <w:left w:val="none" w:sz="0" w:space="0" w:color="auto"/>
        <w:bottom w:val="none" w:sz="0" w:space="0" w:color="auto"/>
        <w:right w:val="none" w:sz="0" w:space="0" w:color="auto"/>
      </w:divBdr>
      <w:divsChild>
        <w:div w:id="994914556">
          <w:marLeft w:val="0"/>
          <w:marRight w:val="0"/>
          <w:marTop w:val="0"/>
          <w:marBottom w:val="0"/>
          <w:divBdr>
            <w:top w:val="none" w:sz="0" w:space="0" w:color="auto"/>
            <w:left w:val="none" w:sz="0" w:space="0" w:color="auto"/>
            <w:bottom w:val="none" w:sz="0" w:space="0" w:color="auto"/>
            <w:right w:val="none" w:sz="0" w:space="0" w:color="auto"/>
          </w:divBdr>
        </w:div>
      </w:divsChild>
    </w:div>
    <w:div w:id="1212570853">
      <w:bodyDiv w:val="1"/>
      <w:marLeft w:val="0"/>
      <w:marRight w:val="0"/>
      <w:marTop w:val="0"/>
      <w:marBottom w:val="0"/>
      <w:divBdr>
        <w:top w:val="none" w:sz="0" w:space="0" w:color="auto"/>
        <w:left w:val="none" w:sz="0" w:space="0" w:color="auto"/>
        <w:bottom w:val="none" w:sz="0" w:space="0" w:color="auto"/>
        <w:right w:val="none" w:sz="0" w:space="0" w:color="auto"/>
      </w:divBdr>
      <w:divsChild>
        <w:div w:id="147525812">
          <w:marLeft w:val="0"/>
          <w:marRight w:val="0"/>
          <w:marTop w:val="0"/>
          <w:marBottom w:val="0"/>
          <w:divBdr>
            <w:top w:val="none" w:sz="0" w:space="0" w:color="auto"/>
            <w:left w:val="none" w:sz="0" w:space="0" w:color="auto"/>
            <w:bottom w:val="none" w:sz="0" w:space="0" w:color="auto"/>
            <w:right w:val="none" w:sz="0" w:space="0" w:color="auto"/>
          </w:divBdr>
          <w:divsChild>
            <w:div w:id="910624809">
              <w:marLeft w:val="0"/>
              <w:marRight w:val="0"/>
              <w:marTop w:val="0"/>
              <w:marBottom w:val="0"/>
              <w:divBdr>
                <w:top w:val="none" w:sz="0" w:space="0" w:color="auto"/>
                <w:left w:val="none" w:sz="0" w:space="0" w:color="auto"/>
                <w:bottom w:val="none" w:sz="0" w:space="0" w:color="auto"/>
                <w:right w:val="none" w:sz="0" w:space="0" w:color="auto"/>
              </w:divBdr>
            </w:div>
            <w:div w:id="324935909">
              <w:marLeft w:val="0"/>
              <w:marRight w:val="0"/>
              <w:marTop w:val="0"/>
              <w:marBottom w:val="0"/>
              <w:divBdr>
                <w:top w:val="none" w:sz="0" w:space="0" w:color="auto"/>
                <w:left w:val="none" w:sz="0" w:space="0" w:color="auto"/>
                <w:bottom w:val="none" w:sz="0" w:space="0" w:color="auto"/>
                <w:right w:val="none" w:sz="0" w:space="0" w:color="auto"/>
              </w:divBdr>
            </w:div>
            <w:div w:id="2121140696">
              <w:marLeft w:val="0"/>
              <w:marRight w:val="0"/>
              <w:marTop w:val="0"/>
              <w:marBottom w:val="0"/>
              <w:divBdr>
                <w:top w:val="none" w:sz="0" w:space="0" w:color="auto"/>
                <w:left w:val="none" w:sz="0" w:space="0" w:color="auto"/>
                <w:bottom w:val="none" w:sz="0" w:space="0" w:color="auto"/>
                <w:right w:val="none" w:sz="0" w:space="0" w:color="auto"/>
              </w:divBdr>
            </w:div>
            <w:div w:id="624317376">
              <w:marLeft w:val="0"/>
              <w:marRight w:val="0"/>
              <w:marTop w:val="0"/>
              <w:marBottom w:val="0"/>
              <w:divBdr>
                <w:top w:val="none" w:sz="0" w:space="0" w:color="auto"/>
                <w:left w:val="none" w:sz="0" w:space="0" w:color="auto"/>
                <w:bottom w:val="none" w:sz="0" w:space="0" w:color="auto"/>
                <w:right w:val="none" w:sz="0" w:space="0" w:color="auto"/>
              </w:divBdr>
            </w:div>
            <w:div w:id="403259079">
              <w:marLeft w:val="0"/>
              <w:marRight w:val="0"/>
              <w:marTop w:val="0"/>
              <w:marBottom w:val="0"/>
              <w:divBdr>
                <w:top w:val="none" w:sz="0" w:space="0" w:color="auto"/>
                <w:left w:val="none" w:sz="0" w:space="0" w:color="auto"/>
                <w:bottom w:val="none" w:sz="0" w:space="0" w:color="auto"/>
                <w:right w:val="none" w:sz="0" w:space="0" w:color="auto"/>
              </w:divBdr>
            </w:div>
            <w:div w:id="1642886849">
              <w:marLeft w:val="0"/>
              <w:marRight w:val="0"/>
              <w:marTop w:val="0"/>
              <w:marBottom w:val="0"/>
              <w:divBdr>
                <w:top w:val="none" w:sz="0" w:space="0" w:color="auto"/>
                <w:left w:val="none" w:sz="0" w:space="0" w:color="auto"/>
                <w:bottom w:val="none" w:sz="0" w:space="0" w:color="auto"/>
                <w:right w:val="none" w:sz="0" w:space="0" w:color="auto"/>
              </w:divBdr>
            </w:div>
            <w:div w:id="1941064530">
              <w:marLeft w:val="0"/>
              <w:marRight w:val="0"/>
              <w:marTop w:val="0"/>
              <w:marBottom w:val="0"/>
              <w:divBdr>
                <w:top w:val="none" w:sz="0" w:space="0" w:color="auto"/>
                <w:left w:val="none" w:sz="0" w:space="0" w:color="auto"/>
                <w:bottom w:val="none" w:sz="0" w:space="0" w:color="auto"/>
                <w:right w:val="none" w:sz="0" w:space="0" w:color="auto"/>
              </w:divBdr>
            </w:div>
            <w:div w:id="397897632">
              <w:marLeft w:val="0"/>
              <w:marRight w:val="0"/>
              <w:marTop w:val="0"/>
              <w:marBottom w:val="0"/>
              <w:divBdr>
                <w:top w:val="none" w:sz="0" w:space="0" w:color="auto"/>
                <w:left w:val="none" w:sz="0" w:space="0" w:color="auto"/>
                <w:bottom w:val="none" w:sz="0" w:space="0" w:color="auto"/>
                <w:right w:val="none" w:sz="0" w:space="0" w:color="auto"/>
              </w:divBdr>
            </w:div>
            <w:div w:id="1756242811">
              <w:marLeft w:val="0"/>
              <w:marRight w:val="0"/>
              <w:marTop w:val="0"/>
              <w:marBottom w:val="0"/>
              <w:divBdr>
                <w:top w:val="none" w:sz="0" w:space="0" w:color="auto"/>
                <w:left w:val="none" w:sz="0" w:space="0" w:color="auto"/>
                <w:bottom w:val="none" w:sz="0" w:space="0" w:color="auto"/>
                <w:right w:val="none" w:sz="0" w:space="0" w:color="auto"/>
              </w:divBdr>
            </w:div>
            <w:div w:id="1198854799">
              <w:marLeft w:val="0"/>
              <w:marRight w:val="0"/>
              <w:marTop w:val="0"/>
              <w:marBottom w:val="0"/>
              <w:divBdr>
                <w:top w:val="none" w:sz="0" w:space="0" w:color="auto"/>
                <w:left w:val="none" w:sz="0" w:space="0" w:color="auto"/>
                <w:bottom w:val="none" w:sz="0" w:space="0" w:color="auto"/>
                <w:right w:val="none" w:sz="0" w:space="0" w:color="auto"/>
              </w:divBdr>
            </w:div>
            <w:div w:id="273754793">
              <w:marLeft w:val="0"/>
              <w:marRight w:val="0"/>
              <w:marTop w:val="0"/>
              <w:marBottom w:val="0"/>
              <w:divBdr>
                <w:top w:val="none" w:sz="0" w:space="0" w:color="auto"/>
                <w:left w:val="none" w:sz="0" w:space="0" w:color="auto"/>
                <w:bottom w:val="none" w:sz="0" w:space="0" w:color="auto"/>
                <w:right w:val="none" w:sz="0" w:space="0" w:color="auto"/>
              </w:divBdr>
            </w:div>
            <w:div w:id="959847895">
              <w:marLeft w:val="0"/>
              <w:marRight w:val="0"/>
              <w:marTop w:val="0"/>
              <w:marBottom w:val="0"/>
              <w:divBdr>
                <w:top w:val="none" w:sz="0" w:space="0" w:color="auto"/>
                <w:left w:val="none" w:sz="0" w:space="0" w:color="auto"/>
                <w:bottom w:val="none" w:sz="0" w:space="0" w:color="auto"/>
                <w:right w:val="none" w:sz="0" w:space="0" w:color="auto"/>
              </w:divBdr>
            </w:div>
            <w:div w:id="149272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28823">
      <w:bodyDiv w:val="1"/>
      <w:marLeft w:val="0"/>
      <w:marRight w:val="0"/>
      <w:marTop w:val="0"/>
      <w:marBottom w:val="0"/>
      <w:divBdr>
        <w:top w:val="none" w:sz="0" w:space="0" w:color="auto"/>
        <w:left w:val="none" w:sz="0" w:space="0" w:color="auto"/>
        <w:bottom w:val="none" w:sz="0" w:space="0" w:color="auto"/>
        <w:right w:val="none" w:sz="0" w:space="0" w:color="auto"/>
      </w:divBdr>
    </w:div>
    <w:div w:id="1245140064">
      <w:bodyDiv w:val="1"/>
      <w:marLeft w:val="0"/>
      <w:marRight w:val="0"/>
      <w:marTop w:val="0"/>
      <w:marBottom w:val="0"/>
      <w:divBdr>
        <w:top w:val="none" w:sz="0" w:space="0" w:color="auto"/>
        <w:left w:val="none" w:sz="0" w:space="0" w:color="auto"/>
        <w:bottom w:val="none" w:sz="0" w:space="0" w:color="auto"/>
        <w:right w:val="none" w:sz="0" w:space="0" w:color="auto"/>
      </w:divBdr>
      <w:divsChild>
        <w:div w:id="1851941396">
          <w:marLeft w:val="0"/>
          <w:marRight w:val="0"/>
          <w:marTop w:val="0"/>
          <w:marBottom w:val="0"/>
          <w:divBdr>
            <w:top w:val="none" w:sz="0" w:space="0" w:color="auto"/>
            <w:left w:val="none" w:sz="0" w:space="0" w:color="auto"/>
            <w:bottom w:val="none" w:sz="0" w:space="0" w:color="auto"/>
            <w:right w:val="none" w:sz="0" w:space="0" w:color="auto"/>
          </w:divBdr>
        </w:div>
      </w:divsChild>
    </w:div>
    <w:div w:id="1257668187">
      <w:bodyDiv w:val="1"/>
      <w:marLeft w:val="0"/>
      <w:marRight w:val="0"/>
      <w:marTop w:val="0"/>
      <w:marBottom w:val="0"/>
      <w:divBdr>
        <w:top w:val="none" w:sz="0" w:space="0" w:color="auto"/>
        <w:left w:val="none" w:sz="0" w:space="0" w:color="auto"/>
        <w:bottom w:val="none" w:sz="0" w:space="0" w:color="auto"/>
        <w:right w:val="none" w:sz="0" w:space="0" w:color="auto"/>
      </w:divBdr>
      <w:divsChild>
        <w:div w:id="1209953393">
          <w:marLeft w:val="0"/>
          <w:marRight w:val="0"/>
          <w:marTop w:val="0"/>
          <w:marBottom w:val="0"/>
          <w:divBdr>
            <w:top w:val="none" w:sz="0" w:space="0" w:color="auto"/>
            <w:left w:val="none" w:sz="0" w:space="0" w:color="auto"/>
            <w:bottom w:val="none" w:sz="0" w:space="0" w:color="auto"/>
            <w:right w:val="none" w:sz="0" w:space="0" w:color="auto"/>
          </w:divBdr>
        </w:div>
      </w:divsChild>
    </w:div>
    <w:div w:id="1265113708">
      <w:bodyDiv w:val="1"/>
      <w:marLeft w:val="0"/>
      <w:marRight w:val="0"/>
      <w:marTop w:val="0"/>
      <w:marBottom w:val="0"/>
      <w:divBdr>
        <w:top w:val="none" w:sz="0" w:space="0" w:color="auto"/>
        <w:left w:val="none" w:sz="0" w:space="0" w:color="auto"/>
        <w:bottom w:val="none" w:sz="0" w:space="0" w:color="auto"/>
        <w:right w:val="none" w:sz="0" w:space="0" w:color="auto"/>
      </w:divBdr>
      <w:divsChild>
        <w:div w:id="470901922">
          <w:marLeft w:val="0"/>
          <w:marRight w:val="0"/>
          <w:marTop w:val="0"/>
          <w:marBottom w:val="0"/>
          <w:divBdr>
            <w:top w:val="none" w:sz="0" w:space="0" w:color="auto"/>
            <w:left w:val="none" w:sz="0" w:space="0" w:color="auto"/>
            <w:bottom w:val="none" w:sz="0" w:space="0" w:color="auto"/>
            <w:right w:val="none" w:sz="0" w:space="0" w:color="auto"/>
          </w:divBdr>
        </w:div>
      </w:divsChild>
    </w:div>
    <w:div w:id="1283532758">
      <w:bodyDiv w:val="1"/>
      <w:marLeft w:val="0"/>
      <w:marRight w:val="0"/>
      <w:marTop w:val="0"/>
      <w:marBottom w:val="0"/>
      <w:divBdr>
        <w:top w:val="none" w:sz="0" w:space="0" w:color="auto"/>
        <w:left w:val="none" w:sz="0" w:space="0" w:color="auto"/>
        <w:bottom w:val="none" w:sz="0" w:space="0" w:color="auto"/>
        <w:right w:val="none" w:sz="0" w:space="0" w:color="auto"/>
      </w:divBdr>
      <w:divsChild>
        <w:div w:id="1114441570">
          <w:marLeft w:val="0"/>
          <w:marRight w:val="0"/>
          <w:marTop w:val="0"/>
          <w:marBottom w:val="0"/>
          <w:divBdr>
            <w:top w:val="none" w:sz="0" w:space="0" w:color="auto"/>
            <w:left w:val="none" w:sz="0" w:space="0" w:color="auto"/>
            <w:bottom w:val="none" w:sz="0" w:space="0" w:color="auto"/>
            <w:right w:val="none" w:sz="0" w:space="0" w:color="auto"/>
          </w:divBdr>
          <w:divsChild>
            <w:div w:id="100960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357679">
      <w:bodyDiv w:val="1"/>
      <w:marLeft w:val="0"/>
      <w:marRight w:val="0"/>
      <w:marTop w:val="0"/>
      <w:marBottom w:val="0"/>
      <w:divBdr>
        <w:top w:val="none" w:sz="0" w:space="0" w:color="auto"/>
        <w:left w:val="none" w:sz="0" w:space="0" w:color="auto"/>
        <w:bottom w:val="none" w:sz="0" w:space="0" w:color="auto"/>
        <w:right w:val="none" w:sz="0" w:space="0" w:color="auto"/>
      </w:divBdr>
      <w:divsChild>
        <w:div w:id="401876303">
          <w:marLeft w:val="0"/>
          <w:marRight w:val="0"/>
          <w:marTop w:val="0"/>
          <w:marBottom w:val="0"/>
          <w:divBdr>
            <w:top w:val="none" w:sz="0" w:space="0" w:color="auto"/>
            <w:left w:val="none" w:sz="0" w:space="0" w:color="auto"/>
            <w:bottom w:val="none" w:sz="0" w:space="0" w:color="auto"/>
            <w:right w:val="none" w:sz="0" w:space="0" w:color="auto"/>
          </w:divBdr>
          <w:divsChild>
            <w:div w:id="10793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758969">
      <w:bodyDiv w:val="1"/>
      <w:marLeft w:val="0"/>
      <w:marRight w:val="0"/>
      <w:marTop w:val="0"/>
      <w:marBottom w:val="0"/>
      <w:divBdr>
        <w:top w:val="none" w:sz="0" w:space="0" w:color="auto"/>
        <w:left w:val="none" w:sz="0" w:space="0" w:color="auto"/>
        <w:bottom w:val="none" w:sz="0" w:space="0" w:color="auto"/>
        <w:right w:val="none" w:sz="0" w:space="0" w:color="auto"/>
      </w:divBdr>
      <w:divsChild>
        <w:div w:id="1390111817">
          <w:marLeft w:val="0"/>
          <w:marRight w:val="0"/>
          <w:marTop w:val="0"/>
          <w:marBottom w:val="0"/>
          <w:divBdr>
            <w:top w:val="none" w:sz="0" w:space="0" w:color="auto"/>
            <w:left w:val="none" w:sz="0" w:space="0" w:color="auto"/>
            <w:bottom w:val="none" w:sz="0" w:space="0" w:color="auto"/>
            <w:right w:val="none" w:sz="0" w:space="0" w:color="auto"/>
          </w:divBdr>
        </w:div>
      </w:divsChild>
    </w:div>
    <w:div w:id="1339581770">
      <w:bodyDiv w:val="1"/>
      <w:marLeft w:val="0"/>
      <w:marRight w:val="0"/>
      <w:marTop w:val="0"/>
      <w:marBottom w:val="0"/>
      <w:divBdr>
        <w:top w:val="none" w:sz="0" w:space="0" w:color="auto"/>
        <w:left w:val="none" w:sz="0" w:space="0" w:color="auto"/>
        <w:bottom w:val="none" w:sz="0" w:space="0" w:color="auto"/>
        <w:right w:val="none" w:sz="0" w:space="0" w:color="auto"/>
      </w:divBdr>
    </w:div>
    <w:div w:id="1355884592">
      <w:bodyDiv w:val="1"/>
      <w:marLeft w:val="0"/>
      <w:marRight w:val="0"/>
      <w:marTop w:val="0"/>
      <w:marBottom w:val="0"/>
      <w:divBdr>
        <w:top w:val="none" w:sz="0" w:space="0" w:color="auto"/>
        <w:left w:val="none" w:sz="0" w:space="0" w:color="auto"/>
        <w:bottom w:val="none" w:sz="0" w:space="0" w:color="auto"/>
        <w:right w:val="none" w:sz="0" w:space="0" w:color="auto"/>
      </w:divBdr>
    </w:div>
    <w:div w:id="1376196186">
      <w:bodyDiv w:val="1"/>
      <w:marLeft w:val="0"/>
      <w:marRight w:val="0"/>
      <w:marTop w:val="0"/>
      <w:marBottom w:val="0"/>
      <w:divBdr>
        <w:top w:val="none" w:sz="0" w:space="0" w:color="auto"/>
        <w:left w:val="none" w:sz="0" w:space="0" w:color="auto"/>
        <w:bottom w:val="none" w:sz="0" w:space="0" w:color="auto"/>
        <w:right w:val="none" w:sz="0" w:space="0" w:color="auto"/>
      </w:divBdr>
      <w:divsChild>
        <w:div w:id="2087802751">
          <w:marLeft w:val="0"/>
          <w:marRight w:val="0"/>
          <w:marTop w:val="0"/>
          <w:marBottom w:val="0"/>
          <w:divBdr>
            <w:top w:val="none" w:sz="0" w:space="0" w:color="auto"/>
            <w:left w:val="none" w:sz="0" w:space="0" w:color="auto"/>
            <w:bottom w:val="none" w:sz="0" w:space="0" w:color="auto"/>
            <w:right w:val="none" w:sz="0" w:space="0" w:color="auto"/>
          </w:divBdr>
        </w:div>
      </w:divsChild>
    </w:div>
    <w:div w:id="1377313940">
      <w:bodyDiv w:val="1"/>
      <w:marLeft w:val="0"/>
      <w:marRight w:val="0"/>
      <w:marTop w:val="0"/>
      <w:marBottom w:val="0"/>
      <w:divBdr>
        <w:top w:val="none" w:sz="0" w:space="0" w:color="auto"/>
        <w:left w:val="none" w:sz="0" w:space="0" w:color="auto"/>
        <w:bottom w:val="none" w:sz="0" w:space="0" w:color="auto"/>
        <w:right w:val="none" w:sz="0" w:space="0" w:color="auto"/>
      </w:divBdr>
      <w:divsChild>
        <w:div w:id="544832746">
          <w:marLeft w:val="0"/>
          <w:marRight w:val="0"/>
          <w:marTop w:val="0"/>
          <w:marBottom w:val="0"/>
          <w:divBdr>
            <w:top w:val="none" w:sz="0" w:space="0" w:color="auto"/>
            <w:left w:val="none" w:sz="0" w:space="0" w:color="auto"/>
            <w:bottom w:val="none" w:sz="0" w:space="0" w:color="auto"/>
            <w:right w:val="none" w:sz="0" w:space="0" w:color="auto"/>
          </w:divBdr>
        </w:div>
      </w:divsChild>
    </w:div>
    <w:div w:id="1390223185">
      <w:bodyDiv w:val="1"/>
      <w:marLeft w:val="0"/>
      <w:marRight w:val="0"/>
      <w:marTop w:val="0"/>
      <w:marBottom w:val="0"/>
      <w:divBdr>
        <w:top w:val="none" w:sz="0" w:space="0" w:color="auto"/>
        <w:left w:val="none" w:sz="0" w:space="0" w:color="auto"/>
        <w:bottom w:val="none" w:sz="0" w:space="0" w:color="auto"/>
        <w:right w:val="none" w:sz="0" w:space="0" w:color="auto"/>
      </w:divBdr>
      <w:divsChild>
        <w:div w:id="1405447178">
          <w:marLeft w:val="0"/>
          <w:marRight w:val="0"/>
          <w:marTop w:val="0"/>
          <w:marBottom w:val="0"/>
          <w:divBdr>
            <w:top w:val="none" w:sz="0" w:space="0" w:color="auto"/>
            <w:left w:val="none" w:sz="0" w:space="0" w:color="auto"/>
            <w:bottom w:val="none" w:sz="0" w:space="0" w:color="auto"/>
            <w:right w:val="none" w:sz="0" w:space="0" w:color="auto"/>
          </w:divBdr>
        </w:div>
      </w:divsChild>
    </w:div>
    <w:div w:id="1429884698">
      <w:bodyDiv w:val="1"/>
      <w:marLeft w:val="0"/>
      <w:marRight w:val="0"/>
      <w:marTop w:val="0"/>
      <w:marBottom w:val="0"/>
      <w:divBdr>
        <w:top w:val="none" w:sz="0" w:space="0" w:color="auto"/>
        <w:left w:val="none" w:sz="0" w:space="0" w:color="auto"/>
        <w:bottom w:val="none" w:sz="0" w:space="0" w:color="auto"/>
        <w:right w:val="none" w:sz="0" w:space="0" w:color="auto"/>
      </w:divBdr>
    </w:div>
    <w:div w:id="1445425048">
      <w:bodyDiv w:val="1"/>
      <w:marLeft w:val="0"/>
      <w:marRight w:val="0"/>
      <w:marTop w:val="0"/>
      <w:marBottom w:val="0"/>
      <w:divBdr>
        <w:top w:val="none" w:sz="0" w:space="0" w:color="auto"/>
        <w:left w:val="none" w:sz="0" w:space="0" w:color="auto"/>
        <w:bottom w:val="none" w:sz="0" w:space="0" w:color="auto"/>
        <w:right w:val="none" w:sz="0" w:space="0" w:color="auto"/>
      </w:divBdr>
    </w:div>
    <w:div w:id="1453329265">
      <w:bodyDiv w:val="1"/>
      <w:marLeft w:val="0"/>
      <w:marRight w:val="0"/>
      <w:marTop w:val="0"/>
      <w:marBottom w:val="0"/>
      <w:divBdr>
        <w:top w:val="none" w:sz="0" w:space="0" w:color="auto"/>
        <w:left w:val="none" w:sz="0" w:space="0" w:color="auto"/>
        <w:bottom w:val="none" w:sz="0" w:space="0" w:color="auto"/>
        <w:right w:val="none" w:sz="0" w:space="0" w:color="auto"/>
      </w:divBdr>
      <w:divsChild>
        <w:div w:id="1226643326">
          <w:marLeft w:val="0"/>
          <w:marRight w:val="0"/>
          <w:marTop w:val="0"/>
          <w:marBottom w:val="0"/>
          <w:divBdr>
            <w:top w:val="none" w:sz="0" w:space="0" w:color="auto"/>
            <w:left w:val="none" w:sz="0" w:space="0" w:color="auto"/>
            <w:bottom w:val="none" w:sz="0" w:space="0" w:color="auto"/>
            <w:right w:val="none" w:sz="0" w:space="0" w:color="auto"/>
          </w:divBdr>
        </w:div>
      </w:divsChild>
    </w:div>
    <w:div w:id="1454904765">
      <w:bodyDiv w:val="1"/>
      <w:marLeft w:val="0"/>
      <w:marRight w:val="0"/>
      <w:marTop w:val="0"/>
      <w:marBottom w:val="0"/>
      <w:divBdr>
        <w:top w:val="none" w:sz="0" w:space="0" w:color="auto"/>
        <w:left w:val="none" w:sz="0" w:space="0" w:color="auto"/>
        <w:bottom w:val="none" w:sz="0" w:space="0" w:color="auto"/>
        <w:right w:val="none" w:sz="0" w:space="0" w:color="auto"/>
      </w:divBdr>
      <w:divsChild>
        <w:div w:id="1898473645">
          <w:marLeft w:val="0"/>
          <w:marRight w:val="0"/>
          <w:marTop w:val="0"/>
          <w:marBottom w:val="0"/>
          <w:divBdr>
            <w:top w:val="none" w:sz="0" w:space="0" w:color="auto"/>
            <w:left w:val="none" w:sz="0" w:space="0" w:color="auto"/>
            <w:bottom w:val="none" w:sz="0" w:space="0" w:color="auto"/>
            <w:right w:val="none" w:sz="0" w:space="0" w:color="auto"/>
          </w:divBdr>
          <w:divsChild>
            <w:div w:id="196176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79048">
      <w:bodyDiv w:val="1"/>
      <w:marLeft w:val="0"/>
      <w:marRight w:val="0"/>
      <w:marTop w:val="0"/>
      <w:marBottom w:val="0"/>
      <w:divBdr>
        <w:top w:val="none" w:sz="0" w:space="0" w:color="auto"/>
        <w:left w:val="none" w:sz="0" w:space="0" w:color="auto"/>
        <w:bottom w:val="none" w:sz="0" w:space="0" w:color="auto"/>
        <w:right w:val="none" w:sz="0" w:space="0" w:color="auto"/>
      </w:divBdr>
      <w:divsChild>
        <w:div w:id="1432973025">
          <w:marLeft w:val="0"/>
          <w:marRight w:val="0"/>
          <w:marTop w:val="0"/>
          <w:marBottom w:val="0"/>
          <w:divBdr>
            <w:top w:val="none" w:sz="0" w:space="0" w:color="auto"/>
            <w:left w:val="none" w:sz="0" w:space="0" w:color="auto"/>
            <w:bottom w:val="none" w:sz="0" w:space="0" w:color="auto"/>
            <w:right w:val="none" w:sz="0" w:space="0" w:color="auto"/>
          </w:divBdr>
        </w:div>
      </w:divsChild>
    </w:div>
    <w:div w:id="1506944471">
      <w:bodyDiv w:val="1"/>
      <w:marLeft w:val="0"/>
      <w:marRight w:val="0"/>
      <w:marTop w:val="0"/>
      <w:marBottom w:val="0"/>
      <w:divBdr>
        <w:top w:val="none" w:sz="0" w:space="0" w:color="auto"/>
        <w:left w:val="none" w:sz="0" w:space="0" w:color="auto"/>
        <w:bottom w:val="none" w:sz="0" w:space="0" w:color="auto"/>
        <w:right w:val="none" w:sz="0" w:space="0" w:color="auto"/>
      </w:divBdr>
      <w:divsChild>
        <w:div w:id="1475025504">
          <w:marLeft w:val="0"/>
          <w:marRight w:val="0"/>
          <w:marTop w:val="0"/>
          <w:marBottom w:val="0"/>
          <w:divBdr>
            <w:top w:val="none" w:sz="0" w:space="0" w:color="auto"/>
            <w:left w:val="none" w:sz="0" w:space="0" w:color="auto"/>
            <w:bottom w:val="none" w:sz="0" w:space="0" w:color="auto"/>
            <w:right w:val="none" w:sz="0" w:space="0" w:color="auto"/>
          </w:divBdr>
          <w:divsChild>
            <w:div w:id="77536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235884">
      <w:bodyDiv w:val="1"/>
      <w:marLeft w:val="0"/>
      <w:marRight w:val="0"/>
      <w:marTop w:val="0"/>
      <w:marBottom w:val="0"/>
      <w:divBdr>
        <w:top w:val="none" w:sz="0" w:space="0" w:color="auto"/>
        <w:left w:val="none" w:sz="0" w:space="0" w:color="auto"/>
        <w:bottom w:val="none" w:sz="0" w:space="0" w:color="auto"/>
        <w:right w:val="none" w:sz="0" w:space="0" w:color="auto"/>
      </w:divBdr>
      <w:divsChild>
        <w:div w:id="314258558">
          <w:marLeft w:val="0"/>
          <w:marRight w:val="0"/>
          <w:marTop w:val="0"/>
          <w:marBottom w:val="0"/>
          <w:divBdr>
            <w:top w:val="none" w:sz="0" w:space="0" w:color="auto"/>
            <w:left w:val="none" w:sz="0" w:space="0" w:color="auto"/>
            <w:bottom w:val="none" w:sz="0" w:space="0" w:color="auto"/>
            <w:right w:val="none" w:sz="0" w:space="0" w:color="auto"/>
          </w:divBdr>
          <w:divsChild>
            <w:div w:id="902525972">
              <w:marLeft w:val="0"/>
              <w:marRight w:val="0"/>
              <w:marTop w:val="0"/>
              <w:marBottom w:val="0"/>
              <w:divBdr>
                <w:top w:val="none" w:sz="0" w:space="0" w:color="auto"/>
                <w:left w:val="none" w:sz="0" w:space="0" w:color="auto"/>
                <w:bottom w:val="none" w:sz="0" w:space="0" w:color="auto"/>
                <w:right w:val="none" w:sz="0" w:space="0" w:color="auto"/>
              </w:divBdr>
            </w:div>
            <w:div w:id="1101606927">
              <w:marLeft w:val="0"/>
              <w:marRight w:val="0"/>
              <w:marTop w:val="0"/>
              <w:marBottom w:val="0"/>
              <w:divBdr>
                <w:top w:val="none" w:sz="0" w:space="0" w:color="auto"/>
                <w:left w:val="none" w:sz="0" w:space="0" w:color="auto"/>
                <w:bottom w:val="none" w:sz="0" w:space="0" w:color="auto"/>
                <w:right w:val="none" w:sz="0" w:space="0" w:color="auto"/>
              </w:divBdr>
            </w:div>
            <w:div w:id="1258827003">
              <w:marLeft w:val="0"/>
              <w:marRight w:val="0"/>
              <w:marTop w:val="0"/>
              <w:marBottom w:val="0"/>
              <w:divBdr>
                <w:top w:val="none" w:sz="0" w:space="0" w:color="auto"/>
                <w:left w:val="none" w:sz="0" w:space="0" w:color="auto"/>
                <w:bottom w:val="none" w:sz="0" w:space="0" w:color="auto"/>
                <w:right w:val="none" w:sz="0" w:space="0" w:color="auto"/>
              </w:divBdr>
            </w:div>
            <w:div w:id="916087288">
              <w:marLeft w:val="0"/>
              <w:marRight w:val="0"/>
              <w:marTop w:val="0"/>
              <w:marBottom w:val="0"/>
              <w:divBdr>
                <w:top w:val="none" w:sz="0" w:space="0" w:color="auto"/>
                <w:left w:val="none" w:sz="0" w:space="0" w:color="auto"/>
                <w:bottom w:val="none" w:sz="0" w:space="0" w:color="auto"/>
                <w:right w:val="none" w:sz="0" w:space="0" w:color="auto"/>
              </w:divBdr>
            </w:div>
            <w:div w:id="94634741">
              <w:marLeft w:val="0"/>
              <w:marRight w:val="0"/>
              <w:marTop w:val="0"/>
              <w:marBottom w:val="0"/>
              <w:divBdr>
                <w:top w:val="none" w:sz="0" w:space="0" w:color="auto"/>
                <w:left w:val="none" w:sz="0" w:space="0" w:color="auto"/>
                <w:bottom w:val="none" w:sz="0" w:space="0" w:color="auto"/>
                <w:right w:val="none" w:sz="0" w:space="0" w:color="auto"/>
              </w:divBdr>
            </w:div>
            <w:div w:id="87894029">
              <w:marLeft w:val="0"/>
              <w:marRight w:val="0"/>
              <w:marTop w:val="0"/>
              <w:marBottom w:val="0"/>
              <w:divBdr>
                <w:top w:val="none" w:sz="0" w:space="0" w:color="auto"/>
                <w:left w:val="none" w:sz="0" w:space="0" w:color="auto"/>
                <w:bottom w:val="none" w:sz="0" w:space="0" w:color="auto"/>
                <w:right w:val="none" w:sz="0" w:space="0" w:color="auto"/>
              </w:divBdr>
            </w:div>
            <w:div w:id="543636657">
              <w:marLeft w:val="0"/>
              <w:marRight w:val="0"/>
              <w:marTop w:val="0"/>
              <w:marBottom w:val="0"/>
              <w:divBdr>
                <w:top w:val="none" w:sz="0" w:space="0" w:color="auto"/>
                <w:left w:val="none" w:sz="0" w:space="0" w:color="auto"/>
                <w:bottom w:val="none" w:sz="0" w:space="0" w:color="auto"/>
                <w:right w:val="none" w:sz="0" w:space="0" w:color="auto"/>
              </w:divBdr>
            </w:div>
            <w:div w:id="1995716784">
              <w:marLeft w:val="0"/>
              <w:marRight w:val="0"/>
              <w:marTop w:val="0"/>
              <w:marBottom w:val="0"/>
              <w:divBdr>
                <w:top w:val="none" w:sz="0" w:space="0" w:color="auto"/>
                <w:left w:val="none" w:sz="0" w:space="0" w:color="auto"/>
                <w:bottom w:val="none" w:sz="0" w:space="0" w:color="auto"/>
                <w:right w:val="none" w:sz="0" w:space="0" w:color="auto"/>
              </w:divBdr>
            </w:div>
            <w:div w:id="1514108422">
              <w:marLeft w:val="0"/>
              <w:marRight w:val="0"/>
              <w:marTop w:val="0"/>
              <w:marBottom w:val="0"/>
              <w:divBdr>
                <w:top w:val="none" w:sz="0" w:space="0" w:color="auto"/>
                <w:left w:val="none" w:sz="0" w:space="0" w:color="auto"/>
                <w:bottom w:val="none" w:sz="0" w:space="0" w:color="auto"/>
                <w:right w:val="none" w:sz="0" w:space="0" w:color="auto"/>
              </w:divBdr>
            </w:div>
            <w:div w:id="2041783431">
              <w:marLeft w:val="0"/>
              <w:marRight w:val="0"/>
              <w:marTop w:val="0"/>
              <w:marBottom w:val="0"/>
              <w:divBdr>
                <w:top w:val="none" w:sz="0" w:space="0" w:color="auto"/>
                <w:left w:val="none" w:sz="0" w:space="0" w:color="auto"/>
                <w:bottom w:val="none" w:sz="0" w:space="0" w:color="auto"/>
                <w:right w:val="none" w:sz="0" w:space="0" w:color="auto"/>
              </w:divBdr>
            </w:div>
            <w:div w:id="1505972487">
              <w:marLeft w:val="0"/>
              <w:marRight w:val="0"/>
              <w:marTop w:val="0"/>
              <w:marBottom w:val="0"/>
              <w:divBdr>
                <w:top w:val="none" w:sz="0" w:space="0" w:color="auto"/>
                <w:left w:val="none" w:sz="0" w:space="0" w:color="auto"/>
                <w:bottom w:val="none" w:sz="0" w:space="0" w:color="auto"/>
                <w:right w:val="none" w:sz="0" w:space="0" w:color="auto"/>
              </w:divBdr>
            </w:div>
            <w:div w:id="630868733">
              <w:marLeft w:val="0"/>
              <w:marRight w:val="0"/>
              <w:marTop w:val="0"/>
              <w:marBottom w:val="0"/>
              <w:divBdr>
                <w:top w:val="none" w:sz="0" w:space="0" w:color="auto"/>
                <w:left w:val="none" w:sz="0" w:space="0" w:color="auto"/>
                <w:bottom w:val="none" w:sz="0" w:space="0" w:color="auto"/>
                <w:right w:val="none" w:sz="0" w:space="0" w:color="auto"/>
              </w:divBdr>
            </w:div>
            <w:div w:id="153106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739454">
      <w:bodyDiv w:val="1"/>
      <w:marLeft w:val="0"/>
      <w:marRight w:val="0"/>
      <w:marTop w:val="0"/>
      <w:marBottom w:val="0"/>
      <w:divBdr>
        <w:top w:val="none" w:sz="0" w:space="0" w:color="auto"/>
        <w:left w:val="none" w:sz="0" w:space="0" w:color="auto"/>
        <w:bottom w:val="none" w:sz="0" w:space="0" w:color="auto"/>
        <w:right w:val="none" w:sz="0" w:space="0" w:color="auto"/>
      </w:divBdr>
      <w:divsChild>
        <w:div w:id="1762408507">
          <w:marLeft w:val="0"/>
          <w:marRight w:val="0"/>
          <w:marTop w:val="0"/>
          <w:marBottom w:val="0"/>
          <w:divBdr>
            <w:top w:val="none" w:sz="0" w:space="0" w:color="auto"/>
            <w:left w:val="none" w:sz="0" w:space="0" w:color="auto"/>
            <w:bottom w:val="none" w:sz="0" w:space="0" w:color="auto"/>
            <w:right w:val="none" w:sz="0" w:space="0" w:color="auto"/>
          </w:divBdr>
        </w:div>
      </w:divsChild>
    </w:div>
    <w:div w:id="1529105598">
      <w:bodyDiv w:val="1"/>
      <w:marLeft w:val="0"/>
      <w:marRight w:val="0"/>
      <w:marTop w:val="0"/>
      <w:marBottom w:val="0"/>
      <w:divBdr>
        <w:top w:val="none" w:sz="0" w:space="0" w:color="auto"/>
        <w:left w:val="none" w:sz="0" w:space="0" w:color="auto"/>
        <w:bottom w:val="none" w:sz="0" w:space="0" w:color="auto"/>
        <w:right w:val="none" w:sz="0" w:space="0" w:color="auto"/>
      </w:divBdr>
      <w:divsChild>
        <w:div w:id="1366902257">
          <w:marLeft w:val="0"/>
          <w:marRight w:val="0"/>
          <w:marTop w:val="0"/>
          <w:marBottom w:val="0"/>
          <w:divBdr>
            <w:top w:val="none" w:sz="0" w:space="0" w:color="auto"/>
            <w:left w:val="none" w:sz="0" w:space="0" w:color="auto"/>
            <w:bottom w:val="none" w:sz="0" w:space="0" w:color="auto"/>
            <w:right w:val="none" w:sz="0" w:space="0" w:color="auto"/>
          </w:divBdr>
          <w:divsChild>
            <w:div w:id="57698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759137">
      <w:bodyDiv w:val="1"/>
      <w:marLeft w:val="0"/>
      <w:marRight w:val="0"/>
      <w:marTop w:val="0"/>
      <w:marBottom w:val="0"/>
      <w:divBdr>
        <w:top w:val="none" w:sz="0" w:space="0" w:color="auto"/>
        <w:left w:val="none" w:sz="0" w:space="0" w:color="auto"/>
        <w:bottom w:val="none" w:sz="0" w:space="0" w:color="auto"/>
        <w:right w:val="none" w:sz="0" w:space="0" w:color="auto"/>
      </w:divBdr>
      <w:divsChild>
        <w:div w:id="727607502">
          <w:marLeft w:val="0"/>
          <w:marRight w:val="0"/>
          <w:marTop w:val="0"/>
          <w:marBottom w:val="0"/>
          <w:divBdr>
            <w:top w:val="none" w:sz="0" w:space="0" w:color="auto"/>
            <w:left w:val="none" w:sz="0" w:space="0" w:color="auto"/>
            <w:bottom w:val="none" w:sz="0" w:space="0" w:color="auto"/>
            <w:right w:val="none" w:sz="0" w:space="0" w:color="auto"/>
          </w:divBdr>
        </w:div>
      </w:divsChild>
    </w:div>
    <w:div w:id="1580872656">
      <w:bodyDiv w:val="1"/>
      <w:marLeft w:val="0"/>
      <w:marRight w:val="0"/>
      <w:marTop w:val="0"/>
      <w:marBottom w:val="0"/>
      <w:divBdr>
        <w:top w:val="none" w:sz="0" w:space="0" w:color="auto"/>
        <w:left w:val="none" w:sz="0" w:space="0" w:color="auto"/>
        <w:bottom w:val="none" w:sz="0" w:space="0" w:color="auto"/>
        <w:right w:val="none" w:sz="0" w:space="0" w:color="auto"/>
      </w:divBdr>
    </w:div>
    <w:div w:id="1608199795">
      <w:bodyDiv w:val="1"/>
      <w:marLeft w:val="0"/>
      <w:marRight w:val="0"/>
      <w:marTop w:val="0"/>
      <w:marBottom w:val="0"/>
      <w:divBdr>
        <w:top w:val="none" w:sz="0" w:space="0" w:color="auto"/>
        <w:left w:val="none" w:sz="0" w:space="0" w:color="auto"/>
        <w:bottom w:val="none" w:sz="0" w:space="0" w:color="auto"/>
        <w:right w:val="none" w:sz="0" w:space="0" w:color="auto"/>
      </w:divBdr>
      <w:divsChild>
        <w:div w:id="1435324918">
          <w:marLeft w:val="0"/>
          <w:marRight w:val="0"/>
          <w:marTop w:val="0"/>
          <w:marBottom w:val="0"/>
          <w:divBdr>
            <w:top w:val="none" w:sz="0" w:space="0" w:color="auto"/>
            <w:left w:val="none" w:sz="0" w:space="0" w:color="auto"/>
            <w:bottom w:val="none" w:sz="0" w:space="0" w:color="auto"/>
            <w:right w:val="none" w:sz="0" w:space="0" w:color="auto"/>
          </w:divBdr>
        </w:div>
      </w:divsChild>
    </w:div>
    <w:div w:id="1614552727">
      <w:bodyDiv w:val="1"/>
      <w:marLeft w:val="0"/>
      <w:marRight w:val="0"/>
      <w:marTop w:val="0"/>
      <w:marBottom w:val="0"/>
      <w:divBdr>
        <w:top w:val="none" w:sz="0" w:space="0" w:color="auto"/>
        <w:left w:val="none" w:sz="0" w:space="0" w:color="auto"/>
        <w:bottom w:val="none" w:sz="0" w:space="0" w:color="auto"/>
        <w:right w:val="none" w:sz="0" w:space="0" w:color="auto"/>
      </w:divBdr>
    </w:div>
    <w:div w:id="1620801167">
      <w:bodyDiv w:val="1"/>
      <w:marLeft w:val="0"/>
      <w:marRight w:val="0"/>
      <w:marTop w:val="0"/>
      <w:marBottom w:val="0"/>
      <w:divBdr>
        <w:top w:val="none" w:sz="0" w:space="0" w:color="auto"/>
        <w:left w:val="none" w:sz="0" w:space="0" w:color="auto"/>
        <w:bottom w:val="none" w:sz="0" w:space="0" w:color="auto"/>
        <w:right w:val="none" w:sz="0" w:space="0" w:color="auto"/>
      </w:divBdr>
    </w:div>
    <w:div w:id="1622345386">
      <w:bodyDiv w:val="1"/>
      <w:marLeft w:val="0"/>
      <w:marRight w:val="0"/>
      <w:marTop w:val="0"/>
      <w:marBottom w:val="0"/>
      <w:divBdr>
        <w:top w:val="none" w:sz="0" w:space="0" w:color="auto"/>
        <w:left w:val="none" w:sz="0" w:space="0" w:color="auto"/>
        <w:bottom w:val="none" w:sz="0" w:space="0" w:color="auto"/>
        <w:right w:val="none" w:sz="0" w:space="0" w:color="auto"/>
      </w:divBdr>
      <w:divsChild>
        <w:div w:id="398328714">
          <w:marLeft w:val="0"/>
          <w:marRight w:val="0"/>
          <w:marTop w:val="0"/>
          <w:marBottom w:val="0"/>
          <w:divBdr>
            <w:top w:val="none" w:sz="0" w:space="0" w:color="auto"/>
            <w:left w:val="none" w:sz="0" w:space="0" w:color="auto"/>
            <w:bottom w:val="none" w:sz="0" w:space="0" w:color="auto"/>
            <w:right w:val="none" w:sz="0" w:space="0" w:color="auto"/>
          </w:divBdr>
          <w:divsChild>
            <w:div w:id="333411555">
              <w:marLeft w:val="0"/>
              <w:marRight w:val="0"/>
              <w:marTop w:val="0"/>
              <w:marBottom w:val="0"/>
              <w:divBdr>
                <w:top w:val="none" w:sz="0" w:space="0" w:color="auto"/>
                <w:left w:val="none" w:sz="0" w:space="0" w:color="auto"/>
                <w:bottom w:val="none" w:sz="0" w:space="0" w:color="auto"/>
                <w:right w:val="none" w:sz="0" w:space="0" w:color="auto"/>
              </w:divBdr>
            </w:div>
            <w:div w:id="1224413951">
              <w:marLeft w:val="0"/>
              <w:marRight w:val="0"/>
              <w:marTop w:val="0"/>
              <w:marBottom w:val="0"/>
              <w:divBdr>
                <w:top w:val="none" w:sz="0" w:space="0" w:color="auto"/>
                <w:left w:val="none" w:sz="0" w:space="0" w:color="auto"/>
                <w:bottom w:val="none" w:sz="0" w:space="0" w:color="auto"/>
                <w:right w:val="none" w:sz="0" w:space="0" w:color="auto"/>
              </w:divBdr>
            </w:div>
            <w:div w:id="1481535908">
              <w:marLeft w:val="0"/>
              <w:marRight w:val="0"/>
              <w:marTop w:val="0"/>
              <w:marBottom w:val="0"/>
              <w:divBdr>
                <w:top w:val="none" w:sz="0" w:space="0" w:color="auto"/>
                <w:left w:val="none" w:sz="0" w:space="0" w:color="auto"/>
                <w:bottom w:val="none" w:sz="0" w:space="0" w:color="auto"/>
                <w:right w:val="none" w:sz="0" w:space="0" w:color="auto"/>
              </w:divBdr>
            </w:div>
            <w:div w:id="1398556247">
              <w:marLeft w:val="0"/>
              <w:marRight w:val="0"/>
              <w:marTop w:val="0"/>
              <w:marBottom w:val="0"/>
              <w:divBdr>
                <w:top w:val="none" w:sz="0" w:space="0" w:color="auto"/>
                <w:left w:val="none" w:sz="0" w:space="0" w:color="auto"/>
                <w:bottom w:val="none" w:sz="0" w:space="0" w:color="auto"/>
                <w:right w:val="none" w:sz="0" w:space="0" w:color="auto"/>
              </w:divBdr>
            </w:div>
            <w:div w:id="99644403">
              <w:marLeft w:val="0"/>
              <w:marRight w:val="0"/>
              <w:marTop w:val="0"/>
              <w:marBottom w:val="0"/>
              <w:divBdr>
                <w:top w:val="none" w:sz="0" w:space="0" w:color="auto"/>
                <w:left w:val="none" w:sz="0" w:space="0" w:color="auto"/>
                <w:bottom w:val="none" w:sz="0" w:space="0" w:color="auto"/>
                <w:right w:val="none" w:sz="0" w:space="0" w:color="auto"/>
              </w:divBdr>
            </w:div>
            <w:div w:id="1490825469">
              <w:marLeft w:val="0"/>
              <w:marRight w:val="0"/>
              <w:marTop w:val="0"/>
              <w:marBottom w:val="0"/>
              <w:divBdr>
                <w:top w:val="none" w:sz="0" w:space="0" w:color="auto"/>
                <w:left w:val="none" w:sz="0" w:space="0" w:color="auto"/>
                <w:bottom w:val="none" w:sz="0" w:space="0" w:color="auto"/>
                <w:right w:val="none" w:sz="0" w:space="0" w:color="auto"/>
              </w:divBdr>
            </w:div>
            <w:div w:id="214534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39094">
      <w:bodyDiv w:val="1"/>
      <w:marLeft w:val="0"/>
      <w:marRight w:val="0"/>
      <w:marTop w:val="0"/>
      <w:marBottom w:val="0"/>
      <w:divBdr>
        <w:top w:val="none" w:sz="0" w:space="0" w:color="auto"/>
        <w:left w:val="none" w:sz="0" w:space="0" w:color="auto"/>
        <w:bottom w:val="none" w:sz="0" w:space="0" w:color="auto"/>
        <w:right w:val="none" w:sz="0" w:space="0" w:color="auto"/>
      </w:divBdr>
      <w:divsChild>
        <w:div w:id="418404527">
          <w:marLeft w:val="0"/>
          <w:marRight w:val="0"/>
          <w:marTop w:val="0"/>
          <w:marBottom w:val="0"/>
          <w:divBdr>
            <w:top w:val="none" w:sz="0" w:space="0" w:color="auto"/>
            <w:left w:val="none" w:sz="0" w:space="0" w:color="auto"/>
            <w:bottom w:val="none" w:sz="0" w:space="0" w:color="auto"/>
            <w:right w:val="none" w:sz="0" w:space="0" w:color="auto"/>
          </w:divBdr>
          <w:divsChild>
            <w:div w:id="1842889391">
              <w:marLeft w:val="0"/>
              <w:marRight w:val="0"/>
              <w:marTop w:val="0"/>
              <w:marBottom w:val="0"/>
              <w:divBdr>
                <w:top w:val="none" w:sz="0" w:space="0" w:color="auto"/>
                <w:left w:val="none" w:sz="0" w:space="0" w:color="auto"/>
                <w:bottom w:val="none" w:sz="0" w:space="0" w:color="auto"/>
                <w:right w:val="none" w:sz="0" w:space="0" w:color="auto"/>
              </w:divBdr>
            </w:div>
            <w:div w:id="1302731541">
              <w:marLeft w:val="0"/>
              <w:marRight w:val="0"/>
              <w:marTop w:val="0"/>
              <w:marBottom w:val="0"/>
              <w:divBdr>
                <w:top w:val="none" w:sz="0" w:space="0" w:color="auto"/>
                <w:left w:val="none" w:sz="0" w:space="0" w:color="auto"/>
                <w:bottom w:val="none" w:sz="0" w:space="0" w:color="auto"/>
                <w:right w:val="none" w:sz="0" w:space="0" w:color="auto"/>
              </w:divBdr>
            </w:div>
            <w:div w:id="2004627579">
              <w:marLeft w:val="0"/>
              <w:marRight w:val="0"/>
              <w:marTop w:val="0"/>
              <w:marBottom w:val="0"/>
              <w:divBdr>
                <w:top w:val="none" w:sz="0" w:space="0" w:color="auto"/>
                <w:left w:val="none" w:sz="0" w:space="0" w:color="auto"/>
                <w:bottom w:val="none" w:sz="0" w:space="0" w:color="auto"/>
                <w:right w:val="none" w:sz="0" w:space="0" w:color="auto"/>
              </w:divBdr>
            </w:div>
            <w:div w:id="2078478876">
              <w:marLeft w:val="0"/>
              <w:marRight w:val="0"/>
              <w:marTop w:val="0"/>
              <w:marBottom w:val="0"/>
              <w:divBdr>
                <w:top w:val="none" w:sz="0" w:space="0" w:color="auto"/>
                <w:left w:val="none" w:sz="0" w:space="0" w:color="auto"/>
                <w:bottom w:val="none" w:sz="0" w:space="0" w:color="auto"/>
                <w:right w:val="none" w:sz="0" w:space="0" w:color="auto"/>
              </w:divBdr>
            </w:div>
            <w:div w:id="1494446219">
              <w:marLeft w:val="0"/>
              <w:marRight w:val="0"/>
              <w:marTop w:val="0"/>
              <w:marBottom w:val="0"/>
              <w:divBdr>
                <w:top w:val="none" w:sz="0" w:space="0" w:color="auto"/>
                <w:left w:val="none" w:sz="0" w:space="0" w:color="auto"/>
                <w:bottom w:val="none" w:sz="0" w:space="0" w:color="auto"/>
                <w:right w:val="none" w:sz="0" w:space="0" w:color="auto"/>
              </w:divBdr>
            </w:div>
            <w:div w:id="986054982">
              <w:marLeft w:val="0"/>
              <w:marRight w:val="0"/>
              <w:marTop w:val="0"/>
              <w:marBottom w:val="0"/>
              <w:divBdr>
                <w:top w:val="none" w:sz="0" w:space="0" w:color="auto"/>
                <w:left w:val="none" w:sz="0" w:space="0" w:color="auto"/>
                <w:bottom w:val="none" w:sz="0" w:space="0" w:color="auto"/>
                <w:right w:val="none" w:sz="0" w:space="0" w:color="auto"/>
              </w:divBdr>
            </w:div>
            <w:div w:id="1561017524">
              <w:marLeft w:val="0"/>
              <w:marRight w:val="0"/>
              <w:marTop w:val="0"/>
              <w:marBottom w:val="0"/>
              <w:divBdr>
                <w:top w:val="none" w:sz="0" w:space="0" w:color="auto"/>
                <w:left w:val="none" w:sz="0" w:space="0" w:color="auto"/>
                <w:bottom w:val="none" w:sz="0" w:space="0" w:color="auto"/>
                <w:right w:val="none" w:sz="0" w:space="0" w:color="auto"/>
              </w:divBdr>
            </w:div>
            <w:div w:id="1640837794">
              <w:marLeft w:val="0"/>
              <w:marRight w:val="0"/>
              <w:marTop w:val="0"/>
              <w:marBottom w:val="0"/>
              <w:divBdr>
                <w:top w:val="none" w:sz="0" w:space="0" w:color="auto"/>
                <w:left w:val="none" w:sz="0" w:space="0" w:color="auto"/>
                <w:bottom w:val="none" w:sz="0" w:space="0" w:color="auto"/>
                <w:right w:val="none" w:sz="0" w:space="0" w:color="auto"/>
              </w:divBdr>
            </w:div>
            <w:div w:id="15584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435357">
      <w:bodyDiv w:val="1"/>
      <w:marLeft w:val="0"/>
      <w:marRight w:val="0"/>
      <w:marTop w:val="0"/>
      <w:marBottom w:val="0"/>
      <w:divBdr>
        <w:top w:val="none" w:sz="0" w:space="0" w:color="auto"/>
        <w:left w:val="none" w:sz="0" w:space="0" w:color="auto"/>
        <w:bottom w:val="none" w:sz="0" w:space="0" w:color="auto"/>
        <w:right w:val="none" w:sz="0" w:space="0" w:color="auto"/>
      </w:divBdr>
      <w:divsChild>
        <w:div w:id="471875761">
          <w:marLeft w:val="0"/>
          <w:marRight w:val="0"/>
          <w:marTop w:val="0"/>
          <w:marBottom w:val="0"/>
          <w:divBdr>
            <w:top w:val="none" w:sz="0" w:space="0" w:color="auto"/>
            <w:left w:val="none" w:sz="0" w:space="0" w:color="auto"/>
            <w:bottom w:val="none" w:sz="0" w:space="0" w:color="auto"/>
            <w:right w:val="none" w:sz="0" w:space="0" w:color="auto"/>
          </w:divBdr>
        </w:div>
      </w:divsChild>
    </w:div>
    <w:div w:id="1695576349">
      <w:bodyDiv w:val="1"/>
      <w:marLeft w:val="0"/>
      <w:marRight w:val="0"/>
      <w:marTop w:val="0"/>
      <w:marBottom w:val="0"/>
      <w:divBdr>
        <w:top w:val="none" w:sz="0" w:space="0" w:color="auto"/>
        <w:left w:val="none" w:sz="0" w:space="0" w:color="auto"/>
        <w:bottom w:val="none" w:sz="0" w:space="0" w:color="auto"/>
        <w:right w:val="none" w:sz="0" w:space="0" w:color="auto"/>
      </w:divBdr>
      <w:divsChild>
        <w:div w:id="156311593">
          <w:marLeft w:val="0"/>
          <w:marRight w:val="0"/>
          <w:marTop w:val="0"/>
          <w:marBottom w:val="0"/>
          <w:divBdr>
            <w:top w:val="none" w:sz="0" w:space="0" w:color="auto"/>
            <w:left w:val="none" w:sz="0" w:space="0" w:color="auto"/>
            <w:bottom w:val="none" w:sz="0" w:space="0" w:color="auto"/>
            <w:right w:val="none" w:sz="0" w:space="0" w:color="auto"/>
          </w:divBdr>
          <w:divsChild>
            <w:div w:id="840466349">
              <w:marLeft w:val="0"/>
              <w:marRight w:val="0"/>
              <w:marTop w:val="0"/>
              <w:marBottom w:val="0"/>
              <w:divBdr>
                <w:top w:val="none" w:sz="0" w:space="0" w:color="auto"/>
                <w:left w:val="none" w:sz="0" w:space="0" w:color="auto"/>
                <w:bottom w:val="none" w:sz="0" w:space="0" w:color="auto"/>
                <w:right w:val="none" w:sz="0" w:space="0" w:color="auto"/>
              </w:divBdr>
            </w:div>
            <w:div w:id="941113522">
              <w:marLeft w:val="0"/>
              <w:marRight w:val="0"/>
              <w:marTop w:val="0"/>
              <w:marBottom w:val="0"/>
              <w:divBdr>
                <w:top w:val="none" w:sz="0" w:space="0" w:color="auto"/>
                <w:left w:val="none" w:sz="0" w:space="0" w:color="auto"/>
                <w:bottom w:val="none" w:sz="0" w:space="0" w:color="auto"/>
                <w:right w:val="none" w:sz="0" w:space="0" w:color="auto"/>
              </w:divBdr>
            </w:div>
            <w:div w:id="415830547">
              <w:marLeft w:val="0"/>
              <w:marRight w:val="0"/>
              <w:marTop w:val="0"/>
              <w:marBottom w:val="0"/>
              <w:divBdr>
                <w:top w:val="none" w:sz="0" w:space="0" w:color="auto"/>
                <w:left w:val="none" w:sz="0" w:space="0" w:color="auto"/>
                <w:bottom w:val="none" w:sz="0" w:space="0" w:color="auto"/>
                <w:right w:val="none" w:sz="0" w:space="0" w:color="auto"/>
              </w:divBdr>
            </w:div>
            <w:div w:id="1919051433">
              <w:marLeft w:val="0"/>
              <w:marRight w:val="0"/>
              <w:marTop w:val="0"/>
              <w:marBottom w:val="0"/>
              <w:divBdr>
                <w:top w:val="none" w:sz="0" w:space="0" w:color="auto"/>
                <w:left w:val="none" w:sz="0" w:space="0" w:color="auto"/>
                <w:bottom w:val="none" w:sz="0" w:space="0" w:color="auto"/>
                <w:right w:val="none" w:sz="0" w:space="0" w:color="auto"/>
              </w:divBdr>
            </w:div>
            <w:div w:id="349719021">
              <w:marLeft w:val="0"/>
              <w:marRight w:val="0"/>
              <w:marTop w:val="0"/>
              <w:marBottom w:val="0"/>
              <w:divBdr>
                <w:top w:val="none" w:sz="0" w:space="0" w:color="auto"/>
                <w:left w:val="none" w:sz="0" w:space="0" w:color="auto"/>
                <w:bottom w:val="none" w:sz="0" w:space="0" w:color="auto"/>
                <w:right w:val="none" w:sz="0" w:space="0" w:color="auto"/>
              </w:divBdr>
            </w:div>
            <w:div w:id="598684133">
              <w:marLeft w:val="0"/>
              <w:marRight w:val="0"/>
              <w:marTop w:val="0"/>
              <w:marBottom w:val="0"/>
              <w:divBdr>
                <w:top w:val="none" w:sz="0" w:space="0" w:color="auto"/>
                <w:left w:val="none" w:sz="0" w:space="0" w:color="auto"/>
                <w:bottom w:val="none" w:sz="0" w:space="0" w:color="auto"/>
                <w:right w:val="none" w:sz="0" w:space="0" w:color="auto"/>
              </w:divBdr>
            </w:div>
            <w:div w:id="660813682">
              <w:marLeft w:val="0"/>
              <w:marRight w:val="0"/>
              <w:marTop w:val="0"/>
              <w:marBottom w:val="0"/>
              <w:divBdr>
                <w:top w:val="none" w:sz="0" w:space="0" w:color="auto"/>
                <w:left w:val="none" w:sz="0" w:space="0" w:color="auto"/>
                <w:bottom w:val="none" w:sz="0" w:space="0" w:color="auto"/>
                <w:right w:val="none" w:sz="0" w:space="0" w:color="auto"/>
              </w:divBdr>
            </w:div>
            <w:div w:id="667052642">
              <w:marLeft w:val="0"/>
              <w:marRight w:val="0"/>
              <w:marTop w:val="0"/>
              <w:marBottom w:val="0"/>
              <w:divBdr>
                <w:top w:val="none" w:sz="0" w:space="0" w:color="auto"/>
                <w:left w:val="none" w:sz="0" w:space="0" w:color="auto"/>
                <w:bottom w:val="none" w:sz="0" w:space="0" w:color="auto"/>
                <w:right w:val="none" w:sz="0" w:space="0" w:color="auto"/>
              </w:divBdr>
            </w:div>
            <w:div w:id="1626428434">
              <w:marLeft w:val="0"/>
              <w:marRight w:val="0"/>
              <w:marTop w:val="0"/>
              <w:marBottom w:val="0"/>
              <w:divBdr>
                <w:top w:val="none" w:sz="0" w:space="0" w:color="auto"/>
                <w:left w:val="none" w:sz="0" w:space="0" w:color="auto"/>
                <w:bottom w:val="none" w:sz="0" w:space="0" w:color="auto"/>
                <w:right w:val="none" w:sz="0" w:space="0" w:color="auto"/>
              </w:divBdr>
            </w:div>
            <w:div w:id="1766264521">
              <w:marLeft w:val="0"/>
              <w:marRight w:val="0"/>
              <w:marTop w:val="0"/>
              <w:marBottom w:val="0"/>
              <w:divBdr>
                <w:top w:val="none" w:sz="0" w:space="0" w:color="auto"/>
                <w:left w:val="none" w:sz="0" w:space="0" w:color="auto"/>
                <w:bottom w:val="none" w:sz="0" w:space="0" w:color="auto"/>
                <w:right w:val="none" w:sz="0" w:space="0" w:color="auto"/>
              </w:divBdr>
            </w:div>
            <w:div w:id="1018576910">
              <w:marLeft w:val="0"/>
              <w:marRight w:val="0"/>
              <w:marTop w:val="0"/>
              <w:marBottom w:val="0"/>
              <w:divBdr>
                <w:top w:val="none" w:sz="0" w:space="0" w:color="auto"/>
                <w:left w:val="none" w:sz="0" w:space="0" w:color="auto"/>
                <w:bottom w:val="none" w:sz="0" w:space="0" w:color="auto"/>
                <w:right w:val="none" w:sz="0" w:space="0" w:color="auto"/>
              </w:divBdr>
            </w:div>
            <w:div w:id="1817066803">
              <w:marLeft w:val="0"/>
              <w:marRight w:val="0"/>
              <w:marTop w:val="0"/>
              <w:marBottom w:val="0"/>
              <w:divBdr>
                <w:top w:val="none" w:sz="0" w:space="0" w:color="auto"/>
                <w:left w:val="none" w:sz="0" w:space="0" w:color="auto"/>
                <w:bottom w:val="none" w:sz="0" w:space="0" w:color="auto"/>
                <w:right w:val="none" w:sz="0" w:space="0" w:color="auto"/>
              </w:divBdr>
            </w:div>
            <w:div w:id="1472868954">
              <w:marLeft w:val="0"/>
              <w:marRight w:val="0"/>
              <w:marTop w:val="0"/>
              <w:marBottom w:val="0"/>
              <w:divBdr>
                <w:top w:val="none" w:sz="0" w:space="0" w:color="auto"/>
                <w:left w:val="none" w:sz="0" w:space="0" w:color="auto"/>
                <w:bottom w:val="none" w:sz="0" w:space="0" w:color="auto"/>
                <w:right w:val="none" w:sz="0" w:space="0" w:color="auto"/>
              </w:divBdr>
            </w:div>
            <w:div w:id="1083646745">
              <w:marLeft w:val="0"/>
              <w:marRight w:val="0"/>
              <w:marTop w:val="0"/>
              <w:marBottom w:val="0"/>
              <w:divBdr>
                <w:top w:val="none" w:sz="0" w:space="0" w:color="auto"/>
                <w:left w:val="none" w:sz="0" w:space="0" w:color="auto"/>
                <w:bottom w:val="none" w:sz="0" w:space="0" w:color="auto"/>
                <w:right w:val="none" w:sz="0" w:space="0" w:color="auto"/>
              </w:divBdr>
            </w:div>
            <w:div w:id="283733045">
              <w:marLeft w:val="0"/>
              <w:marRight w:val="0"/>
              <w:marTop w:val="0"/>
              <w:marBottom w:val="0"/>
              <w:divBdr>
                <w:top w:val="none" w:sz="0" w:space="0" w:color="auto"/>
                <w:left w:val="none" w:sz="0" w:space="0" w:color="auto"/>
                <w:bottom w:val="none" w:sz="0" w:space="0" w:color="auto"/>
                <w:right w:val="none" w:sz="0" w:space="0" w:color="auto"/>
              </w:divBdr>
            </w:div>
            <w:div w:id="1201286683">
              <w:marLeft w:val="0"/>
              <w:marRight w:val="0"/>
              <w:marTop w:val="0"/>
              <w:marBottom w:val="0"/>
              <w:divBdr>
                <w:top w:val="none" w:sz="0" w:space="0" w:color="auto"/>
                <w:left w:val="none" w:sz="0" w:space="0" w:color="auto"/>
                <w:bottom w:val="none" w:sz="0" w:space="0" w:color="auto"/>
                <w:right w:val="none" w:sz="0" w:space="0" w:color="auto"/>
              </w:divBdr>
            </w:div>
            <w:div w:id="1363441252">
              <w:marLeft w:val="0"/>
              <w:marRight w:val="0"/>
              <w:marTop w:val="0"/>
              <w:marBottom w:val="0"/>
              <w:divBdr>
                <w:top w:val="none" w:sz="0" w:space="0" w:color="auto"/>
                <w:left w:val="none" w:sz="0" w:space="0" w:color="auto"/>
                <w:bottom w:val="none" w:sz="0" w:space="0" w:color="auto"/>
                <w:right w:val="none" w:sz="0" w:space="0" w:color="auto"/>
              </w:divBdr>
            </w:div>
            <w:div w:id="123544128">
              <w:marLeft w:val="0"/>
              <w:marRight w:val="0"/>
              <w:marTop w:val="0"/>
              <w:marBottom w:val="0"/>
              <w:divBdr>
                <w:top w:val="none" w:sz="0" w:space="0" w:color="auto"/>
                <w:left w:val="none" w:sz="0" w:space="0" w:color="auto"/>
                <w:bottom w:val="none" w:sz="0" w:space="0" w:color="auto"/>
                <w:right w:val="none" w:sz="0" w:space="0" w:color="auto"/>
              </w:divBdr>
            </w:div>
            <w:div w:id="333457630">
              <w:marLeft w:val="0"/>
              <w:marRight w:val="0"/>
              <w:marTop w:val="0"/>
              <w:marBottom w:val="0"/>
              <w:divBdr>
                <w:top w:val="none" w:sz="0" w:space="0" w:color="auto"/>
                <w:left w:val="none" w:sz="0" w:space="0" w:color="auto"/>
                <w:bottom w:val="none" w:sz="0" w:space="0" w:color="auto"/>
                <w:right w:val="none" w:sz="0" w:space="0" w:color="auto"/>
              </w:divBdr>
            </w:div>
            <w:div w:id="1783651714">
              <w:marLeft w:val="0"/>
              <w:marRight w:val="0"/>
              <w:marTop w:val="0"/>
              <w:marBottom w:val="0"/>
              <w:divBdr>
                <w:top w:val="none" w:sz="0" w:space="0" w:color="auto"/>
                <w:left w:val="none" w:sz="0" w:space="0" w:color="auto"/>
                <w:bottom w:val="none" w:sz="0" w:space="0" w:color="auto"/>
                <w:right w:val="none" w:sz="0" w:space="0" w:color="auto"/>
              </w:divBdr>
            </w:div>
            <w:div w:id="1447120178">
              <w:marLeft w:val="0"/>
              <w:marRight w:val="0"/>
              <w:marTop w:val="0"/>
              <w:marBottom w:val="0"/>
              <w:divBdr>
                <w:top w:val="none" w:sz="0" w:space="0" w:color="auto"/>
                <w:left w:val="none" w:sz="0" w:space="0" w:color="auto"/>
                <w:bottom w:val="none" w:sz="0" w:space="0" w:color="auto"/>
                <w:right w:val="none" w:sz="0" w:space="0" w:color="auto"/>
              </w:divBdr>
            </w:div>
            <w:div w:id="19851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62364">
      <w:bodyDiv w:val="1"/>
      <w:marLeft w:val="0"/>
      <w:marRight w:val="0"/>
      <w:marTop w:val="0"/>
      <w:marBottom w:val="0"/>
      <w:divBdr>
        <w:top w:val="none" w:sz="0" w:space="0" w:color="auto"/>
        <w:left w:val="none" w:sz="0" w:space="0" w:color="auto"/>
        <w:bottom w:val="none" w:sz="0" w:space="0" w:color="auto"/>
        <w:right w:val="none" w:sz="0" w:space="0" w:color="auto"/>
      </w:divBdr>
      <w:divsChild>
        <w:div w:id="446700985">
          <w:marLeft w:val="0"/>
          <w:marRight w:val="0"/>
          <w:marTop w:val="0"/>
          <w:marBottom w:val="0"/>
          <w:divBdr>
            <w:top w:val="none" w:sz="0" w:space="0" w:color="auto"/>
            <w:left w:val="none" w:sz="0" w:space="0" w:color="auto"/>
            <w:bottom w:val="none" w:sz="0" w:space="0" w:color="auto"/>
            <w:right w:val="none" w:sz="0" w:space="0" w:color="auto"/>
          </w:divBdr>
          <w:divsChild>
            <w:div w:id="173546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819844">
      <w:bodyDiv w:val="1"/>
      <w:marLeft w:val="0"/>
      <w:marRight w:val="0"/>
      <w:marTop w:val="0"/>
      <w:marBottom w:val="0"/>
      <w:divBdr>
        <w:top w:val="none" w:sz="0" w:space="0" w:color="auto"/>
        <w:left w:val="none" w:sz="0" w:space="0" w:color="auto"/>
        <w:bottom w:val="none" w:sz="0" w:space="0" w:color="auto"/>
        <w:right w:val="none" w:sz="0" w:space="0" w:color="auto"/>
      </w:divBdr>
    </w:div>
    <w:div w:id="1729717866">
      <w:bodyDiv w:val="1"/>
      <w:marLeft w:val="0"/>
      <w:marRight w:val="0"/>
      <w:marTop w:val="0"/>
      <w:marBottom w:val="0"/>
      <w:divBdr>
        <w:top w:val="none" w:sz="0" w:space="0" w:color="auto"/>
        <w:left w:val="none" w:sz="0" w:space="0" w:color="auto"/>
        <w:bottom w:val="none" w:sz="0" w:space="0" w:color="auto"/>
        <w:right w:val="none" w:sz="0" w:space="0" w:color="auto"/>
      </w:divBdr>
    </w:div>
    <w:div w:id="1752582864">
      <w:bodyDiv w:val="1"/>
      <w:marLeft w:val="0"/>
      <w:marRight w:val="0"/>
      <w:marTop w:val="0"/>
      <w:marBottom w:val="0"/>
      <w:divBdr>
        <w:top w:val="none" w:sz="0" w:space="0" w:color="auto"/>
        <w:left w:val="none" w:sz="0" w:space="0" w:color="auto"/>
        <w:bottom w:val="none" w:sz="0" w:space="0" w:color="auto"/>
        <w:right w:val="none" w:sz="0" w:space="0" w:color="auto"/>
      </w:divBdr>
      <w:divsChild>
        <w:div w:id="1100219051">
          <w:marLeft w:val="0"/>
          <w:marRight w:val="0"/>
          <w:marTop w:val="0"/>
          <w:marBottom w:val="0"/>
          <w:divBdr>
            <w:top w:val="none" w:sz="0" w:space="0" w:color="auto"/>
            <w:left w:val="none" w:sz="0" w:space="0" w:color="auto"/>
            <w:bottom w:val="none" w:sz="0" w:space="0" w:color="auto"/>
            <w:right w:val="none" w:sz="0" w:space="0" w:color="auto"/>
          </w:divBdr>
          <w:divsChild>
            <w:div w:id="162892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0063">
      <w:bodyDiv w:val="1"/>
      <w:marLeft w:val="0"/>
      <w:marRight w:val="0"/>
      <w:marTop w:val="0"/>
      <w:marBottom w:val="0"/>
      <w:divBdr>
        <w:top w:val="none" w:sz="0" w:space="0" w:color="auto"/>
        <w:left w:val="none" w:sz="0" w:space="0" w:color="auto"/>
        <w:bottom w:val="none" w:sz="0" w:space="0" w:color="auto"/>
        <w:right w:val="none" w:sz="0" w:space="0" w:color="auto"/>
      </w:divBdr>
      <w:divsChild>
        <w:div w:id="4482014">
          <w:marLeft w:val="0"/>
          <w:marRight w:val="0"/>
          <w:marTop w:val="0"/>
          <w:marBottom w:val="0"/>
          <w:divBdr>
            <w:top w:val="none" w:sz="0" w:space="0" w:color="auto"/>
            <w:left w:val="none" w:sz="0" w:space="0" w:color="auto"/>
            <w:bottom w:val="none" w:sz="0" w:space="0" w:color="auto"/>
            <w:right w:val="none" w:sz="0" w:space="0" w:color="auto"/>
          </w:divBdr>
        </w:div>
      </w:divsChild>
    </w:div>
    <w:div w:id="1791630698">
      <w:bodyDiv w:val="1"/>
      <w:marLeft w:val="0"/>
      <w:marRight w:val="0"/>
      <w:marTop w:val="0"/>
      <w:marBottom w:val="0"/>
      <w:divBdr>
        <w:top w:val="none" w:sz="0" w:space="0" w:color="auto"/>
        <w:left w:val="none" w:sz="0" w:space="0" w:color="auto"/>
        <w:bottom w:val="none" w:sz="0" w:space="0" w:color="auto"/>
        <w:right w:val="none" w:sz="0" w:space="0" w:color="auto"/>
      </w:divBdr>
      <w:divsChild>
        <w:div w:id="1370490269">
          <w:marLeft w:val="0"/>
          <w:marRight w:val="0"/>
          <w:marTop w:val="0"/>
          <w:marBottom w:val="0"/>
          <w:divBdr>
            <w:top w:val="none" w:sz="0" w:space="0" w:color="auto"/>
            <w:left w:val="none" w:sz="0" w:space="0" w:color="auto"/>
            <w:bottom w:val="none" w:sz="0" w:space="0" w:color="auto"/>
            <w:right w:val="none" w:sz="0" w:space="0" w:color="auto"/>
          </w:divBdr>
        </w:div>
      </w:divsChild>
    </w:div>
    <w:div w:id="1802914969">
      <w:bodyDiv w:val="1"/>
      <w:marLeft w:val="0"/>
      <w:marRight w:val="0"/>
      <w:marTop w:val="0"/>
      <w:marBottom w:val="0"/>
      <w:divBdr>
        <w:top w:val="none" w:sz="0" w:space="0" w:color="auto"/>
        <w:left w:val="none" w:sz="0" w:space="0" w:color="auto"/>
        <w:bottom w:val="none" w:sz="0" w:space="0" w:color="auto"/>
        <w:right w:val="none" w:sz="0" w:space="0" w:color="auto"/>
      </w:divBdr>
    </w:div>
    <w:div w:id="1822773959">
      <w:bodyDiv w:val="1"/>
      <w:marLeft w:val="0"/>
      <w:marRight w:val="0"/>
      <w:marTop w:val="0"/>
      <w:marBottom w:val="0"/>
      <w:divBdr>
        <w:top w:val="none" w:sz="0" w:space="0" w:color="auto"/>
        <w:left w:val="none" w:sz="0" w:space="0" w:color="auto"/>
        <w:bottom w:val="none" w:sz="0" w:space="0" w:color="auto"/>
        <w:right w:val="none" w:sz="0" w:space="0" w:color="auto"/>
      </w:divBdr>
    </w:div>
    <w:div w:id="1825320491">
      <w:bodyDiv w:val="1"/>
      <w:marLeft w:val="0"/>
      <w:marRight w:val="0"/>
      <w:marTop w:val="0"/>
      <w:marBottom w:val="0"/>
      <w:divBdr>
        <w:top w:val="none" w:sz="0" w:space="0" w:color="auto"/>
        <w:left w:val="none" w:sz="0" w:space="0" w:color="auto"/>
        <w:bottom w:val="none" w:sz="0" w:space="0" w:color="auto"/>
        <w:right w:val="none" w:sz="0" w:space="0" w:color="auto"/>
      </w:divBdr>
      <w:divsChild>
        <w:div w:id="1388141614">
          <w:marLeft w:val="0"/>
          <w:marRight w:val="0"/>
          <w:marTop w:val="0"/>
          <w:marBottom w:val="0"/>
          <w:divBdr>
            <w:top w:val="none" w:sz="0" w:space="0" w:color="auto"/>
            <w:left w:val="none" w:sz="0" w:space="0" w:color="auto"/>
            <w:bottom w:val="none" w:sz="0" w:space="0" w:color="auto"/>
            <w:right w:val="none" w:sz="0" w:space="0" w:color="auto"/>
          </w:divBdr>
          <w:divsChild>
            <w:div w:id="154735072">
              <w:marLeft w:val="0"/>
              <w:marRight w:val="0"/>
              <w:marTop w:val="0"/>
              <w:marBottom w:val="0"/>
              <w:divBdr>
                <w:top w:val="none" w:sz="0" w:space="0" w:color="auto"/>
                <w:left w:val="none" w:sz="0" w:space="0" w:color="auto"/>
                <w:bottom w:val="none" w:sz="0" w:space="0" w:color="auto"/>
                <w:right w:val="none" w:sz="0" w:space="0" w:color="auto"/>
              </w:divBdr>
            </w:div>
            <w:div w:id="1144003428">
              <w:marLeft w:val="0"/>
              <w:marRight w:val="0"/>
              <w:marTop w:val="0"/>
              <w:marBottom w:val="0"/>
              <w:divBdr>
                <w:top w:val="none" w:sz="0" w:space="0" w:color="auto"/>
                <w:left w:val="none" w:sz="0" w:space="0" w:color="auto"/>
                <w:bottom w:val="none" w:sz="0" w:space="0" w:color="auto"/>
                <w:right w:val="none" w:sz="0" w:space="0" w:color="auto"/>
              </w:divBdr>
            </w:div>
            <w:div w:id="1404840122">
              <w:marLeft w:val="0"/>
              <w:marRight w:val="0"/>
              <w:marTop w:val="0"/>
              <w:marBottom w:val="0"/>
              <w:divBdr>
                <w:top w:val="none" w:sz="0" w:space="0" w:color="auto"/>
                <w:left w:val="none" w:sz="0" w:space="0" w:color="auto"/>
                <w:bottom w:val="none" w:sz="0" w:space="0" w:color="auto"/>
                <w:right w:val="none" w:sz="0" w:space="0" w:color="auto"/>
              </w:divBdr>
            </w:div>
            <w:div w:id="2054309081">
              <w:marLeft w:val="0"/>
              <w:marRight w:val="0"/>
              <w:marTop w:val="0"/>
              <w:marBottom w:val="0"/>
              <w:divBdr>
                <w:top w:val="none" w:sz="0" w:space="0" w:color="auto"/>
                <w:left w:val="none" w:sz="0" w:space="0" w:color="auto"/>
                <w:bottom w:val="none" w:sz="0" w:space="0" w:color="auto"/>
                <w:right w:val="none" w:sz="0" w:space="0" w:color="auto"/>
              </w:divBdr>
            </w:div>
            <w:div w:id="1735085817">
              <w:marLeft w:val="0"/>
              <w:marRight w:val="0"/>
              <w:marTop w:val="0"/>
              <w:marBottom w:val="0"/>
              <w:divBdr>
                <w:top w:val="none" w:sz="0" w:space="0" w:color="auto"/>
                <w:left w:val="none" w:sz="0" w:space="0" w:color="auto"/>
                <w:bottom w:val="none" w:sz="0" w:space="0" w:color="auto"/>
                <w:right w:val="none" w:sz="0" w:space="0" w:color="auto"/>
              </w:divBdr>
            </w:div>
            <w:div w:id="1117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29811">
      <w:bodyDiv w:val="1"/>
      <w:marLeft w:val="0"/>
      <w:marRight w:val="0"/>
      <w:marTop w:val="0"/>
      <w:marBottom w:val="0"/>
      <w:divBdr>
        <w:top w:val="none" w:sz="0" w:space="0" w:color="auto"/>
        <w:left w:val="none" w:sz="0" w:space="0" w:color="auto"/>
        <w:bottom w:val="none" w:sz="0" w:space="0" w:color="auto"/>
        <w:right w:val="none" w:sz="0" w:space="0" w:color="auto"/>
      </w:divBdr>
      <w:divsChild>
        <w:div w:id="716977729">
          <w:marLeft w:val="0"/>
          <w:marRight w:val="0"/>
          <w:marTop w:val="0"/>
          <w:marBottom w:val="0"/>
          <w:divBdr>
            <w:top w:val="none" w:sz="0" w:space="0" w:color="auto"/>
            <w:left w:val="none" w:sz="0" w:space="0" w:color="auto"/>
            <w:bottom w:val="none" w:sz="0" w:space="0" w:color="auto"/>
            <w:right w:val="none" w:sz="0" w:space="0" w:color="auto"/>
          </w:divBdr>
        </w:div>
      </w:divsChild>
    </w:div>
    <w:div w:id="1881941497">
      <w:bodyDiv w:val="1"/>
      <w:marLeft w:val="0"/>
      <w:marRight w:val="0"/>
      <w:marTop w:val="0"/>
      <w:marBottom w:val="0"/>
      <w:divBdr>
        <w:top w:val="none" w:sz="0" w:space="0" w:color="auto"/>
        <w:left w:val="none" w:sz="0" w:space="0" w:color="auto"/>
        <w:bottom w:val="none" w:sz="0" w:space="0" w:color="auto"/>
        <w:right w:val="none" w:sz="0" w:space="0" w:color="auto"/>
      </w:divBdr>
      <w:divsChild>
        <w:div w:id="836116488">
          <w:marLeft w:val="0"/>
          <w:marRight w:val="0"/>
          <w:marTop w:val="0"/>
          <w:marBottom w:val="0"/>
          <w:divBdr>
            <w:top w:val="none" w:sz="0" w:space="0" w:color="auto"/>
            <w:left w:val="none" w:sz="0" w:space="0" w:color="auto"/>
            <w:bottom w:val="none" w:sz="0" w:space="0" w:color="auto"/>
            <w:right w:val="none" w:sz="0" w:space="0" w:color="auto"/>
          </w:divBdr>
        </w:div>
      </w:divsChild>
    </w:div>
    <w:div w:id="1915554114">
      <w:bodyDiv w:val="1"/>
      <w:marLeft w:val="0"/>
      <w:marRight w:val="0"/>
      <w:marTop w:val="0"/>
      <w:marBottom w:val="0"/>
      <w:divBdr>
        <w:top w:val="none" w:sz="0" w:space="0" w:color="auto"/>
        <w:left w:val="none" w:sz="0" w:space="0" w:color="auto"/>
        <w:bottom w:val="none" w:sz="0" w:space="0" w:color="auto"/>
        <w:right w:val="none" w:sz="0" w:space="0" w:color="auto"/>
      </w:divBdr>
      <w:divsChild>
        <w:div w:id="754210441">
          <w:marLeft w:val="0"/>
          <w:marRight w:val="0"/>
          <w:marTop w:val="0"/>
          <w:marBottom w:val="0"/>
          <w:divBdr>
            <w:top w:val="none" w:sz="0" w:space="0" w:color="auto"/>
            <w:left w:val="none" w:sz="0" w:space="0" w:color="auto"/>
            <w:bottom w:val="none" w:sz="0" w:space="0" w:color="auto"/>
            <w:right w:val="none" w:sz="0" w:space="0" w:color="auto"/>
          </w:divBdr>
          <w:divsChild>
            <w:div w:id="78978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99188">
      <w:bodyDiv w:val="1"/>
      <w:marLeft w:val="0"/>
      <w:marRight w:val="0"/>
      <w:marTop w:val="0"/>
      <w:marBottom w:val="0"/>
      <w:divBdr>
        <w:top w:val="none" w:sz="0" w:space="0" w:color="auto"/>
        <w:left w:val="none" w:sz="0" w:space="0" w:color="auto"/>
        <w:bottom w:val="none" w:sz="0" w:space="0" w:color="auto"/>
        <w:right w:val="none" w:sz="0" w:space="0" w:color="auto"/>
      </w:divBdr>
    </w:div>
    <w:div w:id="1931814985">
      <w:bodyDiv w:val="1"/>
      <w:marLeft w:val="0"/>
      <w:marRight w:val="0"/>
      <w:marTop w:val="0"/>
      <w:marBottom w:val="0"/>
      <w:divBdr>
        <w:top w:val="none" w:sz="0" w:space="0" w:color="auto"/>
        <w:left w:val="none" w:sz="0" w:space="0" w:color="auto"/>
        <w:bottom w:val="none" w:sz="0" w:space="0" w:color="auto"/>
        <w:right w:val="none" w:sz="0" w:space="0" w:color="auto"/>
      </w:divBdr>
      <w:divsChild>
        <w:div w:id="1764106856">
          <w:marLeft w:val="0"/>
          <w:marRight w:val="0"/>
          <w:marTop w:val="0"/>
          <w:marBottom w:val="0"/>
          <w:divBdr>
            <w:top w:val="none" w:sz="0" w:space="0" w:color="auto"/>
            <w:left w:val="none" w:sz="0" w:space="0" w:color="auto"/>
            <w:bottom w:val="none" w:sz="0" w:space="0" w:color="auto"/>
            <w:right w:val="none" w:sz="0" w:space="0" w:color="auto"/>
          </w:divBdr>
        </w:div>
      </w:divsChild>
    </w:div>
    <w:div w:id="1941063923">
      <w:bodyDiv w:val="1"/>
      <w:marLeft w:val="0"/>
      <w:marRight w:val="0"/>
      <w:marTop w:val="0"/>
      <w:marBottom w:val="0"/>
      <w:divBdr>
        <w:top w:val="none" w:sz="0" w:space="0" w:color="auto"/>
        <w:left w:val="none" w:sz="0" w:space="0" w:color="auto"/>
        <w:bottom w:val="none" w:sz="0" w:space="0" w:color="auto"/>
        <w:right w:val="none" w:sz="0" w:space="0" w:color="auto"/>
      </w:divBdr>
      <w:divsChild>
        <w:div w:id="1633512842">
          <w:marLeft w:val="0"/>
          <w:marRight w:val="0"/>
          <w:marTop w:val="0"/>
          <w:marBottom w:val="0"/>
          <w:divBdr>
            <w:top w:val="none" w:sz="0" w:space="0" w:color="auto"/>
            <w:left w:val="none" w:sz="0" w:space="0" w:color="auto"/>
            <w:bottom w:val="none" w:sz="0" w:space="0" w:color="auto"/>
            <w:right w:val="none" w:sz="0" w:space="0" w:color="auto"/>
          </w:divBdr>
          <w:divsChild>
            <w:div w:id="39835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91909">
      <w:bodyDiv w:val="1"/>
      <w:marLeft w:val="0"/>
      <w:marRight w:val="0"/>
      <w:marTop w:val="0"/>
      <w:marBottom w:val="0"/>
      <w:divBdr>
        <w:top w:val="none" w:sz="0" w:space="0" w:color="auto"/>
        <w:left w:val="none" w:sz="0" w:space="0" w:color="auto"/>
        <w:bottom w:val="none" w:sz="0" w:space="0" w:color="auto"/>
        <w:right w:val="none" w:sz="0" w:space="0" w:color="auto"/>
      </w:divBdr>
      <w:divsChild>
        <w:div w:id="1633554893">
          <w:marLeft w:val="0"/>
          <w:marRight w:val="0"/>
          <w:marTop w:val="0"/>
          <w:marBottom w:val="0"/>
          <w:divBdr>
            <w:top w:val="none" w:sz="0" w:space="0" w:color="auto"/>
            <w:left w:val="none" w:sz="0" w:space="0" w:color="auto"/>
            <w:bottom w:val="none" w:sz="0" w:space="0" w:color="auto"/>
            <w:right w:val="none" w:sz="0" w:space="0" w:color="auto"/>
          </w:divBdr>
          <w:divsChild>
            <w:div w:id="166770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1056">
      <w:bodyDiv w:val="1"/>
      <w:marLeft w:val="0"/>
      <w:marRight w:val="0"/>
      <w:marTop w:val="0"/>
      <w:marBottom w:val="0"/>
      <w:divBdr>
        <w:top w:val="none" w:sz="0" w:space="0" w:color="auto"/>
        <w:left w:val="none" w:sz="0" w:space="0" w:color="auto"/>
        <w:bottom w:val="none" w:sz="0" w:space="0" w:color="auto"/>
        <w:right w:val="none" w:sz="0" w:space="0" w:color="auto"/>
      </w:divBdr>
      <w:divsChild>
        <w:div w:id="1764261716">
          <w:marLeft w:val="0"/>
          <w:marRight w:val="0"/>
          <w:marTop w:val="0"/>
          <w:marBottom w:val="0"/>
          <w:divBdr>
            <w:top w:val="none" w:sz="0" w:space="0" w:color="auto"/>
            <w:left w:val="none" w:sz="0" w:space="0" w:color="auto"/>
            <w:bottom w:val="none" w:sz="0" w:space="0" w:color="auto"/>
            <w:right w:val="none" w:sz="0" w:space="0" w:color="auto"/>
          </w:divBdr>
          <w:divsChild>
            <w:div w:id="344484025">
              <w:marLeft w:val="0"/>
              <w:marRight w:val="0"/>
              <w:marTop w:val="0"/>
              <w:marBottom w:val="0"/>
              <w:divBdr>
                <w:top w:val="none" w:sz="0" w:space="0" w:color="auto"/>
                <w:left w:val="none" w:sz="0" w:space="0" w:color="auto"/>
                <w:bottom w:val="none" w:sz="0" w:space="0" w:color="auto"/>
                <w:right w:val="none" w:sz="0" w:space="0" w:color="auto"/>
              </w:divBdr>
            </w:div>
            <w:div w:id="670377073">
              <w:marLeft w:val="0"/>
              <w:marRight w:val="0"/>
              <w:marTop w:val="0"/>
              <w:marBottom w:val="0"/>
              <w:divBdr>
                <w:top w:val="none" w:sz="0" w:space="0" w:color="auto"/>
                <w:left w:val="none" w:sz="0" w:space="0" w:color="auto"/>
                <w:bottom w:val="none" w:sz="0" w:space="0" w:color="auto"/>
                <w:right w:val="none" w:sz="0" w:space="0" w:color="auto"/>
              </w:divBdr>
            </w:div>
            <w:div w:id="25397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535769">
      <w:bodyDiv w:val="1"/>
      <w:marLeft w:val="0"/>
      <w:marRight w:val="0"/>
      <w:marTop w:val="0"/>
      <w:marBottom w:val="0"/>
      <w:divBdr>
        <w:top w:val="none" w:sz="0" w:space="0" w:color="auto"/>
        <w:left w:val="none" w:sz="0" w:space="0" w:color="auto"/>
        <w:bottom w:val="none" w:sz="0" w:space="0" w:color="auto"/>
        <w:right w:val="none" w:sz="0" w:space="0" w:color="auto"/>
      </w:divBdr>
      <w:divsChild>
        <w:div w:id="1422605739">
          <w:marLeft w:val="0"/>
          <w:marRight w:val="0"/>
          <w:marTop w:val="0"/>
          <w:marBottom w:val="0"/>
          <w:divBdr>
            <w:top w:val="none" w:sz="0" w:space="0" w:color="auto"/>
            <w:left w:val="none" w:sz="0" w:space="0" w:color="auto"/>
            <w:bottom w:val="none" w:sz="0" w:space="0" w:color="auto"/>
            <w:right w:val="none" w:sz="0" w:space="0" w:color="auto"/>
          </w:divBdr>
        </w:div>
      </w:divsChild>
    </w:div>
    <w:div w:id="1963684822">
      <w:bodyDiv w:val="1"/>
      <w:marLeft w:val="0"/>
      <w:marRight w:val="0"/>
      <w:marTop w:val="0"/>
      <w:marBottom w:val="0"/>
      <w:divBdr>
        <w:top w:val="none" w:sz="0" w:space="0" w:color="auto"/>
        <w:left w:val="none" w:sz="0" w:space="0" w:color="auto"/>
        <w:bottom w:val="none" w:sz="0" w:space="0" w:color="auto"/>
        <w:right w:val="none" w:sz="0" w:space="0" w:color="auto"/>
      </w:divBdr>
      <w:divsChild>
        <w:div w:id="539634060">
          <w:marLeft w:val="0"/>
          <w:marRight w:val="0"/>
          <w:marTop w:val="0"/>
          <w:marBottom w:val="0"/>
          <w:divBdr>
            <w:top w:val="none" w:sz="0" w:space="0" w:color="auto"/>
            <w:left w:val="none" w:sz="0" w:space="0" w:color="auto"/>
            <w:bottom w:val="none" w:sz="0" w:space="0" w:color="auto"/>
            <w:right w:val="none" w:sz="0" w:space="0" w:color="auto"/>
          </w:divBdr>
        </w:div>
      </w:divsChild>
    </w:div>
    <w:div w:id="1981155360">
      <w:bodyDiv w:val="1"/>
      <w:marLeft w:val="0"/>
      <w:marRight w:val="0"/>
      <w:marTop w:val="0"/>
      <w:marBottom w:val="0"/>
      <w:divBdr>
        <w:top w:val="none" w:sz="0" w:space="0" w:color="auto"/>
        <w:left w:val="none" w:sz="0" w:space="0" w:color="auto"/>
        <w:bottom w:val="none" w:sz="0" w:space="0" w:color="auto"/>
        <w:right w:val="none" w:sz="0" w:space="0" w:color="auto"/>
      </w:divBdr>
      <w:divsChild>
        <w:div w:id="1214073968">
          <w:marLeft w:val="0"/>
          <w:marRight w:val="0"/>
          <w:marTop w:val="0"/>
          <w:marBottom w:val="0"/>
          <w:divBdr>
            <w:top w:val="none" w:sz="0" w:space="0" w:color="auto"/>
            <w:left w:val="none" w:sz="0" w:space="0" w:color="auto"/>
            <w:bottom w:val="none" w:sz="0" w:space="0" w:color="auto"/>
            <w:right w:val="none" w:sz="0" w:space="0" w:color="auto"/>
          </w:divBdr>
          <w:divsChild>
            <w:div w:id="15781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116072">
      <w:bodyDiv w:val="1"/>
      <w:marLeft w:val="0"/>
      <w:marRight w:val="0"/>
      <w:marTop w:val="0"/>
      <w:marBottom w:val="0"/>
      <w:divBdr>
        <w:top w:val="none" w:sz="0" w:space="0" w:color="auto"/>
        <w:left w:val="none" w:sz="0" w:space="0" w:color="auto"/>
        <w:bottom w:val="none" w:sz="0" w:space="0" w:color="auto"/>
        <w:right w:val="none" w:sz="0" w:space="0" w:color="auto"/>
      </w:divBdr>
      <w:divsChild>
        <w:div w:id="1399939772">
          <w:marLeft w:val="0"/>
          <w:marRight w:val="0"/>
          <w:marTop w:val="0"/>
          <w:marBottom w:val="0"/>
          <w:divBdr>
            <w:top w:val="none" w:sz="0" w:space="0" w:color="auto"/>
            <w:left w:val="none" w:sz="0" w:space="0" w:color="auto"/>
            <w:bottom w:val="none" w:sz="0" w:space="0" w:color="auto"/>
            <w:right w:val="none" w:sz="0" w:space="0" w:color="auto"/>
          </w:divBdr>
          <w:divsChild>
            <w:div w:id="143100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43690">
      <w:bodyDiv w:val="1"/>
      <w:marLeft w:val="0"/>
      <w:marRight w:val="0"/>
      <w:marTop w:val="0"/>
      <w:marBottom w:val="0"/>
      <w:divBdr>
        <w:top w:val="none" w:sz="0" w:space="0" w:color="auto"/>
        <w:left w:val="none" w:sz="0" w:space="0" w:color="auto"/>
        <w:bottom w:val="none" w:sz="0" w:space="0" w:color="auto"/>
        <w:right w:val="none" w:sz="0" w:space="0" w:color="auto"/>
      </w:divBdr>
      <w:divsChild>
        <w:div w:id="1596940975">
          <w:marLeft w:val="0"/>
          <w:marRight w:val="0"/>
          <w:marTop w:val="0"/>
          <w:marBottom w:val="0"/>
          <w:divBdr>
            <w:top w:val="none" w:sz="0" w:space="0" w:color="auto"/>
            <w:left w:val="none" w:sz="0" w:space="0" w:color="auto"/>
            <w:bottom w:val="none" w:sz="0" w:space="0" w:color="auto"/>
            <w:right w:val="none" w:sz="0" w:space="0" w:color="auto"/>
          </w:divBdr>
          <w:divsChild>
            <w:div w:id="75524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87707">
      <w:bodyDiv w:val="1"/>
      <w:marLeft w:val="0"/>
      <w:marRight w:val="0"/>
      <w:marTop w:val="0"/>
      <w:marBottom w:val="0"/>
      <w:divBdr>
        <w:top w:val="none" w:sz="0" w:space="0" w:color="auto"/>
        <w:left w:val="none" w:sz="0" w:space="0" w:color="auto"/>
        <w:bottom w:val="none" w:sz="0" w:space="0" w:color="auto"/>
        <w:right w:val="none" w:sz="0" w:space="0" w:color="auto"/>
      </w:divBdr>
    </w:div>
    <w:div w:id="2040692369">
      <w:bodyDiv w:val="1"/>
      <w:marLeft w:val="0"/>
      <w:marRight w:val="0"/>
      <w:marTop w:val="0"/>
      <w:marBottom w:val="0"/>
      <w:divBdr>
        <w:top w:val="none" w:sz="0" w:space="0" w:color="auto"/>
        <w:left w:val="none" w:sz="0" w:space="0" w:color="auto"/>
        <w:bottom w:val="none" w:sz="0" w:space="0" w:color="auto"/>
        <w:right w:val="none" w:sz="0" w:space="0" w:color="auto"/>
      </w:divBdr>
      <w:divsChild>
        <w:div w:id="1380665796">
          <w:marLeft w:val="0"/>
          <w:marRight w:val="0"/>
          <w:marTop w:val="0"/>
          <w:marBottom w:val="0"/>
          <w:divBdr>
            <w:top w:val="none" w:sz="0" w:space="0" w:color="auto"/>
            <w:left w:val="none" w:sz="0" w:space="0" w:color="auto"/>
            <w:bottom w:val="none" w:sz="0" w:space="0" w:color="auto"/>
            <w:right w:val="none" w:sz="0" w:space="0" w:color="auto"/>
          </w:divBdr>
          <w:divsChild>
            <w:div w:id="196492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71504">
      <w:bodyDiv w:val="1"/>
      <w:marLeft w:val="0"/>
      <w:marRight w:val="0"/>
      <w:marTop w:val="0"/>
      <w:marBottom w:val="0"/>
      <w:divBdr>
        <w:top w:val="none" w:sz="0" w:space="0" w:color="auto"/>
        <w:left w:val="none" w:sz="0" w:space="0" w:color="auto"/>
        <w:bottom w:val="none" w:sz="0" w:space="0" w:color="auto"/>
        <w:right w:val="none" w:sz="0" w:space="0" w:color="auto"/>
      </w:divBdr>
      <w:divsChild>
        <w:div w:id="1141772896">
          <w:marLeft w:val="0"/>
          <w:marRight w:val="0"/>
          <w:marTop w:val="0"/>
          <w:marBottom w:val="0"/>
          <w:divBdr>
            <w:top w:val="none" w:sz="0" w:space="0" w:color="auto"/>
            <w:left w:val="none" w:sz="0" w:space="0" w:color="auto"/>
            <w:bottom w:val="none" w:sz="0" w:space="0" w:color="auto"/>
            <w:right w:val="none" w:sz="0" w:space="0" w:color="auto"/>
          </w:divBdr>
        </w:div>
      </w:divsChild>
    </w:div>
    <w:div w:id="2095123952">
      <w:bodyDiv w:val="1"/>
      <w:marLeft w:val="0"/>
      <w:marRight w:val="0"/>
      <w:marTop w:val="0"/>
      <w:marBottom w:val="0"/>
      <w:divBdr>
        <w:top w:val="none" w:sz="0" w:space="0" w:color="auto"/>
        <w:left w:val="none" w:sz="0" w:space="0" w:color="auto"/>
        <w:bottom w:val="none" w:sz="0" w:space="0" w:color="auto"/>
        <w:right w:val="none" w:sz="0" w:space="0" w:color="auto"/>
      </w:divBdr>
    </w:div>
    <w:div w:id="2095349578">
      <w:bodyDiv w:val="1"/>
      <w:marLeft w:val="0"/>
      <w:marRight w:val="0"/>
      <w:marTop w:val="0"/>
      <w:marBottom w:val="0"/>
      <w:divBdr>
        <w:top w:val="none" w:sz="0" w:space="0" w:color="auto"/>
        <w:left w:val="none" w:sz="0" w:space="0" w:color="auto"/>
        <w:bottom w:val="none" w:sz="0" w:space="0" w:color="auto"/>
        <w:right w:val="none" w:sz="0" w:space="0" w:color="auto"/>
      </w:divBdr>
      <w:divsChild>
        <w:div w:id="202985457">
          <w:marLeft w:val="0"/>
          <w:marRight w:val="0"/>
          <w:marTop w:val="0"/>
          <w:marBottom w:val="0"/>
          <w:divBdr>
            <w:top w:val="none" w:sz="0" w:space="0" w:color="auto"/>
            <w:left w:val="none" w:sz="0" w:space="0" w:color="auto"/>
            <w:bottom w:val="none" w:sz="0" w:space="0" w:color="auto"/>
            <w:right w:val="none" w:sz="0" w:space="0" w:color="auto"/>
          </w:divBdr>
          <w:divsChild>
            <w:div w:id="100801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99668">
      <w:bodyDiv w:val="1"/>
      <w:marLeft w:val="0"/>
      <w:marRight w:val="0"/>
      <w:marTop w:val="0"/>
      <w:marBottom w:val="0"/>
      <w:divBdr>
        <w:top w:val="none" w:sz="0" w:space="0" w:color="auto"/>
        <w:left w:val="none" w:sz="0" w:space="0" w:color="auto"/>
        <w:bottom w:val="none" w:sz="0" w:space="0" w:color="auto"/>
        <w:right w:val="none" w:sz="0" w:space="0" w:color="auto"/>
      </w:divBdr>
      <w:divsChild>
        <w:div w:id="1599676578">
          <w:marLeft w:val="0"/>
          <w:marRight w:val="0"/>
          <w:marTop w:val="0"/>
          <w:marBottom w:val="0"/>
          <w:divBdr>
            <w:top w:val="none" w:sz="0" w:space="0" w:color="auto"/>
            <w:left w:val="none" w:sz="0" w:space="0" w:color="auto"/>
            <w:bottom w:val="none" w:sz="0" w:space="0" w:color="auto"/>
            <w:right w:val="none" w:sz="0" w:space="0" w:color="auto"/>
          </w:divBdr>
        </w:div>
      </w:divsChild>
    </w:div>
    <w:div w:id="2113546448">
      <w:bodyDiv w:val="1"/>
      <w:marLeft w:val="30"/>
      <w:marRight w:val="30"/>
      <w:marTop w:val="0"/>
      <w:marBottom w:val="0"/>
      <w:divBdr>
        <w:top w:val="none" w:sz="0" w:space="0" w:color="auto"/>
        <w:left w:val="none" w:sz="0" w:space="0" w:color="auto"/>
        <w:bottom w:val="none" w:sz="0" w:space="0" w:color="auto"/>
        <w:right w:val="none" w:sz="0" w:space="0" w:color="auto"/>
      </w:divBdr>
      <w:divsChild>
        <w:div w:id="1710298423">
          <w:marLeft w:val="0"/>
          <w:marRight w:val="0"/>
          <w:marTop w:val="0"/>
          <w:marBottom w:val="0"/>
          <w:divBdr>
            <w:top w:val="none" w:sz="0" w:space="0" w:color="auto"/>
            <w:left w:val="none" w:sz="0" w:space="0" w:color="auto"/>
            <w:bottom w:val="none" w:sz="0" w:space="0" w:color="auto"/>
            <w:right w:val="none" w:sz="0" w:space="0" w:color="auto"/>
          </w:divBdr>
          <w:divsChild>
            <w:div w:id="166097861">
              <w:marLeft w:val="0"/>
              <w:marRight w:val="0"/>
              <w:marTop w:val="0"/>
              <w:marBottom w:val="0"/>
              <w:divBdr>
                <w:top w:val="none" w:sz="0" w:space="0" w:color="auto"/>
                <w:left w:val="none" w:sz="0" w:space="0" w:color="auto"/>
                <w:bottom w:val="none" w:sz="0" w:space="0" w:color="auto"/>
                <w:right w:val="none" w:sz="0" w:space="0" w:color="auto"/>
              </w:divBdr>
              <w:divsChild>
                <w:div w:id="101339402">
                  <w:marLeft w:val="180"/>
                  <w:marRight w:val="0"/>
                  <w:marTop w:val="0"/>
                  <w:marBottom w:val="0"/>
                  <w:divBdr>
                    <w:top w:val="none" w:sz="0" w:space="0" w:color="auto"/>
                    <w:left w:val="none" w:sz="0" w:space="0" w:color="auto"/>
                    <w:bottom w:val="none" w:sz="0" w:space="0" w:color="auto"/>
                    <w:right w:val="none" w:sz="0" w:space="0" w:color="auto"/>
                  </w:divBdr>
                  <w:divsChild>
                    <w:div w:id="115869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4037260">
      <w:bodyDiv w:val="1"/>
      <w:marLeft w:val="0"/>
      <w:marRight w:val="0"/>
      <w:marTop w:val="0"/>
      <w:marBottom w:val="0"/>
      <w:divBdr>
        <w:top w:val="none" w:sz="0" w:space="0" w:color="auto"/>
        <w:left w:val="none" w:sz="0" w:space="0" w:color="auto"/>
        <w:bottom w:val="none" w:sz="0" w:space="0" w:color="auto"/>
        <w:right w:val="none" w:sz="0" w:space="0" w:color="auto"/>
      </w:divBdr>
      <w:divsChild>
        <w:div w:id="1865820486">
          <w:marLeft w:val="0"/>
          <w:marRight w:val="0"/>
          <w:marTop w:val="0"/>
          <w:marBottom w:val="0"/>
          <w:divBdr>
            <w:top w:val="none" w:sz="0" w:space="0" w:color="auto"/>
            <w:left w:val="none" w:sz="0" w:space="0" w:color="auto"/>
            <w:bottom w:val="none" w:sz="0" w:space="0" w:color="auto"/>
            <w:right w:val="none" w:sz="0" w:space="0" w:color="auto"/>
          </w:divBdr>
        </w:div>
      </w:divsChild>
    </w:div>
    <w:div w:id="2133940449">
      <w:bodyDiv w:val="1"/>
      <w:marLeft w:val="0"/>
      <w:marRight w:val="0"/>
      <w:marTop w:val="0"/>
      <w:marBottom w:val="0"/>
      <w:divBdr>
        <w:top w:val="none" w:sz="0" w:space="0" w:color="auto"/>
        <w:left w:val="none" w:sz="0" w:space="0" w:color="auto"/>
        <w:bottom w:val="none" w:sz="0" w:space="0" w:color="auto"/>
        <w:right w:val="none" w:sz="0" w:space="0" w:color="auto"/>
      </w:divBdr>
      <w:divsChild>
        <w:div w:id="2138909605">
          <w:marLeft w:val="0"/>
          <w:marRight w:val="0"/>
          <w:marTop w:val="0"/>
          <w:marBottom w:val="0"/>
          <w:divBdr>
            <w:top w:val="none" w:sz="0" w:space="0" w:color="auto"/>
            <w:left w:val="none" w:sz="0" w:space="0" w:color="auto"/>
            <w:bottom w:val="none" w:sz="0" w:space="0" w:color="auto"/>
            <w:right w:val="none" w:sz="0" w:space="0" w:color="auto"/>
          </w:divBdr>
          <w:divsChild>
            <w:div w:id="58673139">
              <w:marLeft w:val="0"/>
              <w:marRight w:val="0"/>
              <w:marTop w:val="0"/>
              <w:marBottom w:val="0"/>
              <w:divBdr>
                <w:top w:val="none" w:sz="0" w:space="0" w:color="auto"/>
                <w:left w:val="none" w:sz="0" w:space="0" w:color="auto"/>
                <w:bottom w:val="none" w:sz="0" w:space="0" w:color="auto"/>
                <w:right w:val="none" w:sz="0" w:space="0" w:color="auto"/>
              </w:divBdr>
            </w:div>
            <w:div w:id="1092507688">
              <w:marLeft w:val="0"/>
              <w:marRight w:val="0"/>
              <w:marTop w:val="0"/>
              <w:marBottom w:val="0"/>
              <w:divBdr>
                <w:top w:val="none" w:sz="0" w:space="0" w:color="auto"/>
                <w:left w:val="none" w:sz="0" w:space="0" w:color="auto"/>
                <w:bottom w:val="none" w:sz="0" w:space="0" w:color="auto"/>
                <w:right w:val="none" w:sz="0" w:space="0" w:color="auto"/>
              </w:divBdr>
            </w:div>
            <w:div w:id="30756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3.png"/><Relationship Id="rId42" Type="http://schemas.openxmlformats.org/officeDocument/2006/relationships/image" Target="media/image19.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07.png"/><Relationship Id="rId159" Type="http://schemas.openxmlformats.org/officeDocument/2006/relationships/hyperlink" Target="https://support.oneidentity.com/technical-documents/identity-manager/9.1/api-development-guide" TargetMode="External"/><Relationship Id="rId107" Type="http://schemas.openxmlformats.org/officeDocument/2006/relationships/image" Target="media/image77.png"/><Relationship Id="rId11" Type="http://schemas.openxmlformats.org/officeDocument/2006/relationships/image" Target="media/image1.png"/><Relationship Id="rId32" Type="http://schemas.openxmlformats.org/officeDocument/2006/relationships/hyperlink" Target="http://localhost:4200" TargetMode="External"/><Relationship Id="rId53" Type="http://schemas.openxmlformats.org/officeDocument/2006/relationships/image" Target="media/image28.png"/><Relationship Id="rId74" Type="http://schemas.openxmlformats.org/officeDocument/2006/relationships/image" Target="media/image46.png"/><Relationship Id="rId128" Type="http://schemas.openxmlformats.org/officeDocument/2006/relationships/image" Target="media/image97.png"/><Relationship Id="rId149" Type="http://schemas.openxmlformats.org/officeDocument/2006/relationships/image" Target="media/image117.png"/><Relationship Id="rId5" Type="http://schemas.openxmlformats.org/officeDocument/2006/relationships/numbering" Target="numbering.xml"/><Relationship Id="rId95" Type="http://schemas.openxmlformats.org/officeDocument/2006/relationships/image" Target="media/image65.png"/><Relationship Id="rId160" Type="http://schemas.openxmlformats.org/officeDocument/2006/relationships/hyperlink" Target="https://www.youtube.com/playlist?list=PL242czeZwlAmhFqcLZP6KwlUiro6YWdI9" TargetMode="External"/><Relationship Id="rId22" Type="http://schemas.openxmlformats.org/officeDocument/2006/relationships/image" Target="media/image4.png"/><Relationship Id="rId43" Type="http://schemas.openxmlformats.org/officeDocument/2006/relationships/image" Target="media/image20.png"/><Relationship Id="rId64" Type="http://schemas.openxmlformats.org/officeDocument/2006/relationships/image" Target="media/image36.png"/><Relationship Id="rId118" Type="http://schemas.openxmlformats.org/officeDocument/2006/relationships/image" Target="media/image87.png"/><Relationship Id="rId139" Type="http://schemas.openxmlformats.org/officeDocument/2006/relationships/image" Target="media/image108.png"/><Relationship Id="rId85" Type="http://schemas.openxmlformats.org/officeDocument/2006/relationships/hyperlink" Target="http://localhost:8182" TargetMode="External"/><Relationship Id="rId150" Type="http://schemas.openxmlformats.org/officeDocument/2006/relationships/image" Target="media/image118.png"/><Relationship Id="rId12" Type="http://schemas.openxmlformats.org/officeDocument/2006/relationships/header" Target="header1.xml"/><Relationship Id="rId17" Type="http://schemas.openxmlformats.org/officeDocument/2006/relationships/hyperlink" Target="https://github.com/oi-nam-presales/IdentityManager-Nam-Presales.Imx" TargetMode="External"/><Relationship Id="rId33" Type="http://schemas.openxmlformats.org/officeDocument/2006/relationships/image" Target="media/image12.png"/><Relationship Id="rId38" Type="http://schemas.openxmlformats.org/officeDocument/2006/relationships/image" Target="media/image16.png"/><Relationship Id="rId59" Type="http://schemas.openxmlformats.org/officeDocument/2006/relationships/image" Target="media/image32.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29.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09.png"/><Relationship Id="rId145" Type="http://schemas.openxmlformats.org/officeDocument/2006/relationships/image" Target="media/image114.png"/><Relationship Id="rId16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png"/><Relationship Id="rId28" Type="http://schemas.openxmlformats.org/officeDocument/2006/relationships/hyperlink" Target="https://github.com/OneIdentity/IdentityManager.Imx" TargetMode="External"/><Relationship Id="rId49" Type="http://schemas.openxmlformats.org/officeDocument/2006/relationships/hyperlink" Target="https://github.com/OneIdentity/IdentityManager.Imx" TargetMode="External"/><Relationship Id="rId114" Type="http://schemas.openxmlformats.org/officeDocument/2006/relationships/image" Target="media/image84.png"/><Relationship Id="rId119" Type="http://schemas.openxmlformats.org/officeDocument/2006/relationships/image" Target="media/image88.png"/><Relationship Id="rId44" Type="http://schemas.openxmlformats.org/officeDocument/2006/relationships/image" Target="cid:image001.png@01D9526F.FB325E90" TargetMode="External"/><Relationship Id="rId60" Type="http://schemas.openxmlformats.org/officeDocument/2006/relationships/image" Target="media/image33.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7.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9.png"/><Relationship Id="rId156" Type="http://schemas.openxmlformats.org/officeDocument/2006/relationships/hyperlink" Target="https://elemental.dev.oneidentity.com/" TargetMode="External"/><Relationship Id="rId13" Type="http://schemas.openxmlformats.org/officeDocument/2006/relationships/hyperlink" Target="https://nodejs.org/en/download" TargetMode="External"/><Relationship Id="rId18" Type="http://schemas.openxmlformats.org/officeDocument/2006/relationships/hyperlink" Target="https://github.com/oi-nam-presales/IdentityManager-Nam-Presales.Imx.git" TargetMode="External"/><Relationship Id="rId39" Type="http://schemas.openxmlformats.org/officeDocument/2006/relationships/image" Target="media/image17.png"/><Relationship Id="rId109" Type="http://schemas.openxmlformats.org/officeDocument/2006/relationships/image" Target="media/image79.png"/><Relationship Id="rId34" Type="http://schemas.openxmlformats.org/officeDocument/2006/relationships/hyperlink" Target="https://support.oneidentity.com/de-de/technical-documents/identity-manager/9.1/html5-development-guide" TargetMode="External"/><Relationship Id="rId50" Type="http://schemas.openxmlformats.org/officeDocument/2006/relationships/image" Target="media/image25.png"/><Relationship Id="rId55" Type="http://schemas.openxmlformats.org/officeDocument/2006/relationships/hyperlink" Target="https://support.oneidentity.com/de-de/technical-documents/identity-manager/9.1/api-development-guide" TargetMode="External"/><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2.png"/><Relationship Id="rId16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hyperlink" Target="https://github.com/OneIdentity/IdentityManager.Imx" TargetMode="External"/><Relationship Id="rId24" Type="http://schemas.openxmlformats.org/officeDocument/2006/relationships/image" Target="media/image6.png"/><Relationship Id="rId40" Type="http://schemas.openxmlformats.org/officeDocument/2006/relationships/hyperlink" Target="https://github.com/OneIdentity/IdentityManager.Imx" TargetMode="External"/><Relationship Id="rId45" Type="http://schemas.openxmlformats.org/officeDocument/2006/relationships/image" Target="media/image21.png"/><Relationship Id="rId66" Type="http://schemas.openxmlformats.org/officeDocument/2006/relationships/image" Target="media/image38.png"/><Relationship Id="rId87" Type="http://schemas.openxmlformats.org/officeDocument/2006/relationships/hyperlink" Target="https://dc01.oneidentity.demo/ApiServer" TargetMode="External"/><Relationship Id="rId110" Type="http://schemas.openxmlformats.org/officeDocument/2006/relationships/image" Target="media/image80.png"/><Relationship Id="rId115" Type="http://schemas.openxmlformats.org/officeDocument/2006/relationships/hyperlink" Target="http://localhost:8182/html/qbm-app-landingpage/"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hyperlink" Target="https://github.com/OneIdentity/IdentityManager.Imx" TargetMode="External"/><Relationship Id="rId61" Type="http://schemas.openxmlformats.org/officeDocument/2006/relationships/image" Target="media/image34.png"/><Relationship Id="rId82" Type="http://schemas.openxmlformats.org/officeDocument/2006/relationships/image" Target="media/image54.png"/><Relationship Id="rId152" Type="http://schemas.openxmlformats.org/officeDocument/2006/relationships/image" Target="media/image120.png"/><Relationship Id="rId19" Type="http://schemas.openxmlformats.org/officeDocument/2006/relationships/hyperlink" Target="https://github.com/oi-nam-presales/IdentityManager-Nam-Presales.Imx.git" TargetMode="External"/><Relationship Id="rId14" Type="http://schemas.openxmlformats.org/officeDocument/2006/relationships/hyperlink" Target="https://git-scm.com/" TargetMode="Externa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hyperlink" Target="http://localhost:8182/html/qbm-app-landingpage/" TargetMode="External"/><Relationship Id="rId77" Type="http://schemas.openxmlformats.org/officeDocument/2006/relationships/image" Target="media/image49.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5.png"/><Relationship Id="rId147"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4.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2.png"/><Relationship Id="rId67" Type="http://schemas.openxmlformats.org/officeDocument/2006/relationships/image" Target="media/image39.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hyperlink" Target="https://support.oneidentity.com/technical-documents/identity-manager/9.1/html5-development-guide" TargetMode="External"/><Relationship Id="rId20" Type="http://schemas.openxmlformats.org/officeDocument/2006/relationships/image" Target="media/image2.png"/><Relationship Id="rId41" Type="http://schemas.openxmlformats.org/officeDocument/2006/relationships/image" Target="media/image18.png"/><Relationship Id="rId62" Type="http://schemas.openxmlformats.org/officeDocument/2006/relationships/hyperlink" Target="https://dc01.oneidentity.demo" TargetMode="External"/><Relationship Id="rId83" Type="http://schemas.openxmlformats.org/officeDocument/2006/relationships/image" Target="media/image55.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1.png"/><Relationship Id="rId153" Type="http://schemas.openxmlformats.org/officeDocument/2006/relationships/image" Target="media/image121.png"/><Relationship Id="rId15" Type="http://schemas.openxmlformats.org/officeDocument/2006/relationships/hyperlink" Target="https://code.visualstudio.com/download" TargetMode="External"/><Relationship Id="rId36" Type="http://schemas.openxmlformats.org/officeDocument/2006/relationships/image" Target="media/image14.png"/><Relationship Id="rId57" Type="http://schemas.openxmlformats.org/officeDocument/2006/relationships/image" Target="media/image30.png"/><Relationship Id="rId106" Type="http://schemas.openxmlformats.org/officeDocument/2006/relationships/image" Target="media/image76.png"/><Relationship Id="rId127"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27.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hyperlink" Target="https://v14.material.angular.io/components/table/overview" TargetMode="External"/><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image" Target="media/image23.png"/><Relationship Id="rId68" Type="http://schemas.openxmlformats.org/officeDocument/2006/relationships/image" Target="media/image40.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2.png"/><Relationship Id="rId154" Type="http://schemas.openxmlformats.org/officeDocument/2006/relationships/hyperlink" Target="https://angular.io/" TargetMode="External"/><Relationship Id="rId16" Type="http://schemas.openxmlformats.org/officeDocument/2006/relationships/hyperlink" Target="https://github.com/oi-nam-presales/IdentityManager-Nam-Presales.Imx" TargetMode="External"/><Relationship Id="rId37" Type="http://schemas.openxmlformats.org/officeDocument/2006/relationships/image" Target="media/image15.png"/><Relationship Id="rId58" Type="http://schemas.openxmlformats.org/officeDocument/2006/relationships/image" Target="media/image31.png"/><Relationship Id="rId79" Type="http://schemas.openxmlformats.org/officeDocument/2006/relationships/image" Target="media/image51.png"/><Relationship Id="rId102" Type="http://schemas.openxmlformats.org/officeDocument/2006/relationships/image" Target="media/image72.png"/><Relationship Id="rId123" Type="http://schemas.openxmlformats.org/officeDocument/2006/relationships/image" Target="media/image92.png"/><Relationship Id="rId144" Type="http://schemas.openxmlformats.org/officeDocument/2006/relationships/image" Target="media/image113.png"/><Relationship Id="rId90" Type="http://schemas.openxmlformats.org/officeDocument/2006/relationships/image" Target="media/image60.png"/><Relationship Id="rId27" Type="http://schemas.openxmlformats.org/officeDocument/2006/relationships/image" Target="media/image9.png"/><Relationship Id="rId48" Type="http://schemas.openxmlformats.org/officeDocument/2006/relationships/image" Target="media/image24.png"/><Relationship Id="rId69" Type="http://schemas.openxmlformats.org/officeDocument/2006/relationships/image" Target="media/image41.png"/><Relationship Id="rId113" Type="http://schemas.openxmlformats.org/officeDocument/2006/relationships/image" Target="media/image83.png"/><Relationship Id="rId134" Type="http://schemas.openxmlformats.org/officeDocument/2006/relationships/image" Target="media/image103.png"/><Relationship Id="rId80" Type="http://schemas.openxmlformats.org/officeDocument/2006/relationships/image" Target="media/image52.png"/><Relationship Id="rId155" Type="http://schemas.openxmlformats.org/officeDocument/2006/relationships/hyperlink" Target="https://material.angular.io/components/categories"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1Identity\!Sales\Templates%20-%20Logos\One%20Identity%20Word%20Template%202016.dotx" TargetMode="External"/></Relationships>
</file>

<file path=word/theme/theme1.xml><?xml version="1.0" encoding="utf-8"?>
<a:theme xmlns:a="http://schemas.openxmlformats.org/drawingml/2006/main" name="Office Theme">
  <a:themeElements>
    <a:clrScheme name="One Identity">
      <a:dk1>
        <a:srgbClr val="162B36"/>
      </a:dk1>
      <a:lt1>
        <a:srgbClr val="FFFFFF"/>
      </a:lt1>
      <a:dk2>
        <a:srgbClr val="04AADB"/>
      </a:dk2>
      <a:lt2>
        <a:srgbClr val="FFFFFF"/>
      </a:lt2>
      <a:accent1>
        <a:srgbClr val="EF6D4C"/>
      </a:accent1>
      <a:accent2>
        <a:srgbClr val="F79430"/>
      </a:accent2>
      <a:accent3>
        <a:srgbClr val="F0DF40"/>
      </a:accent3>
      <a:accent4>
        <a:srgbClr val="B0CD9E"/>
      </a:accent4>
      <a:accent5>
        <a:srgbClr val="AAC750"/>
      </a:accent5>
      <a:accent6>
        <a:srgbClr val="9DCDDA"/>
      </a:accent6>
      <a:hlink>
        <a:srgbClr val="04AADB"/>
      </a:hlink>
      <a:folHlink>
        <a:srgbClr val="04AADB"/>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_activity xmlns="4175b8b9-45b5-4f68-984e-06cb02a55681"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213C923F6CE8AC49A9519F8C9D6EDBD2" ma:contentTypeVersion="15" ma:contentTypeDescription="Create a new document." ma:contentTypeScope="" ma:versionID="1a2d983debaefaa72c7b68a8b39a0a3a">
  <xsd:schema xmlns:xsd="http://www.w3.org/2001/XMLSchema" xmlns:xs="http://www.w3.org/2001/XMLSchema" xmlns:p="http://schemas.microsoft.com/office/2006/metadata/properties" xmlns:ns3="a78aa405-9689-4cd4-9da7-86cc3c194b14" xmlns:ns4="4175b8b9-45b5-4f68-984e-06cb02a55681" targetNamespace="http://schemas.microsoft.com/office/2006/metadata/properties" ma:root="true" ma:fieldsID="85052db8af7f4ae4d45e14e1d652c5a4" ns3:_="" ns4:_="">
    <xsd:import namespace="a78aa405-9689-4cd4-9da7-86cc3c194b14"/>
    <xsd:import namespace="4175b8b9-45b5-4f68-984e-06cb02a5568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LengthInSeconds" minOccurs="0"/>
                <xsd:element ref="ns4:MediaServiceDateTaken" minOccurs="0"/>
                <xsd:element ref="ns4:MediaServiceLocation"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8aa405-9689-4cd4-9da7-86cc3c194b1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175b8b9-45b5-4f68-984e-06cb02a55681"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DateTaken" ma:index="20" nillable="true" ma:displayName="MediaServiceDateTaken" ma:hidden="true" ma:internalName="MediaServiceDateTaken" ma:readOnly="true">
      <xsd:simpleType>
        <xsd:restriction base="dms:Text"/>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9AA056A-35BB-48EE-8F12-AF4CABDA97DD}">
  <ds:schemaRefs>
    <ds:schemaRef ds:uri="http://schemas.microsoft.com/office/2006/metadata/properties"/>
    <ds:schemaRef ds:uri="4175b8b9-45b5-4f68-984e-06cb02a55681"/>
  </ds:schemaRefs>
</ds:datastoreItem>
</file>

<file path=customXml/itemProps2.xml><?xml version="1.0" encoding="utf-8"?>
<ds:datastoreItem xmlns:ds="http://schemas.openxmlformats.org/officeDocument/2006/customXml" ds:itemID="{DA9E68A9-6810-4EDB-A8CD-5634E624CD40}">
  <ds:schemaRefs>
    <ds:schemaRef ds:uri="http://schemas.microsoft.com/sharepoint/v3/contenttype/forms"/>
  </ds:schemaRefs>
</ds:datastoreItem>
</file>

<file path=customXml/itemProps3.xml><?xml version="1.0" encoding="utf-8"?>
<ds:datastoreItem xmlns:ds="http://schemas.openxmlformats.org/officeDocument/2006/customXml" ds:itemID="{E9261182-CC96-BB4F-937F-6AA2785397E1}">
  <ds:schemaRefs>
    <ds:schemaRef ds:uri="http://schemas.openxmlformats.org/officeDocument/2006/bibliography"/>
  </ds:schemaRefs>
</ds:datastoreItem>
</file>

<file path=customXml/itemProps4.xml><?xml version="1.0" encoding="utf-8"?>
<ds:datastoreItem xmlns:ds="http://schemas.openxmlformats.org/officeDocument/2006/customXml" ds:itemID="{82EC86C6-7FFB-465B-84B2-B9695BBA4C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78aa405-9689-4cd4-9da7-86cc3c194b14"/>
    <ds:schemaRef ds:uri="4175b8b9-45b5-4f68-984e-06cb02a556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One Identity Word Template 2016.dotx</Template>
  <TotalTime>3026</TotalTime>
  <Pages>102</Pages>
  <Words>12217</Words>
  <Characters>69637</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Word Template</vt:lpstr>
    </vt:vector>
  </TitlesOfParts>
  <Manager/>
  <Company>Quest Software, Inc.</Company>
  <LinksUpToDate>false</LinksUpToDate>
  <CharactersWithSpaces>81691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 Template</dc:title>
  <dc:subject/>
  <dc:creator>Paul Sherman (psherman)</dc:creator>
  <cp:keywords/>
  <dc:description/>
  <cp:lastModifiedBy>Paul Sherman (psherman)</cp:lastModifiedBy>
  <cp:revision>157</cp:revision>
  <cp:lastPrinted>2010-03-12T21:18:00Z</cp:lastPrinted>
  <dcterms:created xsi:type="dcterms:W3CDTF">2023-01-19T00:54:00Z</dcterms:created>
  <dcterms:modified xsi:type="dcterms:W3CDTF">2023-03-24T23:52:00Z</dcterms:modified>
  <cp:category>White Paper</cp:category>
  <cp:contentStatus>Ready for use</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0x010100213C923F6CE8AC49A9519F8C9D6EDBD2</vt:lpwstr>
  </property>
  <property fmtid="{D5CDD505-2E9C-101B-9397-08002B2CF9AE}" pid="3" name="_NewReviewCycle">
    <vt:lpwstr/>
  </property>
  <property fmtid="{D5CDD505-2E9C-101B-9397-08002B2CF9AE}" pid="4" name="TaxKeyword">
    <vt:lpwstr/>
  </property>
</Properties>
</file>